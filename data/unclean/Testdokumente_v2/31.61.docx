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F16" w:rsidRPr="009B47D1" w:rsidRDefault="00E40526" w:rsidP="00E40526">
      <w:pPr>
        <w:pStyle w:val="CommentTitle2"/>
      </w:pPr>
      <w:r w:rsidRPr="00E40526">
        <w:t>Muster Statutenbestimmung: Nachträgliche Offenlegung einer nicht deklarierten beabsichtigten Sachübernahme</w:t>
      </w:r>
    </w:p>
    <w:p w:rsidR="003613F3" w:rsidRDefault="000B3F16" w:rsidP="000C505C">
      <w:pPr>
        <w:pStyle w:val="Comment"/>
      </w:pPr>
      <w:r>
        <w:t>Nachträglich wird eine anlässlich der Gründung bestandene Sachübernahmeabsicht offengelegt, wonach die Gesellschaft beabsichtigte, nach der Gründung von</w:t>
      </w:r>
      <w:r w:rsidR="00236188">
        <w:t xml:space="preserve"> </w:t>
      </w:r>
      <w:r w:rsidR="00A60AD3" w:rsidRPr="00A60AD3">
        <w:rPr>
          <w:color w:val="0000FF"/>
        </w:rPr>
        <w:t>[Firma/​Vorname, Name]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[Ort]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[Sachübernahmegegenstand]</w:t>
      </w:r>
      <w:r w:rsidR="00236188">
        <w:rPr>
          <w:color w:val="0000FF"/>
        </w:rPr>
        <w:t xml:space="preserve"> </w:t>
      </w:r>
      <w:r>
        <w:t>zum Preis von (maximal)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zu übernehmen.</w:t>
      </w:r>
      <w:bookmarkStart w:id="0" w:name="_GoBack"/>
      <w:bookmarkEnd w:id="0"/>
    </w:p>
    <w:sectPr w:rsidR="003613F3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57FA"/>
    <w:rsid w:val="00030573"/>
    <w:rsid w:val="000439CB"/>
    <w:rsid w:val="00045615"/>
    <w:rsid w:val="00046077"/>
    <w:rsid w:val="00065C27"/>
    <w:rsid w:val="00067C5C"/>
    <w:rsid w:val="000909FA"/>
    <w:rsid w:val="00094BA6"/>
    <w:rsid w:val="000A78E9"/>
    <w:rsid w:val="000B0544"/>
    <w:rsid w:val="000B20C7"/>
    <w:rsid w:val="000B3037"/>
    <w:rsid w:val="000B3F16"/>
    <w:rsid w:val="000C505C"/>
    <w:rsid w:val="000C5967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3064"/>
    <w:rsid w:val="00145844"/>
    <w:rsid w:val="0016228F"/>
    <w:rsid w:val="00193D53"/>
    <w:rsid w:val="001A6F60"/>
    <w:rsid w:val="001B3A82"/>
    <w:rsid w:val="001B5D5A"/>
    <w:rsid w:val="001B6D6E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B3BB3"/>
    <w:rsid w:val="002B6C7B"/>
    <w:rsid w:val="002C34ED"/>
    <w:rsid w:val="002D08DA"/>
    <w:rsid w:val="002D29C8"/>
    <w:rsid w:val="002E14BB"/>
    <w:rsid w:val="002E4493"/>
    <w:rsid w:val="003030C6"/>
    <w:rsid w:val="003042D0"/>
    <w:rsid w:val="00324188"/>
    <w:rsid w:val="00324BEF"/>
    <w:rsid w:val="003346DD"/>
    <w:rsid w:val="00336D2F"/>
    <w:rsid w:val="003478DF"/>
    <w:rsid w:val="00360EAA"/>
    <w:rsid w:val="003613F3"/>
    <w:rsid w:val="00365772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21A45"/>
    <w:rsid w:val="00423EC4"/>
    <w:rsid w:val="00433994"/>
    <w:rsid w:val="00475B79"/>
    <w:rsid w:val="004920E9"/>
    <w:rsid w:val="00492175"/>
    <w:rsid w:val="00496E99"/>
    <w:rsid w:val="004B12BE"/>
    <w:rsid w:val="004D7CFC"/>
    <w:rsid w:val="004E7D83"/>
    <w:rsid w:val="00502441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72B8E"/>
    <w:rsid w:val="00586DA4"/>
    <w:rsid w:val="00590FF5"/>
    <w:rsid w:val="005928D4"/>
    <w:rsid w:val="005A168D"/>
    <w:rsid w:val="005A24A7"/>
    <w:rsid w:val="005B4C50"/>
    <w:rsid w:val="005B7B71"/>
    <w:rsid w:val="005D1123"/>
    <w:rsid w:val="005E7A4A"/>
    <w:rsid w:val="00604DA5"/>
    <w:rsid w:val="0062197D"/>
    <w:rsid w:val="006445F2"/>
    <w:rsid w:val="0064532F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8012E"/>
    <w:rsid w:val="006816C2"/>
    <w:rsid w:val="00690E0D"/>
    <w:rsid w:val="006B34EF"/>
    <w:rsid w:val="006C31AE"/>
    <w:rsid w:val="006F3C4F"/>
    <w:rsid w:val="006F508C"/>
    <w:rsid w:val="007046C9"/>
    <w:rsid w:val="00710C2A"/>
    <w:rsid w:val="007146CE"/>
    <w:rsid w:val="0071709B"/>
    <w:rsid w:val="00736C86"/>
    <w:rsid w:val="00743D65"/>
    <w:rsid w:val="00752672"/>
    <w:rsid w:val="0076463E"/>
    <w:rsid w:val="007738B5"/>
    <w:rsid w:val="007810A3"/>
    <w:rsid w:val="0078353F"/>
    <w:rsid w:val="007A472D"/>
    <w:rsid w:val="007B2513"/>
    <w:rsid w:val="007C2FFF"/>
    <w:rsid w:val="007C6253"/>
    <w:rsid w:val="007D0C06"/>
    <w:rsid w:val="007D15EA"/>
    <w:rsid w:val="007D20B2"/>
    <w:rsid w:val="007F1332"/>
    <w:rsid w:val="008126B3"/>
    <w:rsid w:val="00831865"/>
    <w:rsid w:val="00832863"/>
    <w:rsid w:val="00837C1C"/>
    <w:rsid w:val="00847AB2"/>
    <w:rsid w:val="008516B7"/>
    <w:rsid w:val="00861809"/>
    <w:rsid w:val="00862E81"/>
    <w:rsid w:val="00866899"/>
    <w:rsid w:val="008722B8"/>
    <w:rsid w:val="00872A2C"/>
    <w:rsid w:val="008B0E19"/>
    <w:rsid w:val="008C0F91"/>
    <w:rsid w:val="008C3352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5E20"/>
    <w:rsid w:val="0099643E"/>
    <w:rsid w:val="009A2DBB"/>
    <w:rsid w:val="009B219F"/>
    <w:rsid w:val="009B47D1"/>
    <w:rsid w:val="009B64AF"/>
    <w:rsid w:val="009B6C88"/>
    <w:rsid w:val="009F2253"/>
    <w:rsid w:val="00A012F9"/>
    <w:rsid w:val="00A0479E"/>
    <w:rsid w:val="00A10534"/>
    <w:rsid w:val="00A20BBB"/>
    <w:rsid w:val="00A60AD3"/>
    <w:rsid w:val="00A63795"/>
    <w:rsid w:val="00A76EE1"/>
    <w:rsid w:val="00A810B1"/>
    <w:rsid w:val="00A828A7"/>
    <w:rsid w:val="00A86266"/>
    <w:rsid w:val="00AC26B3"/>
    <w:rsid w:val="00AC3532"/>
    <w:rsid w:val="00AC3D30"/>
    <w:rsid w:val="00AE01BA"/>
    <w:rsid w:val="00AF3BC3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90626"/>
    <w:rsid w:val="00BA1A16"/>
    <w:rsid w:val="00BA64E2"/>
    <w:rsid w:val="00BA7742"/>
    <w:rsid w:val="00BB1EE0"/>
    <w:rsid w:val="00BB2222"/>
    <w:rsid w:val="00BB6247"/>
    <w:rsid w:val="00BC06B3"/>
    <w:rsid w:val="00BC3786"/>
    <w:rsid w:val="00BD30F2"/>
    <w:rsid w:val="00BE0395"/>
    <w:rsid w:val="00BF3937"/>
    <w:rsid w:val="00C01337"/>
    <w:rsid w:val="00C16C70"/>
    <w:rsid w:val="00C30A9D"/>
    <w:rsid w:val="00C3516F"/>
    <w:rsid w:val="00C4176C"/>
    <w:rsid w:val="00C522AF"/>
    <w:rsid w:val="00C57825"/>
    <w:rsid w:val="00C73EB2"/>
    <w:rsid w:val="00CA7474"/>
    <w:rsid w:val="00CB2617"/>
    <w:rsid w:val="00CC19CF"/>
    <w:rsid w:val="00CC2F62"/>
    <w:rsid w:val="00D01A40"/>
    <w:rsid w:val="00D06EF0"/>
    <w:rsid w:val="00D26E6D"/>
    <w:rsid w:val="00D26EC5"/>
    <w:rsid w:val="00D37668"/>
    <w:rsid w:val="00D5601E"/>
    <w:rsid w:val="00D62CCB"/>
    <w:rsid w:val="00D65759"/>
    <w:rsid w:val="00D77121"/>
    <w:rsid w:val="00D82EE2"/>
    <w:rsid w:val="00D8702E"/>
    <w:rsid w:val="00DA3FF9"/>
    <w:rsid w:val="00DB0457"/>
    <w:rsid w:val="00DB1E8D"/>
    <w:rsid w:val="00DC0E7F"/>
    <w:rsid w:val="00DC1FB5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114C0"/>
    <w:rsid w:val="00E32C33"/>
    <w:rsid w:val="00E40526"/>
    <w:rsid w:val="00E43316"/>
    <w:rsid w:val="00E45692"/>
    <w:rsid w:val="00E65600"/>
    <w:rsid w:val="00E71507"/>
    <w:rsid w:val="00E73D83"/>
    <w:rsid w:val="00E741BA"/>
    <w:rsid w:val="00E757A1"/>
    <w:rsid w:val="00E82544"/>
    <w:rsid w:val="00E82E8E"/>
    <w:rsid w:val="00EB766C"/>
    <w:rsid w:val="00EC6388"/>
    <w:rsid w:val="00EC6553"/>
    <w:rsid w:val="00EE765A"/>
    <w:rsid w:val="00EF403E"/>
    <w:rsid w:val="00EF4F07"/>
    <w:rsid w:val="00EF6B6A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3724"/>
    <w:rsid w:val="00F93B62"/>
    <w:rsid w:val="00FA66DB"/>
    <w:rsid w:val="00FB0A3C"/>
    <w:rsid w:val="00FB3584"/>
    <w:rsid w:val="00FD66E3"/>
    <w:rsid w:val="00FE22F3"/>
    <w:rsid w:val="00FE64E7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4FB3F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17C2"/>
    <w:pPr>
      <w:spacing w:after="0" w:line="360" w:lineRule="auto"/>
      <w:jc w:val="both"/>
    </w:pPr>
    <w:rPr>
      <w:rFonts w:ascii="Arial" w:eastAsia="Times New Roman" w:hAnsi="Arial" w:cs="Times New Roman"/>
      <w:kern w:val="12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  <w:jc w:val="left"/>
    </w:pPr>
  </w:style>
  <w:style w:type="paragraph" w:customStyle="1" w:styleId="TableHead">
    <w:name w:val="TableHead"/>
    <w:basedOn w:val="Standard"/>
    <w:rsid w:val="00D8702E"/>
    <w:pPr>
      <w:jc w:val="left"/>
    </w:pPr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jc w:val="left"/>
      <w:outlineLvl w:val="1"/>
    </w:pPr>
    <w:rPr>
      <w:rFonts w:cs="Arial"/>
      <w:b/>
      <w:color w:val="000000"/>
      <w:kern w:val="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  <w:jc w:val="left"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pPr>
      <w:jc w:val="left"/>
    </w:pPr>
    <w:rPr>
      <w:i/>
      <w:lang w:val="de-CH"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Herstellung%20Mitarbeitende\_diverses%20%5bDoks_Infos_etc%5d\docformer_bookformer\Vorlagen\in%20MS%20Office%20Word%20angeheftet\HB_GmBH-R_Vertrag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HB_GmBH-R_Vertrag.dotx</Template>
  <TotalTime>0</TotalTime>
  <Pages>1</Pages>
  <Words>38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Stéphanie Rieder</cp:lastModifiedBy>
  <cp:revision>3</cp:revision>
  <dcterms:created xsi:type="dcterms:W3CDTF">2019-11-05T17:25:00Z</dcterms:created>
  <dcterms:modified xsi:type="dcterms:W3CDTF">2019-11-05T17:25:00Z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