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473" w:rsidRPr="002752AE" w:rsidRDefault="001C1473" w:rsidP="00DD7DDB">
      <w:pPr>
        <w:pStyle w:val="CommentTitle1"/>
      </w:pPr>
      <w:r w:rsidRPr="00CB5612">
        <w:t>Erklärung I (</w:t>
      </w:r>
      <w:proofErr w:type="spellStart"/>
      <w:r w:rsidRPr="00CB5612">
        <w:t>Stampa</w:t>
      </w:r>
      <w:proofErr w:type="spellEnd"/>
      <w:r w:rsidRPr="00CB5612">
        <w:t>) und II (Lex Koller) zur Anmeldung</w:t>
      </w:r>
    </w:p>
    <w:p w:rsidR="001C1473" w:rsidRPr="006003E3" w:rsidRDefault="001C1473" w:rsidP="002752AE">
      <w:pPr>
        <w:pStyle w:val="Comment"/>
      </w:pPr>
      <w:r>
        <w:t>betreffend Sacheinlagen, Sachübernahmen und ähnlichen Sachverhalten im Zusammenhang mit Gründungen, Kapitalerhöhungen, Nachliberierungen und analogen Änderungen bei</w:t>
      </w:r>
    </w:p>
    <w:p w:rsidR="001C1473" w:rsidRPr="002752AE" w:rsidRDefault="001C1473" w:rsidP="002D7211">
      <w:pPr>
        <w:pStyle w:val="CommentTitle2"/>
      </w:pPr>
      <w:r w:rsidRPr="00CB5612">
        <w:t>AG, Kommandit-AG, GmbH, Genossenschaft, Kollektiv- und Kommanditgesellschaft</w:t>
      </w:r>
    </w:p>
    <w:p w:rsidR="001C1473" w:rsidRPr="006003E3" w:rsidRDefault="001C1473" w:rsidP="002752AE">
      <w:pPr>
        <w:pStyle w:val="Comment"/>
      </w:pPr>
      <w:r>
        <w:t>Im Hinblick auf die Bestimmungen des Obligationenrechts (OR), der Handelsregisterverordnung (HRegV) und das Bundesgesetz über den Erwerb von Grundstücken durch Personen im Ausland (BewG, Lex Friedrich) und seiner Ausführungsbestimmungen (</w:t>
      </w:r>
      <w:proofErr w:type="spellStart"/>
      <w:r>
        <w:t>BewV</w:t>
      </w:r>
      <w:proofErr w:type="spellEnd"/>
      <w:r>
        <w:t>) erklären die Unterzeichnenden bezüglich der nachgenannten Firma:</w:t>
      </w:r>
    </w:p>
    <w:p w:rsidR="001C1473" w:rsidRPr="006003E3" w:rsidRDefault="001C1473" w:rsidP="002752AE">
      <w:pPr>
        <w:pStyle w:val="Comment"/>
      </w:pPr>
      <w:r>
        <w:t xml:space="preserve">Firma und Sitz: </w:t>
      </w:r>
      <w:r w:rsidRPr="002752AE">
        <w:rPr>
          <w:color w:val="0000FF"/>
        </w:rPr>
        <w:t>[Firma]</w:t>
      </w:r>
      <w:r>
        <w:t xml:space="preserve"> GmbH in </w:t>
      </w:r>
      <w:r w:rsidRPr="002752AE">
        <w:rPr>
          <w:color w:val="0000FF"/>
        </w:rPr>
        <w:t>[Ort]</w:t>
      </w:r>
    </w:p>
    <w:p w:rsidR="001C1473" w:rsidRPr="006003E3" w:rsidRDefault="001C1473" w:rsidP="00DD7DDB">
      <w:pPr>
        <w:pStyle w:val="CommentTitle2"/>
      </w:pPr>
      <w:r w:rsidRPr="00CB5612">
        <w:t>1</w:t>
      </w:r>
      <w:r w:rsidR="00677AF3">
        <w:t>.</w:t>
      </w:r>
      <w:r w:rsidR="00677AF3">
        <w:tab/>
      </w:r>
      <w:r w:rsidRPr="00CB5612">
        <w:t>Sacheinlagen und Sachübernahmen</w:t>
      </w:r>
      <w:r>
        <w:t xml:space="preserve"> </w:t>
      </w:r>
      <w:bookmarkStart w:id="0" w:name="_GoBack"/>
      <w:bookmarkEnd w:id="0"/>
    </w:p>
    <w:p w:rsidR="001C1473" w:rsidRPr="006003E3" w:rsidRDefault="001C1473" w:rsidP="002752AE">
      <w:pPr>
        <w:pStyle w:val="Comment"/>
      </w:pPr>
      <w:r>
        <w:t>Die Gesellschaft hat von Beteiligten oder diesen nahestehenden Personen keine Vermögenswerte von einer gewissen Bedeutung wie Grundstücke, Mobilien, Wertpapiere, Patente, Forderungen, Geschäfte oder Vermögen mit Aktiven und Passiven übernommen oder zu übernehmen sich verpflichtet, mit Ausnahme derjenigen Werte, die in den Statuten und der Anmeldung aufgeführt sind.</w:t>
      </w:r>
    </w:p>
    <w:p w:rsidR="001C1473" w:rsidRPr="002752AE" w:rsidRDefault="001C1473" w:rsidP="00DD7DDB">
      <w:pPr>
        <w:pStyle w:val="CommentTitle2"/>
      </w:pPr>
      <w:r w:rsidRPr="00CB5612">
        <w:t>2</w:t>
      </w:r>
      <w:r w:rsidR="00677AF3">
        <w:t>.</w:t>
      </w:r>
      <w:r w:rsidR="00677AF3">
        <w:tab/>
      </w:r>
      <w:r w:rsidRPr="00CB5612">
        <w:t>Beabsichtigte Sachübernahme</w:t>
      </w:r>
    </w:p>
    <w:p w:rsidR="001C1473" w:rsidRPr="006003E3" w:rsidRDefault="001C1473" w:rsidP="002752AE">
      <w:pPr>
        <w:pStyle w:val="Comment"/>
      </w:pPr>
      <w:r>
        <w:t>Die Gesellschaft hat nicht die Absicht, unmittelbar nach der Gründung, Kapitalerhöhung oder Nachliberierung von Beteiligten oder diesen nahestehenden Personen bestimmte Vermögenswerte von einer gewissen Bedeutung zu übernehmen, mit Ausnahme derjenigen Werte, die in den Statuten und der Anmeldung aufgeführt sind.</w:t>
      </w:r>
    </w:p>
    <w:p w:rsidR="001C1473" w:rsidRPr="002752AE" w:rsidRDefault="001C1473" w:rsidP="00DD7DDB">
      <w:pPr>
        <w:pStyle w:val="CommentTitle2"/>
      </w:pPr>
      <w:r w:rsidRPr="00CB5612">
        <w:t>3</w:t>
      </w:r>
      <w:r w:rsidR="00677AF3">
        <w:t>.</w:t>
      </w:r>
      <w:r w:rsidR="00677AF3">
        <w:tab/>
      </w:r>
      <w:r w:rsidRPr="00CB5612">
        <w:t>Verrechnungen</w:t>
      </w:r>
    </w:p>
    <w:p w:rsidR="001C1473" w:rsidRPr="006003E3" w:rsidRDefault="001C1473" w:rsidP="002752AE">
      <w:pPr>
        <w:pStyle w:val="Comment"/>
      </w:pPr>
      <w:r>
        <w:t>Es bestehen keine anderen Verrechnungstatbestände als die aus den Handelsregisterbelegen ersichtlichen.</w:t>
      </w:r>
    </w:p>
    <w:p w:rsidR="001C1473" w:rsidRPr="002752AE" w:rsidRDefault="001C1473" w:rsidP="00DD7DDB">
      <w:pPr>
        <w:pStyle w:val="CommentTitle2"/>
      </w:pPr>
      <w:r w:rsidRPr="00CB5612">
        <w:lastRenderedPageBreak/>
        <w:t>4</w:t>
      </w:r>
      <w:r w:rsidR="00677AF3">
        <w:t>.</w:t>
      </w:r>
      <w:r w:rsidR="00677AF3">
        <w:tab/>
      </w:r>
      <w:r w:rsidRPr="00CB5612">
        <w:t>Gründervorteile und Sonderrechte</w:t>
      </w:r>
    </w:p>
    <w:p w:rsidR="001C1473" w:rsidRPr="006003E3" w:rsidRDefault="001C1473" w:rsidP="002752AE">
      <w:pPr>
        <w:pStyle w:val="Comment"/>
      </w:pPr>
      <w:r>
        <w:t>Die Gesellschaft hat weder Beteiligten noch Dritten besondere Vorteile gewährt oder zugesichert (z.B. Beteiligungen am Bilanzgewinn oder Liquidationsüberschuss über Anteile hinaus), die nicht in den Statuten und der Anmeldung aufgeführt sind.</w:t>
      </w:r>
    </w:p>
    <w:p w:rsidR="001C1473" w:rsidRPr="002752AE" w:rsidRDefault="001C1473" w:rsidP="00DD7DDB">
      <w:pPr>
        <w:pStyle w:val="CommentTitle2"/>
      </w:pPr>
      <w:r w:rsidRPr="00CB5612">
        <w:t>5</w:t>
      </w:r>
      <w:r w:rsidR="00677AF3">
        <w:t>.</w:t>
      </w:r>
      <w:r w:rsidR="00677AF3">
        <w:tab/>
      </w:r>
      <w:r w:rsidRPr="00CB5612">
        <w:t>Erwerb von Grundstücken durch Personen im Ausland («Lex Koller»)</w:t>
      </w:r>
    </w:p>
    <w:p w:rsidR="001C1473" w:rsidRPr="006003E3" w:rsidRDefault="001C1473" w:rsidP="002752AE">
      <w:pPr>
        <w:pStyle w:val="Comment"/>
      </w:pPr>
      <w:r>
        <w:t xml:space="preserve">Das angemeldete Geschäft bedarf keiner Bewilligung im Sinne des BewG und der </w:t>
      </w:r>
      <w:proofErr w:type="spellStart"/>
      <w:r>
        <w:t>BewV</w:t>
      </w:r>
      <w:proofErr w:type="spellEnd"/>
      <w:r>
        <w:t>. Sind an der Gesellschaft bzw. dem angemeldeten Geschäft Personen im Ausland i.S. von Art.</w:t>
      </w:r>
      <w:r w:rsidR="00783E42">
        <w:t> </w:t>
      </w:r>
      <w:r>
        <w:t>5 BewG beteiligt, so wird erklärt, dass allfällige Grundstücke in der Schweiz, Anteile oder Rechte nach Art.</w:t>
      </w:r>
      <w:r w:rsidR="00783E42">
        <w:t> </w:t>
      </w:r>
      <w:r>
        <w:t xml:space="preserve">4 BewG, die Gegenstand einer Sacheinlage oder Sachübernahme bilden, als ständige Betriebsstätten </w:t>
      </w:r>
      <w:proofErr w:type="spellStart"/>
      <w:r>
        <w:t>gemäss</w:t>
      </w:r>
      <w:proofErr w:type="spellEnd"/>
      <w:r>
        <w:t xml:space="preserve"> Art.</w:t>
      </w:r>
      <w:r w:rsidR="00783E42">
        <w:t> </w:t>
      </w:r>
      <w:r>
        <w:t>2 Abs.</w:t>
      </w:r>
      <w:r w:rsidR="00783E42">
        <w:t> </w:t>
      </w:r>
      <w:r>
        <w:t xml:space="preserve">2 </w:t>
      </w:r>
      <w:proofErr w:type="spellStart"/>
      <w:r>
        <w:t>lit</w:t>
      </w:r>
      <w:proofErr w:type="spellEnd"/>
      <w:r>
        <w:t>.</w:t>
      </w:r>
      <w:r w:rsidR="00783E42">
        <w:t> </w:t>
      </w:r>
      <w:r>
        <w:t>a BewG dienen werden.</w:t>
      </w:r>
    </w:p>
    <w:p w:rsidR="001C1473" w:rsidRPr="00E7799E" w:rsidRDefault="001C1473" w:rsidP="00E7799E">
      <w:pPr>
        <w:pStyle w:val="BlockCommentAlt"/>
        <w:rPr>
          <w:color w:val="0000FF"/>
        </w:rPr>
      </w:pPr>
      <w:r w:rsidRPr="00E7799E">
        <w:rPr>
          <w:color w:val="0000FF"/>
        </w:rPr>
        <w:t>[Erklärung zum Bewilligungsgesetz]</w:t>
      </w:r>
    </w:p>
    <w:p w:rsidR="001C1473" w:rsidRDefault="001C1473" w:rsidP="0064077A">
      <w:pPr>
        <w:pStyle w:val="BlockCommentAlt"/>
        <w:tabs>
          <w:tab w:val="clear" w:pos="4820"/>
          <w:tab w:val="left" w:pos="7088"/>
        </w:tabs>
      </w:pPr>
      <w:r>
        <w:t>Ort</w:t>
      </w:r>
      <w:r w:rsidR="00BD7298">
        <w:t>/​</w:t>
      </w:r>
      <w:r>
        <w:t>Datum:</w:t>
      </w:r>
      <w:r w:rsidR="00E7799E">
        <w:tab/>
      </w:r>
      <w:r w:rsidRPr="002752AE">
        <w:rPr>
          <w:color w:val="0000FF"/>
        </w:rPr>
        <w:t>[Ort]</w:t>
      </w:r>
      <w:r>
        <w:t xml:space="preserve">, den </w:t>
      </w:r>
      <w:r w:rsidRPr="002752AE">
        <w:rPr>
          <w:color w:val="0000FF"/>
        </w:rPr>
        <w:t>[Datum]</w:t>
      </w:r>
    </w:p>
    <w:p w:rsidR="001C1473" w:rsidRPr="006003E3" w:rsidRDefault="001C1473" w:rsidP="00E7799E">
      <w:pPr>
        <w:pStyle w:val="BlockCommentAlt"/>
      </w:pPr>
      <w:r>
        <w:t>Unterschriften der Anmeldenden:</w:t>
      </w:r>
    </w:p>
    <w:p w:rsidR="00783E42" w:rsidRPr="00E7799E" w:rsidRDefault="001C1473" w:rsidP="00E7799E">
      <w:pPr>
        <w:pStyle w:val="BlockComment"/>
        <w:rPr>
          <w:color w:val="0000FF"/>
        </w:rPr>
      </w:pPr>
      <w:r w:rsidRPr="00E7799E">
        <w:rPr>
          <w:color w:val="0000FF"/>
        </w:rPr>
        <w:t>[Name, Funktion]</w:t>
      </w:r>
    </w:p>
    <w:sectPr w:rsidR="00783E42" w:rsidRPr="00E7799E" w:rsidSect="002A4134">
      <w:type w:val="continuous"/>
      <w:pgSz w:w="11906" w:h="16838" w:code="9"/>
      <w:pgMar w:top="1134" w:right="1134" w:bottom="1134" w:left="1134" w:header="0" w:footer="0" w:gutter="0"/>
      <w:pgBorders w:zOrder="back" w:offsetFrom="page">
        <w:top w:val="none" w:sz="0" w:space="31" w:color="auto"/>
        <w:left w:val="none" w:sz="0" w:space="31" w:color="auto"/>
        <w:bottom w:val="none" w:sz="0" w:space="31" w:color="auto"/>
        <w:right w:val="none" w:sz="0" w:space="31" w:color="auto"/>
      </w:pgBorders>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Univers LT Std 45 Light">
    <w:panose1 w:val="020B0403020202020204"/>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477905A"/>
    <w:multiLevelType w:val="multilevel"/>
    <w:tmpl w:val="E4779059"/>
    <w:name w:val="list-46192631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E4779064"/>
    <w:multiLevelType w:val="multilevel"/>
    <w:tmpl w:val="E4779063"/>
    <w:name w:val="list-46192630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E47790A9"/>
    <w:multiLevelType w:val="multilevel"/>
    <w:tmpl w:val="E47790A8"/>
    <w:name w:val="list-461926231"/>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E47790B3"/>
    <w:multiLevelType w:val="multilevel"/>
    <w:tmpl w:val="E47790B2"/>
    <w:name w:val="list-461926221"/>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E4779134"/>
    <w:multiLevelType w:val="multilevel"/>
    <w:tmpl w:val="E4779133"/>
    <w:name w:val="list-46192609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E477913E"/>
    <w:multiLevelType w:val="multilevel"/>
    <w:tmpl w:val="E477913D"/>
    <w:name w:val="list-46192608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E477920E"/>
    <w:multiLevelType w:val="multilevel"/>
    <w:tmpl w:val="E477920D"/>
    <w:name w:val="list-46192587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E4779218"/>
    <w:multiLevelType w:val="multilevel"/>
    <w:tmpl w:val="E4779217"/>
    <w:name w:val="list-46192586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E47794E8"/>
    <w:multiLevelType w:val="multilevel"/>
    <w:tmpl w:val="E47794E7"/>
    <w:name w:val="list-46192514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E47794F2"/>
    <w:multiLevelType w:val="multilevel"/>
    <w:tmpl w:val="E47794F1"/>
    <w:name w:val="list-46192513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E477969C"/>
    <w:multiLevelType w:val="multilevel"/>
    <w:tmpl w:val="E477969B"/>
    <w:name w:val="list-46192470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E47796A6"/>
    <w:multiLevelType w:val="multilevel"/>
    <w:tmpl w:val="E47796A5"/>
    <w:name w:val="list-46192469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E47796EB"/>
    <w:multiLevelType w:val="multilevel"/>
    <w:tmpl w:val="E47796EA"/>
    <w:name w:val="list-461924629"/>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E47796F5"/>
    <w:multiLevelType w:val="multilevel"/>
    <w:tmpl w:val="E47796F4"/>
    <w:name w:val="list-46192461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E47797C2"/>
    <w:multiLevelType w:val="multilevel"/>
    <w:tmpl w:val="E47797C1"/>
    <w:name w:val="list-46192441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E47797CC"/>
    <w:multiLevelType w:val="multilevel"/>
    <w:tmpl w:val="E47797CB"/>
    <w:name w:val="list-4619244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E4779976"/>
    <w:multiLevelType w:val="multilevel"/>
    <w:tmpl w:val="E4779975"/>
    <w:name w:val="list-46192397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E4779980"/>
    <w:multiLevelType w:val="multilevel"/>
    <w:tmpl w:val="E477997F"/>
    <w:name w:val="list-46192396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E4779A50"/>
    <w:multiLevelType w:val="multilevel"/>
    <w:tmpl w:val="E4779A4F"/>
    <w:name w:val="list-46192376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E4779A5A"/>
    <w:multiLevelType w:val="multilevel"/>
    <w:tmpl w:val="E4779A59"/>
    <w:name w:val="list-46192375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E4779B2A"/>
    <w:multiLevelType w:val="multilevel"/>
    <w:tmpl w:val="E4779B29"/>
    <w:name w:val="list-46192354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E4779B34"/>
    <w:multiLevelType w:val="multilevel"/>
    <w:tmpl w:val="E4779B33"/>
    <w:name w:val="list-46192353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E4779C04"/>
    <w:multiLevelType w:val="multilevel"/>
    <w:tmpl w:val="E4779C03"/>
    <w:name w:val="list-46192332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E4779C0E"/>
    <w:multiLevelType w:val="multilevel"/>
    <w:tmpl w:val="E4779C0D"/>
    <w:name w:val="list-46192331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 w15:restartNumberingAfterBreak="0">
    <w:nsid w:val="E4782EF1"/>
    <w:multiLevelType w:val="multilevel"/>
    <w:tmpl w:val="E4782EF0"/>
    <w:name w:val="list-461885711"/>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 w15:restartNumberingAfterBreak="0">
    <w:nsid w:val="E4782EFB"/>
    <w:multiLevelType w:val="multilevel"/>
    <w:tmpl w:val="E4782EFA"/>
    <w:name w:val="list-461885701"/>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6" w15:restartNumberingAfterBreak="0">
    <w:nsid w:val="E4783087"/>
    <w:multiLevelType w:val="multilevel"/>
    <w:tmpl w:val="E4783086"/>
    <w:name w:val="list-461885305"/>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7" w15:restartNumberingAfterBreak="0">
    <w:nsid w:val="E47830A5"/>
    <w:multiLevelType w:val="multilevel"/>
    <w:tmpl w:val="E47830A4"/>
    <w:name w:val="list-46188527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8" w15:restartNumberingAfterBreak="0">
    <w:nsid w:val="E47830AF"/>
    <w:multiLevelType w:val="multilevel"/>
    <w:tmpl w:val="E47830AE"/>
    <w:name w:val="list-46188526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9" w15:restartNumberingAfterBreak="0">
    <w:nsid w:val="E4783126"/>
    <w:multiLevelType w:val="multilevel"/>
    <w:tmpl w:val="E4783125"/>
    <w:name w:val="list-461885146"/>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0" w15:restartNumberingAfterBreak="0">
    <w:nsid w:val="E4783130"/>
    <w:multiLevelType w:val="multilevel"/>
    <w:tmpl w:val="E478312F"/>
    <w:name w:val="list-461885136"/>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1" w15:restartNumberingAfterBreak="0">
    <w:nsid w:val="E4784EA6"/>
    <w:multiLevelType w:val="multilevel"/>
    <w:tmpl w:val="E4784EA5"/>
    <w:name w:val="list-46187759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2" w15:restartNumberingAfterBreak="0">
    <w:nsid w:val="E4784EB0"/>
    <w:multiLevelType w:val="multilevel"/>
    <w:tmpl w:val="E4784EAF"/>
    <w:name w:val="list-46187758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3" w15:restartNumberingAfterBreak="0">
    <w:nsid w:val="E479AA36"/>
    <w:multiLevelType w:val="multilevel"/>
    <w:tmpl w:val="E479AA35"/>
    <w:name w:val="list-461788618"/>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4" w15:restartNumberingAfterBreak="0">
    <w:nsid w:val="E479ABB5"/>
    <w:multiLevelType w:val="multilevel"/>
    <w:tmpl w:val="E479ABB4"/>
    <w:name w:val="list-46178823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5" w15:restartNumberingAfterBreak="0">
    <w:nsid w:val="E479ABBF"/>
    <w:multiLevelType w:val="multilevel"/>
    <w:tmpl w:val="E479ABBE"/>
    <w:name w:val="list-46178822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6" w15:restartNumberingAfterBreak="0">
    <w:nsid w:val="E47BF31A"/>
    <w:multiLevelType w:val="multilevel"/>
    <w:tmpl w:val="E47BF319"/>
    <w:name w:val="list-461638886"/>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7" w15:restartNumberingAfterBreak="0">
    <w:nsid w:val="E47BF338"/>
    <w:multiLevelType w:val="multilevel"/>
    <w:tmpl w:val="E47BF337"/>
    <w:name w:val="list-46163885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8" w15:restartNumberingAfterBreak="0">
    <w:nsid w:val="E47BF342"/>
    <w:multiLevelType w:val="multilevel"/>
    <w:tmpl w:val="E47BF341"/>
    <w:name w:val="list-46163884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9" w15:restartNumberingAfterBreak="0">
    <w:nsid w:val="E47BF3B9"/>
    <w:multiLevelType w:val="multilevel"/>
    <w:tmpl w:val="E47BF3B8"/>
    <w:name w:val="list-461638727"/>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0" w15:restartNumberingAfterBreak="0">
    <w:nsid w:val="E47BF41C"/>
    <w:multiLevelType w:val="multilevel"/>
    <w:tmpl w:val="E47BF41B"/>
    <w:name w:val="list-46163862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1" w15:restartNumberingAfterBreak="0">
    <w:nsid w:val="E47BF426"/>
    <w:multiLevelType w:val="multilevel"/>
    <w:tmpl w:val="E47BF425"/>
    <w:name w:val="list-46163861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2" w15:restartNumberingAfterBreak="0">
    <w:nsid w:val="E47BF6F6"/>
    <w:multiLevelType w:val="multilevel"/>
    <w:tmpl w:val="E47BF6F5"/>
    <w:name w:val="list-46163789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3" w15:restartNumberingAfterBreak="0">
    <w:nsid w:val="E47BF700"/>
    <w:multiLevelType w:val="multilevel"/>
    <w:tmpl w:val="E47BF6FF"/>
    <w:name w:val="list-46163788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4" w15:restartNumberingAfterBreak="0">
    <w:nsid w:val="E47FD116"/>
    <w:multiLevelType w:val="multilevel"/>
    <w:tmpl w:val="E47FD115"/>
    <w:name w:val="list-461385450"/>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5" w15:restartNumberingAfterBreak="0">
    <w:nsid w:val="E47FD134"/>
    <w:multiLevelType w:val="multilevel"/>
    <w:tmpl w:val="E47FD133"/>
    <w:name w:val="list-46138542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6" w15:restartNumberingAfterBreak="0">
    <w:nsid w:val="E47FD13E"/>
    <w:multiLevelType w:val="multilevel"/>
    <w:tmpl w:val="E47FD13D"/>
    <w:name w:val="list-46138541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7" w15:restartNumberingAfterBreak="0">
    <w:nsid w:val="E47FD1B5"/>
    <w:multiLevelType w:val="multilevel"/>
    <w:tmpl w:val="E47FD1B4"/>
    <w:name w:val="list-461385291"/>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8" w15:restartNumberingAfterBreak="0">
    <w:nsid w:val="E47FD1BF"/>
    <w:multiLevelType w:val="multilevel"/>
    <w:tmpl w:val="E47FD1BE"/>
    <w:name w:val="list-461385281"/>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9" w15:restartNumberingAfterBreak="0">
    <w:nsid w:val="E47FD86B"/>
    <w:multiLevelType w:val="multilevel"/>
    <w:tmpl w:val="E47FD86A"/>
    <w:name w:val="list-46138357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0" w15:restartNumberingAfterBreak="0">
    <w:nsid w:val="E47FD875"/>
    <w:multiLevelType w:val="multilevel"/>
    <w:tmpl w:val="E47FD874"/>
    <w:name w:val="list-46138356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1" w15:restartNumberingAfterBreak="0">
    <w:nsid w:val="E47FD87F"/>
    <w:multiLevelType w:val="multilevel"/>
    <w:tmpl w:val="E47FD87E"/>
    <w:name w:val="list-46138355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2" w15:restartNumberingAfterBreak="0">
    <w:nsid w:val="E47FD9CC"/>
    <w:multiLevelType w:val="multilevel"/>
    <w:tmpl w:val="E47FD9CB"/>
    <w:name w:val="list-461383220"/>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3" w15:restartNumberingAfterBreak="0">
    <w:nsid w:val="E47FD9EA"/>
    <w:multiLevelType w:val="multilevel"/>
    <w:tmpl w:val="E47FD9E9"/>
    <w:name w:val="list-46138319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4" w15:restartNumberingAfterBreak="0">
    <w:nsid w:val="E47FD9F4"/>
    <w:multiLevelType w:val="multilevel"/>
    <w:tmpl w:val="E47FD9F3"/>
    <w:name w:val="list-46138318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5" w15:restartNumberingAfterBreak="0">
    <w:nsid w:val="E480DC5A"/>
    <w:multiLevelType w:val="multilevel"/>
    <w:tmpl w:val="E480DC59"/>
    <w:name w:val="list-46131703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6" w15:restartNumberingAfterBreak="0">
    <w:nsid w:val="E480DC64"/>
    <w:multiLevelType w:val="multilevel"/>
    <w:tmpl w:val="E480DC63"/>
    <w:name w:val="list-46131702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7" w15:restartNumberingAfterBreak="0">
    <w:nsid w:val="E480DCA9"/>
    <w:multiLevelType w:val="multilevel"/>
    <w:tmpl w:val="E480DCA8"/>
    <w:name w:val="list-461316951"/>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8" w15:restartNumberingAfterBreak="0">
    <w:nsid w:val="E480DCB3"/>
    <w:multiLevelType w:val="multilevel"/>
    <w:tmpl w:val="E480DCB2"/>
    <w:name w:val="list-461316941"/>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9" w15:restartNumberingAfterBreak="0">
    <w:nsid w:val="E480DF34"/>
    <w:multiLevelType w:val="multilevel"/>
    <w:tmpl w:val="E480DF33"/>
    <w:name w:val="list-46131630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0" w15:restartNumberingAfterBreak="0">
    <w:nsid w:val="E480DF3E"/>
    <w:multiLevelType w:val="multilevel"/>
    <w:tmpl w:val="E480DF3D"/>
    <w:name w:val="list-46131629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1" w15:restartNumberingAfterBreak="0">
    <w:nsid w:val="E480DF83"/>
    <w:multiLevelType w:val="multilevel"/>
    <w:tmpl w:val="E480DF82"/>
    <w:name w:val="list-461316221"/>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2" w15:restartNumberingAfterBreak="0">
    <w:nsid w:val="E480DF8D"/>
    <w:multiLevelType w:val="multilevel"/>
    <w:tmpl w:val="E480DF8C"/>
    <w:name w:val="list-461316211"/>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3" w15:restartNumberingAfterBreak="0">
    <w:nsid w:val="E480E00E"/>
    <w:multiLevelType w:val="multilevel"/>
    <w:tmpl w:val="E480E00D"/>
    <w:name w:val="list-46131608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4" w15:restartNumberingAfterBreak="0">
    <w:nsid w:val="E480E018"/>
    <w:multiLevelType w:val="multilevel"/>
    <w:tmpl w:val="E480E017"/>
    <w:name w:val="list-46131607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5" w15:restartNumberingAfterBreak="0">
    <w:nsid w:val="E480E2E8"/>
    <w:multiLevelType w:val="multilevel"/>
    <w:tmpl w:val="E480E2E7"/>
    <w:name w:val="list-46131535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6" w15:restartNumberingAfterBreak="0">
    <w:nsid w:val="E480E2F2"/>
    <w:multiLevelType w:val="multilevel"/>
    <w:tmpl w:val="E480E2F1"/>
    <w:name w:val="list-46131534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7" w15:restartNumberingAfterBreak="0">
    <w:nsid w:val="E480E3C2"/>
    <w:multiLevelType w:val="multilevel"/>
    <w:tmpl w:val="E480E3C1"/>
    <w:name w:val="list-46131513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8" w15:restartNumberingAfterBreak="0">
    <w:nsid w:val="E480E3CC"/>
    <w:multiLevelType w:val="multilevel"/>
    <w:tmpl w:val="E480E3CB"/>
    <w:name w:val="list-46131512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9" w15:restartNumberingAfterBreak="0">
    <w:nsid w:val="E480E49C"/>
    <w:multiLevelType w:val="multilevel"/>
    <w:tmpl w:val="E480E49B"/>
    <w:name w:val="list-46131491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0" w15:restartNumberingAfterBreak="0">
    <w:nsid w:val="E480E4A6"/>
    <w:multiLevelType w:val="multilevel"/>
    <w:tmpl w:val="E480E4A5"/>
    <w:name w:val="list-46131490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1" w15:restartNumberingAfterBreak="0">
    <w:nsid w:val="E480E4EB"/>
    <w:multiLevelType w:val="multilevel"/>
    <w:tmpl w:val="E480E4EA"/>
    <w:name w:val="list-461314837"/>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2" w15:restartNumberingAfterBreak="0">
    <w:nsid w:val="E480E4F5"/>
    <w:multiLevelType w:val="multilevel"/>
    <w:tmpl w:val="E480E4F4"/>
    <w:name w:val="list-461314827"/>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3" w15:restartNumberingAfterBreak="0">
    <w:nsid w:val="E480E776"/>
    <w:multiLevelType w:val="multilevel"/>
    <w:tmpl w:val="E480E775"/>
    <w:name w:val="list-46131418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4" w15:restartNumberingAfterBreak="0">
    <w:nsid w:val="E480E780"/>
    <w:multiLevelType w:val="multilevel"/>
    <w:tmpl w:val="E480E77F"/>
    <w:name w:val="list-46131417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5" w15:restartNumberingAfterBreak="0">
    <w:nsid w:val="E480E850"/>
    <w:multiLevelType w:val="multilevel"/>
    <w:tmpl w:val="E480E84F"/>
    <w:name w:val="list-46131396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6" w15:restartNumberingAfterBreak="0">
    <w:nsid w:val="E480E85A"/>
    <w:multiLevelType w:val="multilevel"/>
    <w:tmpl w:val="E480E859"/>
    <w:name w:val="list-46131395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7" w15:restartNumberingAfterBreak="0">
    <w:nsid w:val="E480E89F"/>
    <w:multiLevelType w:val="multilevel"/>
    <w:tmpl w:val="E480E89E"/>
    <w:name w:val="list-461313889"/>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8" w15:restartNumberingAfterBreak="0">
    <w:nsid w:val="E480E8A9"/>
    <w:multiLevelType w:val="multilevel"/>
    <w:tmpl w:val="E480E8A8"/>
    <w:name w:val="list-46131387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9" w15:restartNumberingAfterBreak="0">
    <w:nsid w:val="E480EA0E"/>
    <w:multiLevelType w:val="multilevel"/>
    <w:tmpl w:val="E480EA0D"/>
    <w:name w:val="list-46131352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0" w15:restartNumberingAfterBreak="0">
    <w:nsid w:val="E480EA18"/>
    <w:multiLevelType w:val="multilevel"/>
    <w:tmpl w:val="E480EA17"/>
    <w:name w:val="list-46131351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1" w15:restartNumberingAfterBreak="0">
    <w:nsid w:val="E480EA8F"/>
    <w:multiLevelType w:val="multilevel"/>
    <w:tmpl w:val="E480EA8E"/>
    <w:name w:val="list-46131339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2" w15:restartNumberingAfterBreak="0">
    <w:nsid w:val="E480EB0C"/>
    <w:multiLevelType w:val="multilevel"/>
    <w:tmpl w:val="E480EB0B"/>
    <w:name w:val="list-461313268"/>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3" w15:restartNumberingAfterBreak="0">
    <w:nsid w:val="E480EB2A"/>
    <w:multiLevelType w:val="multilevel"/>
    <w:tmpl w:val="E480EB29"/>
    <w:name w:val="list-46131323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4" w15:restartNumberingAfterBreak="0">
    <w:nsid w:val="E480EB34"/>
    <w:multiLevelType w:val="multilevel"/>
    <w:tmpl w:val="E480EB33"/>
    <w:name w:val="list-46131322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5" w15:restartNumberingAfterBreak="0">
    <w:nsid w:val="E480EBAB"/>
    <w:multiLevelType w:val="multilevel"/>
    <w:tmpl w:val="E480EBAA"/>
    <w:name w:val="list-461313109"/>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6" w15:restartNumberingAfterBreak="0">
    <w:nsid w:val="E480EBF0"/>
    <w:multiLevelType w:val="multilevel"/>
    <w:tmpl w:val="E480EBEF"/>
    <w:name w:val="list-461313040"/>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7" w15:restartNumberingAfterBreak="0">
    <w:nsid w:val="E480ECF2"/>
    <w:multiLevelType w:val="multilevel"/>
    <w:tmpl w:val="E480ECF1"/>
    <w:name w:val="list-46131278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8" w15:restartNumberingAfterBreak="0">
    <w:nsid w:val="E480ECFC"/>
    <w:multiLevelType w:val="multilevel"/>
    <w:tmpl w:val="E480ECFB"/>
    <w:name w:val="list-46131277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9" w15:restartNumberingAfterBreak="0">
    <w:nsid w:val="E480EE4D"/>
    <w:multiLevelType w:val="multilevel"/>
    <w:tmpl w:val="E480EE4C"/>
    <w:name w:val="list-46131243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0" w15:restartNumberingAfterBreak="0">
    <w:nsid w:val="E480EE57"/>
    <w:multiLevelType w:val="multilevel"/>
    <w:tmpl w:val="E480EE56"/>
    <w:name w:val="list-46131242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1" w15:restartNumberingAfterBreak="0">
    <w:nsid w:val="E480EFCC"/>
    <w:multiLevelType w:val="multilevel"/>
    <w:tmpl w:val="E480EFCB"/>
    <w:name w:val="list-46131205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2" w15:restartNumberingAfterBreak="0">
    <w:nsid w:val="E480EFD6"/>
    <w:multiLevelType w:val="multilevel"/>
    <w:tmpl w:val="E480EFD5"/>
    <w:name w:val="list-46131204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3" w15:restartNumberingAfterBreak="0">
    <w:nsid w:val="E480EFF3"/>
    <w:multiLevelType w:val="multilevel"/>
    <w:tmpl w:val="E480EFF2"/>
    <w:name w:val="list-461312013"/>
    <w:lvl w:ilvl="0">
      <w:start w:val="1"/>
      <w:numFmt w:val="decimal"/>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4" w15:restartNumberingAfterBreak="0">
    <w:nsid w:val="E480F0BA"/>
    <w:multiLevelType w:val="multilevel"/>
    <w:tmpl w:val="E480F0B9"/>
    <w:name w:val="list-46131181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5" w15:restartNumberingAfterBreak="0">
    <w:nsid w:val="E480F0C4"/>
    <w:multiLevelType w:val="multilevel"/>
    <w:tmpl w:val="E480F0C3"/>
    <w:name w:val="list-4613118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6" w15:restartNumberingAfterBreak="0">
    <w:nsid w:val="E480F0E1"/>
    <w:multiLevelType w:val="multilevel"/>
    <w:tmpl w:val="E480F0E0"/>
    <w:name w:val="list-461311775"/>
    <w:lvl w:ilvl="0">
      <w:start w:val="1"/>
      <w:numFmt w:val="decimal"/>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7" w15:restartNumberingAfterBreak="0">
    <w:nsid w:val="E480F13B"/>
    <w:multiLevelType w:val="multilevel"/>
    <w:tmpl w:val="E480F13A"/>
    <w:name w:val="list-46131168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8" w15:restartNumberingAfterBreak="0">
    <w:nsid w:val="E480F145"/>
    <w:multiLevelType w:val="multilevel"/>
    <w:tmpl w:val="E480F144"/>
    <w:name w:val="list-46131167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9" w15:restartNumberingAfterBreak="0">
    <w:nsid w:val="E480F14F"/>
    <w:multiLevelType w:val="multilevel"/>
    <w:tmpl w:val="E480F14E"/>
    <w:name w:val="list-46131166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0" w15:restartNumberingAfterBreak="0">
    <w:nsid w:val="E480F159"/>
    <w:multiLevelType w:val="multilevel"/>
    <w:tmpl w:val="E480F158"/>
    <w:name w:val="list-46131165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1" w15:restartNumberingAfterBreak="0">
    <w:nsid w:val="E480F163"/>
    <w:multiLevelType w:val="multilevel"/>
    <w:tmpl w:val="E480F162"/>
    <w:name w:val="list-46131164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2" w15:restartNumberingAfterBreak="0">
    <w:nsid w:val="E480F16D"/>
    <w:multiLevelType w:val="multilevel"/>
    <w:tmpl w:val="E480F16C"/>
    <w:name w:val="list-46131163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3" w15:restartNumberingAfterBreak="0">
    <w:nsid w:val="E480F177"/>
    <w:multiLevelType w:val="multilevel"/>
    <w:tmpl w:val="E480F176"/>
    <w:name w:val="list-46131162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4" w15:restartNumberingAfterBreak="0">
    <w:nsid w:val="E480F2B4"/>
    <w:multiLevelType w:val="multilevel"/>
    <w:tmpl w:val="E480F2B3"/>
    <w:name w:val="list-46131130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5" w15:restartNumberingAfterBreak="0">
    <w:nsid w:val="E480F2BE"/>
    <w:multiLevelType w:val="multilevel"/>
    <w:tmpl w:val="E480F2BD"/>
    <w:name w:val="list-46131129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6" w15:restartNumberingAfterBreak="0">
    <w:nsid w:val="E480F3DA"/>
    <w:multiLevelType w:val="multilevel"/>
    <w:tmpl w:val="E480F3D9"/>
    <w:name w:val="list-46131101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7" w15:restartNumberingAfterBreak="0">
    <w:nsid w:val="E480F3E4"/>
    <w:multiLevelType w:val="multilevel"/>
    <w:tmpl w:val="E480F3E3"/>
    <w:name w:val="list-4613110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8" w15:restartNumberingAfterBreak="0">
    <w:nsid w:val="E480F58E"/>
    <w:multiLevelType w:val="multilevel"/>
    <w:tmpl w:val="E480F58D"/>
    <w:name w:val="list-46131057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9" w15:restartNumberingAfterBreak="0">
    <w:nsid w:val="E480F598"/>
    <w:multiLevelType w:val="multilevel"/>
    <w:tmpl w:val="E480F597"/>
    <w:name w:val="list-46131056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0" w15:restartNumberingAfterBreak="0">
    <w:nsid w:val="E480F668"/>
    <w:multiLevelType w:val="multilevel"/>
    <w:tmpl w:val="E480F667"/>
    <w:name w:val="list-46131036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1" w15:restartNumberingAfterBreak="0">
    <w:nsid w:val="E480F672"/>
    <w:multiLevelType w:val="multilevel"/>
    <w:tmpl w:val="E480F671"/>
    <w:name w:val="list-46131035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2" w15:restartNumberingAfterBreak="0">
    <w:nsid w:val="E480F81C"/>
    <w:multiLevelType w:val="multilevel"/>
    <w:tmpl w:val="E480F81B"/>
    <w:name w:val="list-46130992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3" w15:restartNumberingAfterBreak="0">
    <w:nsid w:val="E480F826"/>
    <w:multiLevelType w:val="multilevel"/>
    <w:tmpl w:val="E480F825"/>
    <w:name w:val="list-46130991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4" w15:restartNumberingAfterBreak="0">
    <w:nsid w:val="E480F942"/>
    <w:multiLevelType w:val="multilevel"/>
    <w:tmpl w:val="E480F941"/>
    <w:name w:val="list-46130963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5" w15:restartNumberingAfterBreak="0">
    <w:nsid w:val="E480F94C"/>
    <w:multiLevelType w:val="multilevel"/>
    <w:tmpl w:val="E480F94B"/>
    <w:name w:val="list-46130962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6" w15:restartNumberingAfterBreak="0">
    <w:nsid w:val="E480FAF6"/>
    <w:multiLevelType w:val="multilevel"/>
    <w:tmpl w:val="E480FAF5"/>
    <w:name w:val="list-46130919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7" w15:restartNumberingAfterBreak="0">
    <w:nsid w:val="E480FB00"/>
    <w:multiLevelType w:val="multilevel"/>
    <w:tmpl w:val="E480FAFF"/>
    <w:name w:val="list-46130918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8" w15:restartNumberingAfterBreak="0">
    <w:nsid w:val="E480FCAA"/>
    <w:multiLevelType w:val="multilevel"/>
    <w:tmpl w:val="E480FCA9"/>
    <w:name w:val="list-46130875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9" w15:restartNumberingAfterBreak="0">
    <w:nsid w:val="E480FCB4"/>
    <w:multiLevelType w:val="multilevel"/>
    <w:tmpl w:val="E480FCB3"/>
    <w:name w:val="list-46130874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0" w15:restartNumberingAfterBreak="0">
    <w:nsid w:val="E480FDD0"/>
    <w:multiLevelType w:val="multilevel"/>
    <w:tmpl w:val="E480FDCF"/>
    <w:name w:val="list-46130846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1" w15:restartNumberingAfterBreak="0">
    <w:nsid w:val="E480FDDA"/>
    <w:multiLevelType w:val="multilevel"/>
    <w:tmpl w:val="E480FDD9"/>
    <w:name w:val="list-46130845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2" w15:restartNumberingAfterBreak="0">
    <w:nsid w:val="E480FF84"/>
    <w:multiLevelType w:val="multilevel"/>
    <w:tmpl w:val="E480FF83"/>
    <w:name w:val="list-46130802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3" w15:restartNumberingAfterBreak="0">
    <w:nsid w:val="E480FF8E"/>
    <w:multiLevelType w:val="multilevel"/>
    <w:tmpl w:val="E480FF8D"/>
    <w:name w:val="list-46130801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4" w15:restartNumberingAfterBreak="0">
    <w:nsid w:val="E481031A"/>
    <w:multiLevelType w:val="multilevel"/>
    <w:tmpl w:val="E4810319"/>
    <w:name w:val="list-461307110"/>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5" w15:restartNumberingAfterBreak="0">
    <w:nsid w:val="E4810338"/>
    <w:multiLevelType w:val="multilevel"/>
    <w:tmpl w:val="E4810337"/>
    <w:name w:val="list-46130708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6" w15:restartNumberingAfterBreak="0">
    <w:nsid w:val="E4810342"/>
    <w:multiLevelType w:val="multilevel"/>
    <w:tmpl w:val="E4810341"/>
    <w:name w:val="list-46130707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7" w15:restartNumberingAfterBreak="0">
    <w:nsid w:val="E48103B9"/>
    <w:multiLevelType w:val="multilevel"/>
    <w:tmpl w:val="E48103B8"/>
    <w:name w:val="list-461306951"/>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8" w15:restartNumberingAfterBreak="0">
    <w:nsid w:val="E48103C3"/>
    <w:multiLevelType w:val="multilevel"/>
    <w:tmpl w:val="E48103C2"/>
    <w:name w:val="list-461306941"/>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9" w15:restartNumberingAfterBreak="0">
    <w:nsid w:val="E48103CD"/>
    <w:multiLevelType w:val="multilevel"/>
    <w:tmpl w:val="E48103CC"/>
    <w:name w:val="list-461306931"/>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0" w15:restartNumberingAfterBreak="0">
    <w:nsid w:val="E4832A0E"/>
    <w:multiLevelType w:val="multilevel"/>
    <w:tmpl w:val="E4832A0D"/>
    <w:name w:val="list-46116606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1" w15:restartNumberingAfterBreak="0">
    <w:nsid w:val="E4832A18"/>
    <w:multiLevelType w:val="multilevel"/>
    <w:tmpl w:val="E4832A17"/>
    <w:name w:val="list-46116605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2" w15:restartNumberingAfterBreak="0">
    <w:nsid w:val="E4832DC2"/>
    <w:multiLevelType w:val="multilevel"/>
    <w:tmpl w:val="E4832DC1"/>
    <w:name w:val="list-46116511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3" w15:restartNumberingAfterBreak="0">
    <w:nsid w:val="E4832DCC"/>
    <w:multiLevelType w:val="multilevel"/>
    <w:tmpl w:val="E4832DCB"/>
    <w:name w:val="list-46116510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4" w15:restartNumberingAfterBreak="0">
    <w:nsid w:val="E4833001"/>
    <w:multiLevelType w:val="multilevel"/>
    <w:tmpl w:val="E4833000"/>
    <w:name w:val="list-46116454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5" w15:restartNumberingAfterBreak="0">
    <w:nsid w:val="E483300B"/>
    <w:multiLevelType w:val="multilevel"/>
    <w:tmpl w:val="E483300A"/>
    <w:name w:val="list-46116453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6" w15:restartNumberingAfterBreak="0">
    <w:nsid w:val="E4833015"/>
    <w:multiLevelType w:val="multilevel"/>
    <w:tmpl w:val="E4833014"/>
    <w:name w:val="list-46116452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7" w15:restartNumberingAfterBreak="0">
    <w:nsid w:val="E483301F"/>
    <w:multiLevelType w:val="multilevel"/>
    <w:tmpl w:val="E483301E"/>
    <w:name w:val="list-46116451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8" w15:restartNumberingAfterBreak="0">
    <w:nsid w:val="E4833029"/>
    <w:multiLevelType w:val="multilevel"/>
    <w:tmpl w:val="E4833028"/>
    <w:name w:val="list-46116450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9" w15:restartNumberingAfterBreak="0">
    <w:nsid w:val="E4833033"/>
    <w:multiLevelType w:val="multilevel"/>
    <w:tmpl w:val="E4833032"/>
    <w:name w:val="list-46116449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0" w15:restartNumberingAfterBreak="0">
    <w:nsid w:val="E483303D"/>
    <w:multiLevelType w:val="multilevel"/>
    <w:tmpl w:val="E483303C"/>
    <w:name w:val="list-46116448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1" w15:restartNumberingAfterBreak="0">
    <w:nsid w:val="E4833047"/>
    <w:multiLevelType w:val="multilevel"/>
    <w:tmpl w:val="E4833046"/>
    <w:name w:val="list-46116447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2" w15:restartNumberingAfterBreak="0">
    <w:nsid w:val="E4833158"/>
    <w:multiLevelType w:val="multilevel"/>
    <w:tmpl w:val="E4833157"/>
    <w:name w:val="list-461164200"/>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3" w15:restartNumberingAfterBreak="0">
    <w:nsid w:val="E4833176"/>
    <w:multiLevelType w:val="multilevel"/>
    <w:tmpl w:val="E4833175"/>
    <w:name w:val="list-46116417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4" w15:restartNumberingAfterBreak="0">
    <w:nsid w:val="E4833180"/>
    <w:multiLevelType w:val="multilevel"/>
    <w:tmpl w:val="E483317F"/>
    <w:name w:val="list-46116416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5" w15:restartNumberingAfterBreak="0">
    <w:nsid w:val="E48331F7"/>
    <w:multiLevelType w:val="multilevel"/>
    <w:tmpl w:val="E48331F6"/>
    <w:name w:val="list-461164041"/>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6" w15:restartNumberingAfterBreak="0">
    <w:nsid w:val="E483344A"/>
    <w:multiLevelType w:val="multilevel"/>
    <w:tmpl w:val="E4833449"/>
    <w:name w:val="list-461163446"/>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7" w15:restartNumberingAfterBreak="0">
    <w:nsid w:val="E4833468"/>
    <w:multiLevelType w:val="multilevel"/>
    <w:tmpl w:val="E4833467"/>
    <w:name w:val="list-46116341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8" w15:restartNumberingAfterBreak="0">
    <w:nsid w:val="E4833472"/>
    <w:multiLevelType w:val="multilevel"/>
    <w:tmpl w:val="E4833471"/>
    <w:name w:val="list-46116340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9" w15:restartNumberingAfterBreak="0">
    <w:nsid w:val="E48334E9"/>
    <w:multiLevelType w:val="multilevel"/>
    <w:tmpl w:val="E48334E8"/>
    <w:name w:val="list-461163287"/>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0" w15:restartNumberingAfterBreak="0">
    <w:nsid w:val="E4833826"/>
    <w:multiLevelType w:val="multilevel"/>
    <w:tmpl w:val="E4833825"/>
    <w:name w:val="list-46116245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1" w15:restartNumberingAfterBreak="0">
    <w:nsid w:val="E4833830"/>
    <w:multiLevelType w:val="multilevel"/>
    <w:tmpl w:val="E483382F"/>
    <w:name w:val="list-46116244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2" w15:restartNumberingAfterBreak="0">
    <w:nsid w:val="E48338E2"/>
    <w:multiLevelType w:val="multilevel"/>
    <w:tmpl w:val="E48338E1"/>
    <w:name w:val="list-461162270"/>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3" w15:restartNumberingAfterBreak="0">
    <w:nsid w:val="E4833900"/>
    <w:multiLevelType w:val="multilevel"/>
    <w:tmpl w:val="E48338FF"/>
    <w:name w:val="list-46116224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4" w15:restartNumberingAfterBreak="0">
    <w:nsid w:val="E4833B0A"/>
    <w:multiLevelType w:val="multilevel"/>
    <w:tmpl w:val="E4833B09"/>
    <w:name w:val="list-46116171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5" w15:restartNumberingAfterBreak="0">
    <w:nsid w:val="E4833B27"/>
    <w:multiLevelType w:val="multilevel"/>
    <w:tmpl w:val="E4833B26"/>
    <w:name w:val="list-461161689"/>
    <w:lvl w:ilvl="0">
      <w:start w:val="1"/>
      <w:numFmt w:val="decimal"/>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6" w15:restartNumberingAfterBreak="0">
    <w:nsid w:val="E4833B81"/>
    <w:multiLevelType w:val="multilevel"/>
    <w:tmpl w:val="E4833B80"/>
    <w:name w:val="list-461161599"/>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7" w15:restartNumberingAfterBreak="0">
    <w:nsid w:val="E4833B8B"/>
    <w:multiLevelType w:val="multilevel"/>
    <w:tmpl w:val="E4833B8A"/>
    <w:name w:val="list-461161589"/>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8" w15:restartNumberingAfterBreak="0">
    <w:nsid w:val="E4833B95"/>
    <w:multiLevelType w:val="multilevel"/>
    <w:tmpl w:val="E4833B94"/>
    <w:name w:val="list-461161579"/>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9" w15:restartNumberingAfterBreak="0">
    <w:nsid w:val="E4835626"/>
    <w:multiLevelType w:val="multilevel"/>
    <w:tmpl w:val="E4835625"/>
    <w:name w:val="list-46115477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0" w15:restartNumberingAfterBreak="0">
    <w:nsid w:val="E4835630"/>
    <w:multiLevelType w:val="multilevel"/>
    <w:tmpl w:val="E483562F"/>
    <w:name w:val="list-46115476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1" w15:restartNumberingAfterBreak="0">
    <w:nsid w:val="E4835675"/>
    <w:multiLevelType w:val="multilevel"/>
    <w:tmpl w:val="E4835674"/>
    <w:name w:val="list-461154699"/>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2" w15:restartNumberingAfterBreak="0">
    <w:nsid w:val="E483567F"/>
    <w:multiLevelType w:val="multilevel"/>
    <w:tmpl w:val="E483567E"/>
    <w:name w:val="list-46115468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3" w15:restartNumberingAfterBreak="0">
    <w:nsid w:val="E484685A"/>
    <w:multiLevelType w:val="multilevel"/>
    <w:tmpl w:val="E4846859"/>
    <w:name w:val="list-46108458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4" w15:restartNumberingAfterBreak="0">
    <w:nsid w:val="E4846864"/>
    <w:multiLevelType w:val="multilevel"/>
    <w:tmpl w:val="E4846863"/>
    <w:name w:val="list-46108457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5" w15:restartNumberingAfterBreak="0">
    <w:nsid w:val="E4847534"/>
    <w:multiLevelType w:val="multilevel"/>
    <w:tmpl w:val="E4847533"/>
    <w:name w:val="list-46108129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6" w15:restartNumberingAfterBreak="0">
    <w:nsid w:val="E484753E"/>
    <w:multiLevelType w:val="multilevel"/>
    <w:tmpl w:val="E484753D"/>
    <w:name w:val="list-46108128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7" w15:restartNumberingAfterBreak="0">
    <w:nsid w:val="E484760E"/>
    <w:multiLevelType w:val="multilevel"/>
    <w:tmpl w:val="E484760D"/>
    <w:name w:val="list-46108107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8" w15:restartNumberingAfterBreak="0">
    <w:nsid w:val="E4847618"/>
    <w:multiLevelType w:val="multilevel"/>
    <w:tmpl w:val="E4847617"/>
    <w:name w:val="list-46108106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9" w15:restartNumberingAfterBreak="0">
    <w:nsid w:val="E48478CA"/>
    <w:multiLevelType w:val="multilevel"/>
    <w:tmpl w:val="E48478C9"/>
    <w:name w:val="list-461080374"/>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0" w15:restartNumberingAfterBreak="0">
    <w:nsid w:val="E48478E8"/>
    <w:multiLevelType w:val="multilevel"/>
    <w:tmpl w:val="E48478E7"/>
    <w:name w:val="list-46108034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1" w15:restartNumberingAfterBreak="0">
    <w:nsid w:val="E48478F2"/>
    <w:multiLevelType w:val="multilevel"/>
    <w:tmpl w:val="E48478F1"/>
    <w:name w:val="list-46108033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2" w15:restartNumberingAfterBreak="0">
    <w:nsid w:val="E4847969"/>
    <w:multiLevelType w:val="multilevel"/>
    <w:tmpl w:val="E4847968"/>
    <w:name w:val="list-46108021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3" w15:restartNumberingAfterBreak="0">
    <w:nsid w:val="E4847E96"/>
    <w:multiLevelType w:val="multilevel"/>
    <w:tmpl w:val="E4847E95"/>
    <w:name w:val="list-46107889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4" w15:restartNumberingAfterBreak="0">
    <w:nsid w:val="E4847EA0"/>
    <w:multiLevelType w:val="multilevel"/>
    <w:tmpl w:val="E4847E9F"/>
    <w:name w:val="list-46107888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5" w15:restartNumberingAfterBreak="0">
    <w:nsid w:val="E4848D66"/>
    <w:multiLevelType w:val="multilevel"/>
    <w:tmpl w:val="E4848D65"/>
    <w:name w:val="list-46107509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6" w15:restartNumberingAfterBreak="0">
    <w:nsid w:val="E4848D70"/>
    <w:multiLevelType w:val="multilevel"/>
    <w:tmpl w:val="E4848D6F"/>
    <w:name w:val="list-46107508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7" w15:restartNumberingAfterBreak="0">
    <w:nsid w:val="E4849970"/>
    <w:multiLevelType w:val="multilevel"/>
    <w:tmpl w:val="E484996F"/>
    <w:name w:val="list-46107201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8" w15:restartNumberingAfterBreak="0">
    <w:nsid w:val="E484997A"/>
    <w:multiLevelType w:val="multilevel"/>
    <w:tmpl w:val="E4849979"/>
    <w:name w:val="list-46107200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9" w15:restartNumberingAfterBreak="0">
    <w:nsid w:val="E484A566"/>
    <w:multiLevelType w:val="multilevel"/>
    <w:tmpl w:val="E484A565"/>
    <w:name w:val="list-46106895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0" w15:restartNumberingAfterBreak="0">
    <w:nsid w:val="E484A570"/>
    <w:multiLevelType w:val="multilevel"/>
    <w:tmpl w:val="E484A56F"/>
    <w:name w:val="list-46106894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1" w15:restartNumberingAfterBreak="0">
    <w:nsid w:val="E484A58D"/>
    <w:multiLevelType w:val="multilevel"/>
    <w:tmpl w:val="E484A58C"/>
    <w:name w:val="list-461068915"/>
    <w:lvl w:ilvl="0">
      <w:start w:val="1"/>
      <w:numFmt w:val="decimal"/>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2" w15:restartNumberingAfterBreak="0">
    <w:nsid w:val="E484A5E7"/>
    <w:multiLevelType w:val="multilevel"/>
    <w:tmpl w:val="E484A5E6"/>
    <w:name w:val="list-46106882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3" w15:restartNumberingAfterBreak="0">
    <w:nsid w:val="E484A64A"/>
    <w:multiLevelType w:val="multilevel"/>
    <w:tmpl w:val="E484A649"/>
    <w:name w:val="list-46106872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4" w15:restartNumberingAfterBreak="0">
    <w:nsid w:val="E484A654"/>
    <w:multiLevelType w:val="multilevel"/>
    <w:tmpl w:val="E484A653"/>
    <w:name w:val="list-46106871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5" w15:restartNumberingAfterBreak="0">
    <w:nsid w:val="E484A924"/>
    <w:multiLevelType w:val="multilevel"/>
    <w:tmpl w:val="E484A923"/>
    <w:name w:val="list-46106799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6" w15:restartNumberingAfterBreak="0">
    <w:nsid w:val="E484A92E"/>
    <w:multiLevelType w:val="multilevel"/>
    <w:tmpl w:val="E484A92D"/>
    <w:name w:val="list-46106798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7" w15:restartNumberingAfterBreak="0">
    <w:nsid w:val="E484AA08"/>
    <w:multiLevelType w:val="multilevel"/>
    <w:tmpl w:val="E484AA07"/>
    <w:name w:val="list-46106776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8" w15:restartNumberingAfterBreak="0">
    <w:nsid w:val="E484ABFE"/>
    <w:multiLevelType w:val="multilevel"/>
    <w:tmpl w:val="E484ABFD"/>
    <w:name w:val="list-46106726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9" w15:restartNumberingAfterBreak="0">
    <w:nsid w:val="E484AE33"/>
    <w:multiLevelType w:val="multilevel"/>
    <w:tmpl w:val="E484AE32"/>
    <w:name w:val="list-461066701"/>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0" w15:restartNumberingAfterBreak="0">
    <w:nsid w:val="E484AF94"/>
    <w:multiLevelType w:val="multilevel"/>
    <w:tmpl w:val="E484AF93"/>
    <w:name w:val="list-461066348"/>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1" w15:restartNumberingAfterBreak="0">
    <w:nsid w:val="E484AFB2"/>
    <w:multiLevelType w:val="multilevel"/>
    <w:tmpl w:val="E484AFB1"/>
    <w:name w:val="list-46106631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2" w15:restartNumberingAfterBreak="0">
    <w:nsid w:val="E484AFBC"/>
    <w:multiLevelType w:val="multilevel"/>
    <w:tmpl w:val="E484AFBB"/>
    <w:name w:val="list-46106630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3" w15:restartNumberingAfterBreak="0">
    <w:nsid w:val="E484B096"/>
    <w:multiLevelType w:val="multilevel"/>
    <w:tmpl w:val="E484B095"/>
    <w:name w:val="list-46106609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4" w15:restartNumberingAfterBreak="0">
    <w:nsid w:val="E484B0A0"/>
    <w:multiLevelType w:val="multilevel"/>
    <w:tmpl w:val="E484B09F"/>
    <w:name w:val="list-46106608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5" w15:restartNumberingAfterBreak="0">
    <w:nsid w:val="E484B0E5"/>
    <w:multiLevelType w:val="multilevel"/>
    <w:tmpl w:val="E484B0E4"/>
    <w:name w:val="list-461066011"/>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6" w15:restartNumberingAfterBreak="0">
    <w:nsid w:val="E484B0EF"/>
    <w:multiLevelType w:val="multilevel"/>
    <w:tmpl w:val="E484B0EE"/>
    <w:name w:val="list-461066001"/>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7" w15:restartNumberingAfterBreak="0">
    <w:nsid w:val="E4861B34"/>
    <w:multiLevelType w:val="multilevel"/>
    <w:tmpl w:val="E4861B33"/>
    <w:name w:val="list-46097326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8" w15:restartNumberingAfterBreak="0">
    <w:nsid w:val="E4861B3E"/>
    <w:multiLevelType w:val="multilevel"/>
    <w:tmpl w:val="E4861B3D"/>
    <w:name w:val="list-46097325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9" w15:restartNumberingAfterBreak="0">
    <w:nsid w:val="E4861C0E"/>
    <w:multiLevelType w:val="multilevel"/>
    <w:tmpl w:val="E4861C0D"/>
    <w:name w:val="list-46097304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0" w15:restartNumberingAfterBreak="0">
    <w:nsid w:val="E4861C18"/>
    <w:multiLevelType w:val="multilevel"/>
    <w:tmpl w:val="E4861C17"/>
    <w:name w:val="list-46097303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1" w15:restartNumberingAfterBreak="0">
    <w:nsid w:val="E4861E39"/>
    <w:multiLevelType w:val="multilevel"/>
    <w:tmpl w:val="E4861E38"/>
    <w:name w:val="list-460972487"/>
    <w:lvl w:ilvl="0">
      <w:start w:val="1"/>
      <w:numFmt w:val="lowerLetter"/>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2" w15:restartNumberingAfterBreak="0">
    <w:nsid w:val="E4861E43"/>
    <w:multiLevelType w:val="multilevel"/>
    <w:tmpl w:val="E4861E42"/>
    <w:name w:val="list-460972477"/>
    <w:lvl w:ilvl="0">
      <w:start w:val="1"/>
      <w:numFmt w:val="lowerLetter"/>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3" w15:restartNumberingAfterBreak="0">
    <w:nsid w:val="E4861FC2"/>
    <w:multiLevelType w:val="multilevel"/>
    <w:tmpl w:val="E4861FC1"/>
    <w:name w:val="list-46097209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4" w15:restartNumberingAfterBreak="0">
    <w:nsid w:val="E4861FCC"/>
    <w:multiLevelType w:val="multilevel"/>
    <w:tmpl w:val="E4861FCB"/>
    <w:name w:val="list-46097208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5" w15:restartNumberingAfterBreak="0">
    <w:nsid w:val="E48620A6"/>
    <w:multiLevelType w:val="multilevel"/>
    <w:tmpl w:val="E48620A5"/>
    <w:name w:val="list-46097186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6" w15:restartNumberingAfterBreak="0">
    <w:nsid w:val="E48620B0"/>
    <w:multiLevelType w:val="multilevel"/>
    <w:tmpl w:val="E48620AF"/>
    <w:name w:val="list-46097185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7" w15:restartNumberingAfterBreak="0">
    <w:nsid w:val="E486245A"/>
    <w:multiLevelType w:val="multilevel"/>
    <w:tmpl w:val="E4862459"/>
    <w:name w:val="list-46097091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8" w15:restartNumberingAfterBreak="0">
    <w:nsid w:val="E4862464"/>
    <w:multiLevelType w:val="multilevel"/>
    <w:tmpl w:val="E4862463"/>
    <w:name w:val="list-46097090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9" w15:restartNumberingAfterBreak="0">
    <w:nsid w:val="E4862734"/>
    <w:multiLevelType w:val="multilevel"/>
    <w:tmpl w:val="E4862733"/>
    <w:name w:val="list-46097018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0" w15:restartNumberingAfterBreak="0">
    <w:nsid w:val="E486273E"/>
    <w:multiLevelType w:val="multilevel"/>
    <w:tmpl w:val="E486273D"/>
    <w:name w:val="list-46097017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1" w15:restartNumberingAfterBreak="0">
    <w:nsid w:val="E48628E8"/>
    <w:multiLevelType w:val="multilevel"/>
    <w:tmpl w:val="E48628E7"/>
    <w:name w:val="list-46096975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2" w15:restartNumberingAfterBreak="0">
    <w:nsid w:val="E48628F2"/>
    <w:multiLevelType w:val="multilevel"/>
    <w:tmpl w:val="E48628F1"/>
    <w:name w:val="list-46096974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3" w15:restartNumberingAfterBreak="0">
    <w:nsid w:val="E4862C9C"/>
    <w:multiLevelType w:val="multilevel"/>
    <w:tmpl w:val="E4862C9B"/>
    <w:name w:val="list-46096880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4" w15:restartNumberingAfterBreak="0">
    <w:nsid w:val="E4862CA6"/>
    <w:multiLevelType w:val="multilevel"/>
    <w:tmpl w:val="E4862CA5"/>
    <w:name w:val="list-46096879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5" w15:restartNumberingAfterBreak="0">
    <w:nsid w:val="E4862E50"/>
    <w:multiLevelType w:val="multilevel"/>
    <w:tmpl w:val="E4862E4F"/>
    <w:name w:val="list-46096836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6" w15:restartNumberingAfterBreak="0">
    <w:nsid w:val="E4862E5A"/>
    <w:multiLevelType w:val="multilevel"/>
    <w:tmpl w:val="E4862E59"/>
    <w:name w:val="list-46096835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7" w15:restartNumberingAfterBreak="0">
    <w:nsid w:val="E48632E8"/>
    <w:multiLevelType w:val="multilevel"/>
    <w:tmpl w:val="E48632E7"/>
    <w:name w:val="list-46096719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8" w15:restartNumberingAfterBreak="0">
    <w:nsid w:val="E48632F2"/>
    <w:multiLevelType w:val="multilevel"/>
    <w:tmpl w:val="E48632F1"/>
    <w:name w:val="list-46096718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9" w15:restartNumberingAfterBreak="0">
    <w:nsid w:val="E486349C"/>
    <w:multiLevelType w:val="multilevel"/>
    <w:tmpl w:val="E486349B"/>
    <w:name w:val="list-46096675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0" w15:restartNumberingAfterBreak="0">
    <w:nsid w:val="E48634A6"/>
    <w:multiLevelType w:val="multilevel"/>
    <w:tmpl w:val="E48634A5"/>
    <w:name w:val="list-46096674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1" w15:restartNumberingAfterBreak="0">
    <w:nsid w:val="E4863850"/>
    <w:multiLevelType w:val="multilevel"/>
    <w:tmpl w:val="E486384F"/>
    <w:name w:val="list-46096580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2" w15:restartNumberingAfterBreak="0">
    <w:nsid w:val="E486385A"/>
    <w:multiLevelType w:val="multilevel"/>
    <w:tmpl w:val="E4863859"/>
    <w:name w:val="list-46096579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3" w15:restartNumberingAfterBreak="0">
    <w:nsid w:val="E4863CDE"/>
    <w:multiLevelType w:val="multilevel"/>
    <w:tmpl w:val="E4863CDD"/>
    <w:name w:val="list-46096464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4" w15:restartNumberingAfterBreak="0">
    <w:nsid w:val="E4863CE8"/>
    <w:multiLevelType w:val="multilevel"/>
    <w:tmpl w:val="E4863CE7"/>
    <w:name w:val="list-46096463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5" w15:restartNumberingAfterBreak="0">
    <w:nsid w:val="E486416C"/>
    <w:multiLevelType w:val="multilevel"/>
    <w:tmpl w:val="E486416B"/>
    <w:name w:val="list-46096347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6" w15:restartNumberingAfterBreak="0">
    <w:nsid w:val="E4864176"/>
    <w:multiLevelType w:val="multilevel"/>
    <w:tmpl w:val="E4864175"/>
    <w:name w:val="list-46096346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7" w15:restartNumberingAfterBreak="0">
    <w:nsid w:val="E4864404"/>
    <w:multiLevelType w:val="multilevel"/>
    <w:tmpl w:val="E4864403"/>
    <w:name w:val="list-46096281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8" w15:restartNumberingAfterBreak="0">
    <w:nsid w:val="E4864520"/>
    <w:multiLevelType w:val="multilevel"/>
    <w:tmpl w:val="E486451F"/>
    <w:name w:val="list-46096252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9" w15:restartNumberingAfterBreak="0">
    <w:nsid w:val="E486452A"/>
    <w:multiLevelType w:val="multilevel"/>
    <w:tmpl w:val="E4864529"/>
    <w:name w:val="list-46096251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0" w15:restartNumberingAfterBreak="0">
    <w:nsid w:val="E48645FA"/>
    <w:multiLevelType w:val="multilevel"/>
    <w:tmpl w:val="E48645F9"/>
    <w:name w:val="list-46096231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1" w15:restartNumberingAfterBreak="0">
    <w:nsid w:val="E48646D4"/>
    <w:multiLevelType w:val="multilevel"/>
    <w:tmpl w:val="E48646D3"/>
    <w:name w:val="list-46096209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2" w15:restartNumberingAfterBreak="0">
    <w:nsid w:val="E48646DE"/>
    <w:multiLevelType w:val="multilevel"/>
    <w:tmpl w:val="E48646DD"/>
    <w:name w:val="list-46096208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3" w15:restartNumberingAfterBreak="0">
    <w:nsid w:val="E4864888"/>
    <w:multiLevelType w:val="multilevel"/>
    <w:tmpl w:val="E4864887"/>
    <w:name w:val="list-46096165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4" w15:restartNumberingAfterBreak="0">
    <w:nsid w:val="E4864892"/>
    <w:multiLevelType w:val="multilevel"/>
    <w:tmpl w:val="E4864891"/>
    <w:name w:val="list-46096164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5" w15:restartNumberingAfterBreak="0">
    <w:nsid w:val="E48649AE"/>
    <w:multiLevelType w:val="multilevel"/>
    <w:tmpl w:val="E48649AD"/>
    <w:name w:val="list-46096136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6" w15:restartNumberingAfterBreak="0">
    <w:nsid w:val="E48649B8"/>
    <w:multiLevelType w:val="multilevel"/>
    <w:tmpl w:val="E48649B7"/>
    <w:name w:val="list-46096135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7" w15:restartNumberingAfterBreak="0">
    <w:nsid w:val="E4864D16"/>
    <w:multiLevelType w:val="multilevel"/>
    <w:tmpl w:val="E4864D15"/>
    <w:name w:val="list-46096049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8" w15:restartNumberingAfterBreak="0">
    <w:nsid w:val="E4864D20"/>
    <w:multiLevelType w:val="multilevel"/>
    <w:tmpl w:val="E4864D1F"/>
    <w:name w:val="list-46096048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9" w15:restartNumberingAfterBreak="0">
    <w:nsid w:val="E4864FF0"/>
    <w:multiLevelType w:val="multilevel"/>
    <w:tmpl w:val="E4864FEF"/>
    <w:name w:val="list-46095976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0" w15:restartNumberingAfterBreak="0">
    <w:nsid w:val="E4864FFA"/>
    <w:multiLevelType w:val="multilevel"/>
    <w:tmpl w:val="E4864FF9"/>
    <w:name w:val="list-46095975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1" w15:restartNumberingAfterBreak="0">
    <w:nsid w:val="E48650CA"/>
    <w:multiLevelType w:val="multilevel"/>
    <w:tmpl w:val="E48650C9"/>
    <w:name w:val="list-46095954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2" w15:restartNumberingAfterBreak="0">
    <w:nsid w:val="E48650D4"/>
    <w:multiLevelType w:val="multilevel"/>
    <w:tmpl w:val="E48650D3"/>
    <w:name w:val="list-46095953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3" w15:restartNumberingAfterBreak="0">
    <w:nsid w:val="E48651A4"/>
    <w:multiLevelType w:val="multilevel"/>
    <w:tmpl w:val="E48651A3"/>
    <w:name w:val="list-46095932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4" w15:restartNumberingAfterBreak="0">
    <w:nsid w:val="E48651AE"/>
    <w:multiLevelType w:val="multilevel"/>
    <w:tmpl w:val="E48651AD"/>
    <w:name w:val="list-46095931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5" w15:restartNumberingAfterBreak="0">
    <w:nsid w:val="E4876201"/>
    <w:multiLevelType w:val="multilevel"/>
    <w:tmpl w:val="E4876200"/>
    <w:name w:val="list-460889599"/>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6" w15:restartNumberingAfterBreak="0">
    <w:nsid w:val="E487620B"/>
    <w:multiLevelType w:val="multilevel"/>
    <w:tmpl w:val="E487620A"/>
    <w:name w:val="list-460889589"/>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7" w15:restartNumberingAfterBreak="0">
    <w:nsid w:val="E4876215"/>
    <w:multiLevelType w:val="multilevel"/>
    <w:tmpl w:val="E4876214"/>
    <w:name w:val="list-460889579"/>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8" w15:restartNumberingAfterBreak="0">
    <w:nsid w:val="E487621F"/>
    <w:multiLevelType w:val="multilevel"/>
    <w:tmpl w:val="E487621E"/>
    <w:name w:val="list-460889569"/>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9" w15:restartNumberingAfterBreak="0">
    <w:nsid w:val="E4876228"/>
    <w:multiLevelType w:val="multilevel"/>
    <w:tmpl w:val="E4876227"/>
    <w:name w:val="list-460889560"/>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0" w15:restartNumberingAfterBreak="0">
    <w:nsid w:val="E4876232"/>
    <w:multiLevelType w:val="multilevel"/>
    <w:tmpl w:val="E4876231"/>
    <w:name w:val="list-460889550"/>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1" w15:restartNumberingAfterBreak="0">
    <w:nsid w:val="E487623C"/>
    <w:multiLevelType w:val="multilevel"/>
    <w:tmpl w:val="E487623B"/>
    <w:name w:val="list-460889540"/>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2" w15:restartNumberingAfterBreak="0">
    <w:nsid w:val="E4876246"/>
    <w:multiLevelType w:val="multilevel"/>
    <w:tmpl w:val="E4876245"/>
    <w:name w:val="list-460889530"/>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3" w15:restartNumberingAfterBreak="0">
    <w:nsid w:val="E4876250"/>
    <w:multiLevelType w:val="multilevel"/>
    <w:tmpl w:val="E487624F"/>
    <w:name w:val="list-460889520"/>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4" w15:restartNumberingAfterBreak="0">
    <w:nsid w:val="E487625A"/>
    <w:multiLevelType w:val="multilevel"/>
    <w:tmpl w:val="E4876259"/>
    <w:name w:val="list-460889510"/>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5" w15:restartNumberingAfterBreak="0">
    <w:nsid w:val="E4876264"/>
    <w:multiLevelType w:val="multilevel"/>
    <w:tmpl w:val="E4876263"/>
    <w:name w:val="list-460889500"/>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6" w15:restartNumberingAfterBreak="0">
    <w:nsid w:val="E487626E"/>
    <w:multiLevelType w:val="multilevel"/>
    <w:tmpl w:val="E487626D"/>
    <w:name w:val="list-460889490"/>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7" w15:restartNumberingAfterBreak="0">
    <w:nsid w:val="E4876278"/>
    <w:multiLevelType w:val="multilevel"/>
    <w:tmpl w:val="E4876277"/>
    <w:name w:val="list-460889480"/>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8" w15:restartNumberingAfterBreak="0">
    <w:nsid w:val="E4876281"/>
    <w:multiLevelType w:val="multilevel"/>
    <w:tmpl w:val="E4876280"/>
    <w:name w:val="list-460889471"/>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9" w15:restartNumberingAfterBreak="0">
    <w:nsid w:val="E487628B"/>
    <w:multiLevelType w:val="multilevel"/>
    <w:tmpl w:val="E487628A"/>
    <w:name w:val="list-460889461"/>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60" w15:restartNumberingAfterBreak="0">
    <w:nsid w:val="E4876295"/>
    <w:multiLevelType w:val="multilevel"/>
    <w:tmpl w:val="E4876294"/>
    <w:name w:val="list-460889451"/>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61" w15:restartNumberingAfterBreak="0">
    <w:nsid w:val="E487629F"/>
    <w:multiLevelType w:val="multilevel"/>
    <w:tmpl w:val="E487629E"/>
    <w:name w:val="list-460889441"/>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62" w15:restartNumberingAfterBreak="0">
    <w:nsid w:val="E48762A9"/>
    <w:multiLevelType w:val="multilevel"/>
    <w:tmpl w:val="E48762A8"/>
    <w:name w:val="list-460889431"/>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63" w15:restartNumberingAfterBreak="0">
    <w:nsid w:val="E48762B3"/>
    <w:multiLevelType w:val="multilevel"/>
    <w:tmpl w:val="E48762B2"/>
    <w:name w:val="list-460889421"/>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64" w15:restartNumberingAfterBreak="0">
    <w:nsid w:val="E48762BD"/>
    <w:multiLevelType w:val="multilevel"/>
    <w:tmpl w:val="E48762BC"/>
    <w:name w:val="list-460889411"/>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65" w15:restartNumberingAfterBreak="0">
    <w:nsid w:val="E48762C7"/>
    <w:multiLevelType w:val="multilevel"/>
    <w:tmpl w:val="E48762C6"/>
    <w:name w:val="list-460889401"/>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66" w15:restartNumberingAfterBreak="0">
    <w:nsid w:val="E48762D1"/>
    <w:multiLevelType w:val="multilevel"/>
    <w:tmpl w:val="E48762D0"/>
    <w:name w:val="list-460889391"/>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67" w15:restartNumberingAfterBreak="0">
    <w:nsid w:val="E4876618"/>
    <w:multiLevelType w:val="multilevel"/>
    <w:tmpl w:val="E4876617"/>
    <w:name w:val="list-46088855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68" w15:restartNumberingAfterBreak="0">
    <w:nsid w:val="E4876667"/>
    <w:multiLevelType w:val="multilevel"/>
    <w:tmpl w:val="E4876666"/>
    <w:name w:val="list-460888473"/>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69" w15:restartNumberingAfterBreak="0">
    <w:nsid w:val="E48768F2"/>
    <w:multiLevelType w:val="multilevel"/>
    <w:tmpl w:val="E48768F1"/>
    <w:name w:val="list-46088782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70" w15:restartNumberingAfterBreak="0">
    <w:nsid w:val="E4876941"/>
    <w:multiLevelType w:val="multilevel"/>
    <w:tmpl w:val="E4876940"/>
    <w:name w:val="list-460887743"/>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71" w15:restartNumberingAfterBreak="0">
    <w:nsid w:val="E48769CC"/>
    <w:multiLevelType w:val="multilevel"/>
    <w:tmpl w:val="E48769CB"/>
    <w:name w:val="list-4608876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72" w15:restartNumberingAfterBreak="0">
    <w:nsid w:val="E4876A1B"/>
    <w:multiLevelType w:val="multilevel"/>
    <w:tmpl w:val="E4876A1A"/>
    <w:name w:val="list-460887525"/>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73" w15:restartNumberingAfterBreak="0">
    <w:nsid w:val="E4876AA6"/>
    <w:multiLevelType w:val="multilevel"/>
    <w:tmpl w:val="E4876AA5"/>
    <w:name w:val="list-46088738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74" w15:restartNumberingAfterBreak="0">
    <w:nsid w:val="E4876AF5"/>
    <w:multiLevelType w:val="multilevel"/>
    <w:tmpl w:val="E4876AF4"/>
    <w:name w:val="list-460887307"/>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75" w15:restartNumberingAfterBreak="0">
    <w:nsid w:val="E4876D80"/>
    <w:multiLevelType w:val="multilevel"/>
    <w:tmpl w:val="E4876D7F"/>
    <w:name w:val="list-46088665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76" w15:restartNumberingAfterBreak="0">
    <w:nsid w:val="E4876DCF"/>
    <w:multiLevelType w:val="multilevel"/>
    <w:tmpl w:val="E4876DCE"/>
    <w:name w:val="list-460886577"/>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77" w15:restartNumberingAfterBreak="0">
    <w:nsid w:val="E4876E5A"/>
    <w:multiLevelType w:val="multilevel"/>
    <w:tmpl w:val="E4876E59"/>
    <w:name w:val="list-46088643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78" w15:restartNumberingAfterBreak="0">
    <w:nsid w:val="E4876EA9"/>
    <w:multiLevelType w:val="multilevel"/>
    <w:tmpl w:val="E4876EA8"/>
    <w:name w:val="list-46088635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79" w15:restartNumberingAfterBreak="0">
    <w:nsid w:val="E4877134"/>
    <w:multiLevelType w:val="multilevel"/>
    <w:tmpl w:val="E4877133"/>
    <w:name w:val="list-46088570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80" w15:restartNumberingAfterBreak="0">
    <w:nsid w:val="E4877183"/>
    <w:multiLevelType w:val="multilevel"/>
    <w:tmpl w:val="E4877182"/>
    <w:name w:val="list-46088562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81" w15:restartNumberingAfterBreak="0">
    <w:nsid w:val="E4877457"/>
    <w:multiLevelType w:val="multilevel"/>
    <w:tmpl w:val="E4877456"/>
    <w:name w:val="list-46088490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82" w15:restartNumberingAfterBreak="0">
    <w:nsid w:val="E4877461"/>
    <w:multiLevelType w:val="multilevel"/>
    <w:tmpl w:val="E4877460"/>
    <w:name w:val="list-46088489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83" w15:restartNumberingAfterBreak="0">
    <w:nsid w:val="E4877731"/>
    <w:multiLevelType w:val="multilevel"/>
    <w:tmpl w:val="E4877730"/>
    <w:name w:val="list-46088417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84" w15:restartNumberingAfterBreak="0">
    <w:nsid w:val="E487773B"/>
    <w:multiLevelType w:val="multilevel"/>
    <w:tmpl w:val="E487773A"/>
    <w:name w:val="list-46088416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85" w15:restartNumberingAfterBreak="0">
    <w:nsid w:val="E487780B"/>
    <w:multiLevelType w:val="multilevel"/>
    <w:tmpl w:val="E487780A"/>
    <w:name w:val="list-460883957"/>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86" w15:restartNumberingAfterBreak="0">
    <w:nsid w:val="E4877815"/>
    <w:multiLevelType w:val="multilevel"/>
    <w:tmpl w:val="E4877814"/>
    <w:name w:val="list-460883947"/>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87" w15:restartNumberingAfterBreak="0">
    <w:nsid w:val="E487788C"/>
    <w:multiLevelType w:val="multilevel"/>
    <w:tmpl w:val="E487788B"/>
    <w:name w:val="list-460883828"/>
    <w:lvl w:ilvl="0">
      <w:start w:val="1"/>
      <w:numFmt w:val="decimal"/>
      <w:lvlText w:val="%1"/>
      <w:lvlJc w:val="right"/>
    </w:lvl>
    <w:lvl w:ilvl="1">
      <w:start w:val="1"/>
      <w:numFmt w:val="decimal"/>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88" w15:restartNumberingAfterBreak="0">
    <w:nsid w:val="E487789E"/>
    <w:multiLevelType w:val="multilevel"/>
    <w:tmpl w:val="E487789D"/>
    <w:name w:val="list-460883810"/>
    <w:lvl w:ilvl="0">
      <w:start w:val="1"/>
      <w:numFmt w:val="bullet"/>
      <w:lvlText w:val="•"/>
      <w:lvlJc w:val="right"/>
      <w:pPr>
        <w:ind w:left="720"/>
      </w:pPr>
    </w:lvl>
    <w:lvl w:ilvl="1">
      <w:start w:val="1"/>
      <w:numFmt w:val="decimal"/>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89" w15:restartNumberingAfterBreak="0">
    <w:nsid w:val="E48778A7"/>
    <w:multiLevelType w:val="multilevel"/>
    <w:tmpl w:val="E48778A6"/>
    <w:name w:val="list-460883801"/>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90" w15:restartNumberingAfterBreak="0">
    <w:nsid w:val="E48779ED"/>
    <w:multiLevelType w:val="multilevel"/>
    <w:tmpl w:val="E48779EC"/>
    <w:name w:val="list-460883475"/>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91" w15:restartNumberingAfterBreak="0">
    <w:nsid w:val="E4877EBE"/>
    <w:multiLevelType w:val="multilevel"/>
    <w:tmpl w:val="E4877EBD"/>
    <w:name w:val="list-46088224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92" w15:restartNumberingAfterBreak="0">
    <w:nsid w:val="E4877EC8"/>
    <w:multiLevelType w:val="multilevel"/>
    <w:tmpl w:val="E4877EC7"/>
    <w:name w:val="list-46088223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93" w15:restartNumberingAfterBreak="0">
    <w:nsid w:val="E4877EE5"/>
    <w:multiLevelType w:val="multilevel"/>
    <w:tmpl w:val="E4877EE4"/>
    <w:name w:val="list-460882203"/>
    <w:lvl w:ilvl="0">
      <w:start w:val="1"/>
      <w:numFmt w:val="decimal"/>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94" w15:restartNumberingAfterBreak="0">
    <w:nsid w:val="E4877F3F"/>
    <w:multiLevelType w:val="multilevel"/>
    <w:tmpl w:val="E4877F3E"/>
    <w:name w:val="list-46088211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95" w15:restartNumberingAfterBreak="0">
    <w:nsid w:val="E4877FA2"/>
    <w:multiLevelType w:val="multilevel"/>
    <w:tmpl w:val="E4877FA1"/>
    <w:name w:val="list-46088201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96" w15:restartNumberingAfterBreak="0">
    <w:nsid w:val="E4877FAC"/>
    <w:multiLevelType w:val="multilevel"/>
    <w:tmpl w:val="E4877FAB"/>
    <w:name w:val="list-4608820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97" w15:restartNumberingAfterBreak="0">
    <w:nsid w:val="E4878B54"/>
    <w:multiLevelType w:val="multilevel"/>
    <w:tmpl w:val="E4878B53"/>
    <w:name w:val="list-460879020"/>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98" w15:restartNumberingAfterBreak="0">
    <w:nsid w:val="E4878B72"/>
    <w:multiLevelType w:val="multilevel"/>
    <w:tmpl w:val="E4878B71"/>
    <w:name w:val="list-46087899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99" w15:restartNumberingAfterBreak="0">
    <w:nsid w:val="E4878B7C"/>
    <w:multiLevelType w:val="multilevel"/>
    <w:tmpl w:val="E4878B7B"/>
    <w:name w:val="list-46087898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00" w15:restartNumberingAfterBreak="0">
    <w:nsid w:val="E4878BF3"/>
    <w:multiLevelType w:val="multilevel"/>
    <w:tmpl w:val="E4878BF2"/>
    <w:name w:val="list-460878861"/>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01" w15:restartNumberingAfterBreak="0">
    <w:nsid w:val="E48792CA"/>
    <w:multiLevelType w:val="multilevel"/>
    <w:tmpl w:val="E48792C9"/>
    <w:name w:val="list-46087711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02" w15:restartNumberingAfterBreak="0">
    <w:nsid w:val="E48792D4"/>
    <w:multiLevelType w:val="multilevel"/>
    <w:tmpl w:val="E48792D3"/>
    <w:name w:val="list-46087710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03" w15:restartNumberingAfterBreak="0">
    <w:nsid w:val="E4879319"/>
    <w:multiLevelType w:val="multilevel"/>
    <w:tmpl w:val="E4879318"/>
    <w:name w:val="list-460877031"/>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04" w15:restartNumberingAfterBreak="0">
    <w:nsid w:val="E4879323"/>
    <w:multiLevelType w:val="multilevel"/>
    <w:tmpl w:val="E4879322"/>
    <w:name w:val="list-460877021"/>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05" w15:restartNumberingAfterBreak="0">
    <w:nsid w:val="E4879D20"/>
    <w:multiLevelType w:val="multilevel"/>
    <w:tmpl w:val="E4879D1F"/>
    <w:name w:val="list-46087446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06" w15:restartNumberingAfterBreak="0">
    <w:nsid w:val="E4879D2A"/>
    <w:multiLevelType w:val="multilevel"/>
    <w:tmpl w:val="E4879D29"/>
    <w:name w:val="list-46087445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07" w15:restartNumberingAfterBreak="0">
    <w:nsid w:val="E487B08C"/>
    <w:multiLevelType w:val="multilevel"/>
    <w:tmpl w:val="E487B08B"/>
    <w:name w:val="list-46086949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08" w15:restartNumberingAfterBreak="0">
    <w:nsid w:val="E487B096"/>
    <w:multiLevelType w:val="multilevel"/>
    <w:tmpl w:val="E487B095"/>
    <w:name w:val="list-46086948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09" w15:restartNumberingAfterBreak="0">
    <w:nsid w:val="E487B0DB"/>
    <w:multiLevelType w:val="multilevel"/>
    <w:tmpl w:val="E487B0DA"/>
    <w:name w:val="list-460869413"/>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10" w15:restartNumberingAfterBreak="0">
    <w:nsid w:val="E487B0E5"/>
    <w:multiLevelType w:val="multilevel"/>
    <w:tmpl w:val="E487B0E4"/>
    <w:name w:val="list-460869403"/>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11" w15:restartNumberingAfterBreak="0">
    <w:nsid w:val="E4899E0E"/>
    <w:multiLevelType w:val="multilevel"/>
    <w:tmpl w:val="E4899E0D"/>
    <w:name w:val="list-46074315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12" w15:restartNumberingAfterBreak="0">
    <w:nsid w:val="E4899E18"/>
    <w:multiLevelType w:val="multilevel"/>
    <w:tmpl w:val="E4899E17"/>
    <w:name w:val="list-46074314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13" w15:restartNumberingAfterBreak="0">
    <w:nsid w:val="E489A0E8"/>
    <w:multiLevelType w:val="multilevel"/>
    <w:tmpl w:val="E489A0E7"/>
    <w:name w:val="list-46074242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14" w15:restartNumberingAfterBreak="0">
    <w:nsid w:val="E489A0F2"/>
    <w:multiLevelType w:val="multilevel"/>
    <w:tmpl w:val="E489A0F1"/>
    <w:name w:val="list-46074241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15" w15:restartNumberingAfterBreak="0">
    <w:nsid w:val="E489A169"/>
    <w:multiLevelType w:val="multilevel"/>
    <w:tmpl w:val="E489A168"/>
    <w:name w:val="list-460742295"/>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16" w15:restartNumberingAfterBreak="0">
    <w:nsid w:val="E489A3CC"/>
    <w:multiLevelType w:val="multilevel"/>
    <w:tmpl w:val="E489A3CB"/>
    <w:name w:val="list-46074168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17" w15:restartNumberingAfterBreak="0">
    <w:nsid w:val="E489A3D6"/>
    <w:multiLevelType w:val="multilevel"/>
    <w:tmpl w:val="E489A3D5"/>
    <w:name w:val="list-46074167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18" w15:restartNumberingAfterBreak="0">
    <w:nsid w:val="E489A9F1"/>
    <w:multiLevelType w:val="multilevel"/>
    <w:tmpl w:val="E489A9F0"/>
    <w:name w:val="list-460740111"/>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19" w15:restartNumberingAfterBreak="0">
    <w:nsid w:val="E489A9FB"/>
    <w:multiLevelType w:val="multilevel"/>
    <w:tmpl w:val="E489A9FA"/>
    <w:name w:val="list-460740101"/>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20" w15:restartNumberingAfterBreak="0">
    <w:nsid w:val="E489AACB"/>
    <w:multiLevelType w:val="multilevel"/>
    <w:tmpl w:val="E489AACA"/>
    <w:name w:val="list-460739893"/>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21" w15:restartNumberingAfterBreak="0">
    <w:nsid w:val="E489AAD5"/>
    <w:multiLevelType w:val="multilevel"/>
    <w:tmpl w:val="E489AAD4"/>
    <w:name w:val="list-460739883"/>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22" w15:restartNumberingAfterBreak="0">
    <w:nsid w:val="E489ADA5"/>
    <w:multiLevelType w:val="multilevel"/>
    <w:tmpl w:val="E489ADA4"/>
    <w:name w:val="list-460739163"/>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23" w15:restartNumberingAfterBreak="0">
    <w:nsid w:val="E489ADAF"/>
    <w:multiLevelType w:val="multilevel"/>
    <w:tmpl w:val="E489ADAE"/>
    <w:name w:val="list-460739153"/>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24" w15:restartNumberingAfterBreak="0">
    <w:nsid w:val="E489AE7F"/>
    <w:multiLevelType w:val="multilevel"/>
    <w:tmpl w:val="E489AE7E"/>
    <w:name w:val="list-46073894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25" w15:restartNumberingAfterBreak="0">
    <w:nsid w:val="E489AE89"/>
    <w:multiLevelType w:val="multilevel"/>
    <w:tmpl w:val="E489AE88"/>
    <w:name w:val="list-46073893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26" w15:restartNumberingAfterBreak="0">
    <w:nsid w:val="E489B159"/>
    <w:multiLevelType w:val="multilevel"/>
    <w:tmpl w:val="E489B158"/>
    <w:name w:val="list-46073821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27" w15:restartNumberingAfterBreak="0">
    <w:nsid w:val="E489B163"/>
    <w:multiLevelType w:val="multilevel"/>
    <w:tmpl w:val="E489B162"/>
    <w:name w:val="list-46073820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28" w15:restartNumberingAfterBreak="0">
    <w:nsid w:val="E489B215"/>
    <w:multiLevelType w:val="multilevel"/>
    <w:tmpl w:val="E489B214"/>
    <w:name w:val="list-460738027"/>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29" w15:restartNumberingAfterBreak="0">
    <w:nsid w:val="E489B23D"/>
    <w:multiLevelType w:val="multilevel"/>
    <w:tmpl w:val="E489B23C"/>
    <w:name w:val="list-460737987"/>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30" w15:restartNumberingAfterBreak="0">
    <w:nsid w:val="E489B28C"/>
    <w:multiLevelType w:val="multilevel"/>
    <w:tmpl w:val="E489B28B"/>
    <w:name w:val="list-460737908"/>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31" w15:restartNumberingAfterBreak="0">
    <w:nsid w:val="E489B2B4"/>
    <w:multiLevelType w:val="multilevel"/>
    <w:tmpl w:val="E489B2B3"/>
    <w:name w:val="list-46073786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32" w15:restartNumberingAfterBreak="0">
    <w:nsid w:val="E489B2BE"/>
    <w:multiLevelType w:val="multilevel"/>
    <w:tmpl w:val="E489B2BD"/>
    <w:name w:val="list-46073785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33" w15:restartNumberingAfterBreak="0">
    <w:nsid w:val="E489B2C8"/>
    <w:multiLevelType w:val="multilevel"/>
    <w:tmpl w:val="E489B2C7"/>
    <w:name w:val="list-46073784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34" w15:restartNumberingAfterBreak="0">
    <w:nsid w:val="E489B2D2"/>
    <w:multiLevelType w:val="multilevel"/>
    <w:tmpl w:val="E489B2D1"/>
    <w:name w:val="list-46073783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35" w15:restartNumberingAfterBreak="0">
    <w:nsid w:val="E489B2DC"/>
    <w:multiLevelType w:val="multilevel"/>
    <w:tmpl w:val="E489B2DB"/>
    <w:name w:val="list-46073782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36" w15:restartNumberingAfterBreak="0">
    <w:nsid w:val="E489B2E6"/>
    <w:multiLevelType w:val="multilevel"/>
    <w:tmpl w:val="E489B2E5"/>
    <w:name w:val="list-46073781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37" w15:restartNumberingAfterBreak="0">
    <w:nsid w:val="E489B2F0"/>
    <w:multiLevelType w:val="multilevel"/>
    <w:tmpl w:val="E489B2EF"/>
    <w:name w:val="list-46073780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38" w15:restartNumberingAfterBreak="0">
    <w:nsid w:val="E489B2FA"/>
    <w:multiLevelType w:val="multilevel"/>
    <w:tmpl w:val="E489B2F9"/>
    <w:name w:val="list-46073779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39" w15:restartNumberingAfterBreak="0">
    <w:nsid w:val="E489B304"/>
    <w:multiLevelType w:val="multilevel"/>
    <w:tmpl w:val="E489B303"/>
    <w:name w:val="list-46073778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40" w15:restartNumberingAfterBreak="0">
    <w:nsid w:val="E489B30E"/>
    <w:multiLevelType w:val="multilevel"/>
    <w:tmpl w:val="E489B30D"/>
    <w:name w:val="list-46073777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41" w15:restartNumberingAfterBreak="0">
    <w:nsid w:val="E489B406"/>
    <w:multiLevelType w:val="multilevel"/>
    <w:tmpl w:val="E489B405"/>
    <w:name w:val="list-46073753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42" w15:restartNumberingAfterBreak="0">
    <w:nsid w:val="E489B410"/>
    <w:multiLevelType w:val="multilevel"/>
    <w:tmpl w:val="E489B40F"/>
    <w:name w:val="list-46073752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43" w15:restartNumberingAfterBreak="0">
    <w:nsid w:val="E489B41A"/>
    <w:multiLevelType w:val="multilevel"/>
    <w:tmpl w:val="E489B419"/>
    <w:name w:val="list-46073751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44" w15:restartNumberingAfterBreak="0">
    <w:nsid w:val="E489B424"/>
    <w:multiLevelType w:val="multilevel"/>
    <w:tmpl w:val="E489B423"/>
    <w:name w:val="list-46073750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45" w15:restartNumberingAfterBreak="0">
    <w:nsid w:val="E489B42E"/>
    <w:multiLevelType w:val="multilevel"/>
    <w:tmpl w:val="E489B42D"/>
    <w:name w:val="list-46073749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46" w15:restartNumberingAfterBreak="0">
    <w:nsid w:val="E489B438"/>
    <w:multiLevelType w:val="multilevel"/>
    <w:tmpl w:val="E489B437"/>
    <w:name w:val="list-46073748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47" w15:restartNumberingAfterBreak="0">
    <w:nsid w:val="E489B442"/>
    <w:multiLevelType w:val="multilevel"/>
    <w:tmpl w:val="E489B441"/>
    <w:name w:val="list-46073747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48" w15:restartNumberingAfterBreak="0">
    <w:nsid w:val="E489B44C"/>
    <w:multiLevelType w:val="multilevel"/>
    <w:tmpl w:val="E489B44B"/>
    <w:name w:val="list-46073746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49" w15:restartNumberingAfterBreak="0">
    <w:nsid w:val="E489B553"/>
    <w:multiLevelType w:val="multilevel"/>
    <w:tmpl w:val="E489B552"/>
    <w:name w:val="list-460737197"/>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50" w15:restartNumberingAfterBreak="0">
    <w:nsid w:val="E489B57B"/>
    <w:multiLevelType w:val="multilevel"/>
    <w:tmpl w:val="E489B57A"/>
    <w:name w:val="list-460737157"/>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51" w15:restartNumberingAfterBreak="0">
    <w:nsid w:val="E489B5CA"/>
    <w:multiLevelType w:val="multilevel"/>
    <w:tmpl w:val="E489B5C9"/>
    <w:name w:val="list-460737078"/>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52" w15:restartNumberingAfterBreak="0">
    <w:nsid w:val="E489B5F2"/>
    <w:multiLevelType w:val="multilevel"/>
    <w:tmpl w:val="E489B5F1"/>
    <w:name w:val="list-46073703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53" w15:restartNumberingAfterBreak="0">
    <w:nsid w:val="E489B5FC"/>
    <w:multiLevelType w:val="multilevel"/>
    <w:tmpl w:val="E489B5FB"/>
    <w:name w:val="list-46073702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54" w15:restartNumberingAfterBreak="0">
    <w:nsid w:val="E489B691"/>
    <w:multiLevelType w:val="multilevel"/>
    <w:tmpl w:val="E489B690"/>
    <w:name w:val="list-460736879"/>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55" w15:restartNumberingAfterBreak="0">
    <w:nsid w:val="E489B6AF"/>
    <w:multiLevelType w:val="multilevel"/>
    <w:tmpl w:val="E489B6AE"/>
    <w:name w:val="list-460736849"/>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56" w15:restartNumberingAfterBreak="0">
    <w:nsid w:val="E489B6B9"/>
    <w:multiLevelType w:val="multilevel"/>
    <w:tmpl w:val="E489B6B8"/>
    <w:name w:val="list-460736839"/>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57" w15:restartNumberingAfterBreak="0">
    <w:nsid w:val="E489B730"/>
    <w:multiLevelType w:val="multilevel"/>
    <w:tmpl w:val="E489B72F"/>
    <w:name w:val="list-46073672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58" w15:restartNumberingAfterBreak="0">
    <w:nsid w:val="E489B993"/>
    <w:multiLevelType w:val="multilevel"/>
    <w:tmpl w:val="E489B992"/>
    <w:name w:val="list-460736109"/>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59" w15:restartNumberingAfterBreak="0">
    <w:nsid w:val="E489B99D"/>
    <w:multiLevelType w:val="multilevel"/>
    <w:tmpl w:val="E489B99C"/>
    <w:name w:val="list-460736099"/>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60" w15:restartNumberingAfterBreak="0">
    <w:nsid w:val="E489BA6D"/>
    <w:multiLevelType w:val="multilevel"/>
    <w:tmpl w:val="E489BA6C"/>
    <w:name w:val="list-460735891"/>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61" w15:restartNumberingAfterBreak="0">
    <w:nsid w:val="E489BA77"/>
    <w:multiLevelType w:val="multilevel"/>
    <w:tmpl w:val="E489BA76"/>
    <w:name w:val="list-460735881"/>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62" w15:restartNumberingAfterBreak="0">
    <w:nsid w:val="E489BB47"/>
    <w:multiLevelType w:val="multilevel"/>
    <w:tmpl w:val="E489BB46"/>
    <w:name w:val="list-460735673"/>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63" w15:restartNumberingAfterBreak="0">
    <w:nsid w:val="E489BB51"/>
    <w:multiLevelType w:val="multilevel"/>
    <w:tmpl w:val="E489BB50"/>
    <w:name w:val="list-460735663"/>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64" w15:restartNumberingAfterBreak="0">
    <w:nsid w:val="E489BC21"/>
    <w:multiLevelType w:val="multilevel"/>
    <w:tmpl w:val="E489BC20"/>
    <w:name w:val="list-46073545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65" w15:restartNumberingAfterBreak="0">
    <w:nsid w:val="E489BC2B"/>
    <w:multiLevelType w:val="multilevel"/>
    <w:tmpl w:val="E489BC2A"/>
    <w:name w:val="list-46073544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66" w15:restartNumberingAfterBreak="0">
    <w:nsid w:val="E489C010"/>
    <w:multiLevelType w:val="multilevel"/>
    <w:tmpl w:val="E489C00F"/>
    <w:name w:val="list-46073444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67" w15:restartNumberingAfterBreak="0">
    <w:nsid w:val="E489C01A"/>
    <w:multiLevelType w:val="multilevel"/>
    <w:tmpl w:val="E489C019"/>
    <w:name w:val="list-46073443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68" w15:restartNumberingAfterBreak="0">
    <w:nsid w:val="E489C83D"/>
    <w:multiLevelType w:val="multilevel"/>
    <w:tmpl w:val="E489C83C"/>
    <w:name w:val="list-460732355"/>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69" w15:restartNumberingAfterBreak="0">
    <w:nsid w:val="E489C85B"/>
    <w:multiLevelType w:val="multilevel"/>
    <w:tmpl w:val="E489C85A"/>
    <w:name w:val="list-46073232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70" w15:restartNumberingAfterBreak="0">
    <w:nsid w:val="E489C865"/>
    <w:multiLevelType w:val="multilevel"/>
    <w:tmpl w:val="E489C864"/>
    <w:name w:val="list-46073231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71" w15:restartNumberingAfterBreak="0">
    <w:nsid w:val="E489C8DC"/>
    <w:multiLevelType w:val="multilevel"/>
    <w:tmpl w:val="E489C8DB"/>
    <w:name w:val="list-460732196"/>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72" w15:restartNumberingAfterBreak="0">
    <w:nsid w:val="E489CD48"/>
    <w:multiLevelType w:val="multilevel"/>
    <w:tmpl w:val="E489CD47"/>
    <w:name w:val="list-46073106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73" w15:restartNumberingAfterBreak="0">
    <w:nsid w:val="E489CD52"/>
    <w:multiLevelType w:val="multilevel"/>
    <w:tmpl w:val="E489CD51"/>
    <w:name w:val="list-46073105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74" w15:restartNumberingAfterBreak="0">
    <w:nsid w:val="E489DAD7"/>
    <w:multiLevelType w:val="multilevel"/>
    <w:tmpl w:val="E489DAD6"/>
    <w:name w:val="list-460727593"/>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75" w15:restartNumberingAfterBreak="0">
    <w:nsid w:val="E489DAE1"/>
    <w:multiLevelType w:val="multilevel"/>
    <w:tmpl w:val="E489DAE0"/>
    <w:name w:val="list-460727583"/>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76" w15:restartNumberingAfterBreak="0">
    <w:nsid w:val="E489DC00"/>
    <w:multiLevelType w:val="multilevel"/>
    <w:tmpl w:val="E489DDFF"/>
    <w:name w:val="list-460727296"/>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77" w15:restartNumberingAfterBreak="0">
    <w:nsid w:val="E489DC0A"/>
    <w:multiLevelType w:val="multilevel"/>
    <w:tmpl w:val="E489DC09"/>
    <w:name w:val="list-460727286"/>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78" w15:restartNumberingAfterBreak="0">
    <w:nsid w:val="E489DD26"/>
    <w:multiLevelType w:val="multilevel"/>
    <w:tmpl w:val="E489DD25"/>
    <w:name w:val="list-460727002"/>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79" w15:restartNumberingAfterBreak="0">
    <w:nsid w:val="E489DD30"/>
    <w:multiLevelType w:val="multilevel"/>
    <w:tmpl w:val="E489DD2F"/>
    <w:name w:val="list-460726992"/>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80" w15:restartNumberingAfterBreak="0">
    <w:nsid w:val="E489DDB1"/>
    <w:multiLevelType w:val="multilevel"/>
    <w:tmpl w:val="E489DDB0"/>
    <w:name w:val="list-460726863"/>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81" w15:restartNumberingAfterBreak="0">
    <w:nsid w:val="E489DDBB"/>
    <w:multiLevelType w:val="multilevel"/>
    <w:tmpl w:val="E489DDBA"/>
    <w:name w:val="list-460726853"/>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82" w15:restartNumberingAfterBreak="0">
    <w:nsid w:val="E48A045E"/>
    <w:multiLevelType w:val="multilevel"/>
    <w:tmpl w:val="E48A045D"/>
    <w:name w:val="list-460716962"/>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83" w15:restartNumberingAfterBreak="0">
    <w:nsid w:val="E48A05BF"/>
    <w:multiLevelType w:val="multilevel"/>
    <w:tmpl w:val="E48A05BE"/>
    <w:name w:val="list-460716609"/>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84" w15:restartNumberingAfterBreak="0">
    <w:nsid w:val="E48A05DD"/>
    <w:multiLevelType w:val="multilevel"/>
    <w:tmpl w:val="E48A05DC"/>
    <w:name w:val="list-460716579"/>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85" w15:restartNumberingAfterBreak="0">
    <w:nsid w:val="E48A05E7"/>
    <w:multiLevelType w:val="multilevel"/>
    <w:tmpl w:val="E48A05E6"/>
    <w:name w:val="list-460716569"/>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86" w15:restartNumberingAfterBreak="0">
    <w:nsid w:val="E48A0857"/>
    <w:multiLevelType w:val="multilevel"/>
    <w:tmpl w:val="E48A0856"/>
    <w:name w:val="list-460715945"/>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87" w15:restartNumberingAfterBreak="0">
    <w:nsid w:val="E48A0875"/>
    <w:multiLevelType w:val="multilevel"/>
    <w:tmpl w:val="E48A0874"/>
    <w:name w:val="list-46071591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88" w15:restartNumberingAfterBreak="0">
    <w:nsid w:val="E48A087F"/>
    <w:multiLevelType w:val="multilevel"/>
    <w:tmpl w:val="E48A087E"/>
    <w:name w:val="list-46071590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89" w15:restartNumberingAfterBreak="0">
    <w:nsid w:val="E48A08F6"/>
    <w:multiLevelType w:val="multilevel"/>
    <w:tmpl w:val="E48A08F5"/>
    <w:name w:val="list-460715786"/>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90" w15:restartNumberingAfterBreak="0">
    <w:nsid w:val="E48A0A02"/>
    <w:multiLevelType w:val="multilevel"/>
    <w:tmpl w:val="E48A0A01"/>
    <w:name w:val="list-460715518"/>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91" w15:restartNumberingAfterBreak="0">
    <w:nsid w:val="E48A0A0C"/>
    <w:multiLevelType w:val="multilevel"/>
    <w:tmpl w:val="E48A0A0B"/>
    <w:name w:val="list-460715508"/>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92" w15:restartNumberingAfterBreak="0">
    <w:nsid w:val="E48A0A16"/>
    <w:multiLevelType w:val="multilevel"/>
    <w:tmpl w:val="E48A0A15"/>
    <w:name w:val="list-460715498"/>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93" w15:restartNumberingAfterBreak="0">
    <w:nsid w:val="E48A0B59"/>
    <w:multiLevelType w:val="multilevel"/>
    <w:tmpl w:val="E48A0B58"/>
    <w:name w:val="list-46071517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94" w15:restartNumberingAfterBreak="0">
    <w:nsid w:val="E48A0B63"/>
    <w:multiLevelType w:val="multilevel"/>
    <w:tmpl w:val="E48A0B62"/>
    <w:name w:val="list-46071516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95" w15:restartNumberingAfterBreak="0">
    <w:nsid w:val="E48A0BDA"/>
    <w:multiLevelType w:val="multilevel"/>
    <w:tmpl w:val="E48A0BD9"/>
    <w:name w:val="list-460715046"/>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96" w15:restartNumberingAfterBreak="0">
    <w:nsid w:val="E48A0BE4"/>
    <w:multiLevelType w:val="multilevel"/>
    <w:tmpl w:val="E48A0BE3"/>
    <w:name w:val="list-460715036"/>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97" w15:restartNumberingAfterBreak="0">
    <w:nsid w:val="E48A0BEE"/>
    <w:multiLevelType w:val="multilevel"/>
    <w:tmpl w:val="E48A0BED"/>
    <w:name w:val="list-460715026"/>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98" w15:restartNumberingAfterBreak="0">
    <w:nsid w:val="E48A0BF8"/>
    <w:multiLevelType w:val="multilevel"/>
    <w:tmpl w:val="E48A0BF7"/>
    <w:name w:val="list-460715016"/>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99" w15:restartNumberingAfterBreak="0">
    <w:nsid w:val="E48A0C79"/>
    <w:multiLevelType w:val="multilevel"/>
    <w:tmpl w:val="E48A0C78"/>
    <w:name w:val="list-460714887"/>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00" w15:restartNumberingAfterBreak="0">
    <w:nsid w:val="E48A0C83"/>
    <w:multiLevelType w:val="multilevel"/>
    <w:tmpl w:val="E48A0C82"/>
    <w:name w:val="list-460714877"/>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01" w15:restartNumberingAfterBreak="0">
    <w:nsid w:val="E48A0CFA"/>
    <w:multiLevelType w:val="multilevel"/>
    <w:tmpl w:val="E48A0CF9"/>
    <w:name w:val="list-460714758"/>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02" w15:restartNumberingAfterBreak="0">
    <w:nsid w:val="E48A0D04"/>
    <w:multiLevelType w:val="multilevel"/>
    <w:tmpl w:val="E48A0D03"/>
    <w:name w:val="list-460714748"/>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03" w15:restartNumberingAfterBreak="0">
    <w:nsid w:val="E48A0D0E"/>
    <w:multiLevelType w:val="multilevel"/>
    <w:tmpl w:val="E48A0D0D"/>
    <w:name w:val="list-460714738"/>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04" w15:restartNumberingAfterBreak="0">
    <w:nsid w:val="E48A0D18"/>
    <w:multiLevelType w:val="multilevel"/>
    <w:tmpl w:val="E48A0D17"/>
    <w:name w:val="list-460714728"/>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05" w15:restartNumberingAfterBreak="0">
    <w:nsid w:val="E48A0D22"/>
    <w:multiLevelType w:val="multilevel"/>
    <w:tmpl w:val="E48A0D21"/>
    <w:name w:val="list-460714718"/>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06" w15:restartNumberingAfterBreak="0">
    <w:nsid w:val="E48A0D2C"/>
    <w:multiLevelType w:val="multilevel"/>
    <w:tmpl w:val="E48A0D2B"/>
    <w:name w:val="list-460714708"/>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07" w15:restartNumberingAfterBreak="0">
    <w:nsid w:val="E48A0D35"/>
    <w:multiLevelType w:val="multilevel"/>
    <w:tmpl w:val="E48A0D34"/>
    <w:name w:val="list-460714699"/>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08" w15:restartNumberingAfterBreak="0">
    <w:nsid w:val="E48A0E18"/>
    <w:multiLevelType w:val="multilevel"/>
    <w:tmpl w:val="E48A0E17"/>
    <w:name w:val="list-460714472"/>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09" w15:restartNumberingAfterBreak="0">
    <w:nsid w:val="E48A0E22"/>
    <w:multiLevelType w:val="multilevel"/>
    <w:tmpl w:val="E48A0E21"/>
    <w:name w:val="list-460714462"/>
    <w:lvl w:ilvl="0">
      <w:start w:val="1"/>
      <w:numFmt w:val="none"/>
      <w:lvlText w:val="%1"/>
      <w:lvlJc w:val="right"/>
    </w:lvl>
    <w:lvl w:ilvl="1">
      <w:start w:val="1"/>
      <w:numFmt w:val="decimal"/>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10" w15:restartNumberingAfterBreak="0">
    <w:nsid w:val="E48A0E2B"/>
    <w:multiLevelType w:val="multilevel"/>
    <w:tmpl w:val="E48A0E2A"/>
    <w:name w:val="list-460714453"/>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11" w15:restartNumberingAfterBreak="0">
    <w:nsid w:val="E48A0E35"/>
    <w:multiLevelType w:val="multilevel"/>
    <w:tmpl w:val="E48A0E34"/>
    <w:name w:val="list-460714443"/>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12" w15:restartNumberingAfterBreak="0">
    <w:nsid w:val="E48A0E3F"/>
    <w:multiLevelType w:val="multilevel"/>
    <w:tmpl w:val="E48A0E3E"/>
    <w:name w:val="list-460714433"/>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13" w15:restartNumberingAfterBreak="0">
    <w:nsid w:val="E48A0E49"/>
    <w:multiLevelType w:val="multilevel"/>
    <w:tmpl w:val="E48A0E48"/>
    <w:name w:val="list-460714423"/>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14" w15:restartNumberingAfterBreak="0">
    <w:nsid w:val="E48A0F79"/>
    <w:multiLevelType w:val="multilevel"/>
    <w:tmpl w:val="E48A0F78"/>
    <w:name w:val="list-460714119"/>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15" w15:restartNumberingAfterBreak="0">
    <w:nsid w:val="E48A0F97"/>
    <w:multiLevelType w:val="multilevel"/>
    <w:tmpl w:val="E48A0F96"/>
    <w:name w:val="list-460714089"/>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16" w15:restartNumberingAfterBreak="0">
    <w:nsid w:val="E48A0FA1"/>
    <w:multiLevelType w:val="multilevel"/>
    <w:tmpl w:val="E48A0FA0"/>
    <w:name w:val="list-460714079"/>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246"/>
  </w:num>
  <w:num w:numId="2">
    <w:abstractNumId w:val="247"/>
  </w:num>
  <w:num w:numId="3">
    <w:abstractNumId w:val="248"/>
  </w:num>
  <w:num w:numId="4">
    <w:abstractNumId w:val="249"/>
  </w:num>
  <w:num w:numId="5">
    <w:abstractNumId w:val="250"/>
  </w:num>
  <w:num w:numId="6">
    <w:abstractNumId w:val="251"/>
  </w:num>
  <w:num w:numId="7">
    <w:abstractNumId w:val="252"/>
  </w:num>
  <w:num w:numId="8">
    <w:abstractNumId w:val="253"/>
  </w:num>
  <w:num w:numId="9">
    <w:abstractNumId w:val="254"/>
  </w:num>
  <w:num w:numId="10">
    <w:abstractNumId w:val="255"/>
  </w:num>
  <w:num w:numId="11">
    <w:abstractNumId w:val="256"/>
  </w:num>
  <w:num w:numId="12">
    <w:abstractNumId w:val="257"/>
  </w:num>
  <w:num w:numId="13">
    <w:abstractNumId w:val="258"/>
  </w:num>
  <w:num w:numId="14">
    <w:abstractNumId w:val="259"/>
  </w:num>
  <w:num w:numId="15">
    <w:abstractNumId w:val="260"/>
  </w:num>
  <w:num w:numId="16">
    <w:abstractNumId w:val="261"/>
  </w:num>
  <w:num w:numId="17">
    <w:abstractNumId w:val="262"/>
  </w:num>
  <w:num w:numId="18">
    <w:abstractNumId w:val="263"/>
  </w:num>
  <w:num w:numId="19">
    <w:abstractNumId w:val="264"/>
  </w:num>
  <w:num w:numId="20">
    <w:abstractNumId w:val="265"/>
  </w:num>
  <w:num w:numId="21">
    <w:abstractNumId w:val="26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attachedTemplate r:id="rId1"/>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667"/>
    <w:rsid w:val="00003E42"/>
    <w:rsid w:val="00011037"/>
    <w:rsid w:val="000143FD"/>
    <w:rsid w:val="00035449"/>
    <w:rsid w:val="000439CB"/>
    <w:rsid w:val="00045615"/>
    <w:rsid w:val="00051740"/>
    <w:rsid w:val="00061BE7"/>
    <w:rsid w:val="00065C27"/>
    <w:rsid w:val="00067C5C"/>
    <w:rsid w:val="000A78E9"/>
    <w:rsid w:val="000B0544"/>
    <w:rsid w:val="000B20C7"/>
    <w:rsid w:val="000C5967"/>
    <w:rsid w:val="000D0F58"/>
    <w:rsid w:val="000E525F"/>
    <w:rsid w:val="000F5E10"/>
    <w:rsid w:val="001216D8"/>
    <w:rsid w:val="00136B2A"/>
    <w:rsid w:val="00141BC9"/>
    <w:rsid w:val="0014311E"/>
    <w:rsid w:val="00145844"/>
    <w:rsid w:val="00180E6C"/>
    <w:rsid w:val="001A47A9"/>
    <w:rsid w:val="001A6F60"/>
    <w:rsid w:val="001B0C40"/>
    <w:rsid w:val="001B3A82"/>
    <w:rsid w:val="001C1473"/>
    <w:rsid w:val="001D7210"/>
    <w:rsid w:val="001E68F4"/>
    <w:rsid w:val="001F3DE8"/>
    <w:rsid w:val="001F4EAF"/>
    <w:rsid w:val="001F77D9"/>
    <w:rsid w:val="0022023E"/>
    <w:rsid w:val="002210B6"/>
    <w:rsid w:val="002300AB"/>
    <w:rsid w:val="00234FE2"/>
    <w:rsid w:val="00241F12"/>
    <w:rsid w:val="002452A1"/>
    <w:rsid w:val="002611D4"/>
    <w:rsid w:val="002617C2"/>
    <w:rsid w:val="00263CCF"/>
    <w:rsid w:val="002652AF"/>
    <w:rsid w:val="00271698"/>
    <w:rsid w:val="002752AE"/>
    <w:rsid w:val="00276676"/>
    <w:rsid w:val="00276DAB"/>
    <w:rsid w:val="00282B2B"/>
    <w:rsid w:val="00292967"/>
    <w:rsid w:val="002A4134"/>
    <w:rsid w:val="002B3BB3"/>
    <w:rsid w:val="002C34ED"/>
    <w:rsid w:val="002D08DA"/>
    <w:rsid w:val="002D7211"/>
    <w:rsid w:val="002E14BB"/>
    <w:rsid w:val="002E4493"/>
    <w:rsid w:val="00300093"/>
    <w:rsid w:val="003019FB"/>
    <w:rsid w:val="00324BEF"/>
    <w:rsid w:val="00343DB9"/>
    <w:rsid w:val="00351651"/>
    <w:rsid w:val="00376450"/>
    <w:rsid w:val="0039560A"/>
    <w:rsid w:val="003A5721"/>
    <w:rsid w:val="003D51C9"/>
    <w:rsid w:val="003F330A"/>
    <w:rsid w:val="003F4076"/>
    <w:rsid w:val="003F4AB5"/>
    <w:rsid w:val="00403C6D"/>
    <w:rsid w:val="00421A45"/>
    <w:rsid w:val="0044294F"/>
    <w:rsid w:val="0044550B"/>
    <w:rsid w:val="00474638"/>
    <w:rsid w:val="004920E9"/>
    <w:rsid w:val="00492175"/>
    <w:rsid w:val="004C1918"/>
    <w:rsid w:val="004D6C9E"/>
    <w:rsid w:val="004D7134"/>
    <w:rsid w:val="004D7CFC"/>
    <w:rsid w:val="004F4702"/>
    <w:rsid w:val="0050075D"/>
    <w:rsid w:val="00501AB8"/>
    <w:rsid w:val="005032DB"/>
    <w:rsid w:val="00511E72"/>
    <w:rsid w:val="00526E46"/>
    <w:rsid w:val="00526F99"/>
    <w:rsid w:val="0053301F"/>
    <w:rsid w:val="00540641"/>
    <w:rsid w:val="00544259"/>
    <w:rsid w:val="005448A1"/>
    <w:rsid w:val="005502C6"/>
    <w:rsid w:val="005574F9"/>
    <w:rsid w:val="00557C0B"/>
    <w:rsid w:val="005606A8"/>
    <w:rsid w:val="0057502C"/>
    <w:rsid w:val="0057749A"/>
    <w:rsid w:val="00580457"/>
    <w:rsid w:val="00586DA4"/>
    <w:rsid w:val="00593277"/>
    <w:rsid w:val="005A4341"/>
    <w:rsid w:val="005B3891"/>
    <w:rsid w:val="005B4C50"/>
    <w:rsid w:val="005B7B71"/>
    <w:rsid w:val="005D1123"/>
    <w:rsid w:val="006003E3"/>
    <w:rsid w:val="00604DA5"/>
    <w:rsid w:val="00611E78"/>
    <w:rsid w:val="0064077A"/>
    <w:rsid w:val="0064678F"/>
    <w:rsid w:val="00651B28"/>
    <w:rsid w:val="00654DD2"/>
    <w:rsid w:val="00663163"/>
    <w:rsid w:val="00666FBF"/>
    <w:rsid w:val="00677AF3"/>
    <w:rsid w:val="0068012E"/>
    <w:rsid w:val="00686CC3"/>
    <w:rsid w:val="006906A8"/>
    <w:rsid w:val="00690E0D"/>
    <w:rsid w:val="006A2E16"/>
    <w:rsid w:val="006B34EF"/>
    <w:rsid w:val="006D62C0"/>
    <w:rsid w:val="006E2859"/>
    <w:rsid w:val="006F3C4F"/>
    <w:rsid w:val="0071709B"/>
    <w:rsid w:val="0072683A"/>
    <w:rsid w:val="00751589"/>
    <w:rsid w:val="00752672"/>
    <w:rsid w:val="00754631"/>
    <w:rsid w:val="007670E9"/>
    <w:rsid w:val="0078353F"/>
    <w:rsid w:val="00783E42"/>
    <w:rsid w:val="007B1380"/>
    <w:rsid w:val="007B2513"/>
    <w:rsid w:val="007C2FFF"/>
    <w:rsid w:val="007C6253"/>
    <w:rsid w:val="007C6C51"/>
    <w:rsid w:val="007F1332"/>
    <w:rsid w:val="00847AB2"/>
    <w:rsid w:val="008516B7"/>
    <w:rsid w:val="00866899"/>
    <w:rsid w:val="008E0217"/>
    <w:rsid w:val="008E3AAE"/>
    <w:rsid w:val="009278C0"/>
    <w:rsid w:val="00953DC6"/>
    <w:rsid w:val="00956183"/>
    <w:rsid w:val="00962CC9"/>
    <w:rsid w:val="0096713C"/>
    <w:rsid w:val="00984DFB"/>
    <w:rsid w:val="009852EE"/>
    <w:rsid w:val="00994667"/>
    <w:rsid w:val="0099643E"/>
    <w:rsid w:val="009B64AF"/>
    <w:rsid w:val="00A0479E"/>
    <w:rsid w:val="00A261F7"/>
    <w:rsid w:val="00A76EE1"/>
    <w:rsid w:val="00A978B1"/>
    <w:rsid w:val="00AB5718"/>
    <w:rsid w:val="00AE4FBA"/>
    <w:rsid w:val="00B03BC2"/>
    <w:rsid w:val="00B05366"/>
    <w:rsid w:val="00B130C2"/>
    <w:rsid w:val="00B279A9"/>
    <w:rsid w:val="00B354A9"/>
    <w:rsid w:val="00B366F3"/>
    <w:rsid w:val="00BA3695"/>
    <w:rsid w:val="00BB2691"/>
    <w:rsid w:val="00BC0289"/>
    <w:rsid w:val="00BC5619"/>
    <w:rsid w:val="00BD30F2"/>
    <w:rsid w:val="00BD7298"/>
    <w:rsid w:val="00BE0395"/>
    <w:rsid w:val="00BE1DC5"/>
    <w:rsid w:val="00BF3937"/>
    <w:rsid w:val="00C068FD"/>
    <w:rsid w:val="00C220F5"/>
    <w:rsid w:val="00C336A8"/>
    <w:rsid w:val="00C4176C"/>
    <w:rsid w:val="00C41E8C"/>
    <w:rsid w:val="00C97606"/>
    <w:rsid w:val="00CB2617"/>
    <w:rsid w:val="00CB5612"/>
    <w:rsid w:val="00CC19CF"/>
    <w:rsid w:val="00CC2F62"/>
    <w:rsid w:val="00CC3B75"/>
    <w:rsid w:val="00CD5EBA"/>
    <w:rsid w:val="00CF1CF7"/>
    <w:rsid w:val="00CF2D27"/>
    <w:rsid w:val="00D01A40"/>
    <w:rsid w:val="00D174BF"/>
    <w:rsid w:val="00D572B3"/>
    <w:rsid w:val="00D60395"/>
    <w:rsid w:val="00D76D1E"/>
    <w:rsid w:val="00D82EE2"/>
    <w:rsid w:val="00DB0D84"/>
    <w:rsid w:val="00DC1FB5"/>
    <w:rsid w:val="00DC5B8A"/>
    <w:rsid w:val="00DC63D5"/>
    <w:rsid w:val="00DC7D92"/>
    <w:rsid w:val="00DD5B42"/>
    <w:rsid w:val="00DD7DDB"/>
    <w:rsid w:val="00E00192"/>
    <w:rsid w:val="00E07731"/>
    <w:rsid w:val="00E32AE6"/>
    <w:rsid w:val="00E32C33"/>
    <w:rsid w:val="00E3525E"/>
    <w:rsid w:val="00E45692"/>
    <w:rsid w:val="00E6251A"/>
    <w:rsid w:val="00E71507"/>
    <w:rsid w:val="00E757A1"/>
    <w:rsid w:val="00E7799E"/>
    <w:rsid w:val="00E82E8E"/>
    <w:rsid w:val="00E85321"/>
    <w:rsid w:val="00E97933"/>
    <w:rsid w:val="00EB3ED4"/>
    <w:rsid w:val="00EB766C"/>
    <w:rsid w:val="00EC6388"/>
    <w:rsid w:val="00EC6553"/>
    <w:rsid w:val="00ED4C68"/>
    <w:rsid w:val="00EF403E"/>
    <w:rsid w:val="00EF7441"/>
    <w:rsid w:val="00F013C4"/>
    <w:rsid w:val="00F03BD7"/>
    <w:rsid w:val="00F04F7F"/>
    <w:rsid w:val="00F31FF0"/>
    <w:rsid w:val="00F370CF"/>
    <w:rsid w:val="00F406A3"/>
    <w:rsid w:val="00F543D9"/>
    <w:rsid w:val="00F5607A"/>
    <w:rsid w:val="00F61288"/>
    <w:rsid w:val="00F75ECA"/>
    <w:rsid w:val="00F802B8"/>
    <w:rsid w:val="00F806AB"/>
    <w:rsid w:val="00F81A1C"/>
    <w:rsid w:val="00F93724"/>
    <w:rsid w:val="00FC7804"/>
    <w:rsid w:val="00FD6475"/>
    <w:rsid w:val="00FD66E3"/>
    <w:rsid w:val="00FE22F3"/>
    <w:rsid w:val="00FE64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29B64F"/>
  <w14:defaultImageDpi w14:val="0"/>
  <w15:docId w15:val="{AFDEC211-12D2-45DE-8A32-F8BF0FA02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iPriority="0"/>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86CC3"/>
    <w:pPr>
      <w:spacing w:after="0" w:line="360" w:lineRule="auto"/>
      <w:jc w:val="both"/>
    </w:pPr>
    <w:rPr>
      <w:rFonts w:ascii="Arial" w:eastAsia="Times New Roman" w:hAnsi="Arial" w:cs="Times New Roman"/>
      <w:kern w:val="12"/>
      <w:sz w:val="24"/>
      <w:szCs w:val="20"/>
    </w:rPr>
  </w:style>
  <w:style w:type="paragraph" w:styleId="berschrift1">
    <w:name w:val="heading 1"/>
    <w:basedOn w:val="Standard"/>
    <w:next w:val="Standard"/>
    <w:link w:val="berschrift1Zchn"/>
    <w:uiPriority w:val="99"/>
    <w:qFormat/>
    <w:rsid w:val="00686CC3"/>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rsid w:val="00686CC3"/>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rsid w:val="00686CC3"/>
    <w:pPr>
      <w:keepNext/>
      <w:tabs>
        <w:tab w:val="left" w:pos="1080"/>
      </w:tabs>
      <w:spacing w:after="60"/>
      <w:outlineLvl w:val="2"/>
    </w:pPr>
    <w:rPr>
      <w:rFonts w:cs="Arial"/>
      <w:b/>
      <w:bCs/>
      <w:sz w:val="26"/>
      <w:szCs w:val="26"/>
    </w:rPr>
  </w:style>
  <w:style w:type="paragraph" w:styleId="berschrift4">
    <w:name w:val="heading 4"/>
    <w:basedOn w:val="Standard"/>
    <w:next w:val="Standard"/>
    <w:link w:val="berschrift4Zchn"/>
    <w:uiPriority w:val="99"/>
    <w:qFormat/>
    <w:rsid w:val="00686CC3"/>
    <w:pPr>
      <w:keepNext/>
      <w:spacing w:after="60"/>
      <w:outlineLvl w:val="3"/>
    </w:pPr>
    <w:rPr>
      <w:b/>
      <w:bCs/>
      <w:sz w:val="28"/>
      <w:szCs w:val="28"/>
    </w:rPr>
  </w:style>
  <w:style w:type="paragraph" w:styleId="berschrift5">
    <w:name w:val="heading 5"/>
    <w:basedOn w:val="Standard"/>
    <w:next w:val="Standard"/>
    <w:link w:val="berschrift5Zchn"/>
    <w:uiPriority w:val="99"/>
    <w:qFormat/>
    <w:rsid w:val="00686CC3"/>
    <w:pPr>
      <w:spacing w:after="60"/>
      <w:outlineLvl w:val="4"/>
    </w:pPr>
    <w:rPr>
      <w:b/>
      <w:bCs/>
      <w:i/>
      <w:iCs/>
      <w:sz w:val="26"/>
      <w:szCs w:val="26"/>
    </w:rPr>
  </w:style>
  <w:style w:type="paragraph" w:styleId="berschrift6">
    <w:name w:val="heading 6"/>
    <w:basedOn w:val="Standard"/>
    <w:next w:val="Standard"/>
    <w:link w:val="berschrift6Zchn"/>
    <w:uiPriority w:val="99"/>
    <w:qFormat/>
    <w:rsid w:val="00686CC3"/>
    <w:pPr>
      <w:keepNext/>
      <w:tabs>
        <w:tab w:val="left" w:pos="540"/>
        <w:tab w:val="left" w:pos="1134"/>
      </w:tabs>
      <w:outlineLvl w:val="5"/>
    </w:pPr>
    <w:rPr>
      <w:b/>
      <w:bCs/>
    </w:rPr>
  </w:style>
  <w:style w:type="paragraph" w:styleId="berschrift7">
    <w:name w:val="heading 7"/>
    <w:basedOn w:val="Standard"/>
    <w:next w:val="Standard"/>
    <w:link w:val="berschrift7Zchn"/>
    <w:uiPriority w:val="99"/>
    <w:qFormat/>
    <w:rsid w:val="00686CC3"/>
    <w:pPr>
      <w:keepNext/>
      <w:ind w:left="1842" w:firstLine="282"/>
      <w:outlineLvl w:val="6"/>
    </w:pPr>
    <w:rPr>
      <w:i/>
      <w:iCs/>
    </w:rPr>
  </w:style>
  <w:style w:type="paragraph" w:styleId="berschrift8">
    <w:name w:val="heading 8"/>
    <w:basedOn w:val="Standard"/>
    <w:next w:val="Standard"/>
    <w:link w:val="berschrift8Zchn"/>
    <w:uiPriority w:val="99"/>
    <w:qFormat/>
    <w:rsid w:val="00686CC3"/>
    <w:pPr>
      <w:spacing w:after="60"/>
      <w:outlineLvl w:val="7"/>
    </w:pPr>
    <w:rPr>
      <w:i/>
      <w:iCs/>
    </w:rPr>
  </w:style>
  <w:style w:type="paragraph" w:styleId="berschrift9">
    <w:name w:val="heading 9"/>
    <w:basedOn w:val="Standard"/>
    <w:next w:val="Standard"/>
    <w:link w:val="berschrift9Zchn"/>
    <w:uiPriority w:val="99"/>
    <w:qFormat/>
    <w:rsid w:val="00686CC3"/>
    <w:pPr>
      <w:spacing w:after="60"/>
      <w:outlineLvl w:val="8"/>
    </w:pPr>
    <w:rPr>
      <w:rFonts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basedOn w:val="Absatz-Standardschriftart"/>
    <w:uiPriority w:val="99"/>
    <w:rsid w:val="00686CC3"/>
    <w:rPr>
      <w:vertAlign w:val="superscript"/>
    </w:rPr>
  </w:style>
  <w:style w:type="character" w:styleId="Seitenzahl">
    <w:name w:val="page number"/>
    <w:basedOn w:val="Absatz-Standardschriftart"/>
    <w:uiPriority w:val="99"/>
    <w:rsid w:val="00686CC3"/>
  </w:style>
  <w:style w:type="paragraph" w:customStyle="1" w:styleId="rStichwortverzeichnis">
    <w:name w:val="r_Stichwortverzeichnis"/>
    <w:uiPriority w:val="99"/>
    <w:rsid w:val="00686CC3"/>
    <w:pPr>
      <w:keepNext/>
      <w:widowControl w:val="0"/>
      <w:numPr>
        <w:numId w:val="17"/>
      </w:numPr>
      <w:suppressAutoHyphens/>
      <w:autoSpaceDE w:val="0"/>
      <w:autoSpaceDN w:val="0"/>
      <w:adjustRightInd w:val="0"/>
      <w:spacing w:before="240" w:after="60" w:line="240" w:lineRule="auto"/>
      <w:outlineLvl w:val="0"/>
    </w:pPr>
    <w:rPr>
      <w:rFonts w:ascii="Arial" w:eastAsia="Times New Roman" w:hAnsi="Arial" w:cs="Arial"/>
      <w:b/>
      <w:bCs/>
      <w:color w:val="000000"/>
      <w:sz w:val="24"/>
      <w:szCs w:val="24"/>
      <w:u w:color="000000"/>
      <w:lang w:val="en-GB"/>
    </w:rPr>
  </w:style>
  <w:style w:type="character" w:customStyle="1" w:styleId="Nummer">
    <w:name w:val="Nummer"/>
    <w:uiPriority w:val="99"/>
    <w:rsid w:val="00686CC3"/>
    <w:rPr>
      <w:b/>
      <w:bCs/>
      <w:color w:val="FFFFFF"/>
      <w:shd w:val="clear" w:color="000000" w:fill="000000"/>
    </w:rPr>
  </w:style>
  <w:style w:type="paragraph" w:styleId="Funotentext">
    <w:name w:val="footnote text"/>
    <w:basedOn w:val="Standard"/>
    <w:link w:val="FunotentextZchn"/>
    <w:rsid w:val="00686CC3"/>
    <w:pPr>
      <w:ind w:firstLine="284"/>
    </w:pPr>
    <w:rPr>
      <w:rFonts w:ascii="Times New Roman" w:hAnsi="Times New Roman"/>
    </w:rPr>
  </w:style>
  <w:style w:type="character" w:customStyle="1" w:styleId="FunotentextZchn">
    <w:name w:val="Fußnotentext Zchn"/>
    <w:link w:val="Funotentext"/>
    <w:rsid w:val="00686CC3"/>
    <w:rPr>
      <w:rFonts w:ascii="Times New Roman" w:eastAsia="Times New Roman" w:hAnsi="Times New Roman" w:cs="Times New Roman"/>
      <w:kern w:val="12"/>
      <w:sz w:val="24"/>
      <w:szCs w:val="20"/>
    </w:rPr>
  </w:style>
  <w:style w:type="paragraph" w:customStyle="1" w:styleId="rliste2kasten">
    <w:name w:val="r_liste2kasten"/>
    <w:uiPriority w:val="99"/>
    <w:rsid w:val="00686CC3"/>
    <w:pPr>
      <w:numPr>
        <w:numId w:val="5"/>
      </w:numPr>
      <w:tabs>
        <w:tab w:val="left" w:pos="1068"/>
      </w:tabs>
      <w:suppressAutoHyphens/>
      <w:autoSpaceDE w:val="0"/>
      <w:autoSpaceDN w:val="0"/>
      <w:adjustRightInd w:val="0"/>
      <w:spacing w:after="0" w:line="240" w:lineRule="auto"/>
      <w:ind w:left="1068" w:hanging="360"/>
    </w:pPr>
    <w:rPr>
      <w:rFonts w:ascii="Times New Roman" w:eastAsia="Times New Roman" w:hAnsi="Times New Roman" w:cs="Times New Roman"/>
      <w:color w:val="000000"/>
      <w:sz w:val="24"/>
      <w:szCs w:val="24"/>
      <w:u w:color="000000"/>
      <w:lang w:val="en-GB"/>
    </w:rPr>
  </w:style>
  <w:style w:type="character" w:customStyle="1" w:styleId="rTiefstellen">
    <w:name w:val="r_Tiefstellen"/>
    <w:uiPriority w:val="99"/>
    <w:rsid w:val="00686CC3"/>
    <w:rPr>
      <w:vertAlign w:val="subscript"/>
    </w:rPr>
  </w:style>
  <w:style w:type="paragraph" w:customStyle="1" w:styleId="BodyTextIndent21">
    <w:name w:val="Body Text Indent 2_1"/>
    <w:uiPriority w:val="99"/>
    <w:rsid w:val="00686CC3"/>
    <w:pPr>
      <w:pBdr>
        <w:top w:val="single" w:sz="4" w:space="1" w:color="000000"/>
        <w:left w:val="single" w:sz="4" w:space="4" w:color="000000"/>
        <w:bottom w:val="single" w:sz="4" w:space="1" w:color="000000"/>
        <w:right w:val="single" w:sz="4" w:space="4" w:color="000000"/>
      </w:pBdr>
      <w:suppressAutoHyphens/>
      <w:autoSpaceDE w:val="0"/>
      <w:autoSpaceDN w:val="0"/>
      <w:adjustRightInd w:val="0"/>
      <w:spacing w:after="0" w:line="240" w:lineRule="auto"/>
      <w:ind w:left="708"/>
      <w:jc w:val="both"/>
    </w:pPr>
    <w:rPr>
      <w:rFonts w:ascii="Calisto MT" w:eastAsia="Times New Roman" w:hAnsi="Calisto MT" w:cs="Calisto MT"/>
      <w:color w:val="000000"/>
      <w:sz w:val="24"/>
      <w:szCs w:val="24"/>
      <w:u w:color="000000"/>
    </w:rPr>
  </w:style>
  <w:style w:type="character" w:customStyle="1" w:styleId="rzfindex">
    <w:name w:val="r_zf_index"/>
    <w:uiPriority w:val="99"/>
    <w:rsid w:val="00686CC3"/>
    <w:rPr>
      <w:color w:val="800080"/>
      <w:lang w:val="en-GB"/>
    </w:rPr>
  </w:style>
  <w:style w:type="paragraph" w:customStyle="1" w:styleId="rliste2punkt">
    <w:name w:val="r_liste2punkt"/>
    <w:uiPriority w:val="99"/>
    <w:rsid w:val="00686CC3"/>
    <w:pPr>
      <w:numPr>
        <w:numId w:val="8"/>
      </w:numPr>
      <w:tabs>
        <w:tab w:val="left" w:pos="851"/>
        <w:tab w:val="left" w:pos="1068"/>
      </w:tabs>
      <w:suppressAutoHyphens/>
      <w:autoSpaceDE w:val="0"/>
      <w:autoSpaceDN w:val="0"/>
      <w:adjustRightInd w:val="0"/>
      <w:spacing w:before="60" w:after="0" w:line="240" w:lineRule="auto"/>
      <w:ind w:left="1068" w:hanging="360"/>
    </w:pPr>
    <w:rPr>
      <w:rFonts w:ascii="Times New Roman" w:eastAsia="Times New Roman" w:hAnsi="Times New Roman" w:cs="Times New Roman"/>
      <w:color w:val="000000"/>
      <w:sz w:val="24"/>
      <w:szCs w:val="24"/>
      <w:u w:color="000000"/>
      <w:lang w:val="en-GB"/>
    </w:rPr>
  </w:style>
  <w:style w:type="paragraph" w:customStyle="1" w:styleId="rBeispielEnde">
    <w:name w:val="r_Beispiel Ende"/>
    <w:uiPriority w:val="99"/>
    <w:rsid w:val="00686CC3"/>
    <w:pPr>
      <w:widowControl w:val="0"/>
      <w:pBdr>
        <w:left w:val="single" w:sz="12" w:space="4" w:color="800080"/>
        <w:bottom w:val="single" w:sz="12" w:space="1" w:color="800080"/>
        <w:right w:val="single" w:sz="12" w:space="4" w:color="800080"/>
      </w:pBdr>
      <w:suppressAutoHyphens/>
      <w:autoSpaceDE w:val="0"/>
      <w:autoSpaceDN w:val="0"/>
      <w:adjustRightInd w:val="0"/>
      <w:spacing w:after="0" w:line="240" w:lineRule="auto"/>
      <w:ind w:left="851" w:hanging="851"/>
    </w:pPr>
    <w:rPr>
      <w:rFonts w:ascii="Times New Roman" w:eastAsia="Times New Roman" w:hAnsi="Times New Roman" w:cs="Times New Roman"/>
      <w:color w:val="000000"/>
      <w:sz w:val="20"/>
      <w:szCs w:val="20"/>
      <w:u w:color="000000"/>
    </w:rPr>
  </w:style>
  <w:style w:type="character" w:customStyle="1" w:styleId="text">
    <w:name w:val="text"/>
    <w:uiPriority w:val="99"/>
    <w:rsid w:val="00686CC3"/>
    <w:rPr>
      <w:b/>
      <w:bCs/>
      <w:color w:val="0000FF"/>
    </w:rPr>
  </w:style>
  <w:style w:type="paragraph" w:customStyle="1" w:styleId="Literaturauswahl">
    <w:name w:val="Literaturauswahl"/>
    <w:uiPriority w:val="99"/>
    <w:rsid w:val="00686CC3"/>
    <w:pPr>
      <w:suppressAutoHyphens/>
      <w:autoSpaceDE w:val="0"/>
      <w:autoSpaceDN w:val="0"/>
      <w:adjustRightInd w:val="0"/>
      <w:spacing w:after="0" w:line="240" w:lineRule="auto"/>
    </w:pPr>
    <w:rPr>
      <w:rFonts w:ascii="Times New Roman" w:eastAsia="Times New Roman" w:hAnsi="Times New Roman" w:cs="Times New Roman"/>
      <w:color w:val="000000"/>
      <w:sz w:val="19"/>
      <w:szCs w:val="19"/>
      <w:u w:color="000000"/>
    </w:rPr>
  </w:style>
  <w:style w:type="paragraph" w:customStyle="1" w:styleId="rrandziffer">
    <w:name w:val="r_randziffer"/>
    <w:uiPriority w:val="99"/>
    <w:rsid w:val="00686CC3"/>
    <w:pPr>
      <w:framePr w:wrap="auto" w:vAnchor="text" w:hAnchor="text" w:y="1"/>
      <w:suppressAutoHyphens/>
      <w:autoSpaceDE w:val="0"/>
      <w:autoSpaceDN w:val="0"/>
      <w:adjustRightInd w:val="0"/>
      <w:spacing w:after="0" w:line="240" w:lineRule="auto"/>
    </w:pPr>
    <w:rPr>
      <w:rFonts w:ascii="Times New Roman" w:eastAsia="Times New Roman" w:hAnsi="Times New Roman" w:cs="Times New Roman"/>
      <w:color w:val="000000"/>
      <w:sz w:val="24"/>
      <w:szCs w:val="24"/>
      <w:u w:color="33CCCC"/>
    </w:rPr>
  </w:style>
  <w:style w:type="paragraph" w:customStyle="1" w:styleId="rTippAnfang">
    <w:name w:val="r_Tipp Anfang"/>
    <w:uiPriority w:val="99"/>
    <w:rsid w:val="00686CC3"/>
    <w:pPr>
      <w:widowControl w:val="0"/>
      <w:pBdr>
        <w:top w:val="single" w:sz="12" w:space="1" w:color="0000FF"/>
        <w:left w:val="single" w:sz="12" w:space="4" w:color="0000FF"/>
        <w:right w:val="single" w:sz="12" w:space="4" w:color="0000FF"/>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character" w:customStyle="1" w:styleId="zaehler">
    <w:name w:val="zaehler"/>
    <w:uiPriority w:val="99"/>
    <w:rsid w:val="00686CC3"/>
    <w:rPr>
      <w:color w:val="FF9900"/>
    </w:rPr>
  </w:style>
  <w:style w:type="paragraph" w:customStyle="1" w:styleId="rliste2abc">
    <w:name w:val="r_liste2abc"/>
    <w:uiPriority w:val="99"/>
    <w:rsid w:val="00686CC3"/>
    <w:pPr>
      <w:numPr>
        <w:numId w:val="20"/>
      </w:numPr>
      <w:tabs>
        <w:tab w:val="left" w:pos="1068"/>
      </w:tabs>
      <w:suppressAutoHyphens/>
      <w:autoSpaceDE w:val="0"/>
      <w:autoSpaceDN w:val="0"/>
      <w:adjustRightInd w:val="0"/>
      <w:spacing w:before="60" w:after="0" w:line="240" w:lineRule="auto"/>
      <w:ind w:left="1068" w:hanging="360"/>
    </w:pPr>
    <w:rPr>
      <w:rFonts w:ascii="Times New Roman" w:eastAsia="Times New Roman" w:hAnsi="Times New Roman" w:cs="Times New Roman"/>
      <w:color w:val="000000"/>
      <w:sz w:val="24"/>
      <w:szCs w:val="24"/>
      <w:u w:color="000000"/>
      <w:lang w:val="en-GB"/>
    </w:rPr>
  </w:style>
  <w:style w:type="character" w:customStyle="1" w:styleId="rHochstellen">
    <w:name w:val="r_Hochstellen"/>
    <w:uiPriority w:val="99"/>
    <w:rsid w:val="00686CC3"/>
    <w:rPr>
      <w:vertAlign w:val="superscript"/>
    </w:rPr>
  </w:style>
  <w:style w:type="character" w:customStyle="1" w:styleId="rzfFormularlinie">
    <w:name w:val="r_zf_Formularlinie"/>
    <w:uiPriority w:val="99"/>
    <w:rsid w:val="00686CC3"/>
    <w:rPr>
      <w:color w:val="008000"/>
      <w:sz w:val="22"/>
      <w:szCs w:val="22"/>
    </w:rPr>
  </w:style>
  <w:style w:type="paragraph" w:customStyle="1" w:styleId="rliste3punkt">
    <w:name w:val="r_liste3punkt"/>
    <w:uiPriority w:val="99"/>
    <w:rsid w:val="00686CC3"/>
    <w:pPr>
      <w:numPr>
        <w:numId w:val="7"/>
      </w:num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rPr>
  </w:style>
  <w:style w:type="paragraph" w:customStyle="1" w:styleId="rStandard">
    <w:name w:val="r_Standard"/>
    <w:uiPriority w:val="99"/>
    <w:rsid w:val="00686CC3"/>
    <w:pPr>
      <w:numPr>
        <w:numId w:val="10"/>
      </w:numPr>
      <w:suppressAutoHyphens/>
      <w:autoSpaceDE w:val="0"/>
      <w:autoSpaceDN w:val="0"/>
      <w:adjustRightInd w:val="0"/>
      <w:spacing w:before="240" w:after="0" w:line="240" w:lineRule="auto"/>
    </w:pPr>
    <w:rPr>
      <w:rFonts w:ascii="Times New Roman" w:eastAsia="Times New Roman" w:hAnsi="Times New Roman" w:cs="Times New Roman"/>
      <w:color w:val="000000"/>
      <w:sz w:val="24"/>
      <w:szCs w:val="24"/>
      <w:u w:color="000000"/>
    </w:rPr>
  </w:style>
  <w:style w:type="paragraph" w:styleId="StandardWeb">
    <w:name w:val="Normal (Web)"/>
    <w:basedOn w:val="Standard"/>
    <w:uiPriority w:val="99"/>
    <w:rsid w:val="00686CC3"/>
    <w:pPr>
      <w:spacing w:before="60" w:after="60"/>
    </w:pPr>
  </w:style>
  <w:style w:type="paragraph" w:customStyle="1" w:styleId="Vertragsklausel">
    <w:name w:val="Vertragsklausel"/>
    <w:uiPriority w:val="99"/>
    <w:rsid w:val="00686CC3"/>
    <w:pPr>
      <w:tabs>
        <w:tab w:val="left" w:pos="567"/>
      </w:tabs>
      <w:suppressAutoHyphens/>
      <w:autoSpaceDE w:val="0"/>
      <w:autoSpaceDN w:val="0"/>
      <w:adjustRightInd w:val="0"/>
      <w:spacing w:after="0" w:line="240" w:lineRule="auto"/>
      <w:ind w:left="567" w:hanging="567"/>
    </w:pPr>
    <w:rPr>
      <w:rFonts w:ascii="Times New Roman" w:eastAsia="Times New Roman" w:hAnsi="Times New Roman" w:cs="Times New Roman"/>
      <w:color w:val="000000"/>
      <w:sz w:val="24"/>
      <w:szCs w:val="24"/>
      <w:u w:color="000000"/>
    </w:rPr>
  </w:style>
  <w:style w:type="paragraph" w:customStyle="1" w:styleId="rGesetzUeb">
    <w:name w:val="r_GesetzUeb"/>
    <w:uiPriority w:val="99"/>
    <w:rsid w:val="00686CC3"/>
    <w:pPr>
      <w:suppressAutoHyphens/>
      <w:autoSpaceDE w:val="0"/>
      <w:autoSpaceDN w:val="0"/>
      <w:adjustRightInd w:val="0"/>
      <w:spacing w:before="120" w:after="120" w:line="240" w:lineRule="auto"/>
      <w:jc w:val="center"/>
    </w:pPr>
    <w:rPr>
      <w:rFonts w:ascii="Times New Roman" w:eastAsia="Times New Roman" w:hAnsi="Times New Roman" w:cs="Times New Roman"/>
      <w:color w:val="000000"/>
      <w:sz w:val="28"/>
      <w:szCs w:val="28"/>
      <w:u w:color="000000"/>
    </w:rPr>
  </w:style>
  <w:style w:type="character" w:styleId="Endnotenzeichen">
    <w:name w:val="endnote reference"/>
    <w:basedOn w:val="Absatz-Standardschriftart"/>
    <w:uiPriority w:val="99"/>
    <w:rsid w:val="00686CC3"/>
    <w:rPr>
      <w:vertAlign w:val="superscript"/>
    </w:rPr>
  </w:style>
  <w:style w:type="paragraph" w:styleId="Verzeichnis6">
    <w:name w:val="toc 6"/>
    <w:basedOn w:val="Standard"/>
    <w:next w:val="Standard"/>
    <w:uiPriority w:val="99"/>
    <w:rsid w:val="00686CC3"/>
    <w:pPr>
      <w:ind w:left="1200"/>
    </w:pPr>
  </w:style>
  <w:style w:type="paragraph" w:styleId="Verzeichnis7">
    <w:name w:val="toc 7"/>
    <w:basedOn w:val="Standard"/>
    <w:next w:val="Standard"/>
    <w:uiPriority w:val="99"/>
    <w:rsid w:val="00686CC3"/>
    <w:pPr>
      <w:ind w:left="1440"/>
    </w:pPr>
  </w:style>
  <w:style w:type="paragraph" w:styleId="Verzeichnis4">
    <w:name w:val="toc 4"/>
    <w:basedOn w:val="Standard"/>
    <w:next w:val="Standard"/>
    <w:uiPriority w:val="99"/>
    <w:rsid w:val="00686CC3"/>
    <w:pPr>
      <w:ind w:left="720"/>
    </w:pPr>
  </w:style>
  <w:style w:type="paragraph" w:styleId="Verzeichnis5">
    <w:name w:val="toc 5"/>
    <w:basedOn w:val="Standard"/>
    <w:next w:val="Standard"/>
    <w:uiPriority w:val="99"/>
    <w:rsid w:val="00686CC3"/>
    <w:pPr>
      <w:ind w:left="960"/>
    </w:pPr>
  </w:style>
  <w:style w:type="paragraph" w:styleId="Verzeichnis2">
    <w:name w:val="toc 2"/>
    <w:basedOn w:val="Standard"/>
    <w:next w:val="Standard"/>
    <w:uiPriority w:val="99"/>
    <w:rsid w:val="00686CC3"/>
    <w:pPr>
      <w:ind w:left="240"/>
    </w:pPr>
  </w:style>
  <w:style w:type="paragraph" w:styleId="Verzeichnis3">
    <w:name w:val="toc 3"/>
    <w:basedOn w:val="Standard"/>
    <w:next w:val="Standard"/>
    <w:uiPriority w:val="99"/>
    <w:rsid w:val="00686CC3"/>
    <w:pPr>
      <w:ind w:left="480"/>
    </w:pPr>
  </w:style>
  <w:style w:type="paragraph" w:styleId="Sprechblasentext">
    <w:name w:val="Balloon Text"/>
    <w:basedOn w:val="Standard"/>
    <w:link w:val="SprechblasentextZchn"/>
    <w:uiPriority w:val="99"/>
    <w:rsid w:val="00686CC3"/>
    <w:rPr>
      <w:rFonts w:ascii="Tahoma" w:hAnsi="Tahoma" w:cs="Tahoma"/>
      <w:sz w:val="16"/>
      <w:szCs w:val="16"/>
    </w:rPr>
  </w:style>
  <w:style w:type="character" w:customStyle="1" w:styleId="SprechblasentextZchn">
    <w:name w:val="Sprechblasentext Zchn"/>
    <w:basedOn w:val="Absatz-Standardschriftart"/>
    <w:link w:val="Sprechblasentext"/>
    <w:uiPriority w:val="99"/>
    <w:rsid w:val="00686CC3"/>
    <w:rPr>
      <w:rFonts w:ascii="Tahoma" w:eastAsia="Times New Roman" w:hAnsi="Tahoma" w:cs="Tahoma"/>
      <w:kern w:val="12"/>
      <w:sz w:val="16"/>
      <w:szCs w:val="16"/>
    </w:rPr>
  </w:style>
  <w:style w:type="paragraph" w:styleId="Verzeichnis1">
    <w:name w:val="toc 1"/>
    <w:basedOn w:val="Standard"/>
    <w:next w:val="Standard"/>
    <w:uiPriority w:val="99"/>
    <w:rsid w:val="00686CC3"/>
  </w:style>
  <w:style w:type="paragraph" w:customStyle="1" w:styleId="rliste1abc">
    <w:name w:val="r_liste1abc"/>
    <w:uiPriority w:val="99"/>
    <w:rsid w:val="00686CC3"/>
    <w:pPr>
      <w:numPr>
        <w:numId w:val="21"/>
      </w:numPr>
      <w:tabs>
        <w:tab w:val="left" w:pos="360"/>
      </w:tabs>
      <w:suppressAutoHyphens/>
      <w:autoSpaceDE w:val="0"/>
      <w:autoSpaceDN w:val="0"/>
      <w:adjustRightInd w:val="0"/>
      <w:spacing w:before="60" w:after="0" w:line="240" w:lineRule="auto"/>
      <w:ind w:left="360" w:hanging="360"/>
    </w:pPr>
    <w:rPr>
      <w:rFonts w:ascii="Times New Roman" w:eastAsia="Times New Roman" w:hAnsi="Times New Roman" w:cs="Times New Roman"/>
      <w:color w:val="000000"/>
      <w:sz w:val="24"/>
      <w:szCs w:val="24"/>
      <w:u w:color="000000"/>
    </w:rPr>
  </w:style>
  <w:style w:type="character" w:customStyle="1" w:styleId="Verweis">
    <w:name w:val="Verweis"/>
    <w:uiPriority w:val="99"/>
    <w:rsid w:val="00686CC3"/>
    <w:rPr>
      <w:color w:val="FF0000"/>
    </w:rPr>
  </w:style>
  <w:style w:type="paragraph" w:customStyle="1" w:styleId="rNote">
    <w:name w:val="r_Note"/>
    <w:uiPriority w:val="99"/>
    <w:rsid w:val="00686CC3"/>
    <w:pPr>
      <w:tabs>
        <w:tab w:val="left" w:pos="1134"/>
      </w:tabs>
      <w:suppressAutoHyphens/>
      <w:autoSpaceDE w:val="0"/>
      <w:autoSpaceDN w:val="0"/>
      <w:adjustRightInd w:val="0"/>
      <w:spacing w:after="0" w:line="240" w:lineRule="auto"/>
      <w:ind w:left="1134" w:hanging="1134"/>
    </w:pPr>
    <w:rPr>
      <w:rFonts w:ascii="Times New Roman" w:eastAsia="Times New Roman" w:hAnsi="Times New Roman" w:cs="Times New Roman"/>
      <w:color w:val="000000"/>
      <w:sz w:val="24"/>
      <w:szCs w:val="24"/>
      <w:u w:color="000000"/>
    </w:rPr>
  </w:style>
  <w:style w:type="paragraph" w:customStyle="1" w:styleId="rTippEnde">
    <w:name w:val="r_Tipp Ende"/>
    <w:uiPriority w:val="99"/>
    <w:rsid w:val="00686CC3"/>
    <w:pPr>
      <w:widowControl w:val="0"/>
      <w:pBdr>
        <w:left w:val="single" w:sz="12" w:space="4" w:color="0000FF"/>
        <w:bottom w:val="single" w:sz="12" w:space="1" w:color="0000FF"/>
        <w:right w:val="single" w:sz="12" w:space="4" w:color="0000FF"/>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paragraph" w:customStyle="1" w:styleId="rliste3strich">
    <w:name w:val="r_liste3strich"/>
    <w:uiPriority w:val="99"/>
    <w:rsid w:val="00686CC3"/>
    <w:pPr>
      <w:numPr>
        <w:numId w:val="19"/>
      </w:num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lang w:val="en-GB"/>
    </w:rPr>
  </w:style>
  <w:style w:type="paragraph" w:customStyle="1" w:styleId="rbildtitel">
    <w:name w:val="r_bildtitel"/>
    <w:uiPriority w:val="99"/>
    <w:rsid w:val="00686CC3"/>
    <w:pPr>
      <w:pBdr>
        <w:top w:val="single" w:sz="12" w:space="1" w:color="000000"/>
        <w:left w:val="single" w:sz="12" w:space="4"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lang w:val="en-GB"/>
    </w:rPr>
  </w:style>
  <w:style w:type="paragraph" w:customStyle="1" w:styleId="rliste1man">
    <w:name w:val="r_liste1man"/>
    <w:uiPriority w:val="99"/>
    <w:rsid w:val="00686CC3"/>
    <w:pPr>
      <w:tabs>
        <w:tab w:val="left" w:pos="357"/>
      </w:tabs>
      <w:suppressAutoHyphens/>
      <w:autoSpaceDE w:val="0"/>
      <w:autoSpaceDN w:val="0"/>
      <w:adjustRightInd w:val="0"/>
      <w:spacing w:after="0" w:line="240" w:lineRule="auto"/>
      <w:ind w:left="357"/>
    </w:pPr>
    <w:rPr>
      <w:rFonts w:ascii="Times New Roman" w:eastAsia="Times New Roman" w:hAnsi="Times New Roman" w:cs="Times New Roman"/>
      <w:color w:val="000000"/>
      <w:sz w:val="24"/>
      <w:szCs w:val="24"/>
      <w:u w:color="000000"/>
      <w:lang w:val="en-GB"/>
    </w:rPr>
  </w:style>
  <w:style w:type="paragraph" w:customStyle="1" w:styleId="rbild">
    <w:name w:val="r_bild"/>
    <w:uiPriority w:val="99"/>
    <w:rsid w:val="00686CC3"/>
    <w:pPr>
      <w:pBdr>
        <w:top w:val="single" w:sz="12" w:space="1" w:color="000000"/>
        <w:left w:val="single" w:sz="12" w:space="4"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rPr>
  </w:style>
  <w:style w:type="paragraph" w:customStyle="1" w:styleId="rGesetz">
    <w:name w:val="r_Gesetz"/>
    <w:uiPriority w:val="99"/>
    <w:rsid w:val="00686CC3"/>
    <w:pPr>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rPr>
  </w:style>
  <w:style w:type="paragraph" w:styleId="Endnotentext">
    <w:name w:val="endnote text"/>
    <w:basedOn w:val="Standard"/>
    <w:link w:val="EndnotentextZchn"/>
    <w:uiPriority w:val="99"/>
    <w:rsid w:val="00686CC3"/>
    <w:rPr>
      <w:rFonts w:cs="Arial"/>
      <w:sz w:val="20"/>
      <w:lang w:val="fr-FR"/>
    </w:rPr>
  </w:style>
  <w:style w:type="character" w:customStyle="1" w:styleId="EndnotentextZchn">
    <w:name w:val="Endnotentext Zchn"/>
    <w:basedOn w:val="Absatz-Standardschriftart"/>
    <w:link w:val="Endnotentext"/>
    <w:uiPriority w:val="99"/>
    <w:rsid w:val="00686CC3"/>
    <w:rPr>
      <w:rFonts w:ascii="Arial" w:eastAsia="Times New Roman" w:hAnsi="Arial" w:cs="Arial"/>
      <w:kern w:val="12"/>
      <w:sz w:val="20"/>
      <w:szCs w:val="20"/>
      <w:lang w:val="fr-FR"/>
    </w:rPr>
  </w:style>
  <w:style w:type="character" w:customStyle="1" w:styleId="rzfnote">
    <w:name w:val="r_zf_note"/>
    <w:uiPriority w:val="99"/>
    <w:rsid w:val="00686CC3"/>
    <w:rPr>
      <w:color w:val="33CCCC"/>
    </w:rPr>
  </w:style>
  <w:style w:type="paragraph" w:customStyle="1" w:styleId="BodyText21">
    <w:name w:val="Body Text 2_1"/>
    <w:uiPriority w:val="99"/>
    <w:rsid w:val="00686CC3"/>
    <w:pPr>
      <w:widowControl w:val="0"/>
      <w:suppressAutoHyphens/>
      <w:autoSpaceDE w:val="0"/>
      <w:autoSpaceDN w:val="0"/>
      <w:adjustRightInd w:val="0"/>
      <w:spacing w:after="0" w:line="240" w:lineRule="auto"/>
      <w:ind w:left="1560" w:hanging="851"/>
    </w:pPr>
    <w:rPr>
      <w:rFonts w:ascii="Times New Roman" w:eastAsia="Times New Roman" w:hAnsi="Times New Roman" w:cs="Times New Roman"/>
      <w:color w:val="000000"/>
      <w:sz w:val="24"/>
      <w:szCs w:val="24"/>
      <w:u w:color="000000"/>
      <w:lang w:val="en-GB"/>
    </w:rPr>
  </w:style>
  <w:style w:type="paragraph" w:customStyle="1" w:styleId="rBeispiel">
    <w:name w:val="r_Beispiel"/>
    <w:uiPriority w:val="99"/>
    <w:rsid w:val="00686CC3"/>
    <w:pPr>
      <w:pBdr>
        <w:top w:val="single" w:sz="12" w:space="1" w:color="000000"/>
        <w:left w:val="single" w:sz="12" w:space="4" w:color="000000"/>
        <w:bottom w:val="single" w:sz="12" w:space="1"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character" w:customStyle="1" w:styleId="rzfcode">
    <w:name w:val="r_zf_code"/>
    <w:uiPriority w:val="99"/>
    <w:rsid w:val="00686CC3"/>
    <w:rPr>
      <w:rFonts w:ascii="Helvetica" w:eastAsia="Times New Roman" w:hAnsi="Helvetica" w:cs="Helvetica"/>
      <w:smallCaps/>
      <w:color w:val="800080"/>
    </w:rPr>
  </w:style>
  <w:style w:type="paragraph" w:customStyle="1" w:styleId="rliste2strich">
    <w:name w:val="r_liste2strich"/>
    <w:uiPriority w:val="99"/>
    <w:rsid w:val="00686CC3"/>
    <w:pPr>
      <w:numPr>
        <w:numId w:val="15"/>
      </w:numPr>
      <w:tabs>
        <w:tab w:val="left" w:pos="1068"/>
      </w:tabs>
      <w:suppressAutoHyphens/>
      <w:autoSpaceDE w:val="0"/>
      <w:autoSpaceDN w:val="0"/>
      <w:adjustRightInd w:val="0"/>
      <w:spacing w:before="60" w:after="0" w:line="240" w:lineRule="auto"/>
      <w:ind w:left="1068" w:hanging="360"/>
    </w:pPr>
    <w:rPr>
      <w:rFonts w:ascii="Times New Roman" w:eastAsia="Times New Roman" w:hAnsi="Times New Roman" w:cs="Times New Roman"/>
      <w:color w:val="000000"/>
      <w:sz w:val="24"/>
      <w:szCs w:val="24"/>
      <w:u w:color="000000"/>
      <w:lang w:val="en-GB"/>
    </w:rPr>
  </w:style>
  <w:style w:type="paragraph" w:styleId="Verzeichnis8">
    <w:name w:val="toc 8"/>
    <w:basedOn w:val="Standard"/>
    <w:next w:val="Standard"/>
    <w:uiPriority w:val="99"/>
    <w:rsid w:val="00686CC3"/>
    <w:pPr>
      <w:ind w:left="1680"/>
    </w:pPr>
  </w:style>
  <w:style w:type="paragraph" w:customStyle="1" w:styleId="rliste1num">
    <w:name w:val="r_liste1num"/>
    <w:uiPriority w:val="99"/>
    <w:rsid w:val="00686CC3"/>
    <w:pPr>
      <w:numPr>
        <w:numId w:val="13"/>
      </w:numPr>
      <w:tabs>
        <w:tab w:val="left" w:pos="360"/>
      </w:tabs>
      <w:suppressAutoHyphens/>
      <w:autoSpaceDE w:val="0"/>
      <w:autoSpaceDN w:val="0"/>
      <w:adjustRightInd w:val="0"/>
      <w:spacing w:before="60" w:after="0" w:line="240" w:lineRule="auto"/>
      <w:ind w:left="360" w:hanging="360"/>
    </w:pPr>
    <w:rPr>
      <w:rFonts w:ascii="Times New Roman" w:eastAsia="Times New Roman" w:hAnsi="Times New Roman" w:cs="Times New Roman"/>
      <w:color w:val="000000"/>
      <w:sz w:val="24"/>
      <w:szCs w:val="24"/>
      <w:u w:color="000000"/>
      <w:lang w:val="en-GB"/>
    </w:rPr>
  </w:style>
  <w:style w:type="paragraph" w:styleId="Verzeichnis9">
    <w:name w:val="toc 9"/>
    <w:basedOn w:val="Standard"/>
    <w:next w:val="Standard"/>
    <w:uiPriority w:val="99"/>
    <w:rsid w:val="00686CC3"/>
    <w:pPr>
      <w:ind w:left="1920"/>
    </w:pPr>
  </w:style>
  <w:style w:type="character" w:customStyle="1" w:styleId="rzfkastenb">
    <w:name w:val="r_zf_kastenüb"/>
    <w:uiPriority w:val="99"/>
    <w:rsid w:val="00686CC3"/>
    <w:rPr>
      <w:b/>
      <w:bCs/>
      <w:color w:val="0000FF"/>
    </w:rPr>
  </w:style>
  <w:style w:type="paragraph" w:customStyle="1" w:styleId="BodyText22">
    <w:name w:val="Body Text 2_2"/>
    <w:uiPriority w:val="99"/>
    <w:rsid w:val="00686CC3"/>
    <w:pPr>
      <w:suppressAutoHyphens/>
      <w:autoSpaceDE w:val="0"/>
      <w:autoSpaceDN w:val="0"/>
      <w:adjustRightInd w:val="0"/>
      <w:spacing w:after="0" w:line="240" w:lineRule="auto"/>
      <w:jc w:val="center"/>
    </w:pPr>
    <w:rPr>
      <w:rFonts w:ascii="Calisto MT" w:eastAsia="Times New Roman" w:hAnsi="Calisto MT" w:cs="Calisto MT"/>
      <w:b/>
      <w:bCs/>
      <w:color w:val="000000"/>
      <w:sz w:val="26"/>
      <w:szCs w:val="26"/>
      <w:u w:color="000000"/>
      <w:lang w:val="fr-FR"/>
    </w:rPr>
  </w:style>
  <w:style w:type="paragraph" w:customStyle="1" w:styleId="VVariante">
    <w:name w:val="V Variante"/>
    <w:uiPriority w:val="99"/>
    <w:rsid w:val="00686CC3"/>
    <w:pPr>
      <w:tabs>
        <w:tab w:val="left" w:pos="1985"/>
      </w:tabs>
      <w:suppressAutoHyphens/>
      <w:autoSpaceDE w:val="0"/>
      <w:autoSpaceDN w:val="0"/>
      <w:adjustRightInd w:val="0"/>
      <w:spacing w:after="0" w:line="240" w:lineRule="auto"/>
      <w:ind w:left="2410" w:hanging="1843"/>
    </w:pPr>
    <w:rPr>
      <w:rFonts w:ascii="Times New Roman" w:eastAsia="Times New Roman" w:hAnsi="Times New Roman" w:cs="Times New Roman"/>
      <w:color w:val="000000"/>
      <w:sz w:val="21"/>
      <w:szCs w:val="21"/>
      <w:u w:color="000000"/>
    </w:rPr>
  </w:style>
  <w:style w:type="character" w:customStyle="1" w:styleId="Listenr">
    <w:name w:val="Listenr"/>
    <w:uiPriority w:val="99"/>
    <w:rsid w:val="00686CC3"/>
    <w:rPr>
      <w:b/>
      <w:bCs/>
      <w:color w:val="000000"/>
    </w:rPr>
  </w:style>
  <w:style w:type="paragraph" w:customStyle="1" w:styleId="Liste1GradEinzug">
    <w:name w:val="Liste 1.Grad Einzug"/>
    <w:uiPriority w:val="99"/>
    <w:rsid w:val="00686CC3"/>
    <w:pPr>
      <w:numPr>
        <w:numId w:val="1"/>
      </w:numPr>
      <w:tabs>
        <w:tab w:val="left" w:pos="717"/>
      </w:tabs>
      <w:suppressAutoHyphens/>
      <w:autoSpaceDE w:val="0"/>
      <w:autoSpaceDN w:val="0"/>
      <w:adjustRightInd w:val="0"/>
      <w:spacing w:after="0" w:line="240" w:lineRule="auto"/>
      <w:ind w:left="717" w:hanging="360"/>
    </w:pPr>
    <w:rPr>
      <w:rFonts w:ascii="Times New Roman" w:eastAsia="Times New Roman" w:hAnsi="Times New Roman" w:cs="Times New Roman"/>
      <w:color w:val="000000"/>
      <w:sz w:val="24"/>
      <w:szCs w:val="24"/>
      <w:u w:color="000000"/>
    </w:rPr>
  </w:style>
  <w:style w:type="paragraph" w:customStyle="1" w:styleId="rNoteEnde">
    <w:name w:val="r_Note Ende"/>
    <w:uiPriority w:val="99"/>
    <w:rsid w:val="00686CC3"/>
    <w:pPr>
      <w:tabs>
        <w:tab w:val="left" w:pos="1134"/>
      </w:tabs>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rPr>
  </w:style>
  <w:style w:type="character" w:styleId="Kommentarzeichen">
    <w:name w:val="annotation reference"/>
    <w:basedOn w:val="Absatz-Standardschriftart"/>
    <w:uiPriority w:val="99"/>
    <w:rsid w:val="00686CC3"/>
    <w:rPr>
      <w:sz w:val="16"/>
      <w:szCs w:val="16"/>
    </w:rPr>
  </w:style>
  <w:style w:type="character" w:styleId="Hyperlink">
    <w:name w:val="Hyperlink"/>
    <w:basedOn w:val="Absatz-Standardschriftart"/>
    <w:uiPriority w:val="99"/>
    <w:rsid w:val="00686CC3"/>
    <w:rPr>
      <w:color w:val="0000FF"/>
      <w:u w:val="single" w:color="0000FF"/>
    </w:rPr>
  </w:style>
  <w:style w:type="paragraph" w:styleId="Textkrper-Einzug2">
    <w:name w:val="Body Text Indent 2"/>
    <w:basedOn w:val="Standard"/>
    <w:link w:val="Textkrper-Einzug2Zchn"/>
    <w:uiPriority w:val="99"/>
    <w:rsid w:val="00686CC3"/>
    <w:pPr>
      <w:ind w:left="705" w:hanging="705"/>
    </w:pPr>
    <w:rPr>
      <w:rFonts w:ascii="Calisto MT" w:hAnsi="Calisto MT" w:cs="Calisto MT"/>
    </w:rPr>
  </w:style>
  <w:style w:type="character" w:customStyle="1" w:styleId="Textkrper-Einzug2Zchn">
    <w:name w:val="Textkörper-Einzug 2 Zchn"/>
    <w:basedOn w:val="Absatz-Standardschriftart"/>
    <w:link w:val="Textkrper-Einzug2"/>
    <w:uiPriority w:val="99"/>
    <w:rsid w:val="00686CC3"/>
    <w:rPr>
      <w:rFonts w:ascii="Calisto MT" w:eastAsia="Times New Roman" w:hAnsi="Calisto MT" w:cs="Calisto MT"/>
      <w:kern w:val="12"/>
      <w:sz w:val="24"/>
      <w:szCs w:val="20"/>
    </w:rPr>
  </w:style>
  <w:style w:type="paragraph" w:styleId="Textkrper-Einzug3">
    <w:name w:val="Body Text Indent 3"/>
    <w:basedOn w:val="Standard"/>
    <w:link w:val="Textkrper-Einzug3Zchn"/>
    <w:uiPriority w:val="99"/>
    <w:rsid w:val="00686CC3"/>
    <w:pPr>
      <w:spacing w:after="120"/>
      <w:ind w:left="283"/>
    </w:pPr>
    <w:rPr>
      <w:sz w:val="16"/>
      <w:szCs w:val="16"/>
    </w:rPr>
  </w:style>
  <w:style w:type="character" w:customStyle="1" w:styleId="Textkrper-Einzug3Zchn">
    <w:name w:val="Textkörper-Einzug 3 Zchn"/>
    <w:basedOn w:val="Absatz-Standardschriftart"/>
    <w:link w:val="Textkrper-Einzug3"/>
    <w:uiPriority w:val="99"/>
    <w:rsid w:val="00686CC3"/>
    <w:rPr>
      <w:rFonts w:ascii="Arial" w:eastAsia="Times New Roman" w:hAnsi="Arial" w:cs="Times New Roman"/>
      <w:kern w:val="12"/>
      <w:sz w:val="16"/>
      <w:szCs w:val="16"/>
    </w:rPr>
  </w:style>
  <w:style w:type="paragraph" w:customStyle="1" w:styleId="KVertragsklausel">
    <w:name w:val="K Vertragsklausel"/>
    <w:uiPriority w:val="99"/>
    <w:rsid w:val="00686CC3"/>
    <w:pPr>
      <w:pBdr>
        <w:top w:val="single" w:sz="12" w:space="10" w:color="C0C0C0"/>
        <w:bottom w:val="single" w:sz="12" w:space="10" w:color="C0C0C0"/>
      </w:pBdr>
      <w:tabs>
        <w:tab w:val="left" w:pos="567"/>
      </w:tabs>
      <w:suppressAutoHyphens/>
      <w:autoSpaceDE w:val="0"/>
      <w:autoSpaceDN w:val="0"/>
      <w:adjustRightInd w:val="0"/>
      <w:spacing w:after="0" w:line="240" w:lineRule="auto"/>
      <w:ind w:left="567" w:hanging="567"/>
    </w:pPr>
    <w:rPr>
      <w:rFonts w:ascii="Times New Roman" w:eastAsia="Times New Roman" w:hAnsi="Times New Roman" w:cs="Times New Roman"/>
      <w:color w:val="000000"/>
      <w:sz w:val="21"/>
      <w:szCs w:val="21"/>
      <w:u w:color="000000"/>
    </w:rPr>
  </w:style>
  <w:style w:type="paragraph" w:styleId="Textkrper-Zeileneinzug">
    <w:name w:val="Body Text Indent"/>
    <w:basedOn w:val="Standard"/>
    <w:link w:val="Textkrper-ZeileneinzugZchn"/>
    <w:uiPriority w:val="99"/>
    <w:rsid w:val="00686CC3"/>
    <w:pPr>
      <w:ind w:left="705"/>
    </w:pPr>
  </w:style>
  <w:style w:type="character" w:customStyle="1" w:styleId="Textkrper-ZeileneinzugZchn">
    <w:name w:val="Textkörper-Zeileneinzug Zchn"/>
    <w:basedOn w:val="Absatz-Standardschriftart"/>
    <w:link w:val="Textkrper-Zeileneinzug"/>
    <w:uiPriority w:val="99"/>
    <w:rsid w:val="00686CC3"/>
    <w:rPr>
      <w:rFonts w:ascii="Arial" w:eastAsia="Times New Roman" w:hAnsi="Arial" w:cs="Times New Roman"/>
      <w:kern w:val="12"/>
      <w:sz w:val="24"/>
      <w:szCs w:val="20"/>
    </w:rPr>
  </w:style>
  <w:style w:type="character" w:styleId="Fett">
    <w:name w:val="Strong"/>
    <w:basedOn w:val="Absatz-Standardschriftart"/>
    <w:uiPriority w:val="99"/>
    <w:qFormat/>
    <w:rsid w:val="00686CC3"/>
    <w:rPr>
      <w:b/>
      <w:bCs/>
    </w:rPr>
  </w:style>
  <w:style w:type="paragraph" w:styleId="Kommentartext">
    <w:name w:val="annotation text"/>
    <w:basedOn w:val="Standard"/>
    <w:link w:val="KommentartextZchn"/>
    <w:uiPriority w:val="99"/>
    <w:rsid w:val="00686CC3"/>
    <w:rPr>
      <w:sz w:val="20"/>
    </w:rPr>
  </w:style>
  <w:style w:type="character" w:customStyle="1" w:styleId="KommentartextZchn">
    <w:name w:val="Kommentartext Zchn"/>
    <w:basedOn w:val="Absatz-Standardschriftart"/>
    <w:link w:val="Kommentartext"/>
    <w:uiPriority w:val="99"/>
    <w:rsid w:val="00686CC3"/>
    <w:rPr>
      <w:rFonts w:ascii="Arial" w:eastAsia="Times New Roman" w:hAnsi="Arial" w:cs="Times New Roman"/>
      <w:kern w:val="12"/>
      <w:sz w:val="20"/>
      <w:szCs w:val="20"/>
    </w:rPr>
  </w:style>
  <w:style w:type="paragraph" w:styleId="Kommentarthema">
    <w:name w:val="annotation subject"/>
    <w:basedOn w:val="Kommentartext"/>
    <w:next w:val="Kommentartext"/>
    <w:link w:val="KommentarthemaZchn"/>
    <w:uiPriority w:val="99"/>
    <w:rsid w:val="00686CC3"/>
    <w:rPr>
      <w:b/>
      <w:bCs/>
    </w:rPr>
  </w:style>
  <w:style w:type="character" w:customStyle="1" w:styleId="KommentarthemaZchn">
    <w:name w:val="Kommentarthema Zchn"/>
    <w:basedOn w:val="KommentartextZchn"/>
    <w:link w:val="Kommentarthema"/>
    <w:uiPriority w:val="99"/>
    <w:rsid w:val="00686CC3"/>
    <w:rPr>
      <w:rFonts w:ascii="Arial" w:eastAsia="Times New Roman" w:hAnsi="Arial" w:cs="Times New Roman"/>
      <w:b/>
      <w:bCs/>
      <w:kern w:val="12"/>
      <w:sz w:val="20"/>
      <w:szCs w:val="20"/>
    </w:rPr>
  </w:style>
  <w:style w:type="paragraph" w:customStyle="1" w:styleId="rliste3abc">
    <w:name w:val="r_liste3abc"/>
    <w:uiPriority w:val="99"/>
    <w:rsid w:val="00686CC3"/>
    <w:pPr>
      <w:numPr>
        <w:numId w:val="16"/>
      </w:num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lang w:val="en-GB"/>
    </w:rPr>
  </w:style>
  <w:style w:type="character" w:customStyle="1" w:styleId="Listenrfett">
    <w:name w:val="Listenr_fett"/>
    <w:uiPriority w:val="99"/>
    <w:rsid w:val="00686CC3"/>
    <w:rPr>
      <w:b/>
      <w:bCs/>
      <w:color w:val="000000"/>
    </w:rPr>
  </w:style>
  <w:style w:type="character" w:customStyle="1" w:styleId="berschrift1Zchn">
    <w:name w:val="Überschrift 1 Zchn"/>
    <w:basedOn w:val="Absatz-Standardschriftart"/>
    <w:link w:val="berschrift1"/>
    <w:uiPriority w:val="99"/>
    <w:rsid w:val="00686CC3"/>
    <w:rPr>
      <w:rFonts w:ascii="Verdana" w:eastAsia="Times New Roman" w:hAnsi="Verdana" w:cs="Verdana"/>
      <w:b/>
      <w:bCs/>
      <w:kern w:val="12"/>
      <w:sz w:val="32"/>
      <w:szCs w:val="32"/>
    </w:rPr>
  </w:style>
  <w:style w:type="character" w:customStyle="1" w:styleId="berschrift2Zchn">
    <w:name w:val="Überschrift 2 Zchn"/>
    <w:basedOn w:val="Absatz-Standardschriftart"/>
    <w:link w:val="berschrift2"/>
    <w:uiPriority w:val="99"/>
    <w:rsid w:val="00686CC3"/>
    <w:rPr>
      <w:rFonts w:ascii="Verdana" w:eastAsia="Times New Roman" w:hAnsi="Verdana" w:cs="Verdana"/>
      <w:b/>
      <w:bCs/>
      <w:i/>
      <w:iCs/>
      <w:kern w:val="12"/>
      <w:sz w:val="28"/>
      <w:szCs w:val="28"/>
    </w:rPr>
  </w:style>
  <w:style w:type="character" w:customStyle="1" w:styleId="berschrift3Zchn">
    <w:name w:val="Überschrift 3 Zchn"/>
    <w:basedOn w:val="Absatz-Standardschriftart"/>
    <w:link w:val="berschrift3"/>
    <w:uiPriority w:val="99"/>
    <w:rsid w:val="00686CC3"/>
    <w:rPr>
      <w:rFonts w:ascii="Arial" w:eastAsia="Times New Roman" w:hAnsi="Arial" w:cs="Arial"/>
      <w:b/>
      <w:bCs/>
      <w:kern w:val="12"/>
      <w:sz w:val="26"/>
      <w:szCs w:val="26"/>
    </w:rPr>
  </w:style>
  <w:style w:type="character" w:customStyle="1" w:styleId="berschrift4Zchn">
    <w:name w:val="Überschrift 4 Zchn"/>
    <w:basedOn w:val="Absatz-Standardschriftart"/>
    <w:link w:val="berschrift4"/>
    <w:uiPriority w:val="99"/>
    <w:rsid w:val="00686CC3"/>
    <w:rPr>
      <w:rFonts w:ascii="Arial" w:eastAsia="Times New Roman" w:hAnsi="Arial" w:cs="Times New Roman"/>
      <w:b/>
      <w:bCs/>
      <w:kern w:val="12"/>
      <w:sz w:val="28"/>
      <w:szCs w:val="28"/>
    </w:rPr>
  </w:style>
  <w:style w:type="character" w:customStyle="1" w:styleId="berschrift5Zchn">
    <w:name w:val="Überschrift 5 Zchn"/>
    <w:basedOn w:val="Absatz-Standardschriftart"/>
    <w:link w:val="berschrift5"/>
    <w:uiPriority w:val="99"/>
    <w:rsid w:val="00686CC3"/>
    <w:rPr>
      <w:rFonts w:ascii="Arial" w:eastAsia="Times New Roman" w:hAnsi="Arial" w:cs="Times New Roman"/>
      <w:b/>
      <w:bCs/>
      <w:i/>
      <w:iCs/>
      <w:kern w:val="12"/>
      <w:sz w:val="26"/>
      <w:szCs w:val="26"/>
    </w:rPr>
  </w:style>
  <w:style w:type="character" w:customStyle="1" w:styleId="berschrift6Zchn">
    <w:name w:val="Überschrift 6 Zchn"/>
    <w:basedOn w:val="Absatz-Standardschriftart"/>
    <w:link w:val="berschrift6"/>
    <w:uiPriority w:val="99"/>
    <w:rsid w:val="00686CC3"/>
    <w:rPr>
      <w:rFonts w:ascii="Arial" w:eastAsia="Times New Roman" w:hAnsi="Arial" w:cs="Times New Roman"/>
      <w:b/>
      <w:bCs/>
      <w:kern w:val="12"/>
      <w:sz w:val="24"/>
      <w:szCs w:val="20"/>
    </w:rPr>
  </w:style>
  <w:style w:type="character" w:customStyle="1" w:styleId="berschrift7Zchn">
    <w:name w:val="Überschrift 7 Zchn"/>
    <w:basedOn w:val="Absatz-Standardschriftart"/>
    <w:link w:val="berschrift7"/>
    <w:uiPriority w:val="99"/>
    <w:rsid w:val="00686CC3"/>
    <w:rPr>
      <w:rFonts w:ascii="Arial" w:eastAsia="Times New Roman" w:hAnsi="Arial" w:cs="Times New Roman"/>
      <w:i/>
      <w:iCs/>
      <w:kern w:val="12"/>
      <w:sz w:val="24"/>
      <w:szCs w:val="20"/>
    </w:rPr>
  </w:style>
  <w:style w:type="character" w:customStyle="1" w:styleId="berschrift8Zchn">
    <w:name w:val="Überschrift 8 Zchn"/>
    <w:basedOn w:val="Absatz-Standardschriftart"/>
    <w:link w:val="berschrift8"/>
    <w:uiPriority w:val="99"/>
    <w:rsid w:val="00686CC3"/>
    <w:rPr>
      <w:rFonts w:ascii="Arial" w:eastAsia="Times New Roman" w:hAnsi="Arial" w:cs="Times New Roman"/>
      <w:i/>
      <w:iCs/>
      <w:kern w:val="12"/>
      <w:sz w:val="24"/>
      <w:szCs w:val="20"/>
    </w:rPr>
  </w:style>
  <w:style w:type="character" w:customStyle="1" w:styleId="berschrift9Zchn">
    <w:name w:val="Überschrift 9 Zchn"/>
    <w:basedOn w:val="Absatz-Standardschriftart"/>
    <w:link w:val="berschrift9"/>
    <w:uiPriority w:val="99"/>
    <w:rsid w:val="00686CC3"/>
    <w:rPr>
      <w:rFonts w:ascii="Arial" w:eastAsia="Times New Roman" w:hAnsi="Arial" w:cs="Arial"/>
      <w:kern w:val="12"/>
      <w:sz w:val="24"/>
      <w:szCs w:val="20"/>
    </w:rPr>
  </w:style>
  <w:style w:type="paragraph" w:customStyle="1" w:styleId="rKapitel">
    <w:name w:val="r_Kapitel"/>
    <w:uiPriority w:val="99"/>
    <w:rsid w:val="00686CC3"/>
    <w:pPr>
      <w:suppressAutoHyphens/>
      <w:autoSpaceDE w:val="0"/>
      <w:autoSpaceDN w:val="0"/>
      <w:adjustRightInd w:val="0"/>
      <w:spacing w:before="480" w:after="360" w:line="240" w:lineRule="auto"/>
      <w:ind w:left="720"/>
      <w:jc w:val="center"/>
    </w:pPr>
    <w:rPr>
      <w:rFonts w:ascii="Times New Roman" w:eastAsia="Times New Roman" w:hAnsi="Times New Roman" w:cs="Times New Roman"/>
      <w:color w:val="000000"/>
      <w:sz w:val="36"/>
      <w:szCs w:val="36"/>
      <w:u w:color="000000"/>
    </w:rPr>
  </w:style>
  <w:style w:type="character" w:customStyle="1" w:styleId="rzfFormulierungsvorschlag">
    <w:name w:val="r_zf_Formulierungsvorschlag"/>
    <w:uiPriority w:val="99"/>
    <w:rsid w:val="00686CC3"/>
    <w:rPr>
      <w:color w:val="0000FF"/>
      <w:sz w:val="22"/>
      <w:szCs w:val="22"/>
    </w:rPr>
  </w:style>
  <w:style w:type="paragraph" w:customStyle="1" w:styleId="rliste3kasten">
    <w:name w:val="r_liste3kasten"/>
    <w:uiPriority w:val="99"/>
    <w:rsid w:val="00686CC3"/>
    <w:pPr>
      <w:numPr>
        <w:numId w:val="4"/>
      </w:num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lang w:val="en-GB"/>
    </w:rPr>
  </w:style>
  <w:style w:type="character" w:customStyle="1" w:styleId="VerweisRandziffer">
    <w:name w:val="Verweis Randziffer"/>
    <w:uiPriority w:val="99"/>
    <w:rsid w:val="00686CC3"/>
    <w:rPr>
      <w:color w:val="FF0000"/>
    </w:rPr>
  </w:style>
  <w:style w:type="paragraph" w:customStyle="1" w:styleId="rAchtungEnde">
    <w:name w:val="r_Achtung Ende"/>
    <w:uiPriority w:val="99"/>
    <w:rsid w:val="00686CC3"/>
    <w:pPr>
      <w:pBdr>
        <w:left w:val="single" w:sz="12" w:space="4" w:color="000000"/>
        <w:bottom w:val="single" w:sz="12" w:space="1"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character" w:customStyle="1" w:styleId="rzfseite">
    <w:name w:val="r_zf_seite"/>
    <w:uiPriority w:val="99"/>
    <w:rsid w:val="00686CC3"/>
    <w:rPr>
      <w:color w:val="FF0000"/>
      <w:lang w:val="en-GB"/>
    </w:rPr>
  </w:style>
  <w:style w:type="paragraph" w:customStyle="1" w:styleId="rberschrift2">
    <w:name w:val="r_Überschrift 2"/>
    <w:next w:val="Standard"/>
    <w:uiPriority w:val="99"/>
    <w:rsid w:val="00686CC3"/>
    <w:pPr>
      <w:keepNext/>
      <w:tabs>
        <w:tab w:val="left" w:pos="357"/>
      </w:tabs>
      <w:suppressAutoHyphens/>
      <w:autoSpaceDE w:val="0"/>
      <w:autoSpaceDN w:val="0"/>
      <w:adjustRightInd w:val="0"/>
      <w:spacing w:before="480" w:after="300" w:line="240" w:lineRule="auto"/>
      <w:outlineLvl w:val="1"/>
    </w:pPr>
    <w:rPr>
      <w:rFonts w:ascii="Arial" w:eastAsia="Times New Roman" w:hAnsi="Arial" w:cs="Arial"/>
      <w:i/>
      <w:iCs/>
      <w:color w:val="000000"/>
      <w:sz w:val="24"/>
      <w:szCs w:val="24"/>
      <w:u w:color="000000"/>
    </w:rPr>
  </w:style>
  <w:style w:type="character" w:customStyle="1" w:styleId="rdoppelunterstrich">
    <w:name w:val="r_doppelunterstrich"/>
    <w:uiPriority w:val="99"/>
    <w:rsid w:val="00686CC3"/>
    <w:rPr>
      <w:color w:val="000000"/>
      <w:u w:val="double" w:color="000000"/>
    </w:rPr>
  </w:style>
  <w:style w:type="paragraph" w:customStyle="1" w:styleId="Vberschrift1">
    <w:name w:val="V Überschrift 1"/>
    <w:next w:val="Standard"/>
    <w:uiPriority w:val="99"/>
    <w:rsid w:val="00686CC3"/>
    <w:pPr>
      <w:suppressAutoHyphens/>
      <w:autoSpaceDE w:val="0"/>
      <w:autoSpaceDN w:val="0"/>
      <w:adjustRightInd w:val="0"/>
      <w:spacing w:after="0" w:line="240" w:lineRule="auto"/>
    </w:pPr>
    <w:rPr>
      <w:rFonts w:ascii="Times New Roman" w:eastAsia="Times New Roman" w:hAnsi="Times New Roman" w:cs="Times New Roman"/>
      <w:b/>
      <w:bCs/>
      <w:color w:val="000000"/>
      <w:sz w:val="24"/>
      <w:szCs w:val="24"/>
      <w:u w:color="000000"/>
    </w:rPr>
  </w:style>
  <w:style w:type="paragraph" w:customStyle="1" w:styleId="rberschrift1">
    <w:name w:val="r_Überschrift 1"/>
    <w:next w:val="Standard"/>
    <w:uiPriority w:val="99"/>
    <w:rsid w:val="00686CC3"/>
    <w:pPr>
      <w:keepNext/>
      <w:numPr>
        <w:numId w:val="18"/>
      </w:numPr>
      <w:tabs>
        <w:tab w:val="left" w:pos="357"/>
      </w:tabs>
      <w:suppressAutoHyphens/>
      <w:autoSpaceDE w:val="0"/>
      <w:autoSpaceDN w:val="0"/>
      <w:adjustRightInd w:val="0"/>
      <w:spacing w:before="480" w:after="300" w:line="240" w:lineRule="auto"/>
      <w:outlineLvl w:val="0"/>
    </w:pPr>
    <w:rPr>
      <w:rFonts w:ascii="Arial" w:eastAsia="Times New Roman" w:hAnsi="Arial" w:cs="Arial"/>
      <w:b/>
      <w:bCs/>
      <w:color w:val="000000"/>
      <w:sz w:val="24"/>
      <w:szCs w:val="24"/>
      <w:u w:color="000000"/>
      <w:lang w:val="en-GB"/>
    </w:rPr>
  </w:style>
  <w:style w:type="paragraph" w:customStyle="1" w:styleId="Vberschrift2">
    <w:name w:val="V Überschrift 2"/>
    <w:next w:val="Standard"/>
    <w:uiPriority w:val="99"/>
    <w:rsid w:val="00686CC3"/>
    <w:pPr>
      <w:suppressAutoHyphens/>
      <w:autoSpaceDE w:val="0"/>
      <w:autoSpaceDN w:val="0"/>
      <w:adjustRightInd w:val="0"/>
      <w:spacing w:before="120" w:after="200" w:line="240" w:lineRule="auto"/>
      <w:ind w:left="1134" w:hanging="567"/>
    </w:pPr>
    <w:rPr>
      <w:rFonts w:ascii="Arial" w:eastAsia="Times New Roman" w:hAnsi="Arial" w:cs="Arial"/>
      <w:b/>
      <w:bCs/>
      <w:color w:val="000000"/>
      <w:sz w:val="24"/>
      <w:szCs w:val="24"/>
      <w:u w:color="000000"/>
    </w:rPr>
  </w:style>
  <w:style w:type="paragraph" w:customStyle="1" w:styleId="rliste1strich">
    <w:name w:val="r_liste1strich"/>
    <w:uiPriority w:val="99"/>
    <w:rsid w:val="00686CC3"/>
    <w:pPr>
      <w:numPr>
        <w:numId w:val="6"/>
      </w:numPr>
      <w:tabs>
        <w:tab w:val="left" w:pos="360"/>
      </w:tabs>
      <w:suppressAutoHyphens/>
      <w:autoSpaceDE w:val="0"/>
      <w:autoSpaceDN w:val="0"/>
      <w:adjustRightInd w:val="0"/>
      <w:spacing w:before="60" w:after="60" w:line="240" w:lineRule="auto"/>
      <w:ind w:left="360" w:hanging="360"/>
    </w:pPr>
    <w:rPr>
      <w:rFonts w:ascii="Times New Roman" w:eastAsia="Times New Roman" w:hAnsi="Times New Roman" w:cs="Times New Roman"/>
      <w:color w:val="000000"/>
      <w:sz w:val="24"/>
      <w:szCs w:val="24"/>
      <w:u w:color="000000"/>
    </w:rPr>
  </w:style>
  <w:style w:type="paragraph" w:customStyle="1" w:styleId="rPraeambel">
    <w:name w:val="r_Praeambel"/>
    <w:next w:val="Standard"/>
    <w:uiPriority w:val="99"/>
    <w:rsid w:val="00686CC3"/>
    <w:pPr>
      <w:keepNext/>
      <w:numPr>
        <w:numId w:val="11"/>
      </w:numPr>
      <w:suppressAutoHyphens/>
      <w:autoSpaceDE w:val="0"/>
      <w:autoSpaceDN w:val="0"/>
      <w:adjustRightInd w:val="0"/>
      <w:spacing w:before="240" w:after="60" w:line="240" w:lineRule="auto"/>
      <w:outlineLvl w:val="0"/>
    </w:pPr>
    <w:rPr>
      <w:rFonts w:ascii="Arial" w:eastAsia="Times New Roman" w:hAnsi="Arial" w:cs="Arial"/>
      <w:b/>
      <w:bCs/>
      <w:color w:val="000000"/>
      <w:sz w:val="32"/>
      <w:szCs w:val="32"/>
      <w:u w:color="000000"/>
      <w:lang w:val="en-GB"/>
    </w:rPr>
  </w:style>
  <w:style w:type="paragraph" w:customStyle="1" w:styleId="Vberschrift3">
    <w:name w:val="V Überschrift 3"/>
    <w:next w:val="Standard"/>
    <w:uiPriority w:val="99"/>
    <w:rsid w:val="00686CC3"/>
    <w:pPr>
      <w:suppressAutoHyphens/>
      <w:autoSpaceDE w:val="0"/>
      <w:autoSpaceDN w:val="0"/>
      <w:adjustRightInd w:val="0"/>
      <w:spacing w:before="120" w:after="200" w:line="240" w:lineRule="auto"/>
      <w:ind w:left="1134" w:hanging="567"/>
    </w:pPr>
    <w:rPr>
      <w:rFonts w:ascii="Times New Roman" w:eastAsia="Times New Roman" w:hAnsi="Times New Roman" w:cs="Times New Roman"/>
      <w:i/>
      <w:iCs/>
      <w:color w:val="000000"/>
      <w:sz w:val="21"/>
      <w:szCs w:val="21"/>
      <w:u w:color="000000"/>
    </w:rPr>
  </w:style>
  <w:style w:type="paragraph" w:customStyle="1" w:styleId="rVerzeichnis1">
    <w:name w:val="r_Verzeichnis 1"/>
    <w:uiPriority w:val="99"/>
    <w:rsid w:val="00686CC3"/>
    <w:pPr>
      <w:keepNext/>
      <w:tabs>
        <w:tab w:val="right" w:leader="dot" w:pos="9062"/>
      </w:tabs>
      <w:suppressAutoHyphens/>
      <w:autoSpaceDE w:val="0"/>
      <w:autoSpaceDN w:val="0"/>
      <w:adjustRightInd w:val="0"/>
      <w:spacing w:before="240" w:after="60" w:line="240" w:lineRule="auto"/>
      <w:outlineLvl w:val="0"/>
    </w:pPr>
    <w:rPr>
      <w:rFonts w:ascii="Arial" w:eastAsia="Times New Roman" w:hAnsi="Arial" w:cs="Arial"/>
      <w:b/>
      <w:bCs/>
      <w:i/>
      <w:iCs/>
      <w:color w:val="000000"/>
      <w:sz w:val="28"/>
      <w:szCs w:val="28"/>
      <w:u w:color="000000"/>
    </w:rPr>
  </w:style>
  <w:style w:type="paragraph" w:customStyle="1" w:styleId="rVerzeichnis2">
    <w:name w:val="r_Verzeichnis 2"/>
    <w:uiPriority w:val="99"/>
    <w:rsid w:val="00686CC3"/>
    <w:pPr>
      <w:keepNext/>
      <w:numPr>
        <w:ilvl w:val="1"/>
        <w:numId w:val="12"/>
      </w:numPr>
      <w:tabs>
        <w:tab w:val="right" w:leader="dot" w:pos="9062"/>
      </w:tabs>
      <w:suppressAutoHyphens/>
      <w:autoSpaceDE w:val="0"/>
      <w:autoSpaceDN w:val="0"/>
      <w:adjustRightInd w:val="0"/>
      <w:spacing w:before="240" w:after="60" w:line="240" w:lineRule="auto"/>
      <w:outlineLvl w:val="1"/>
    </w:pPr>
    <w:rPr>
      <w:rFonts w:ascii="Arial" w:eastAsia="Times New Roman" w:hAnsi="Arial" w:cs="Arial"/>
      <w:b/>
      <w:bCs/>
      <w:color w:val="000000"/>
      <w:sz w:val="26"/>
      <w:szCs w:val="26"/>
      <w:u w:color="000000"/>
      <w:lang w:val="en-GB"/>
    </w:rPr>
  </w:style>
  <w:style w:type="paragraph" w:customStyle="1" w:styleId="rVerzeichnis3">
    <w:name w:val="r_Verzeichnis 3"/>
    <w:uiPriority w:val="99"/>
    <w:rsid w:val="00686CC3"/>
    <w:pPr>
      <w:suppressAutoHyphens/>
      <w:autoSpaceDE w:val="0"/>
      <w:autoSpaceDN w:val="0"/>
      <w:adjustRightInd w:val="0"/>
      <w:spacing w:after="0" w:line="240" w:lineRule="auto"/>
      <w:ind w:left="482"/>
      <w:outlineLvl w:val="2"/>
    </w:pPr>
    <w:rPr>
      <w:rFonts w:ascii="Times New Roman" w:eastAsia="Times New Roman" w:hAnsi="Times New Roman" w:cs="Times New Roman"/>
      <w:color w:val="000000"/>
      <w:sz w:val="24"/>
      <w:szCs w:val="24"/>
      <w:u w:color="000000"/>
    </w:rPr>
  </w:style>
  <w:style w:type="paragraph" w:customStyle="1" w:styleId="rVerzeichnis4">
    <w:name w:val="r_Verzeichnis 4"/>
    <w:uiPriority w:val="99"/>
    <w:rsid w:val="00686CC3"/>
    <w:pPr>
      <w:suppressAutoHyphens/>
      <w:autoSpaceDE w:val="0"/>
      <w:autoSpaceDN w:val="0"/>
      <w:adjustRightInd w:val="0"/>
      <w:spacing w:after="0" w:line="240" w:lineRule="auto"/>
      <w:ind w:left="720"/>
      <w:outlineLvl w:val="3"/>
    </w:pPr>
    <w:rPr>
      <w:rFonts w:ascii="Times New Roman" w:eastAsia="Times New Roman" w:hAnsi="Times New Roman" w:cs="Times New Roman"/>
      <w:color w:val="000000"/>
      <w:sz w:val="24"/>
      <w:szCs w:val="24"/>
      <w:u w:color="000000"/>
    </w:rPr>
  </w:style>
  <w:style w:type="paragraph" w:customStyle="1" w:styleId="rliste3num">
    <w:name w:val="r_liste3num"/>
    <w:uiPriority w:val="99"/>
    <w:rsid w:val="00686CC3"/>
    <w:p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lang w:val="en-GB"/>
    </w:rPr>
  </w:style>
  <w:style w:type="paragraph" w:customStyle="1" w:styleId="rberschrift5">
    <w:name w:val="r_Überschrift 5"/>
    <w:next w:val="Standard"/>
    <w:uiPriority w:val="99"/>
    <w:rsid w:val="00686CC3"/>
    <w:pPr>
      <w:suppressAutoHyphens/>
      <w:autoSpaceDE w:val="0"/>
      <w:autoSpaceDN w:val="0"/>
      <w:adjustRightInd w:val="0"/>
      <w:spacing w:before="240" w:after="60" w:line="240" w:lineRule="auto"/>
      <w:outlineLvl w:val="4"/>
    </w:pPr>
    <w:rPr>
      <w:rFonts w:ascii="Times New Roman" w:eastAsia="Times New Roman" w:hAnsi="Times New Roman" w:cs="Times New Roman"/>
      <w:b/>
      <w:bCs/>
      <w:i/>
      <w:iCs/>
      <w:color w:val="000000"/>
      <w:sz w:val="26"/>
      <w:szCs w:val="26"/>
      <w:u w:color="000000"/>
    </w:rPr>
  </w:style>
  <w:style w:type="paragraph" w:customStyle="1" w:styleId="rberschrift4">
    <w:name w:val="r_Überschrift 4"/>
    <w:next w:val="Standard"/>
    <w:uiPriority w:val="99"/>
    <w:rsid w:val="00686CC3"/>
    <w:pPr>
      <w:keepNext/>
      <w:widowControl w:val="0"/>
      <w:suppressAutoHyphens/>
      <w:autoSpaceDE w:val="0"/>
      <w:autoSpaceDN w:val="0"/>
      <w:adjustRightInd w:val="0"/>
      <w:spacing w:after="0" w:line="240" w:lineRule="auto"/>
      <w:outlineLvl w:val="3"/>
    </w:pPr>
    <w:rPr>
      <w:rFonts w:ascii="Arial" w:eastAsia="Times New Roman" w:hAnsi="Arial" w:cs="Arial"/>
      <w:b/>
      <w:bCs/>
      <w:color w:val="000000"/>
      <w:sz w:val="20"/>
      <w:szCs w:val="20"/>
      <w:u w:color="000000"/>
    </w:rPr>
  </w:style>
  <w:style w:type="paragraph" w:customStyle="1" w:styleId="rberschrift3">
    <w:name w:val="r_Überschrift 3"/>
    <w:next w:val="Standard"/>
    <w:uiPriority w:val="99"/>
    <w:rsid w:val="00686CC3"/>
    <w:pPr>
      <w:keepNext/>
      <w:tabs>
        <w:tab w:val="left" w:pos="357"/>
      </w:tabs>
      <w:suppressAutoHyphens/>
      <w:autoSpaceDE w:val="0"/>
      <w:autoSpaceDN w:val="0"/>
      <w:adjustRightInd w:val="0"/>
      <w:spacing w:before="480" w:after="300" w:line="240" w:lineRule="auto"/>
      <w:outlineLvl w:val="2"/>
    </w:pPr>
    <w:rPr>
      <w:rFonts w:ascii="Arial" w:eastAsia="Times New Roman" w:hAnsi="Arial" w:cs="Arial"/>
      <w:b/>
      <w:bCs/>
      <w:color w:val="000000"/>
      <w:sz w:val="24"/>
      <w:szCs w:val="24"/>
      <w:u w:color="000000"/>
    </w:rPr>
  </w:style>
  <w:style w:type="paragraph" w:customStyle="1" w:styleId="BodyText31">
    <w:name w:val="Body Text 3_1"/>
    <w:uiPriority w:val="99"/>
    <w:rsid w:val="00686CC3"/>
    <w:pPr>
      <w:suppressAutoHyphens/>
      <w:autoSpaceDE w:val="0"/>
      <w:autoSpaceDN w:val="0"/>
      <w:adjustRightInd w:val="0"/>
      <w:spacing w:after="0" w:line="240" w:lineRule="auto"/>
      <w:jc w:val="both"/>
    </w:pPr>
    <w:rPr>
      <w:rFonts w:ascii="Calisto MT" w:eastAsia="Times New Roman" w:hAnsi="Calisto MT" w:cs="Calisto MT"/>
      <w:color w:val="000000"/>
      <w:sz w:val="24"/>
      <w:szCs w:val="24"/>
      <w:u w:color="000000"/>
    </w:rPr>
  </w:style>
  <w:style w:type="paragraph" w:styleId="Kopfzeile">
    <w:name w:val="header"/>
    <w:basedOn w:val="Standard"/>
    <w:link w:val="KopfzeileZchn"/>
    <w:uiPriority w:val="99"/>
    <w:rsid w:val="00686CC3"/>
    <w:pPr>
      <w:tabs>
        <w:tab w:val="center" w:pos="4536"/>
        <w:tab w:val="right" w:pos="9072"/>
      </w:tabs>
    </w:pPr>
  </w:style>
  <w:style w:type="character" w:customStyle="1" w:styleId="KopfzeileZchn">
    <w:name w:val="Kopfzeile Zchn"/>
    <w:basedOn w:val="Absatz-Standardschriftart"/>
    <w:link w:val="Kopfzeile"/>
    <w:uiPriority w:val="99"/>
    <w:rsid w:val="00686CC3"/>
    <w:rPr>
      <w:rFonts w:ascii="Arial" w:eastAsia="Times New Roman" w:hAnsi="Arial" w:cs="Times New Roman"/>
      <w:kern w:val="12"/>
      <w:sz w:val="24"/>
      <w:szCs w:val="20"/>
    </w:rPr>
  </w:style>
  <w:style w:type="character" w:customStyle="1" w:styleId="Listenrkursiv">
    <w:name w:val="Listenr_kursiv"/>
    <w:uiPriority w:val="99"/>
    <w:rsid w:val="00686CC3"/>
    <w:rPr>
      <w:b/>
      <w:bCs/>
      <w:i/>
      <w:iCs/>
      <w:color w:val="000000"/>
    </w:rPr>
  </w:style>
  <w:style w:type="paragraph" w:customStyle="1" w:styleId="rEinzug1">
    <w:name w:val="r_Einzug 1"/>
    <w:uiPriority w:val="99"/>
    <w:rsid w:val="00686CC3"/>
    <w:pPr>
      <w:widowControl w:val="0"/>
      <w:suppressAutoHyphens/>
      <w:autoSpaceDE w:val="0"/>
      <w:autoSpaceDN w:val="0"/>
      <w:adjustRightInd w:val="0"/>
      <w:spacing w:after="60" w:line="240" w:lineRule="auto"/>
      <w:ind w:left="357"/>
    </w:pPr>
    <w:rPr>
      <w:rFonts w:ascii="Times New Roman" w:eastAsia="Times New Roman" w:hAnsi="Times New Roman" w:cs="Times New Roman"/>
      <w:color w:val="000000"/>
      <w:sz w:val="24"/>
      <w:szCs w:val="24"/>
      <w:u w:color="000000"/>
    </w:rPr>
  </w:style>
  <w:style w:type="paragraph" w:customStyle="1" w:styleId="rEinzug2">
    <w:name w:val="r_Einzug 2"/>
    <w:uiPriority w:val="99"/>
    <w:rsid w:val="00686CC3"/>
    <w:pPr>
      <w:widowControl w:val="0"/>
      <w:numPr>
        <w:numId w:val="2"/>
      </w:numPr>
      <w:suppressAutoHyphens/>
      <w:autoSpaceDE w:val="0"/>
      <w:autoSpaceDN w:val="0"/>
      <w:adjustRightInd w:val="0"/>
      <w:spacing w:after="60" w:line="240" w:lineRule="auto"/>
      <w:ind w:left="851"/>
    </w:pPr>
    <w:rPr>
      <w:rFonts w:ascii="Times New Roman" w:eastAsia="Times New Roman" w:hAnsi="Times New Roman" w:cs="Times New Roman"/>
      <w:color w:val="000000"/>
      <w:sz w:val="24"/>
      <w:szCs w:val="24"/>
      <w:u w:color="000000"/>
    </w:rPr>
  </w:style>
  <w:style w:type="paragraph" w:styleId="Fuzeile">
    <w:name w:val="footer"/>
    <w:basedOn w:val="Standard"/>
    <w:link w:val="FuzeileZchn"/>
    <w:uiPriority w:val="99"/>
    <w:rsid w:val="00686CC3"/>
    <w:pPr>
      <w:tabs>
        <w:tab w:val="center" w:pos="4536"/>
        <w:tab w:val="right" w:pos="9072"/>
      </w:tabs>
    </w:pPr>
  </w:style>
  <w:style w:type="character" w:customStyle="1" w:styleId="FuzeileZchn">
    <w:name w:val="Fußzeile Zchn"/>
    <w:basedOn w:val="Absatz-Standardschriftart"/>
    <w:link w:val="Fuzeile"/>
    <w:uiPriority w:val="99"/>
    <w:rsid w:val="00686CC3"/>
    <w:rPr>
      <w:rFonts w:ascii="Arial" w:eastAsia="Times New Roman" w:hAnsi="Arial" w:cs="Times New Roman"/>
      <w:kern w:val="12"/>
      <w:sz w:val="24"/>
      <w:szCs w:val="20"/>
    </w:rPr>
  </w:style>
  <w:style w:type="paragraph" w:styleId="Textkrper3">
    <w:name w:val="Body Text 3"/>
    <w:basedOn w:val="Standard"/>
    <w:link w:val="Textkrper3Zchn"/>
    <w:uiPriority w:val="99"/>
    <w:rsid w:val="00686CC3"/>
    <w:rPr>
      <w:rFonts w:ascii="Calisto MT" w:hAnsi="Calisto MT" w:cs="Calisto MT"/>
    </w:rPr>
  </w:style>
  <w:style w:type="character" w:customStyle="1" w:styleId="Textkrper3Zchn">
    <w:name w:val="Textkörper 3 Zchn"/>
    <w:basedOn w:val="Absatz-Standardschriftart"/>
    <w:link w:val="Textkrper3"/>
    <w:uiPriority w:val="99"/>
    <w:rsid w:val="00686CC3"/>
    <w:rPr>
      <w:rFonts w:ascii="Calisto MT" w:eastAsia="Times New Roman" w:hAnsi="Calisto MT" w:cs="Calisto MT"/>
      <w:kern w:val="12"/>
      <w:sz w:val="24"/>
      <w:szCs w:val="20"/>
    </w:rPr>
  </w:style>
  <w:style w:type="character" w:customStyle="1" w:styleId="rzfpage">
    <w:name w:val="r_zf_page"/>
    <w:uiPriority w:val="99"/>
    <w:rsid w:val="00686CC3"/>
    <w:rPr>
      <w:color w:val="800080"/>
      <w:lang w:val="en-GB"/>
    </w:rPr>
  </w:style>
  <w:style w:type="paragraph" w:styleId="Textkrper">
    <w:name w:val="Body Text"/>
    <w:basedOn w:val="Standard"/>
    <w:link w:val="TextkrperZchn"/>
    <w:uiPriority w:val="99"/>
    <w:rsid w:val="00686CC3"/>
  </w:style>
  <w:style w:type="character" w:customStyle="1" w:styleId="TextkrperZchn">
    <w:name w:val="Textkörper Zchn"/>
    <w:basedOn w:val="Absatz-Standardschriftart"/>
    <w:link w:val="Textkrper"/>
    <w:uiPriority w:val="99"/>
    <w:rsid w:val="00686CC3"/>
    <w:rPr>
      <w:rFonts w:ascii="Arial" w:eastAsia="Times New Roman" w:hAnsi="Arial" w:cs="Times New Roman"/>
      <w:kern w:val="12"/>
      <w:sz w:val="24"/>
      <w:szCs w:val="20"/>
    </w:rPr>
  </w:style>
  <w:style w:type="paragraph" w:customStyle="1" w:styleId="rAchtung">
    <w:name w:val="r_Achtung"/>
    <w:uiPriority w:val="99"/>
    <w:rsid w:val="00686CC3"/>
    <w:pPr>
      <w:widowControl w:val="0"/>
      <w:pBdr>
        <w:top w:val="single" w:sz="12" w:space="1" w:color="0000FF"/>
        <w:left w:val="single" w:sz="12" w:space="4" w:color="0000FF"/>
        <w:right w:val="single" w:sz="12" w:space="4" w:color="0000FF"/>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paragraph" w:customStyle="1" w:styleId="rVerzeichnis5">
    <w:name w:val="r_Verzeichnis 5"/>
    <w:uiPriority w:val="99"/>
    <w:rsid w:val="00686CC3"/>
    <w:pPr>
      <w:suppressAutoHyphens/>
      <w:autoSpaceDE w:val="0"/>
      <w:autoSpaceDN w:val="0"/>
      <w:adjustRightInd w:val="0"/>
      <w:spacing w:after="0" w:line="240" w:lineRule="auto"/>
      <w:ind w:left="958"/>
      <w:outlineLvl w:val="4"/>
    </w:pPr>
    <w:rPr>
      <w:rFonts w:ascii="Times New Roman" w:eastAsia="Times New Roman" w:hAnsi="Times New Roman" w:cs="Times New Roman"/>
      <w:color w:val="000000"/>
      <w:sz w:val="24"/>
      <w:szCs w:val="24"/>
      <w:u w:color="000000"/>
    </w:rPr>
  </w:style>
  <w:style w:type="paragraph" w:customStyle="1" w:styleId="KVertragsklauselVariante">
    <w:name w:val="K Vertragsklausel Variante"/>
    <w:uiPriority w:val="99"/>
    <w:rsid w:val="00686CC3"/>
    <w:pPr>
      <w:pBdr>
        <w:bottom w:val="single" w:sz="12" w:space="10" w:color="C0C0C0"/>
      </w:pBdr>
      <w:tabs>
        <w:tab w:val="left" w:pos="567"/>
      </w:tabs>
      <w:suppressAutoHyphens/>
      <w:autoSpaceDE w:val="0"/>
      <w:autoSpaceDN w:val="0"/>
      <w:adjustRightInd w:val="0"/>
      <w:spacing w:after="0" w:line="240" w:lineRule="auto"/>
      <w:ind w:left="567" w:hanging="567"/>
    </w:pPr>
    <w:rPr>
      <w:rFonts w:ascii="Times New Roman" w:eastAsia="Times New Roman" w:hAnsi="Times New Roman" w:cs="Times New Roman"/>
      <w:color w:val="000000"/>
      <w:sz w:val="21"/>
      <w:szCs w:val="21"/>
      <w:u w:color="000000"/>
    </w:rPr>
  </w:style>
  <w:style w:type="character" w:customStyle="1" w:styleId="highlight">
    <w:name w:val="highlight"/>
    <w:uiPriority w:val="99"/>
    <w:rsid w:val="00686CC3"/>
  </w:style>
  <w:style w:type="paragraph" w:customStyle="1" w:styleId="rVerzeichnis6">
    <w:name w:val="r_Verzeichnis 6"/>
    <w:uiPriority w:val="99"/>
    <w:rsid w:val="00686CC3"/>
    <w:pPr>
      <w:suppressAutoHyphens/>
      <w:autoSpaceDE w:val="0"/>
      <w:autoSpaceDN w:val="0"/>
      <w:adjustRightInd w:val="0"/>
      <w:spacing w:after="0" w:line="240" w:lineRule="auto"/>
      <w:ind w:left="1202"/>
      <w:outlineLvl w:val="5"/>
    </w:pPr>
    <w:rPr>
      <w:rFonts w:ascii="Times New Roman" w:eastAsia="Times New Roman" w:hAnsi="Times New Roman" w:cs="Times New Roman"/>
      <w:color w:val="000000"/>
      <w:sz w:val="24"/>
      <w:szCs w:val="24"/>
      <w:u w:color="000000"/>
    </w:rPr>
  </w:style>
  <w:style w:type="paragraph" w:customStyle="1" w:styleId="rVerzeichnis7">
    <w:name w:val="r_Verzeichnis 7"/>
    <w:uiPriority w:val="99"/>
    <w:rsid w:val="00686CC3"/>
    <w:pPr>
      <w:suppressAutoHyphens/>
      <w:autoSpaceDE w:val="0"/>
      <w:autoSpaceDN w:val="0"/>
      <w:adjustRightInd w:val="0"/>
      <w:spacing w:after="0" w:line="240" w:lineRule="auto"/>
      <w:ind w:left="1440"/>
      <w:outlineLvl w:val="6"/>
    </w:pPr>
    <w:rPr>
      <w:rFonts w:ascii="Times New Roman" w:eastAsia="Times New Roman" w:hAnsi="Times New Roman" w:cs="Times New Roman"/>
      <w:color w:val="000000"/>
      <w:sz w:val="24"/>
      <w:szCs w:val="24"/>
      <w:u w:color="000000"/>
    </w:rPr>
  </w:style>
  <w:style w:type="paragraph" w:customStyle="1" w:styleId="rVerzeichnis8">
    <w:name w:val="r_Verzeichnis 8"/>
    <w:uiPriority w:val="99"/>
    <w:rsid w:val="00686CC3"/>
    <w:pPr>
      <w:suppressAutoHyphens/>
      <w:autoSpaceDE w:val="0"/>
      <w:autoSpaceDN w:val="0"/>
      <w:adjustRightInd w:val="0"/>
      <w:spacing w:after="0" w:line="240" w:lineRule="auto"/>
      <w:ind w:left="1678"/>
      <w:outlineLvl w:val="7"/>
    </w:pPr>
    <w:rPr>
      <w:rFonts w:ascii="Times New Roman" w:eastAsia="Times New Roman" w:hAnsi="Times New Roman" w:cs="Times New Roman"/>
      <w:color w:val="000000"/>
      <w:sz w:val="24"/>
      <w:szCs w:val="24"/>
      <w:u w:color="000000"/>
    </w:rPr>
  </w:style>
  <w:style w:type="character" w:customStyle="1" w:styleId="runterstrich">
    <w:name w:val="r_unterstrich"/>
    <w:uiPriority w:val="99"/>
    <w:rsid w:val="00686CC3"/>
    <w:rPr>
      <w:color w:val="000000"/>
      <w:u w:val="single" w:color="000000"/>
    </w:rPr>
  </w:style>
  <w:style w:type="paragraph" w:customStyle="1" w:styleId="rliste2num">
    <w:name w:val="r_liste2num"/>
    <w:uiPriority w:val="99"/>
    <w:rsid w:val="00686CC3"/>
    <w:pPr>
      <w:tabs>
        <w:tab w:val="left" w:pos="1068"/>
      </w:tabs>
      <w:suppressAutoHyphens/>
      <w:autoSpaceDE w:val="0"/>
      <w:autoSpaceDN w:val="0"/>
      <w:adjustRightInd w:val="0"/>
      <w:spacing w:before="60" w:after="0" w:line="240" w:lineRule="auto"/>
      <w:ind w:left="1068" w:hanging="360"/>
    </w:pPr>
    <w:rPr>
      <w:rFonts w:ascii="Times New Roman" w:eastAsia="Times New Roman" w:hAnsi="Times New Roman" w:cs="Times New Roman"/>
      <w:color w:val="000000"/>
      <w:sz w:val="24"/>
      <w:szCs w:val="24"/>
      <w:u w:color="000000"/>
      <w:lang w:val="en-GB"/>
    </w:rPr>
  </w:style>
  <w:style w:type="paragraph" w:customStyle="1" w:styleId="Normal1">
    <w:name w:val="Normal_1"/>
    <w:next w:val="Textkrper-Zeileneinzug"/>
    <w:uiPriority w:val="99"/>
    <w:rsid w:val="00686CC3"/>
    <w:pPr>
      <w:suppressAutoHyphens/>
      <w:autoSpaceDE w:val="0"/>
      <w:autoSpaceDN w:val="0"/>
      <w:adjustRightInd w:val="0"/>
      <w:spacing w:after="0" w:line="240" w:lineRule="auto"/>
      <w:ind w:left="705"/>
      <w:jc w:val="both"/>
    </w:pPr>
    <w:rPr>
      <w:rFonts w:ascii="Times New Roman" w:eastAsia="Times New Roman" w:hAnsi="Times New Roman" w:cs="Times New Roman"/>
      <w:color w:val="000000"/>
      <w:sz w:val="24"/>
      <w:szCs w:val="24"/>
      <w:u w:color="000000"/>
    </w:rPr>
  </w:style>
  <w:style w:type="character" w:customStyle="1" w:styleId="rfett">
    <w:name w:val="r_fett"/>
    <w:uiPriority w:val="99"/>
    <w:rsid w:val="00686CC3"/>
    <w:rPr>
      <w:b/>
      <w:bCs/>
    </w:rPr>
  </w:style>
  <w:style w:type="paragraph" w:customStyle="1" w:styleId="rliste1punkt">
    <w:name w:val="r_liste1punkt"/>
    <w:uiPriority w:val="99"/>
    <w:rsid w:val="00686CC3"/>
    <w:pPr>
      <w:numPr>
        <w:numId w:val="9"/>
      </w:numPr>
      <w:tabs>
        <w:tab w:val="left" w:pos="357"/>
      </w:tabs>
      <w:suppressAutoHyphens/>
      <w:autoSpaceDE w:val="0"/>
      <w:autoSpaceDN w:val="0"/>
      <w:adjustRightInd w:val="0"/>
      <w:spacing w:before="60" w:after="0" w:line="240" w:lineRule="auto"/>
      <w:ind w:left="360" w:hanging="360"/>
    </w:pPr>
    <w:rPr>
      <w:rFonts w:ascii="Times New Roman" w:eastAsia="Times New Roman" w:hAnsi="Times New Roman" w:cs="Times New Roman"/>
      <w:color w:val="000000"/>
      <w:sz w:val="24"/>
      <w:szCs w:val="24"/>
      <w:u w:color="000000"/>
    </w:rPr>
  </w:style>
  <w:style w:type="paragraph" w:customStyle="1" w:styleId="rIndex2">
    <w:name w:val="r_Index 2"/>
    <w:uiPriority w:val="99"/>
    <w:rsid w:val="00686CC3"/>
    <w:pPr>
      <w:keepNext/>
      <w:widowControl w:val="0"/>
      <w:numPr>
        <w:ilvl w:val="1"/>
        <w:numId w:val="3"/>
      </w:numPr>
      <w:tabs>
        <w:tab w:val="right" w:leader="dot" w:pos="9062"/>
      </w:tabs>
      <w:suppressAutoHyphens/>
      <w:autoSpaceDE w:val="0"/>
      <w:autoSpaceDN w:val="0"/>
      <w:adjustRightInd w:val="0"/>
      <w:spacing w:before="240" w:after="60" w:line="240" w:lineRule="auto"/>
      <w:outlineLvl w:val="1"/>
    </w:pPr>
    <w:rPr>
      <w:rFonts w:ascii="Arial" w:eastAsia="Times New Roman" w:hAnsi="Arial" w:cs="Arial"/>
      <w:color w:val="000000"/>
      <w:sz w:val="20"/>
      <w:szCs w:val="20"/>
      <w:u w:color="000000"/>
      <w:lang w:val="en-GB"/>
    </w:rPr>
  </w:style>
  <w:style w:type="paragraph" w:customStyle="1" w:styleId="rIndex1">
    <w:name w:val="r_Index 1"/>
    <w:uiPriority w:val="99"/>
    <w:rsid w:val="00686CC3"/>
    <w:pPr>
      <w:keepNext/>
      <w:widowControl w:val="0"/>
      <w:tabs>
        <w:tab w:val="right" w:leader="dot" w:pos="9062"/>
      </w:tabs>
      <w:suppressAutoHyphens/>
      <w:autoSpaceDE w:val="0"/>
      <w:autoSpaceDN w:val="0"/>
      <w:adjustRightInd w:val="0"/>
      <w:spacing w:before="240" w:after="60" w:line="240" w:lineRule="auto"/>
      <w:outlineLvl w:val="0"/>
    </w:pPr>
    <w:rPr>
      <w:rFonts w:ascii="Arial" w:eastAsia="Times New Roman" w:hAnsi="Arial" w:cs="Arial"/>
      <w:color w:val="000000"/>
      <w:sz w:val="20"/>
      <w:szCs w:val="20"/>
      <w:u w:color="000000"/>
    </w:rPr>
  </w:style>
  <w:style w:type="paragraph" w:customStyle="1" w:styleId="rcopyright">
    <w:name w:val="r_copyright"/>
    <w:uiPriority w:val="99"/>
    <w:rsid w:val="00686CC3"/>
    <w:pPr>
      <w:pBdr>
        <w:left w:val="single" w:sz="12" w:space="4" w:color="000000"/>
        <w:bottom w:val="single" w:sz="12" w:space="1"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rPr>
  </w:style>
  <w:style w:type="paragraph" w:customStyle="1" w:styleId="rAchtungAnfang">
    <w:name w:val="r_Achtung Anfang"/>
    <w:uiPriority w:val="99"/>
    <w:rsid w:val="00686CC3"/>
    <w:pPr>
      <w:widowControl w:val="0"/>
      <w:pBdr>
        <w:top w:val="single" w:sz="12" w:space="1" w:color="0000FF"/>
        <w:left w:val="single" w:sz="12" w:space="4" w:color="0000FF"/>
        <w:right w:val="single" w:sz="12" w:space="4" w:color="0000FF"/>
      </w:pBdr>
      <w:suppressAutoHyphens/>
      <w:autoSpaceDE w:val="0"/>
      <w:autoSpaceDN w:val="0"/>
      <w:adjustRightInd w:val="0"/>
      <w:spacing w:after="0" w:line="240" w:lineRule="auto"/>
    </w:pPr>
    <w:rPr>
      <w:rFonts w:ascii="Times New Roman" w:eastAsia="Times New Roman" w:hAnsi="Times New Roman" w:cs="Times New Roman"/>
      <w:b/>
      <w:bCs/>
      <w:color w:val="000000"/>
      <w:sz w:val="20"/>
      <w:szCs w:val="20"/>
      <w:u w:color="000000"/>
    </w:rPr>
  </w:style>
  <w:style w:type="character" w:customStyle="1" w:styleId="zfbildinline">
    <w:name w:val="zf_bildinline"/>
    <w:uiPriority w:val="99"/>
    <w:rsid w:val="00686CC3"/>
    <w:rPr>
      <w:color w:val="000000"/>
    </w:rPr>
  </w:style>
  <w:style w:type="paragraph" w:customStyle="1" w:styleId="rIndex3">
    <w:name w:val="r_Index 3"/>
    <w:uiPriority w:val="99"/>
    <w:rsid w:val="00686CC3"/>
    <w:pPr>
      <w:keepNext/>
      <w:widowControl w:val="0"/>
      <w:suppressAutoHyphens/>
      <w:autoSpaceDE w:val="0"/>
      <w:autoSpaceDN w:val="0"/>
      <w:adjustRightInd w:val="0"/>
      <w:spacing w:before="240" w:after="60" w:line="240" w:lineRule="auto"/>
      <w:outlineLvl w:val="3"/>
    </w:pPr>
    <w:rPr>
      <w:rFonts w:ascii="Times New Roman" w:eastAsia="Times New Roman" w:hAnsi="Times New Roman" w:cs="Times New Roman"/>
      <w:b/>
      <w:bCs/>
      <w:color w:val="000000"/>
      <w:sz w:val="20"/>
      <w:szCs w:val="20"/>
      <w:u w:color="000000"/>
    </w:rPr>
  </w:style>
  <w:style w:type="character" w:customStyle="1" w:styleId="VerweisFussnote">
    <w:name w:val="Verweis Fussnote"/>
    <w:uiPriority w:val="99"/>
    <w:rsid w:val="00686CC3"/>
    <w:rPr>
      <w:color w:val="000000"/>
    </w:rPr>
  </w:style>
  <w:style w:type="paragraph" w:customStyle="1" w:styleId="rIVZ">
    <w:name w:val="r_IVZ"/>
    <w:uiPriority w:val="99"/>
    <w:rsid w:val="00686CC3"/>
    <w:pPr>
      <w:keepNext/>
      <w:numPr>
        <w:numId w:val="14"/>
      </w:numPr>
      <w:suppressAutoHyphens/>
      <w:autoSpaceDE w:val="0"/>
      <w:autoSpaceDN w:val="0"/>
      <w:adjustRightInd w:val="0"/>
      <w:spacing w:before="240" w:after="60" w:line="240" w:lineRule="auto"/>
      <w:outlineLvl w:val="0"/>
    </w:pPr>
    <w:rPr>
      <w:rFonts w:ascii="Arial" w:eastAsia="Times New Roman" w:hAnsi="Arial" w:cs="Arial"/>
      <w:b/>
      <w:bCs/>
      <w:color w:val="000000"/>
      <w:sz w:val="32"/>
      <w:szCs w:val="32"/>
      <w:u w:color="000000"/>
      <w:lang w:val="en-GB"/>
    </w:rPr>
  </w:style>
  <w:style w:type="character" w:customStyle="1" w:styleId="rkursiv">
    <w:name w:val="r_kursiv"/>
    <w:uiPriority w:val="99"/>
    <w:rsid w:val="00686CC3"/>
    <w:rPr>
      <w:i/>
      <w:iCs/>
      <w:lang w:val="en-GB"/>
    </w:rPr>
  </w:style>
  <w:style w:type="paragraph" w:customStyle="1" w:styleId="IntroAlt">
    <w:name w:val="IntroAlt"/>
    <w:basedOn w:val="Standard"/>
    <w:next w:val="Standard"/>
    <w:rsid w:val="00686CC3"/>
    <w:pPr>
      <w:tabs>
        <w:tab w:val="left" w:pos="2835"/>
        <w:tab w:val="left" w:pos="5670"/>
      </w:tabs>
      <w:spacing w:after="120" w:line="276" w:lineRule="auto"/>
    </w:pPr>
    <w:rPr>
      <w:rFonts w:ascii="Times New Roman" w:hAnsi="Times New Roman"/>
      <w:spacing w:val="4"/>
      <w:sz w:val="18"/>
      <w:lang w:val="fr-CH"/>
    </w:rPr>
  </w:style>
  <w:style w:type="paragraph" w:customStyle="1" w:styleId="IntroTitle1">
    <w:name w:val="IntroTitle1"/>
    <w:basedOn w:val="Standard"/>
    <w:next w:val="Intro"/>
    <w:rsid w:val="00686CC3"/>
    <w:pPr>
      <w:keepNext/>
      <w:tabs>
        <w:tab w:val="left" w:pos="1418"/>
      </w:tabs>
      <w:spacing w:before="360" w:after="120" w:line="276" w:lineRule="auto"/>
      <w:outlineLvl w:val="0"/>
    </w:pPr>
    <w:rPr>
      <w:b/>
      <w:sz w:val="20"/>
      <w:lang w:val="fr-CH"/>
    </w:rPr>
  </w:style>
  <w:style w:type="paragraph" w:customStyle="1" w:styleId="Intro">
    <w:name w:val="Intro"/>
    <w:basedOn w:val="Standard"/>
    <w:rsid w:val="00686CC3"/>
    <w:pPr>
      <w:spacing w:after="120" w:line="276" w:lineRule="auto"/>
    </w:pPr>
    <w:rPr>
      <w:rFonts w:ascii="Times New Roman" w:hAnsi="Times New Roman"/>
      <w:spacing w:val="4"/>
      <w:sz w:val="18"/>
      <w:lang w:val="fr-CH"/>
    </w:rPr>
  </w:style>
  <w:style w:type="paragraph" w:customStyle="1" w:styleId="TocMain1">
    <w:name w:val="TocMain1"/>
    <w:basedOn w:val="Standard"/>
    <w:rsid w:val="00686CC3"/>
    <w:pPr>
      <w:tabs>
        <w:tab w:val="left" w:pos="1304"/>
        <w:tab w:val="right" w:leader="dot" w:pos="7938"/>
        <w:tab w:val="right" w:pos="8505"/>
      </w:tabs>
      <w:spacing w:before="170" w:line="320" w:lineRule="exact"/>
      <w:ind w:left="567" w:hanging="567"/>
    </w:pPr>
    <w:rPr>
      <w:rFonts w:ascii="Times New Roman" w:hAnsi="Times New Roman"/>
      <w:b/>
      <w:noProof/>
      <w:sz w:val="26"/>
      <w:lang w:val="fr-CH"/>
    </w:rPr>
  </w:style>
  <w:style w:type="paragraph" w:customStyle="1" w:styleId="TocFront1">
    <w:name w:val="TocFront1"/>
    <w:basedOn w:val="Standard"/>
    <w:rsid w:val="00686CC3"/>
    <w:pPr>
      <w:tabs>
        <w:tab w:val="right" w:leader="dot" w:pos="7938"/>
        <w:tab w:val="right" w:pos="8505"/>
      </w:tabs>
      <w:spacing w:before="170" w:line="240" w:lineRule="auto"/>
    </w:pPr>
    <w:rPr>
      <w:rFonts w:ascii="Times New Roman" w:hAnsi="Times New Roman"/>
      <w:szCs w:val="24"/>
      <w:lang w:val="fr-CH"/>
    </w:rPr>
  </w:style>
  <w:style w:type="paragraph" w:customStyle="1" w:styleId="TocBack1">
    <w:name w:val="TocBack1"/>
    <w:basedOn w:val="Standard"/>
    <w:rsid w:val="00686CC3"/>
    <w:pPr>
      <w:tabs>
        <w:tab w:val="left" w:pos="454"/>
        <w:tab w:val="right" w:leader="dot" w:pos="5670"/>
        <w:tab w:val="right" w:pos="6521"/>
        <w:tab w:val="right" w:pos="7371"/>
      </w:tabs>
      <w:spacing w:line="220" w:lineRule="exact"/>
      <w:ind w:left="454" w:hanging="454"/>
    </w:pPr>
    <w:rPr>
      <w:rFonts w:ascii="Times New Roman" w:hAnsi="Times New Roman"/>
      <w:sz w:val="18"/>
    </w:rPr>
  </w:style>
  <w:style w:type="paragraph" w:customStyle="1" w:styleId="Register3">
    <w:name w:val="Register3"/>
    <w:rsid w:val="00686CC3"/>
    <w:pPr>
      <w:tabs>
        <w:tab w:val="left" w:pos="1021"/>
      </w:tabs>
      <w:suppressAutoHyphens/>
      <w:autoSpaceDE w:val="0"/>
      <w:autoSpaceDN w:val="0"/>
      <w:adjustRightInd w:val="0"/>
      <w:spacing w:after="0" w:line="220" w:lineRule="exact"/>
      <w:ind w:left="1020" w:hanging="340"/>
    </w:pPr>
    <w:rPr>
      <w:rFonts w:ascii="Times New Roman" w:eastAsia="Times New Roman" w:hAnsi="Times New Roman" w:cs="Times New Roman"/>
      <w:color w:val="000000"/>
      <w:sz w:val="18"/>
      <w:szCs w:val="18"/>
      <w:u w:color="000000"/>
    </w:rPr>
  </w:style>
  <w:style w:type="paragraph" w:customStyle="1" w:styleId="LawTitle1">
    <w:name w:val="LawTitle1"/>
    <w:basedOn w:val="Standard"/>
    <w:next w:val="LawaTitle1"/>
    <w:rsid w:val="00686CC3"/>
    <w:pPr>
      <w:keepNext/>
      <w:tabs>
        <w:tab w:val="left" w:pos="340"/>
      </w:tabs>
      <w:suppressAutoHyphens/>
      <w:spacing w:before="480" w:after="480" w:line="320" w:lineRule="exact"/>
      <w:ind w:left="340" w:hanging="340"/>
      <w:outlineLvl w:val="3"/>
    </w:pPr>
    <w:rPr>
      <w:rFonts w:ascii="Times New Roman" w:hAnsi="Times New Roman"/>
      <w:b/>
      <w:sz w:val="28"/>
      <w:szCs w:val="28"/>
    </w:rPr>
  </w:style>
  <w:style w:type="paragraph" w:customStyle="1" w:styleId="LawaTitle1">
    <w:name w:val="LawaTitle1"/>
    <w:basedOn w:val="Standard"/>
    <w:next w:val="Standard"/>
    <w:rsid w:val="00686CC3"/>
    <w:pPr>
      <w:pBdr>
        <w:top w:val="single" w:sz="18" w:space="1" w:color="808080" w:themeColor="background1" w:themeShade="80"/>
        <w:left w:val="single" w:sz="18" w:space="4" w:color="808080" w:themeColor="background1" w:themeShade="80"/>
        <w:bottom w:val="single" w:sz="18" w:space="1" w:color="808080" w:themeColor="background1" w:themeShade="80"/>
        <w:right w:val="single" w:sz="18" w:space="4" w:color="808080" w:themeColor="background1" w:themeShade="80"/>
      </w:pBdr>
      <w:tabs>
        <w:tab w:val="left" w:pos="1134"/>
      </w:tabs>
      <w:spacing w:before="240" w:after="120" w:line="288" w:lineRule="auto"/>
      <w:ind w:left="567" w:right="284"/>
    </w:pPr>
    <w:rPr>
      <w:b/>
      <w:spacing w:val="2"/>
      <w:sz w:val="16"/>
    </w:rPr>
  </w:style>
  <w:style w:type="paragraph" w:customStyle="1" w:styleId="LawaTitle2">
    <w:name w:val="LawaTitle2"/>
    <w:basedOn w:val="LawaTitle1"/>
    <w:next w:val="Standard"/>
    <w:rsid w:val="00686CC3"/>
    <w:rPr>
      <w:b w:val="0"/>
      <w:i/>
    </w:rPr>
  </w:style>
  <w:style w:type="paragraph" w:customStyle="1" w:styleId="Lawa">
    <w:name w:val="Lawa"/>
    <w:basedOn w:val="Standard"/>
    <w:rsid w:val="00686CC3"/>
    <w:pPr>
      <w:spacing w:after="120" w:line="288" w:lineRule="auto"/>
      <w:ind w:left="567" w:right="284"/>
    </w:pPr>
    <w:rPr>
      <w:spacing w:val="2"/>
      <w:sz w:val="16"/>
      <w:lang w:val="fr-CH"/>
    </w:rPr>
  </w:style>
  <w:style w:type="paragraph" w:customStyle="1" w:styleId="BiblioAlt">
    <w:name w:val="BiblioAlt"/>
    <w:basedOn w:val="Standard"/>
    <w:next w:val="Standard"/>
    <w:rsid w:val="00686CC3"/>
    <w:pPr>
      <w:ind w:left="340" w:hanging="340"/>
    </w:pPr>
    <w:rPr>
      <w:rFonts w:ascii="Times New Roman" w:hAnsi="Times New Roman"/>
      <w:sz w:val="20"/>
    </w:rPr>
  </w:style>
  <w:style w:type="paragraph" w:customStyle="1" w:styleId="MaterialsAlt">
    <w:name w:val="MaterialsAlt"/>
    <w:basedOn w:val="BiblioAlt"/>
    <w:rsid w:val="00686CC3"/>
  </w:style>
  <w:style w:type="paragraph" w:customStyle="1" w:styleId="BlockLaw">
    <w:name w:val="BlockLaw"/>
    <w:basedOn w:val="Standard"/>
    <w:rsid w:val="00686CC3"/>
    <w:pPr>
      <w:spacing w:before="120" w:after="120"/>
      <w:ind w:left="284" w:right="284"/>
      <w:contextualSpacing/>
    </w:pPr>
    <w:rPr>
      <w:rFonts w:ascii="Times New Roman" w:hAnsi="Times New Roman"/>
      <w:sz w:val="20"/>
    </w:rPr>
  </w:style>
  <w:style w:type="paragraph" w:customStyle="1" w:styleId="ListCont1">
    <w:name w:val="ListCont1"/>
    <w:basedOn w:val="Comment"/>
    <w:rsid w:val="00686CC3"/>
    <w:pPr>
      <w:ind w:left="426"/>
    </w:pPr>
  </w:style>
  <w:style w:type="paragraph" w:customStyle="1" w:styleId="BlockQuote">
    <w:name w:val="BlockQuote"/>
    <w:basedOn w:val="Standard"/>
    <w:rsid w:val="00686CC3"/>
    <w:pPr>
      <w:spacing w:before="120" w:after="120"/>
      <w:ind w:left="284" w:right="284"/>
    </w:pPr>
    <w:rPr>
      <w:rFonts w:ascii="Times New Roman" w:hAnsi="Times New Roman"/>
      <w:sz w:val="20"/>
      <w:szCs w:val="18"/>
    </w:rPr>
  </w:style>
  <w:style w:type="paragraph" w:customStyle="1" w:styleId="BlockEpigraph">
    <w:name w:val="BlockEpigraph"/>
    <w:basedOn w:val="Standard"/>
    <w:rsid w:val="00686CC3"/>
    <w:pPr>
      <w:spacing w:before="120" w:after="120"/>
      <w:ind w:left="567"/>
      <w:contextualSpacing/>
    </w:pPr>
    <w:rPr>
      <w:rFonts w:ascii="Times New Roman" w:hAnsi="Times New Roman"/>
      <w:i/>
      <w:sz w:val="20"/>
      <w:szCs w:val="18"/>
    </w:rPr>
  </w:style>
  <w:style w:type="paragraph" w:customStyle="1" w:styleId="LawbTitle1">
    <w:name w:val="LawbTitle1"/>
    <w:basedOn w:val="Standard"/>
    <w:next w:val="Standard"/>
    <w:rsid w:val="00686CC3"/>
    <w:pPr>
      <w:keepNext/>
      <w:tabs>
        <w:tab w:val="left" w:pos="340"/>
      </w:tabs>
      <w:suppressAutoHyphens/>
      <w:spacing w:before="480" w:after="480" w:line="320" w:lineRule="exact"/>
      <w:ind w:left="340" w:hanging="340"/>
      <w:outlineLvl w:val="1"/>
    </w:pPr>
    <w:rPr>
      <w:rFonts w:ascii="Times New Roman" w:hAnsi="Times New Roman"/>
      <w:b/>
      <w:sz w:val="28"/>
      <w:szCs w:val="28"/>
    </w:rPr>
  </w:style>
  <w:style w:type="paragraph" w:customStyle="1" w:styleId="LawcTitle1">
    <w:name w:val="LawcTitle1"/>
    <w:basedOn w:val="Standard"/>
    <w:next w:val="Standard"/>
    <w:rsid w:val="00686CC3"/>
    <w:pPr>
      <w:keepNext/>
      <w:tabs>
        <w:tab w:val="left" w:pos="340"/>
      </w:tabs>
      <w:suppressAutoHyphens/>
      <w:spacing w:before="480" w:after="480" w:line="320" w:lineRule="exact"/>
      <w:ind w:left="340" w:hanging="340"/>
      <w:outlineLvl w:val="1"/>
    </w:pPr>
    <w:rPr>
      <w:rFonts w:ascii="Times New Roman" w:hAnsi="Times New Roman"/>
      <w:b/>
      <w:sz w:val="28"/>
      <w:szCs w:val="28"/>
    </w:rPr>
  </w:style>
  <w:style w:type="paragraph" w:customStyle="1" w:styleId="List1">
    <w:name w:val="List1"/>
    <w:basedOn w:val="Comment"/>
    <w:rsid w:val="00686CC3"/>
    <w:pPr>
      <w:tabs>
        <w:tab w:val="clear" w:pos="284"/>
        <w:tab w:val="clear" w:pos="426"/>
        <w:tab w:val="left" w:pos="425"/>
      </w:tabs>
      <w:ind w:left="425" w:hanging="425"/>
    </w:pPr>
    <w:rPr>
      <w:lang w:val="de-CH"/>
    </w:rPr>
  </w:style>
  <w:style w:type="paragraph" w:customStyle="1" w:styleId="BlockExampleAlt">
    <w:name w:val="BlockExampleAlt"/>
    <w:basedOn w:val="Standard"/>
    <w:rsid w:val="00686CC3"/>
    <w:pPr>
      <w:ind w:left="284" w:right="284"/>
      <w:contextualSpacing/>
    </w:pPr>
    <w:rPr>
      <w:rFonts w:ascii="Times New Roman" w:hAnsi="Times New Roman"/>
      <w:sz w:val="20"/>
    </w:rPr>
  </w:style>
  <w:style w:type="paragraph" w:customStyle="1" w:styleId="BlockExample">
    <w:name w:val="BlockExample"/>
    <w:basedOn w:val="Standard"/>
    <w:rsid w:val="00686CC3"/>
    <w:pPr>
      <w:spacing w:line="276" w:lineRule="auto"/>
      <w:ind w:left="284" w:right="284"/>
      <w:contextualSpacing/>
    </w:pPr>
    <w:rPr>
      <w:rFonts w:ascii="Times New Roman" w:hAnsi="Times New Roman"/>
      <w:sz w:val="20"/>
    </w:rPr>
  </w:style>
  <w:style w:type="paragraph" w:customStyle="1" w:styleId="LawaAlt">
    <w:name w:val="LawaAlt"/>
    <w:basedOn w:val="Standard"/>
    <w:rsid w:val="00686CC3"/>
    <w:rPr>
      <w:rFonts w:ascii="Times New Roman" w:hAnsi="Times New Roman"/>
      <w:b/>
      <w:bCs/>
    </w:rPr>
  </w:style>
  <w:style w:type="paragraph" w:customStyle="1" w:styleId="TableBody">
    <w:name w:val="TableBody"/>
    <w:basedOn w:val="Standard"/>
    <w:rsid w:val="00686CC3"/>
    <w:pPr>
      <w:spacing w:after="120"/>
      <w:jc w:val="left"/>
    </w:pPr>
    <w:rPr>
      <w:sz w:val="20"/>
    </w:rPr>
  </w:style>
  <w:style w:type="paragraph" w:customStyle="1" w:styleId="TableHead">
    <w:name w:val="TableHead"/>
    <w:basedOn w:val="Standard"/>
    <w:rsid w:val="00686CC3"/>
    <w:rPr>
      <w:rFonts w:ascii="Univers LT Std 45 Light" w:hAnsi="Univers LT Std 45 Light"/>
      <w:b/>
      <w:sz w:val="20"/>
    </w:rPr>
  </w:style>
  <w:style w:type="paragraph" w:customStyle="1" w:styleId="BlockBiblio">
    <w:name w:val="BlockBiblio"/>
    <w:basedOn w:val="Standard"/>
    <w:rsid w:val="00686CC3"/>
    <w:pPr>
      <w:spacing w:before="120" w:after="120"/>
      <w:ind w:left="284" w:hanging="284"/>
    </w:pPr>
    <w:rPr>
      <w:rFonts w:ascii="Times New Roman" w:hAnsi="Times New Roman"/>
      <w:sz w:val="20"/>
    </w:rPr>
  </w:style>
  <w:style w:type="paragraph" w:customStyle="1" w:styleId="CommentTitle5">
    <w:name w:val="CommentTitle5"/>
    <w:basedOn w:val="Standard"/>
    <w:next w:val="Standard"/>
    <w:rsid w:val="00686CC3"/>
    <w:pPr>
      <w:keepNext/>
      <w:suppressAutoHyphens/>
      <w:spacing w:before="360" w:after="120"/>
      <w:ind w:left="1134" w:hanging="1134"/>
      <w:outlineLvl w:val="4"/>
    </w:pPr>
    <w:rPr>
      <w:rFonts w:ascii="Times New Roman" w:hAnsi="Times New Roman"/>
      <w:b/>
    </w:rPr>
  </w:style>
  <w:style w:type="paragraph" w:customStyle="1" w:styleId="CommentTitle4">
    <w:name w:val="CommentTitle4"/>
    <w:basedOn w:val="Standard"/>
    <w:next w:val="Standard"/>
    <w:rsid w:val="00686CC3"/>
    <w:pPr>
      <w:keepNext/>
      <w:tabs>
        <w:tab w:val="left" w:pos="340"/>
      </w:tabs>
      <w:suppressAutoHyphens/>
      <w:spacing w:before="420" w:after="140"/>
      <w:ind w:left="1134" w:hanging="1134"/>
      <w:outlineLvl w:val="3"/>
    </w:pPr>
    <w:rPr>
      <w:rFonts w:ascii="Times New Roman" w:hAnsi="Times New Roman"/>
      <w:b/>
      <w:sz w:val="26"/>
    </w:rPr>
  </w:style>
  <w:style w:type="paragraph" w:customStyle="1" w:styleId="CommentTitle3">
    <w:name w:val="CommentTitle3"/>
    <w:basedOn w:val="StandardTitle3"/>
    <w:next w:val="Standard"/>
    <w:rsid w:val="00686CC3"/>
    <w:pPr>
      <w:keepNext/>
      <w:spacing w:before="480"/>
      <w:outlineLvl w:val="2"/>
    </w:pPr>
  </w:style>
  <w:style w:type="paragraph" w:customStyle="1" w:styleId="CommentTitle2">
    <w:name w:val="CommentTitle2"/>
    <w:basedOn w:val="StandardTitle2"/>
    <w:next w:val="Standard"/>
    <w:rsid w:val="00686CC3"/>
    <w:pPr>
      <w:keepNext/>
      <w:outlineLvl w:val="3"/>
    </w:pPr>
  </w:style>
  <w:style w:type="paragraph" w:customStyle="1" w:styleId="CommentTitle1">
    <w:name w:val="CommentTitle1"/>
    <w:basedOn w:val="Standard"/>
    <w:next w:val="Standard"/>
    <w:rsid w:val="00686CC3"/>
    <w:pPr>
      <w:keepNext/>
      <w:suppressAutoHyphens/>
      <w:spacing w:before="480" w:after="480"/>
      <w:jc w:val="center"/>
      <w:outlineLvl w:val="2"/>
    </w:pPr>
    <w:rPr>
      <w:b/>
      <w:sz w:val="28"/>
    </w:rPr>
  </w:style>
  <w:style w:type="paragraph" w:customStyle="1" w:styleId="Index1">
    <w:name w:val="Index1"/>
    <w:basedOn w:val="Standard"/>
    <w:rsid w:val="00686CC3"/>
    <w:pPr>
      <w:tabs>
        <w:tab w:val="left" w:pos="284"/>
        <w:tab w:val="right" w:pos="7088"/>
      </w:tabs>
      <w:ind w:left="284" w:hanging="284"/>
    </w:pPr>
    <w:rPr>
      <w:rFonts w:ascii="Times New Roman" w:hAnsi="Times New Roman"/>
      <w:sz w:val="20"/>
      <w:szCs w:val="18"/>
    </w:rPr>
  </w:style>
  <w:style w:type="paragraph" w:customStyle="1" w:styleId="Index2">
    <w:name w:val="Index2"/>
    <w:basedOn w:val="Standard"/>
    <w:rsid w:val="00686CC3"/>
    <w:pPr>
      <w:tabs>
        <w:tab w:val="left" w:pos="284"/>
        <w:tab w:val="right" w:pos="7088"/>
      </w:tabs>
      <w:ind w:left="284" w:hanging="284"/>
    </w:pPr>
    <w:rPr>
      <w:rFonts w:ascii="Times New Roman" w:hAnsi="Times New Roman"/>
      <w:sz w:val="20"/>
      <w:szCs w:val="18"/>
    </w:rPr>
  </w:style>
  <w:style w:type="paragraph" w:customStyle="1" w:styleId="MainTitle2">
    <w:name w:val="MainTitle2"/>
    <w:basedOn w:val="Standard"/>
    <w:next w:val="Standard"/>
    <w:rsid w:val="00686CC3"/>
    <w:pPr>
      <w:keepNext/>
      <w:pageBreakBefore/>
      <w:suppressAutoHyphens/>
      <w:spacing w:before="400" w:after="400"/>
      <w:jc w:val="center"/>
      <w:outlineLvl w:val="1"/>
    </w:pPr>
    <w:rPr>
      <w:b/>
      <w:sz w:val="36"/>
      <w:szCs w:val="34"/>
    </w:rPr>
  </w:style>
  <w:style w:type="paragraph" w:customStyle="1" w:styleId="TocFront2">
    <w:name w:val="TocFront2"/>
    <w:basedOn w:val="Standard"/>
    <w:rsid w:val="00686CC3"/>
    <w:pPr>
      <w:tabs>
        <w:tab w:val="left" w:pos="709"/>
        <w:tab w:val="right" w:leader="dot" w:pos="7938"/>
        <w:tab w:val="right" w:pos="8505"/>
      </w:tabs>
      <w:ind w:left="284"/>
    </w:pPr>
    <w:rPr>
      <w:rFonts w:ascii="Times New Roman" w:hAnsi="Times New Roman"/>
    </w:rPr>
  </w:style>
  <w:style w:type="paragraph" w:customStyle="1" w:styleId="TocFront3">
    <w:name w:val="TocFront3"/>
    <w:basedOn w:val="Standard"/>
    <w:rsid w:val="00686CC3"/>
    <w:pPr>
      <w:tabs>
        <w:tab w:val="left" w:pos="1134"/>
        <w:tab w:val="right" w:leader="dot" w:pos="7938"/>
        <w:tab w:val="right" w:pos="8505"/>
      </w:tabs>
      <w:ind w:left="567"/>
    </w:pPr>
    <w:rPr>
      <w:rFonts w:ascii="Times New Roman" w:hAnsi="Times New Roman"/>
      <w:bCs/>
    </w:rPr>
  </w:style>
  <w:style w:type="paragraph" w:customStyle="1" w:styleId="TocMain2">
    <w:name w:val="TocMain2"/>
    <w:basedOn w:val="TocMain1"/>
    <w:rsid w:val="00686CC3"/>
    <w:pPr>
      <w:tabs>
        <w:tab w:val="clear" w:pos="1304"/>
        <w:tab w:val="left" w:pos="1701"/>
      </w:tabs>
    </w:pPr>
    <w:rPr>
      <w:b w:val="0"/>
    </w:rPr>
  </w:style>
  <w:style w:type="paragraph" w:customStyle="1" w:styleId="TocMain3">
    <w:name w:val="TocMain3"/>
    <w:basedOn w:val="TocMain2"/>
    <w:rsid w:val="00686CC3"/>
    <w:pPr>
      <w:spacing w:before="240" w:after="120"/>
    </w:pPr>
  </w:style>
  <w:style w:type="paragraph" w:customStyle="1" w:styleId="StandardTitle1">
    <w:name w:val="StandardTitle1"/>
    <w:basedOn w:val="StandardTitle2"/>
    <w:next w:val="Standard"/>
    <w:rsid w:val="00686CC3"/>
    <w:pPr>
      <w:spacing w:line="360" w:lineRule="auto"/>
    </w:pPr>
    <w:rPr>
      <w:sz w:val="27"/>
      <w:szCs w:val="28"/>
    </w:rPr>
  </w:style>
  <w:style w:type="paragraph" w:customStyle="1" w:styleId="StandardTitle2">
    <w:name w:val="StandardTitle2"/>
    <w:basedOn w:val="Standard"/>
    <w:next w:val="Standard"/>
    <w:rsid w:val="00686CC3"/>
    <w:pPr>
      <w:suppressAutoHyphens/>
      <w:autoSpaceDE w:val="0"/>
      <w:autoSpaceDN w:val="0"/>
      <w:adjustRightInd w:val="0"/>
      <w:spacing w:before="360" w:after="120" w:line="276" w:lineRule="auto"/>
      <w:jc w:val="left"/>
      <w:outlineLvl w:val="1"/>
    </w:pPr>
    <w:rPr>
      <w:rFonts w:cs="Arial"/>
      <w:b/>
      <w:color w:val="000000"/>
      <w:kern w:val="0"/>
      <w:szCs w:val="24"/>
      <w:u w:color="000000"/>
    </w:rPr>
  </w:style>
  <w:style w:type="paragraph" w:styleId="berarbeitung">
    <w:name w:val="Revision"/>
    <w:hidden/>
    <w:uiPriority w:val="99"/>
    <w:semiHidden/>
    <w:rsid w:val="00686CC3"/>
    <w:pPr>
      <w:spacing w:after="0" w:line="240" w:lineRule="auto"/>
    </w:pPr>
    <w:rPr>
      <w:rFonts w:ascii="Arial" w:eastAsia="Times New Roman" w:hAnsi="Arial" w:cs="Times New Roman"/>
      <w:kern w:val="12"/>
      <w:sz w:val="24"/>
      <w:szCs w:val="20"/>
    </w:rPr>
  </w:style>
  <w:style w:type="paragraph" w:customStyle="1" w:styleId="StandardAlt">
    <w:name w:val="StandardAlt"/>
    <w:basedOn w:val="Standard"/>
    <w:rsid w:val="00686CC3"/>
    <w:pPr>
      <w:tabs>
        <w:tab w:val="left" w:pos="426"/>
      </w:tabs>
      <w:spacing w:before="240" w:after="120"/>
    </w:pPr>
  </w:style>
  <w:style w:type="paragraph" w:customStyle="1" w:styleId="MainTitle1">
    <w:name w:val="MainTitle1"/>
    <w:basedOn w:val="Standard"/>
    <w:next w:val="MainTitle2"/>
    <w:rsid w:val="00686CC3"/>
    <w:pPr>
      <w:keepNext/>
      <w:pageBreakBefore/>
      <w:suppressAutoHyphens/>
      <w:spacing w:before="720" w:after="720"/>
      <w:jc w:val="center"/>
      <w:outlineLvl w:val="0"/>
    </w:pPr>
    <w:rPr>
      <w:b/>
      <w:sz w:val="36"/>
      <w:szCs w:val="36"/>
    </w:rPr>
  </w:style>
  <w:style w:type="paragraph" w:customStyle="1" w:styleId="TableBodyList1">
    <w:name w:val="TableBody_List1"/>
    <w:basedOn w:val="List1"/>
    <w:qFormat/>
    <w:rsid w:val="00686CC3"/>
    <w:pPr>
      <w:contextualSpacing/>
    </w:pPr>
    <w:rPr>
      <w:sz w:val="16"/>
    </w:rPr>
  </w:style>
  <w:style w:type="paragraph" w:customStyle="1" w:styleId="StandardTitle3">
    <w:name w:val="StandardTitle3"/>
    <w:basedOn w:val="StandardAlt"/>
    <w:next w:val="Standard"/>
    <w:rsid w:val="00686CC3"/>
    <w:pPr>
      <w:jc w:val="left"/>
    </w:pPr>
    <w:rPr>
      <w:i/>
      <w:lang w:val="de-CH"/>
    </w:rPr>
  </w:style>
  <w:style w:type="paragraph" w:customStyle="1" w:styleId="Comment">
    <w:name w:val="Comment"/>
    <w:basedOn w:val="StandardAlt"/>
    <w:rsid w:val="00686CC3"/>
    <w:pPr>
      <w:tabs>
        <w:tab w:val="left" w:pos="284"/>
      </w:tabs>
    </w:pPr>
  </w:style>
  <w:style w:type="paragraph" w:customStyle="1" w:styleId="CommentAlt">
    <w:name w:val="CommentAlt"/>
    <w:basedOn w:val="Standard"/>
    <w:rsid w:val="00686CC3"/>
    <w:pPr>
      <w:spacing w:before="240" w:after="240"/>
      <w:jc w:val="center"/>
    </w:pPr>
  </w:style>
  <w:style w:type="paragraph" w:customStyle="1" w:styleId="List2">
    <w:name w:val="List2"/>
    <w:basedOn w:val="List1"/>
    <w:rsid w:val="00686CC3"/>
    <w:pPr>
      <w:ind w:left="709" w:hanging="284"/>
    </w:pPr>
  </w:style>
  <w:style w:type="paragraph" w:customStyle="1" w:styleId="BlockCommentAlt">
    <w:name w:val="BlockCommentAlt"/>
    <w:basedOn w:val="Standard"/>
    <w:rsid w:val="00686CC3"/>
    <w:pPr>
      <w:tabs>
        <w:tab w:val="left" w:pos="426"/>
        <w:tab w:val="left" w:pos="4820"/>
      </w:tabs>
      <w:spacing w:before="360"/>
    </w:pPr>
  </w:style>
  <w:style w:type="paragraph" w:customStyle="1" w:styleId="BlockComment">
    <w:name w:val="BlockComment"/>
    <w:basedOn w:val="Standard"/>
    <w:rsid w:val="00686CC3"/>
    <w:pPr>
      <w:tabs>
        <w:tab w:val="left" w:pos="426"/>
        <w:tab w:val="left" w:pos="4820"/>
      </w:tabs>
      <w:spacing w:before="1000" w:line="276" w:lineRule="auto"/>
    </w:pPr>
  </w:style>
  <w:style w:type="paragraph" w:customStyle="1" w:styleId="TableTitle">
    <w:name w:val="TableTitle"/>
    <w:basedOn w:val="Standard"/>
    <w:next w:val="Standard"/>
    <w:rsid w:val="00686CC3"/>
    <w:pPr>
      <w:keepNext/>
      <w:suppressAutoHyphens/>
      <w:spacing w:before="360" w:after="120"/>
      <w:jc w:val="left"/>
    </w:pPr>
    <w:rPr>
      <w:b/>
      <w:sz w:val="22"/>
      <w:szCs w:val="18"/>
    </w:rPr>
  </w:style>
  <w:style w:type="paragraph" w:customStyle="1" w:styleId="BlockCommentSubtitle">
    <w:name w:val="BlockCommentSubtitle"/>
    <w:basedOn w:val="Standard"/>
    <w:next w:val="BlockComment"/>
    <w:rsid w:val="000143FD"/>
    <w:pPr>
      <w:spacing w:before="120" w:after="120"/>
      <w:ind w:left="340"/>
      <w:jc w:val="left"/>
    </w:pPr>
    <w:rPr>
      <w:rFonts w:ascii="Times New Roman" w:hAnsi="Times New Roman"/>
      <w:sz w:val="20"/>
    </w:rPr>
  </w:style>
  <w:style w:type="paragraph" w:customStyle="1" w:styleId="MainTitle3">
    <w:name w:val="MainTitle3"/>
    <w:basedOn w:val="Standard"/>
    <w:next w:val="Standard"/>
    <w:rsid w:val="0044294F"/>
    <w:pPr>
      <w:keepNext/>
      <w:suppressAutoHyphens/>
      <w:spacing w:before="480" w:after="240"/>
      <w:jc w:val="center"/>
      <w:outlineLvl w:val="2"/>
    </w:pPr>
    <w:rPr>
      <w:b/>
      <w:sz w:val="32"/>
      <w:szCs w:val="32"/>
    </w:rPr>
  </w:style>
  <w:style w:type="table" w:styleId="Tabellenraster">
    <w:name w:val="Table Grid"/>
    <w:basedOn w:val="NormaleTabelle"/>
    <w:uiPriority w:val="39"/>
    <w:rsid w:val="00726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docformer_bookformer\Vorlagen\docformer%20Vorlagen\in%20MS%20Office%20Word%20angeheftet\HB_GmBH-R_Statuten_Artikel.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4F021-EBCE-4E58-86DE-5D439DF9D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HB_GmBH-R_Statuten_Artikel</Template>
  <TotalTime>0</TotalTime>
  <Pages>2</Pages>
  <Words>306</Words>
  <Characters>2097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4</cp:revision>
  <dcterms:created xsi:type="dcterms:W3CDTF">2019-10-10T16:45:00Z</dcterms:created>
  <dcterms:modified xsi:type="dcterms:W3CDTF">2019-11-05T12:43:00Z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