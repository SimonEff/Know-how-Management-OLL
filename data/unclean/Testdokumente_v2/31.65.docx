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16" w:rsidRPr="009B47D1" w:rsidRDefault="00E40526" w:rsidP="00E40526">
      <w:pPr>
        <w:pStyle w:val="CommentTitle2"/>
      </w:pPr>
      <w:r w:rsidRPr="00E40526">
        <w:t>Muster Statutenbestimmung: gemischte Sacheinlage und Sachübernahme</w:t>
      </w:r>
    </w:p>
    <w:p w:rsidR="003613F3" w:rsidRDefault="000B3F16" w:rsidP="000C505C">
      <w:pPr>
        <w:pStyle w:val="Comment"/>
      </w:pPr>
      <w:r>
        <w:t>Die Gesellschaft übernimmt bei der Gründung von</w:t>
      </w:r>
      <w:r w:rsidR="00236188">
        <w:t xml:space="preserve"> </w:t>
      </w:r>
      <w:r w:rsidR="00A60AD3" w:rsidRPr="00A60AD3">
        <w:rPr>
          <w:color w:val="0000FF"/>
        </w:rPr>
        <w:t>[Firma/​Vorname, Name, Ort]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[Gegenstand der Sacheinlage]</w:t>
      </w:r>
      <w:r w:rsidR="00236188">
        <w:rPr>
          <w:color w:val="0000FF"/>
        </w:rPr>
        <w:t xml:space="preserve"> </w:t>
      </w:r>
      <w:r>
        <w:t>im Wert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, </w:t>
      </w:r>
      <w:r>
        <w:t>wofür</w:t>
      </w:r>
      <w:r w:rsidR="00236188">
        <w:t xml:space="preserve"> </w:t>
      </w:r>
      <w:r w:rsidR="00A60AD3" w:rsidRPr="00A60AD3">
        <w:rPr>
          <w:color w:val="0000FF"/>
        </w:rPr>
        <w:t>[Name, Vorname des Gründers]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>
        <w:t>voll liberierte Stammanteile der Gesellschaft im Nennwert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und einem Ausgabebetrag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erhält und ihm im Umfang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ein Guthaben auf seinem Kontokorrent gutgeschrieben wird.</w:t>
      </w:r>
      <w:bookmarkStart w:id="0" w:name="_GoBack"/>
      <w:bookmarkEnd w:id="0"/>
    </w:p>
    <w:sectPr w:rsidR="003613F3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157FA"/>
    <w:rsid w:val="00030573"/>
    <w:rsid w:val="000439CB"/>
    <w:rsid w:val="00045615"/>
    <w:rsid w:val="00046077"/>
    <w:rsid w:val="00065C27"/>
    <w:rsid w:val="00067C5C"/>
    <w:rsid w:val="000909FA"/>
    <w:rsid w:val="00094BA6"/>
    <w:rsid w:val="000A78E9"/>
    <w:rsid w:val="000B0544"/>
    <w:rsid w:val="000B20C7"/>
    <w:rsid w:val="000B3037"/>
    <w:rsid w:val="000B3F16"/>
    <w:rsid w:val="000C505C"/>
    <w:rsid w:val="000C5967"/>
    <w:rsid w:val="000D69DC"/>
    <w:rsid w:val="000E525F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3064"/>
    <w:rsid w:val="00145844"/>
    <w:rsid w:val="0016228F"/>
    <w:rsid w:val="00193D53"/>
    <w:rsid w:val="001A6F60"/>
    <w:rsid w:val="001B3A82"/>
    <w:rsid w:val="001B5D5A"/>
    <w:rsid w:val="001B6D6E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B3BB3"/>
    <w:rsid w:val="002B6C7B"/>
    <w:rsid w:val="002C34ED"/>
    <w:rsid w:val="002D08DA"/>
    <w:rsid w:val="002D29C8"/>
    <w:rsid w:val="002E14BB"/>
    <w:rsid w:val="002E4493"/>
    <w:rsid w:val="003030C6"/>
    <w:rsid w:val="003042D0"/>
    <w:rsid w:val="00324188"/>
    <w:rsid w:val="00324BEF"/>
    <w:rsid w:val="003346DD"/>
    <w:rsid w:val="00336D2F"/>
    <w:rsid w:val="003478DF"/>
    <w:rsid w:val="00360EAA"/>
    <w:rsid w:val="003613F3"/>
    <w:rsid w:val="00365772"/>
    <w:rsid w:val="00371B5E"/>
    <w:rsid w:val="00376450"/>
    <w:rsid w:val="00380D19"/>
    <w:rsid w:val="00386E53"/>
    <w:rsid w:val="0039344E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21A45"/>
    <w:rsid w:val="00423EC4"/>
    <w:rsid w:val="00433994"/>
    <w:rsid w:val="00475B79"/>
    <w:rsid w:val="004920E9"/>
    <w:rsid w:val="00492175"/>
    <w:rsid w:val="00496E99"/>
    <w:rsid w:val="004B12BE"/>
    <w:rsid w:val="004D7CFC"/>
    <w:rsid w:val="004E7D83"/>
    <w:rsid w:val="00502441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72B8E"/>
    <w:rsid w:val="00586DA4"/>
    <w:rsid w:val="00590FF5"/>
    <w:rsid w:val="005928D4"/>
    <w:rsid w:val="005A168D"/>
    <w:rsid w:val="005A24A7"/>
    <w:rsid w:val="005B4C50"/>
    <w:rsid w:val="005B7B71"/>
    <w:rsid w:val="005D1123"/>
    <w:rsid w:val="005E7A4A"/>
    <w:rsid w:val="00604DA5"/>
    <w:rsid w:val="0062197D"/>
    <w:rsid w:val="006445F2"/>
    <w:rsid w:val="0064532F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8012E"/>
    <w:rsid w:val="006816C2"/>
    <w:rsid w:val="00690E0D"/>
    <w:rsid w:val="006B34EF"/>
    <w:rsid w:val="006C31AE"/>
    <w:rsid w:val="006F3C4F"/>
    <w:rsid w:val="006F508C"/>
    <w:rsid w:val="007046C9"/>
    <w:rsid w:val="00710C2A"/>
    <w:rsid w:val="007146CE"/>
    <w:rsid w:val="0071709B"/>
    <w:rsid w:val="00736C86"/>
    <w:rsid w:val="00743D65"/>
    <w:rsid w:val="00752672"/>
    <w:rsid w:val="0076463E"/>
    <w:rsid w:val="007738B5"/>
    <w:rsid w:val="007810A3"/>
    <w:rsid w:val="0078353F"/>
    <w:rsid w:val="007A472D"/>
    <w:rsid w:val="007B2513"/>
    <w:rsid w:val="007C2FFF"/>
    <w:rsid w:val="007C6253"/>
    <w:rsid w:val="007D0C06"/>
    <w:rsid w:val="007D15EA"/>
    <w:rsid w:val="007D20B2"/>
    <w:rsid w:val="007F1332"/>
    <w:rsid w:val="008126B3"/>
    <w:rsid w:val="00831865"/>
    <w:rsid w:val="00832863"/>
    <w:rsid w:val="00837C1C"/>
    <w:rsid w:val="00847AB2"/>
    <w:rsid w:val="008516B7"/>
    <w:rsid w:val="00861809"/>
    <w:rsid w:val="00862E81"/>
    <w:rsid w:val="00866899"/>
    <w:rsid w:val="008722B8"/>
    <w:rsid w:val="00872A2C"/>
    <w:rsid w:val="008B0E19"/>
    <w:rsid w:val="008C0F91"/>
    <w:rsid w:val="008C3352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5E20"/>
    <w:rsid w:val="0099643E"/>
    <w:rsid w:val="009A2DBB"/>
    <w:rsid w:val="009B219F"/>
    <w:rsid w:val="009B47D1"/>
    <w:rsid w:val="009B64AF"/>
    <w:rsid w:val="009B6C88"/>
    <w:rsid w:val="009F2253"/>
    <w:rsid w:val="00A012F9"/>
    <w:rsid w:val="00A0479E"/>
    <w:rsid w:val="00A10534"/>
    <w:rsid w:val="00A20BBB"/>
    <w:rsid w:val="00A60AD3"/>
    <w:rsid w:val="00A63795"/>
    <w:rsid w:val="00A76EE1"/>
    <w:rsid w:val="00A810B1"/>
    <w:rsid w:val="00A828A7"/>
    <w:rsid w:val="00A86266"/>
    <w:rsid w:val="00AC26B3"/>
    <w:rsid w:val="00AC3532"/>
    <w:rsid w:val="00AC3D30"/>
    <w:rsid w:val="00AE01BA"/>
    <w:rsid w:val="00AF3BC3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90626"/>
    <w:rsid w:val="00BA1A16"/>
    <w:rsid w:val="00BA64E2"/>
    <w:rsid w:val="00BA7742"/>
    <w:rsid w:val="00BB1EE0"/>
    <w:rsid w:val="00BB2222"/>
    <w:rsid w:val="00BB6247"/>
    <w:rsid w:val="00BC06B3"/>
    <w:rsid w:val="00BC3786"/>
    <w:rsid w:val="00BD30F2"/>
    <w:rsid w:val="00BE0395"/>
    <w:rsid w:val="00BE0457"/>
    <w:rsid w:val="00BF3937"/>
    <w:rsid w:val="00C01337"/>
    <w:rsid w:val="00C16C70"/>
    <w:rsid w:val="00C30A9D"/>
    <w:rsid w:val="00C3516F"/>
    <w:rsid w:val="00C4176C"/>
    <w:rsid w:val="00C522AF"/>
    <w:rsid w:val="00C57825"/>
    <w:rsid w:val="00C73EB2"/>
    <w:rsid w:val="00CA7474"/>
    <w:rsid w:val="00CB2617"/>
    <w:rsid w:val="00CC19CF"/>
    <w:rsid w:val="00CC2F62"/>
    <w:rsid w:val="00D01A40"/>
    <w:rsid w:val="00D06EF0"/>
    <w:rsid w:val="00D26E6D"/>
    <w:rsid w:val="00D26EC5"/>
    <w:rsid w:val="00D37668"/>
    <w:rsid w:val="00D5601E"/>
    <w:rsid w:val="00D56105"/>
    <w:rsid w:val="00D62CCB"/>
    <w:rsid w:val="00D65759"/>
    <w:rsid w:val="00D77121"/>
    <w:rsid w:val="00D82EE2"/>
    <w:rsid w:val="00D8702E"/>
    <w:rsid w:val="00DA3FF9"/>
    <w:rsid w:val="00DB0457"/>
    <w:rsid w:val="00DB1E8D"/>
    <w:rsid w:val="00DC0E7F"/>
    <w:rsid w:val="00DC1FB5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114C0"/>
    <w:rsid w:val="00E32C33"/>
    <w:rsid w:val="00E40526"/>
    <w:rsid w:val="00E43316"/>
    <w:rsid w:val="00E45692"/>
    <w:rsid w:val="00E65600"/>
    <w:rsid w:val="00E71507"/>
    <w:rsid w:val="00E73D83"/>
    <w:rsid w:val="00E741BA"/>
    <w:rsid w:val="00E757A1"/>
    <w:rsid w:val="00E82544"/>
    <w:rsid w:val="00E82E8E"/>
    <w:rsid w:val="00EB766C"/>
    <w:rsid w:val="00EC6388"/>
    <w:rsid w:val="00EC6553"/>
    <w:rsid w:val="00EE765A"/>
    <w:rsid w:val="00EF403E"/>
    <w:rsid w:val="00EF4F07"/>
    <w:rsid w:val="00EF6B6A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3724"/>
    <w:rsid w:val="00F93B62"/>
    <w:rsid w:val="00FA66DB"/>
    <w:rsid w:val="00FB0A3C"/>
    <w:rsid w:val="00FB3584"/>
    <w:rsid w:val="00FD66E3"/>
    <w:rsid w:val="00FE22F3"/>
    <w:rsid w:val="00FE64E7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4FB3F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617C2"/>
    <w:pPr>
      <w:spacing w:after="0" w:line="360" w:lineRule="auto"/>
      <w:jc w:val="both"/>
    </w:pPr>
    <w:rPr>
      <w:rFonts w:ascii="Arial" w:eastAsia="Times New Roman" w:hAnsi="Arial" w:cs="Times New Roman"/>
      <w:kern w:val="12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  <w:jc w:val="left"/>
    </w:pPr>
  </w:style>
  <w:style w:type="paragraph" w:customStyle="1" w:styleId="TableHead">
    <w:name w:val="TableHead"/>
    <w:basedOn w:val="Standard"/>
    <w:rsid w:val="00D8702E"/>
    <w:pPr>
      <w:jc w:val="left"/>
    </w:pPr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  <w:jc w:val="left"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pPr>
      <w:jc w:val="left"/>
    </w:pPr>
    <w:rPr>
      <w:i/>
      <w:lang w:val="de-CH"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rstellung%20Mitarbeitende\_diverses%20%5bDoks_Infos_etc%5d\docformer_bookformer\Vorlagen\in%20MS%20Office%20Word%20angeheftet\HB_GmBH-R_Vertra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HB_GmBH-R_Vertrag.dotx</Template>
  <TotalTime>0</TotalTime>
  <Pages>1</Pages>
  <Words>62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Stéphanie Rieder</cp:lastModifiedBy>
  <cp:revision>3</cp:revision>
  <dcterms:created xsi:type="dcterms:W3CDTF">2019-11-05T17:25:00Z</dcterms:created>
  <dcterms:modified xsi:type="dcterms:W3CDTF">2019-11-05T17:25:00Z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