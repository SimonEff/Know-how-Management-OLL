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AD4" w:rsidRPr="006033EC" w:rsidRDefault="00FA4AD4" w:rsidP="006033EC">
      <w:pPr>
        <w:pStyle w:val="CommentTitle1"/>
      </w:pPr>
      <w:r w:rsidRPr="006033EC">
        <w:t>Öffentliche Urkunde</w:t>
      </w:r>
    </w:p>
    <w:p w:rsidR="00FA4AD4" w:rsidRDefault="00FA4AD4" w:rsidP="006033EC">
      <w:pPr>
        <w:pStyle w:val="CommentAlt"/>
      </w:pPr>
      <w:r>
        <w:t>über die</w:t>
      </w:r>
    </w:p>
    <w:p w:rsidR="00FA4AD4" w:rsidRDefault="00FA4AD4" w:rsidP="006033EC">
      <w:pPr>
        <w:pStyle w:val="CommentAlt"/>
      </w:pPr>
      <w:r>
        <w:t>Beschlüsse der Gesellschafterversammlung</w:t>
      </w:r>
    </w:p>
    <w:p w:rsidR="00FA4AD4" w:rsidRDefault="00FA4AD4" w:rsidP="006033EC">
      <w:pPr>
        <w:pStyle w:val="CommentAlt"/>
      </w:pPr>
      <w:r>
        <w:t>– Kapitalerhöhung –</w:t>
      </w:r>
    </w:p>
    <w:p w:rsidR="00FA4AD4" w:rsidRDefault="00FA4AD4" w:rsidP="006033EC">
      <w:pPr>
        <w:pStyle w:val="CommentAlt"/>
      </w:pPr>
      <w:r>
        <w:t xml:space="preserve">der </w:t>
      </w:r>
      <w:r w:rsidRPr="00B34A68">
        <w:rPr>
          <w:color w:val="0000FF"/>
        </w:rPr>
        <w:t>[Firma der Gesellschaft]</w:t>
      </w:r>
      <w:r>
        <w:t xml:space="preserve">, (UID: </w:t>
      </w:r>
      <w:r w:rsidRPr="00B34A68">
        <w:rPr>
          <w:color w:val="0000FF"/>
        </w:rPr>
        <w:t>[Nummer]</w:t>
      </w:r>
      <w:r>
        <w:t xml:space="preserve">) mit Sitz in </w:t>
      </w:r>
      <w:r w:rsidRPr="00B34A68">
        <w:rPr>
          <w:color w:val="0000FF"/>
        </w:rPr>
        <w:t>[Ort]</w:t>
      </w:r>
    </w:p>
    <w:p w:rsidR="00FA4AD4" w:rsidRDefault="00FA4AD4" w:rsidP="006033EC">
      <w:pPr>
        <w:pStyle w:val="Comment"/>
      </w:pPr>
      <w:r>
        <w:t xml:space="preserve">Vor der unterzeichnenden Urkundsperson des Kantons </w:t>
      </w:r>
      <w:r w:rsidRPr="00B34A68">
        <w:rPr>
          <w:color w:val="0000FF"/>
        </w:rPr>
        <w:t>[Kanton]</w:t>
      </w:r>
      <w:r>
        <w:t xml:space="preserve">, </w:t>
      </w:r>
      <w:r w:rsidRPr="00B34A68">
        <w:rPr>
          <w:color w:val="0000FF"/>
        </w:rPr>
        <w:t>[Name Notar(in)]</w:t>
      </w:r>
      <w:r>
        <w:t xml:space="preserve">, hat am </w:t>
      </w:r>
      <w:r w:rsidRPr="00B34A68">
        <w:rPr>
          <w:color w:val="0000FF"/>
        </w:rPr>
        <w:t>[Datum]</w:t>
      </w:r>
      <w:r>
        <w:t xml:space="preserve"> an der </w:t>
      </w:r>
      <w:r w:rsidRPr="00B34A68">
        <w:rPr>
          <w:color w:val="0000FF"/>
        </w:rPr>
        <w:t>[Geschäftsadresse der Urkundsperson]</w:t>
      </w:r>
      <w:r>
        <w:t xml:space="preserve"> eine </w:t>
      </w:r>
      <w:proofErr w:type="spellStart"/>
      <w:r>
        <w:t>ausserordentliche</w:t>
      </w:r>
      <w:proofErr w:type="spellEnd"/>
      <w:r>
        <w:t xml:space="preserve"> Gesellschafterversammlung der oben erwähnten Gesellschaft stattgefunden. Über deren Beschlüsse errichtet die unterzeichnende Urkundsperson nach den Bestimmungen des Schweizerischen Obligationenrechtes (OR) diese öffentliche Urkunde.</w:t>
      </w:r>
    </w:p>
    <w:p w:rsidR="00FA4AD4" w:rsidRPr="006033EC" w:rsidRDefault="00FA4AD4" w:rsidP="006C210C">
      <w:pPr>
        <w:pStyle w:val="CommentTitle3"/>
        <w:jc w:val="center"/>
      </w:pPr>
      <w:r w:rsidRPr="006033EC">
        <w:t>I.</w:t>
      </w:r>
    </w:p>
    <w:p w:rsidR="00FA4AD4" w:rsidRDefault="00FA4AD4" w:rsidP="006033EC">
      <w:pPr>
        <w:pStyle w:val="Comment"/>
      </w:pPr>
      <w:r w:rsidRPr="00B34A68">
        <w:rPr>
          <w:color w:val="0000FF"/>
        </w:rPr>
        <w:t>[Name des Vorsitzenden]</w:t>
      </w:r>
      <w:r>
        <w:t xml:space="preserve"> eröffnet die Versammlung und übernimmt den Vorsitz. Er bestimmt die unterzeichnende Urkundsperson als Protokollführer und Stimmenzähler.</w:t>
      </w:r>
    </w:p>
    <w:p w:rsidR="00FA4AD4" w:rsidRDefault="00FA4AD4" w:rsidP="006033EC">
      <w:pPr>
        <w:pStyle w:val="Comment"/>
      </w:pPr>
      <w:r>
        <w:t>Der Vorsitzende stellt fest:</w:t>
      </w:r>
    </w:p>
    <w:p w:rsidR="0031617A" w:rsidRPr="006C210C" w:rsidRDefault="0031617A" w:rsidP="0031617A">
      <w:pPr>
        <w:pStyle w:val="List1"/>
        <w:tabs>
          <w:tab w:val="clear" w:pos="709"/>
          <w:tab w:val="left" w:pos="284"/>
        </w:tabs>
        <w:ind w:left="284" w:hanging="284"/>
        <w:rPr>
          <w:color w:val="0000FF"/>
        </w:rPr>
      </w:pPr>
      <w:r w:rsidRPr="006C210C">
        <w:rPr>
          <w:color w:val="0000FF"/>
        </w:rPr>
        <w:t>[–</w:t>
      </w:r>
      <w:r w:rsidRPr="006C210C">
        <w:rPr>
          <w:color w:val="0000FF"/>
        </w:rPr>
        <w:tab/>
        <w:t xml:space="preserve">Es sind weder Organvertreter noch andere abhängige Stimmrechtsvertreter im Sinne von Art. 805 Abs. 5 Ziff. 8 OR </w:t>
      </w:r>
      <w:proofErr w:type="spellStart"/>
      <w:r w:rsidRPr="006C210C">
        <w:rPr>
          <w:color w:val="0000FF"/>
        </w:rPr>
        <w:t>i.V.m</w:t>
      </w:r>
      <w:proofErr w:type="spellEnd"/>
      <w:r w:rsidRPr="006C210C">
        <w:rPr>
          <w:color w:val="0000FF"/>
        </w:rPr>
        <w:t xml:space="preserve">. Art. 689c OR vorgeschlagen, noch üben Depotvertreter im Sinne von Art. 805 Abs. 5 Ziff. 8 OR </w:t>
      </w:r>
      <w:proofErr w:type="spellStart"/>
      <w:r w:rsidRPr="006C210C">
        <w:rPr>
          <w:color w:val="0000FF"/>
        </w:rPr>
        <w:t>i.V.m</w:t>
      </w:r>
      <w:proofErr w:type="spellEnd"/>
      <w:r w:rsidRPr="006C210C">
        <w:rPr>
          <w:color w:val="0000FF"/>
        </w:rPr>
        <w:t>. Art. 689d OR Mitwirkungsrechte aus;]</w:t>
      </w:r>
    </w:p>
    <w:p w:rsidR="0031617A" w:rsidRPr="00FA4AD4" w:rsidRDefault="0031617A" w:rsidP="0031617A">
      <w:pPr>
        <w:pStyle w:val="List1"/>
        <w:tabs>
          <w:tab w:val="clear" w:pos="709"/>
          <w:tab w:val="left" w:pos="284"/>
        </w:tabs>
        <w:ind w:left="284" w:hanging="284"/>
        <w:rPr>
          <w:lang w:val="de-CH"/>
        </w:rPr>
      </w:pPr>
      <w:r w:rsidRPr="00FA4AD4">
        <w:rPr>
          <w:lang w:val="de-CH"/>
        </w:rPr>
        <w:t>–</w:t>
      </w:r>
      <w:r w:rsidRPr="00FA4AD4">
        <w:rPr>
          <w:lang w:val="de-CH"/>
        </w:rPr>
        <w:tab/>
        <w:t xml:space="preserve">Das gesamte Stammkapital der Gesellschaft von CHF </w:t>
      </w:r>
      <w:r w:rsidRPr="00B34A68">
        <w:rPr>
          <w:color w:val="0000FF"/>
        </w:rPr>
        <w:t>[Stammkapital der Gesellschaft]</w:t>
      </w:r>
      <w:r w:rsidRPr="00FA4AD4">
        <w:rPr>
          <w:lang w:val="de-CH"/>
        </w:rPr>
        <w:t xml:space="preserve"> ist vertreten;</w:t>
      </w:r>
    </w:p>
    <w:p w:rsidR="0031617A" w:rsidRPr="00FA4AD4" w:rsidRDefault="0031617A" w:rsidP="0031617A">
      <w:pPr>
        <w:pStyle w:val="List1"/>
        <w:tabs>
          <w:tab w:val="clear" w:pos="709"/>
          <w:tab w:val="left" w:pos="284"/>
        </w:tabs>
        <w:ind w:left="284" w:hanging="284"/>
        <w:rPr>
          <w:lang w:val="de-CH"/>
        </w:rPr>
      </w:pPr>
      <w:r w:rsidRPr="00FA4AD4">
        <w:rPr>
          <w:lang w:val="de-CH"/>
        </w:rPr>
        <w:t>–</w:t>
      </w:r>
      <w:r w:rsidRPr="00FA4AD4">
        <w:rPr>
          <w:lang w:val="de-CH"/>
        </w:rPr>
        <w:tab/>
        <w:t>Die heutige Gesellschafterversammlung ist als Universalversammlung im Sinne von Art.</w:t>
      </w:r>
      <w:r>
        <w:rPr>
          <w:lang w:val="de-CH"/>
        </w:rPr>
        <w:t> </w:t>
      </w:r>
      <w:r w:rsidRPr="00FA4AD4">
        <w:rPr>
          <w:lang w:val="de-CH"/>
        </w:rPr>
        <w:t>805 Abs.</w:t>
      </w:r>
      <w:r>
        <w:rPr>
          <w:lang w:val="de-CH"/>
        </w:rPr>
        <w:t> </w:t>
      </w:r>
      <w:r w:rsidRPr="00FA4AD4">
        <w:rPr>
          <w:lang w:val="de-CH"/>
        </w:rPr>
        <w:t>3 und 5 Ziff.</w:t>
      </w:r>
      <w:r>
        <w:rPr>
          <w:lang w:val="de-CH"/>
        </w:rPr>
        <w:t> </w:t>
      </w:r>
      <w:r w:rsidRPr="00FA4AD4">
        <w:rPr>
          <w:lang w:val="de-CH"/>
        </w:rPr>
        <w:t xml:space="preserve">5 OR </w:t>
      </w:r>
      <w:proofErr w:type="spellStart"/>
      <w:r w:rsidRPr="00FA4AD4">
        <w:rPr>
          <w:lang w:val="de-CH"/>
        </w:rPr>
        <w:t>i.V.m</w:t>
      </w:r>
      <w:proofErr w:type="spellEnd"/>
      <w:r w:rsidRPr="00FA4AD4">
        <w:rPr>
          <w:lang w:val="de-CH"/>
        </w:rPr>
        <w:t>. Art.</w:t>
      </w:r>
      <w:r>
        <w:rPr>
          <w:lang w:val="de-CH"/>
        </w:rPr>
        <w:t> </w:t>
      </w:r>
      <w:r w:rsidRPr="00FA4AD4">
        <w:rPr>
          <w:lang w:val="de-CH"/>
        </w:rPr>
        <w:t>701 OR konstituiert und beschlussfähig.</w:t>
      </w:r>
    </w:p>
    <w:p w:rsidR="00FA4AD4" w:rsidRDefault="00FA4AD4" w:rsidP="006033EC">
      <w:pPr>
        <w:pStyle w:val="Comment"/>
      </w:pPr>
      <w:r>
        <w:t>Gegen diese Feststellungen wird kein Widerspruch erhoben.</w:t>
      </w:r>
    </w:p>
    <w:p w:rsidR="00FA4AD4" w:rsidRDefault="00FA4AD4" w:rsidP="006C210C">
      <w:pPr>
        <w:pStyle w:val="CommentTitle3"/>
        <w:jc w:val="center"/>
      </w:pPr>
      <w:r>
        <w:t>II.</w:t>
      </w:r>
    </w:p>
    <w:p w:rsidR="00FA4AD4" w:rsidRDefault="00FA4AD4" w:rsidP="006033EC">
      <w:pPr>
        <w:pStyle w:val="Comment"/>
      </w:pPr>
      <w:r>
        <w:t xml:space="preserve">Die Gesellschafterversammlung </w:t>
      </w:r>
      <w:proofErr w:type="spellStart"/>
      <w:r>
        <w:t>beschliesst</w:t>
      </w:r>
      <w:proofErr w:type="spellEnd"/>
      <w:r>
        <w:t xml:space="preserve"> einstimmig die Erhöhung des Stammkapitals der Gesellschaft um CHF </w:t>
      </w:r>
      <w:r w:rsidRPr="00B34A68">
        <w:rPr>
          <w:color w:val="0000FF"/>
        </w:rPr>
        <w:t>[Betrag]</w:t>
      </w:r>
      <w:r>
        <w:t xml:space="preserve"> auf CHF </w:t>
      </w:r>
      <w:r w:rsidRPr="00B34A68">
        <w:rPr>
          <w:color w:val="0000FF"/>
        </w:rPr>
        <w:t>[Betrag]</w:t>
      </w:r>
      <w:r>
        <w:t xml:space="preserve"> und legt Folgendes fest:</w:t>
      </w:r>
    </w:p>
    <w:p w:rsidR="00FA4AD4" w:rsidRPr="00FA4AD4" w:rsidRDefault="00FA4AD4" w:rsidP="0031617A">
      <w:pPr>
        <w:pStyle w:val="List1"/>
      </w:pPr>
      <w:r>
        <w:t>1.</w:t>
      </w:r>
      <w:r w:rsidR="00F25134">
        <w:t> </w:t>
      </w:r>
      <w:r w:rsidRPr="00FA4AD4">
        <w:t>a)</w:t>
      </w:r>
      <w:r w:rsidRPr="00FA4AD4">
        <w:tab/>
      </w:r>
      <w:r w:rsidRPr="0031617A">
        <w:t>gesamter</w:t>
      </w:r>
      <w:r w:rsidRPr="00FA4AD4">
        <w:t xml:space="preserve"> </w:t>
      </w:r>
      <w:r w:rsidRPr="00F25134">
        <w:t>Nennbetrag, um den das Stammkapital</w:t>
      </w:r>
      <w:r w:rsidRPr="00FA4AD4">
        <w:t xml:space="preserve"> erhöht werden soll:</w:t>
      </w:r>
    </w:p>
    <w:p w:rsidR="00FA4AD4" w:rsidRPr="0031617A" w:rsidRDefault="00FA4AD4" w:rsidP="0031617A">
      <w:pPr>
        <w:pStyle w:val="ListCont1"/>
      </w:pPr>
      <w:r w:rsidRPr="0031617A">
        <w:t xml:space="preserve">CHF </w:t>
      </w:r>
      <w:r w:rsidRPr="0031617A">
        <w:rPr>
          <w:color w:val="0000FF"/>
        </w:rPr>
        <w:t>[Betrag]</w:t>
      </w:r>
      <w:r w:rsidRPr="0031617A">
        <w:t>;</w:t>
      </w:r>
    </w:p>
    <w:p w:rsidR="00FA4AD4" w:rsidRPr="0031617A" w:rsidRDefault="00FA4AD4" w:rsidP="0031617A">
      <w:pPr>
        <w:pStyle w:val="List2"/>
      </w:pPr>
      <w:r w:rsidRPr="0031617A">
        <w:lastRenderedPageBreak/>
        <w:t>b)</w:t>
      </w:r>
      <w:r w:rsidRPr="0031617A">
        <w:tab/>
        <w:t xml:space="preserve">Betrag der darauf zu leistenden Einlagen: CHF </w:t>
      </w:r>
      <w:r w:rsidRPr="0031617A">
        <w:rPr>
          <w:color w:val="0000FF"/>
        </w:rPr>
        <w:t>[Betrag]</w:t>
      </w:r>
      <w:r w:rsidRPr="0031617A">
        <w:t>;</w:t>
      </w:r>
    </w:p>
    <w:p w:rsidR="00FA4AD4" w:rsidRPr="00FA4AD4" w:rsidRDefault="00F25134" w:rsidP="0031617A">
      <w:pPr>
        <w:pStyle w:val="List1"/>
        <w:rPr>
          <w:lang w:val="de-CH"/>
        </w:rPr>
      </w:pPr>
      <w:r>
        <w:t>2. </w:t>
      </w:r>
      <w:r w:rsidR="00FA4AD4" w:rsidRPr="00FA4AD4">
        <w:rPr>
          <w:lang w:val="de-CH"/>
        </w:rPr>
        <w:t>a)</w:t>
      </w:r>
      <w:r w:rsidR="00FA4AD4" w:rsidRPr="00FA4AD4">
        <w:rPr>
          <w:lang w:val="de-CH"/>
        </w:rPr>
        <w:tab/>
        <w:t xml:space="preserve">Anzahl und Nennwert der neu auszugebenden Stammanteile: </w:t>
      </w:r>
      <w:r w:rsidR="00FA4AD4" w:rsidRPr="00B34A68">
        <w:rPr>
          <w:color w:val="0000FF"/>
        </w:rPr>
        <w:t>[Anzahl]</w:t>
      </w:r>
      <w:r w:rsidR="00FA4AD4" w:rsidRPr="00FA4AD4">
        <w:rPr>
          <w:lang w:val="de-CH"/>
        </w:rPr>
        <w:t xml:space="preserve"> Stammanteile mit einem Nennwert von je CHF </w:t>
      </w:r>
      <w:r w:rsidR="00FA4AD4" w:rsidRPr="00B34A68">
        <w:rPr>
          <w:color w:val="0000FF"/>
        </w:rPr>
        <w:t>[Betrag]</w:t>
      </w:r>
      <w:r w:rsidR="00FA4AD4" w:rsidRPr="00FA4AD4">
        <w:rPr>
          <w:lang w:val="de-CH"/>
        </w:rPr>
        <w:t>;</w:t>
      </w:r>
    </w:p>
    <w:p w:rsidR="00FA4AD4" w:rsidRPr="00FA4AD4" w:rsidRDefault="00FA4AD4" w:rsidP="0031617A">
      <w:pPr>
        <w:pStyle w:val="List2"/>
      </w:pPr>
      <w:r w:rsidRPr="00FA4AD4">
        <w:t>b)</w:t>
      </w:r>
      <w:r w:rsidRPr="00FA4AD4">
        <w:tab/>
        <w:t>Vorrechte einzelner Kategorien: keine;</w:t>
      </w:r>
    </w:p>
    <w:p w:rsidR="00FA4AD4" w:rsidRPr="00FA4AD4" w:rsidRDefault="00F25134" w:rsidP="0031617A">
      <w:pPr>
        <w:pStyle w:val="List1"/>
        <w:rPr>
          <w:lang w:val="de-CH"/>
        </w:rPr>
      </w:pPr>
      <w:r>
        <w:t>3. </w:t>
      </w:r>
      <w:r w:rsidR="00FA4AD4" w:rsidRPr="00FA4AD4">
        <w:rPr>
          <w:lang w:val="de-CH"/>
        </w:rPr>
        <w:t>a)</w:t>
      </w:r>
      <w:r w:rsidR="00FA4AD4" w:rsidRPr="00FA4AD4">
        <w:rPr>
          <w:lang w:val="de-CH"/>
        </w:rPr>
        <w:tab/>
        <w:t xml:space="preserve">Ausgabebetrag: CHF </w:t>
      </w:r>
      <w:r w:rsidR="00FA4AD4" w:rsidRPr="00B34A68">
        <w:rPr>
          <w:color w:val="0000FF"/>
        </w:rPr>
        <w:t>[Betrag]</w:t>
      </w:r>
      <w:r w:rsidR="00FA4AD4" w:rsidRPr="00FA4AD4">
        <w:rPr>
          <w:lang w:val="de-CH"/>
        </w:rPr>
        <w:t xml:space="preserve"> je Stammanteil;</w:t>
      </w:r>
    </w:p>
    <w:p w:rsidR="00FA4AD4" w:rsidRPr="00FA4AD4" w:rsidRDefault="00FA4AD4" w:rsidP="0031617A">
      <w:pPr>
        <w:pStyle w:val="List2"/>
      </w:pPr>
      <w:r w:rsidRPr="00FA4AD4">
        <w:t>b)</w:t>
      </w:r>
      <w:r w:rsidRPr="00FA4AD4">
        <w:tab/>
        <w:t>Beginn der Dividendenberechtigung: ab Eintragung der Kapitalerhöhung im Handelsregister;</w:t>
      </w:r>
    </w:p>
    <w:p w:rsidR="00FA4AD4" w:rsidRDefault="00FA4AD4" w:rsidP="0031617A">
      <w:pPr>
        <w:pStyle w:val="List1"/>
      </w:pPr>
      <w:r>
        <w:t>4.</w:t>
      </w:r>
      <w:r>
        <w:tab/>
        <w:t>Art der Einlagen:</w:t>
      </w:r>
    </w:p>
    <w:p w:rsidR="00FA4AD4" w:rsidRDefault="00FA4AD4" w:rsidP="0031617A">
      <w:pPr>
        <w:pStyle w:val="ListCont1"/>
      </w:pPr>
      <w:r>
        <w:t xml:space="preserve">in Geld für </w:t>
      </w:r>
      <w:r w:rsidRPr="00B34A68">
        <w:rPr>
          <w:color w:val="0000FF"/>
        </w:rPr>
        <w:t>[Anzahl]</w:t>
      </w:r>
      <w:r>
        <w:t xml:space="preserve"> </w:t>
      </w:r>
      <w:r w:rsidRPr="00B34A68">
        <w:rPr>
          <w:color w:val="0000FF"/>
        </w:rPr>
        <w:t>[Art]</w:t>
      </w:r>
      <w:r>
        <w:t xml:space="preserve">-Stammanteile zu je CHF </w:t>
      </w:r>
      <w:r w:rsidRPr="00B34A68">
        <w:rPr>
          <w:color w:val="0000FF"/>
        </w:rPr>
        <w:t>[Betrag]</w:t>
      </w:r>
      <w:r>
        <w:t>;</w:t>
      </w:r>
    </w:p>
    <w:p w:rsidR="00FA4AD4" w:rsidRPr="00FA4AD4" w:rsidRDefault="00FA4AD4" w:rsidP="0031617A">
      <w:pPr>
        <w:pStyle w:val="List1"/>
        <w:rPr>
          <w:lang w:val="de-CH"/>
        </w:rPr>
      </w:pPr>
      <w:r w:rsidRPr="00FA4AD4">
        <w:rPr>
          <w:lang w:val="de-CH"/>
        </w:rPr>
        <w:t>5.</w:t>
      </w:r>
      <w:r w:rsidRPr="00FA4AD4">
        <w:rPr>
          <w:lang w:val="de-CH"/>
        </w:rPr>
        <w:tab/>
        <w:t>Zuweisung nicht ausgeübter oder entzogener Bezugsrechte und Einschränkung oder Aufhebung des Bezugsrechtes: Die Bezugsrechte der Gesellschafter werden weder eingeschränkt noch entzogen. Die Geschäftsführer werden ermächtigt, nicht ausgeübte Bezugsrechte nach ihrem Ermessen zuzuteilen;</w:t>
      </w:r>
    </w:p>
    <w:p w:rsidR="00FA4AD4" w:rsidRPr="006C210C" w:rsidRDefault="00FA4AD4" w:rsidP="00F25134">
      <w:pPr>
        <w:pStyle w:val="Comment"/>
        <w:rPr>
          <w:i/>
          <w:color w:val="0000FF"/>
          <w:lang w:val="de-CH"/>
        </w:rPr>
      </w:pPr>
      <w:r w:rsidRPr="006C210C">
        <w:rPr>
          <w:i/>
          <w:color w:val="0000FF"/>
          <w:lang w:val="de-CH"/>
        </w:rPr>
        <w:t>(Variante: Übertragungsbeschränkung:)</w:t>
      </w:r>
    </w:p>
    <w:p w:rsidR="00FA4AD4" w:rsidRPr="00FA4AD4" w:rsidRDefault="00FA4AD4" w:rsidP="0031617A">
      <w:pPr>
        <w:pStyle w:val="List1"/>
        <w:rPr>
          <w:lang w:val="de-CH"/>
        </w:rPr>
      </w:pPr>
      <w:r w:rsidRPr="00FA4AD4">
        <w:rPr>
          <w:lang w:val="de-CH"/>
        </w:rPr>
        <w:t>6.</w:t>
      </w:r>
      <w:r w:rsidRPr="00FA4AD4">
        <w:rPr>
          <w:lang w:val="de-CH"/>
        </w:rPr>
        <w:tab/>
        <w:t>Vom Gesetz abweichende Regelung der Zustimmungserfordernisse für die Übertragung der neuen Stammanteile: Die Übertragbarkeit der neuen Stammanteile ist nach Massgabe der Statuten beschränkt;</w:t>
      </w:r>
    </w:p>
    <w:p w:rsidR="00FA4AD4" w:rsidRPr="006C210C" w:rsidRDefault="00FA4AD4" w:rsidP="00F25134">
      <w:pPr>
        <w:pStyle w:val="Comment"/>
        <w:rPr>
          <w:i/>
          <w:color w:val="0000FF"/>
          <w:lang w:val="de-CH"/>
        </w:rPr>
      </w:pPr>
      <w:r w:rsidRPr="006C210C">
        <w:rPr>
          <w:i/>
          <w:color w:val="0000FF"/>
          <w:lang w:val="de-CH"/>
        </w:rPr>
        <w:t>(Variante besondere Vorteile:)</w:t>
      </w:r>
    </w:p>
    <w:p w:rsidR="00FA4AD4" w:rsidRPr="00FA4AD4" w:rsidRDefault="00FA4AD4" w:rsidP="0031617A">
      <w:pPr>
        <w:pStyle w:val="List1"/>
        <w:rPr>
          <w:lang w:val="de-CH"/>
        </w:rPr>
      </w:pPr>
      <w:r w:rsidRPr="00FA4AD4">
        <w:rPr>
          <w:lang w:val="de-CH"/>
        </w:rPr>
        <w:t>7.</w:t>
      </w:r>
      <w:r w:rsidRPr="00FA4AD4">
        <w:rPr>
          <w:lang w:val="de-CH"/>
        </w:rPr>
        <w:tab/>
        <w:t xml:space="preserve">Besondere Vorteile: </w:t>
      </w:r>
      <w:r w:rsidRPr="006C210C">
        <w:rPr>
          <w:color w:val="0000FF"/>
          <w:lang w:val="de-CH"/>
        </w:rPr>
        <w:t>[Inhalt, Wert der Vorteile; Name der Begünstigten];</w:t>
      </w:r>
    </w:p>
    <w:p w:rsidR="00FA4AD4" w:rsidRDefault="00FA4AD4" w:rsidP="0031617A">
      <w:pPr>
        <w:pStyle w:val="List1"/>
      </w:pPr>
      <w:r w:rsidRPr="00FA4AD4">
        <w:rPr>
          <w:lang w:val="de-CH"/>
        </w:rPr>
        <w:t>8.</w:t>
      </w:r>
      <w:r w:rsidRPr="00FA4AD4">
        <w:rPr>
          <w:lang w:val="de-CH"/>
        </w:rPr>
        <w:tab/>
        <w:t xml:space="preserve">Voraussetzung für die Ausübung vertraglich erworbener Bezugsrechte: Vertraglich erworbene Bezugsrechte unterliegen den Übertragungsbeschränkungen gemäss Art. </w:t>
      </w:r>
      <w:r w:rsidRPr="00B34A68">
        <w:rPr>
          <w:color w:val="0000FF"/>
        </w:rPr>
        <w:t>[Nummer]</w:t>
      </w:r>
      <w:r>
        <w:t xml:space="preserve"> der Statuten.</w:t>
      </w:r>
    </w:p>
    <w:p w:rsidR="00FA4AD4" w:rsidRPr="00FA4AD4" w:rsidRDefault="00FA4AD4" w:rsidP="0031617A">
      <w:pPr>
        <w:pStyle w:val="List1"/>
        <w:rPr>
          <w:lang w:val="de-CH"/>
        </w:rPr>
      </w:pPr>
      <w:r w:rsidRPr="00FA4AD4">
        <w:rPr>
          <w:lang w:val="de-CH"/>
        </w:rPr>
        <w:t>9.</w:t>
      </w:r>
      <w:r w:rsidRPr="00FA4AD4">
        <w:rPr>
          <w:lang w:val="de-CH"/>
        </w:rPr>
        <w:tab/>
        <w:t>Mit den neu auszugebende</w:t>
      </w:r>
      <w:bookmarkStart w:id="0" w:name="_GoBack"/>
      <w:bookmarkEnd w:id="0"/>
      <w:r w:rsidRPr="00FA4AD4">
        <w:rPr>
          <w:lang w:val="de-CH"/>
        </w:rPr>
        <w:t>n Stammanteilen sind verbunden:</w:t>
      </w:r>
    </w:p>
    <w:p w:rsidR="00FA4AD4" w:rsidRDefault="00FA4AD4" w:rsidP="006C210C">
      <w:pPr>
        <w:pStyle w:val="CommentTitle3"/>
        <w:jc w:val="center"/>
      </w:pPr>
      <w:r>
        <w:t>III.</w:t>
      </w:r>
    </w:p>
    <w:p w:rsidR="00FA4AD4" w:rsidRDefault="00FA4AD4" w:rsidP="006033EC">
      <w:pPr>
        <w:pStyle w:val="Comment"/>
      </w:pPr>
      <w:r>
        <w:t>Die Ausführung dieses Kapitalerhöhungsbeschlusses obliegt den Geschäftsführern, Art.</w:t>
      </w:r>
      <w:r w:rsidR="00680978">
        <w:t> </w:t>
      </w:r>
      <w:r>
        <w:t>781 Abs.</w:t>
      </w:r>
      <w:r w:rsidR="00680978">
        <w:t> </w:t>
      </w:r>
      <w:r>
        <w:t>2 OR.</w:t>
      </w:r>
    </w:p>
    <w:p w:rsidR="00FA4AD4" w:rsidRDefault="00FA4AD4" w:rsidP="006033EC">
      <w:pPr>
        <w:pStyle w:val="Comment"/>
      </w:pPr>
      <w:r>
        <w:t>Die Erhöhung des Stammkapitals muss innerhalb von drei Monaten nach dem Beschluss der Gesellschafterversammlung beim Handelsregister zur Eintragung angemeldet werden; sonst fällt der Beschluss dahin, Art.</w:t>
      </w:r>
      <w:r w:rsidR="00680978">
        <w:t> </w:t>
      </w:r>
      <w:r>
        <w:t>781 Abs.</w:t>
      </w:r>
      <w:r w:rsidR="00680978">
        <w:t> </w:t>
      </w:r>
      <w:r>
        <w:t>4 OR.</w:t>
      </w:r>
    </w:p>
    <w:p w:rsidR="00FA4AD4" w:rsidRDefault="00FA4AD4" w:rsidP="006C210C">
      <w:pPr>
        <w:pStyle w:val="CommentTitle3"/>
        <w:jc w:val="center"/>
      </w:pPr>
      <w:r>
        <w:lastRenderedPageBreak/>
        <w:t>IV.</w:t>
      </w:r>
    </w:p>
    <w:p w:rsidR="00FA4AD4" w:rsidRDefault="00FA4AD4" w:rsidP="006033EC">
      <w:pPr>
        <w:pStyle w:val="Comment"/>
      </w:pPr>
      <w:r>
        <w:t>Ferner sind der eingangs erwähnte Vorsitzende, jeder Versammlungsteilnehmer sowie die Urkundsperson (mit dem Recht, Untervollmacht zu erteilen) einzeln bevollmächtigt, mögliche infolge von Beanstandungen seitens der Handelsregisterbehörde notwendige Änderungen formeller Natur an den Statuten oder an dieser öffentlichen Urkunde namens der Geschäftsführer vorzunehmen, soweit dies gesetzlich zulässig ist.</w:t>
      </w:r>
    </w:p>
    <w:p w:rsidR="00FA4AD4" w:rsidRDefault="00FA4AD4" w:rsidP="006465ED">
      <w:pPr>
        <w:pStyle w:val="BlockCommentAlt"/>
      </w:pPr>
      <w:r w:rsidRPr="00B34A68">
        <w:rPr>
          <w:color w:val="0000FF"/>
        </w:rPr>
        <w:t>[Ort]</w:t>
      </w:r>
      <w:r>
        <w:t xml:space="preserve">, </w:t>
      </w:r>
      <w:r w:rsidRPr="00B34A68">
        <w:rPr>
          <w:color w:val="0000FF"/>
        </w:rPr>
        <w:t>[Datum]</w:t>
      </w:r>
    </w:p>
    <w:p w:rsidR="00FA4AD4" w:rsidRDefault="00FA4AD4" w:rsidP="006465ED">
      <w:pPr>
        <w:pStyle w:val="BlockCommentAlt"/>
      </w:pPr>
      <w:r>
        <w:t>Der Vorsitzende:</w:t>
      </w:r>
      <w:r w:rsidR="006465ED">
        <w:tab/>
      </w:r>
      <w:r>
        <w:t>Der Protokollführer und Stimmenzähler:</w:t>
      </w:r>
    </w:p>
    <w:p w:rsidR="00FA4AD4" w:rsidRDefault="00FA4AD4" w:rsidP="006465ED">
      <w:pPr>
        <w:pStyle w:val="BlockComment"/>
      </w:pPr>
      <w:r>
        <w:t>..........................................</w:t>
      </w:r>
      <w:r w:rsidR="006465ED">
        <w:tab/>
      </w:r>
      <w:r>
        <w:t>.........................................</w:t>
      </w:r>
    </w:p>
    <w:sectPr w:rsidR="00FA4AD4" w:rsidSect="0083640A">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4464"/>
    <w:multiLevelType w:val="multilevel"/>
    <w:tmpl w:val="E4784463"/>
    <w:name w:val="list-4618802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446E"/>
    <w:multiLevelType w:val="multilevel"/>
    <w:tmpl w:val="E478446D"/>
    <w:name w:val="list-4618802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784478"/>
    <w:multiLevelType w:val="multilevel"/>
    <w:tmpl w:val="E4784477"/>
    <w:name w:val="list-461880200"/>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78448A"/>
    <w:multiLevelType w:val="multilevel"/>
    <w:tmpl w:val="E4784489"/>
    <w:name w:val="list-461880182"/>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7845C5"/>
    <w:multiLevelType w:val="multilevel"/>
    <w:tmpl w:val="E47845C4"/>
    <w:name w:val="list-46187986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7845E3"/>
    <w:multiLevelType w:val="multilevel"/>
    <w:tmpl w:val="E47845E2"/>
    <w:name w:val="list-46187983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7845ED"/>
    <w:multiLevelType w:val="multilevel"/>
    <w:tmpl w:val="E47845EC"/>
    <w:name w:val="list-46187982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9C4A7"/>
    <w:multiLevelType w:val="multilevel"/>
    <w:tmpl w:val="E489C4A6"/>
    <w:name w:val="list-46073327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9C4B1"/>
    <w:multiLevelType w:val="multilevel"/>
    <w:tmpl w:val="E489C4B0"/>
    <w:name w:val="list-46073326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9C781"/>
    <w:multiLevelType w:val="multilevel"/>
    <w:tmpl w:val="E489C780"/>
    <w:name w:val="list-46073254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9C78B"/>
    <w:multiLevelType w:val="multilevel"/>
    <w:tmpl w:val="E489C78A"/>
    <w:name w:val="list-46073253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9CA01"/>
    <w:multiLevelType w:val="multilevel"/>
    <w:tmpl w:val="E489CA00"/>
    <w:name w:val="list-46073190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9CB3F"/>
    <w:multiLevelType w:val="multilevel"/>
    <w:tmpl w:val="E489CB3E"/>
    <w:name w:val="list-46073158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9CB49"/>
    <w:multiLevelType w:val="multilevel"/>
    <w:tmpl w:val="E489CB48"/>
    <w:name w:val="list-46073157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9CBC0"/>
    <w:multiLevelType w:val="multilevel"/>
    <w:tmpl w:val="E489CBBF"/>
    <w:name w:val="list-46073145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9CBCA"/>
    <w:multiLevelType w:val="multilevel"/>
    <w:tmpl w:val="E489CBC9"/>
    <w:name w:val="list-46073144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9CBD4"/>
    <w:multiLevelType w:val="multilevel"/>
    <w:tmpl w:val="E489CBD3"/>
    <w:name w:val="list-46073143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9CBE6"/>
    <w:multiLevelType w:val="multilevel"/>
    <w:tmpl w:val="E489CBE5"/>
    <w:name w:val="list-460731418"/>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9CBF8"/>
    <w:multiLevelType w:val="multilevel"/>
    <w:tmpl w:val="E489CBF7"/>
    <w:name w:val="list-460731400"/>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103"/>
  </w:num>
  <w:num w:numId="2">
    <w:abstractNumId w:val="104"/>
  </w:num>
  <w:num w:numId="3">
    <w:abstractNumId w:val="105"/>
  </w:num>
  <w:num w:numId="4">
    <w:abstractNumId w:val="106"/>
  </w:num>
  <w:num w:numId="5">
    <w:abstractNumId w:val="107"/>
  </w:num>
  <w:num w:numId="6">
    <w:abstractNumId w:val="108"/>
  </w:num>
  <w:num w:numId="7">
    <w:abstractNumId w:val="109"/>
  </w:num>
  <w:num w:numId="8">
    <w:abstractNumId w:val="110"/>
  </w:num>
  <w:num w:numId="9">
    <w:abstractNumId w:val="111"/>
  </w:num>
  <w:num w:numId="10">
    <w:abstractNumId w:val="112"/>
  </w:num>
  <w:num w:numId="11">
    <w:abstractNumId w:val="113"/>
  </w:num>
  <w:num w:numId="12">
    <w:abstractNumId w:val="114"/>
  </w:num>
  <w:num w:numId="13">
    <w:abstractNumId w:val="115"/>
  </w:num>
  <w:num w:numId="14">
    <w:abstractNumId w:val="116"/>
  </w:num>
  <w:num w:numId="15">
    <w:abstractNumId w:val="117"/>
  </w:num>
  <w:num w:numId="16">
    <w:abstractNumId w:val="118"/>
  </w:num>
  <w:num w:numId="17">
    <w:abstractNumId w:val="119"/>
  </w:num>
  <w:num w:numId="18">
    <w:abstractNumId w:val="120"/>
  </w:num>
  <w:num w:numId="19">
    <w:abstractNumId w:val="121"/>
  </w:num>
  <w:num w:numId="20">
    <w:abstractNumId w:val="122"/>
  </w:num>
  <w:num w:numId="21">
    <w:abstractNumId w:val="1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AD4"/>
    <w:rsid w:val="000439CB"/>
    <w:rsid w:val="00045615"/>
    <w:rsid w:val="00065C27"/>
    <w:rsid w:val="00067C5C"/>
    <w:rsid w:val="000A78E9"/>
    <w:rsid w:val="000B0544"/>
    <w:rsid w:val="000B20C7"/>
    <w:rsid w:val="000B774F"/>
    <w:rsid w:val="000C5967"/>
    <w:rsid w:val="000E525F"/>
    <w:rsid w:val="000F5E10"/>
    <w:rsid w:val="001216D8"/>
    <w:rsid w:val="001251CC"/>
    <w:rsid w:val="00141BC9"/>
    <w:rsid w:val="00145844"/>
    <w:rsid w:val="001A6F60"/>
    <w:rsid w:val="001B3A82"/>
    <w:rsid w:val="001E68F4"/>
    <w:rsid w:val="002210B6"/>
    <w:rsid w:val="00234FE2"/>
    <w:rsid w:val="002454EE"/>
    <w:rsid w:val="002617C2"/>
    <w:rsid w:val="00263CCF"/>
    <w:rsid w:val="00271698"/>
    <w:rsid w:val="00276DAB"/>
    <w:rsid w:val="00292967"/>
    <w:rsid w:val="002A4134"/>
    <w:rsid w:val="002B3BB3"/>
    <w:rsid w:val="002C34ED"/>
    <w:rsid w:val="002D08DA"/>
    <w:rsid w:val="002E14BB"/>
    <w:rsid w:val="002E18BE"/>
    <w:rsid w:val="002E4493"/>
    <w:rsid w:val="002F382D"/>
    <w:rsid w:val="0031617A"/>
    <w:rsid w:val="00324BEF"/>
    <w:rsid w:val="00376450"/>
    <w:rsid w:val="0039344E"/>
    <w:rsid w:val="003D51C9"/>
    <w:rsid w:val="003F1C45"/>
    <w:rsid w:val="003F4AB5"/>
    <w:rsid w:val="00403C6D"/>
    <w:rsid w:val="004064C4"/>
    <w:rsid w:val="00421A45"/>
    <w:rsid w:val="00445A07"/>
    <w:rsid w:val="004563F4"/>
    <w:rsid w:val="00471988"/>
    <w:rsid w:val="004920E9"/>
    <w:rsid w:val="00492175"/>
    <w:rsid w:val="004C4CD4"/>
    <w:rsid w:val="004D723A"/>
    <w:rsid w:val="004D7CFC"/>
    <w:rsid w:val="004E77B8"/>
    <w:rsid w:val="00526E46"/>
    <w:rsid w:val="00526F99"/>
    <w:rsid w:val="00540641"/>
    <w:rsid w:val="005448A1"/>
    <w:rsid w:val="005566CC"/>
    <w:rsid w:val="005574F9"/>
    <w:rsid w:val="005606A8"/>
    <w:rsid w:val="00586DA4"/>
    <w:rsid w:val="005A7ED2"/>
    <w:rsid w:val="005B4C50"/>
    <w:rsid w:val="005B7B71"/>
    <w:rsid w:val="005D1123"/>
    <w:rsid w:val="006033EC"/>
    <w:rsid w:val="00604DA5"/>
    <w:rsid w:val="006465ED"/>
    <w:rsid w:val="00651B28"/>
    <w:rsid w:val="00654DD2"/>
    <w:rsid w:val="00666FBF"/>
    <w:rsid w:val="0068012E"/>
    <w:rsid w:val="00680978"/>
    <w:rsid w:val="00690E0D"/>
    <w:rsid w:val="006946B7"/>
    <w:rsid w:val="006B34EF"/>
    <w:rsid w:val="006C210C"/>
    <w:rsid w:val="006F3C4F"/>
    <w:rsid w:val="0071709B"/>
    <w:rsid w:val="00752672"/>
    <w:rsid w:val="0078353F"/>
    <w:rsid w:val="007B2513"/>
    <w:rsid w:val="007C2FFF"/>
    <w:rsid w:val="007C6253"/>
    <w:rsid w:val="007C75B3"/>
    <w:rsid w:val="007D2C93"/>
    <w:rsid w:val="007F1332"/>
    <w:rsid w:val="00847AB2"/>
    <w:rsid w:val="008516B7"/>
    <w:rsid w:val="00866899"/>
    <w:rsid w:val="008840B8"/>
    <w:rsid w:val="009278C0"/>
    <w:rsid w:val="0096713C"/>
    <w:rsid w:val="009852EE"/>
    <w:rsid w:val="0099643E"/>
    <w:rsid w:val="009B64AF"/>
    <w:rsid w:val="00A0479E"/>
    <w:rsid w:val="00A400BB"/>
    <w:rsid w:val="00A76EE1"/>
    <w:rsid w:val="00B279A9"/>
    <w:rsid w:val="00B34A68"/>
    <w:rsid w:val="00B354A9"/>
    <w:rsid w:val="00B366F3"/>
    <w:rsid w:val="00B4681C"/>
    <w:rsid w:val="00B66F73"/>
    <w:rsid w:val="00B833D6"/>
    <w:rsid w:val="00BA2A46"/>
    <w:rsid w:val="00BD30F2"/>
    <w:rsid w:val="00BE0395"/>
    <w:rsid w:val="00BF1CD8"/>
    <w:rsid w:val="00BF3937"/>
    <w:rsid w:val="00C4176C"/>
    <w:rsid w:val="00C53CF2"/>
    <w:rsid w:val="00C651FA"/>
    <w:rsid w:val="00CB2617"/>
    <w:rsid w:val="00CB646F"/>
    <w:rsid w:val="00CC19CF"/>
    <w:rsid w:val="00CC2F62"/>
    <w:rsid w:val="00CD54FE"/>
    <w:rsid w:val="00D01A40"/>
    <w:rsid w:val="00D77272"/>
    <w:rsid w:val="00D82EE2"/>
    <w:rsid w:val="00DC1FB5"/>
    <w:rsid w:val="00DC5B8A"/>
    <w:rsid w:val="00DC63D5"/>
    <w:rsid w:val="00DD5B42"/>
    <w:rsid w:val="00E00192"/>
    <w:rsid w:val="00E32C33"/>
    <w:rsid w:val="00E4122A"/>
    <w:rsid w:val="00E45692"/>
    <w:rsid w:val="00E71507"/>
    <w:rsid w:val="00E757A1"/>
    <w:rsid w:val="00E82E8E"/>
    <w:rsid w:val="00E85670"/>
    <w:rsid w:val="00EB766C"/>
    <w:rsid w:val="00EC6388"/>
    <w:rsid w:val="00EC6553"/>
    <w:rsid w:val="00EF24DE"/>
    <w:rsid w:val="00EF403E"/>
    <w:rsid w:val="00F04F7F"/>
    <w:rsid w:val="00F25134"/>
    <w:rsid w:val="00F370CF"/>
    <w:rsid w:val="00F406A3"/>
    <w:rsid w:val="00F543D9"/>
    <w:rsid w:val="00F5607A"/>
    <w:rsid w:val="00F802B8"/>
    <w:rsid w:val="00F806AB"/>
    <w:rsid w:val="00F81A1C"/>
    <w:rsid w:val="00F93724"/>
    <w:rsid w:val="00FA4AD4"/>
    <w:rsid w:val="00FC668F"/>
    <w:rsid w:val="00FD66E3"/>
    <w:rsid w:val="00FE22F3"/>
    <w:rsid w:val="00FE6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C95B6D9-C696-4574-A145-117B7099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1617A"/>
    <w:pPr>
      <w:spacing w:after="0" w:line="360" w:lineRule="auto"/>
      <w:jc w:val="both"/>
    </w:pPr>
    <w:rPr>
      <w:rFonts w:ascii="Arial" w:eastAsia="Times New Roman" w:hAnsi="Arial" w:cs="Times New Roman"/>
      <w:kern w:val="12"/>
      <w:sz w:val="24"/>
      <w:szCs w:val="20"/>
    </w:rPr>
  </w:style>
  <w:style w:type="paragraph" w:styleId="berschrift1">
    <w:name w:val="heading 1"/>
    <w:basedOn w:val="Standard"/>
    <w:next w:val="Standard"/>
    <w:link w:val="berschrift1Zchn"/>
    <w:uiPriority w:val="99"/>
    <w:qFormat/>
    <w:rsid w:val="0031617A"/>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31617A"/>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31617A"/>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31617A"/>
    <w:pPr>
      <w:keepNext/>
      <w:spacing w:after="60"/>
      <w:outlineLvl w:val="3"/>
    </w:pPr>
    <w:rPr>
      <w:b/>
      <w:bCs/>
      <w:sz w:val="28"/>
      <w:szCs w:val="28"/>
    </w:rPr>
  </w:style>
  <w:style w:type="paragraph" w:styleId="berschrift5">
    <w:name w:val="heading 5"/>
    <w:basedOn w:val="Standard"/>
    <w:next w:val="Standard"/>
    <w:link w:val="berschrift5Zchn"/>
    <w:uiPriority w:val="99"/>
    <w:qFormat/>
    <w:rsid w:val="0031617A"/>
    <w:pPr>
      <w:spacing w:after="60"/>
      <w:outlineLvl w:val="4"/>
    </w:pPr>
    <w:rPr>
      <w:b/>
      <w:bCs/>
      <w:i/>
      <w:iCs/>
      <w:sz w:val="26"/>
      <w:szCs w:val="26"/>
    </w:rPr>
  </w:style>
  <w:style w:type="paragraph" w:styleId="berschrift6">
    <w:name w:val="heading 6"/>
    <w:basedOn w:val="Standard"/>
    <w:next w:val="Standard"/>
    <w:link w:val="berschrift6Zchn"/>
    <w:uiPriority w:val="99"/>
    <w:qFormat/>
    <w:rsid w:val="0031617A"/>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31617A"/>
    <w:pPr>
      <w:keepNext/>
      <w:ind w:left="1842" w:firstLine="282"/>
      <w:outlineLvl w:val="6"/>
    </w:pPr>
    <w:rPr>
      <w:i/>
      <w:iCs/>
    </w:rPr>
  </w:style>
  <w:style w:type="paragraph" w:styleId="berschrift8">
    <w:name w:val="heading 8"/>
    <w:basedOn w:val="Standard"/>
    <w:next w:val="Standard"/>
    <w:link w:val="berschrift8Zchn"/>
    <w:uiPriority w:val="99"/>
    <w:qFormat/>
    <w:rsid w:val="0031617A"/>
    <w:pPr>
      <w:spacing w:after="60"/>
      <w:outlineLvl w:val="7"/>
    </w:pPr>
    <w:rPr>
      <w:i/>
      <w:iCs/>
    </w:rPr>
  </w:style>
  <w:style w:type="paragraph" w:styleId="berschrift9">
    <w:name w:val="heading 9"/>
    <w:basedOn w:val="Standard"/>
    <w:next w:val="Standard"/>
    <w:link w:val="berschrift9Zchn"/>
    <w:uiPriority w:val="99"/>
    <w:qFormat/>
    <w:rsid w:val="0031617A"/>
    <w:pPr>
      <w:spacing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rsid w:val="0031617A"/>
    <w:rPr>
      <w:vertAlign w:val="superscript"/>
    </w:rPr>
  </w:style>
  <w:style w:type="character" w:styleId="Seitenzahl">
    <w:name w:val="page number"/>
    <w:basedOn w:val="Absatz-Standardschriftart"/>
    <w:uiPriority w:val="99"/>
    <w:rsid w:val="0031617A"/>
  </w:style>
  <w:style w:type="paragraph" w:customStyle="1" w:styleId="rStichwortverzeichnis">
    <w:name w:val="r_Stichwortverzeichnis"/>
    <w:uiPriority w:val="99"/>
    <w:rsid w:val="0031617A"/>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31617A"/>
    <w:rPr>
      <w:b/>
      <w:bCs/>
      <w:color w:val="FFFFFF"/>
      <w:shd w:val="clear" w:color="000000" w:fill="000000"/>
    </w:rPr>
  </w:style>
  <w:style w:type="paragraph" w:styleId="Funotentext">
    <w:name w:val="footnote text"/>
    <w:basedOn w:val="Standard"/>
    <w:link w:val="FunotentextZchn"/>
    <w:rsid w:val="0031617A"/>
    <w:pPr>
      <w:ind w:firstLine="284"/>
    </w:pPr>
    <w:rPr>
      <w:rFonts w:ascii="Times New Roman" w:hAnsi="Times New Roman"/>
    </w:rPr>
  </w:style>
  <w:style w:type="character" w:customStyle="1" w:styleId="FunotentextZchn">
    <w:name w:val="Fußnotentext Zchn"/>
    <w:link w:val="Funotentext"/>
    <w:rsid w:val="0031617A"/>
    <w:rPr>
      <w:rFonts w:ascii="Times New Roman" w:eastAsia="Times New Roman" w:hAnsi="Times New Roman" w:cs="Times New Roman"/>
      <w:kern w:val="12"/>
      <w:sz w:val="24"/>
      <w:szCs w:val="20"/>
    </w:rPr>
  </w:style>
  <w:style w:type="paragraph" w:customStyle="1" w:styleId="rliste2kasten">
    <w:name w:val="r_liste2kasten"/>
    <w:uiPriority w:val="99"/>
    <w:rsid w:val="0031617A"/>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31617A"/>
    <w:rPr>
      <w:vertAlign w:val="subscript"/>
    </w:rPr>
  </w:style>
  <w:style w:type="paragraph" w:customStyle="1" w:styleId="BodyTextIndent21">
    <w:name w:val="Body Text Indent 2_1"/>
    <w:uiPriority w:val="99"/>
    <w:rsid w:val="0031617A"/>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31617A"/>
    <w:rPr>
      <w:color w:val="800080"/>
      <w:lang w:val="en-GB"/>
    </w:rPr>
  </w:style>
  <w:style w:type="paragraph" w:customStyle="1" w:styleId="rliste2punkt">
    <w:name w:val="r_liste2punkt"/>
    <w:uiPriority w:val="99"/>
    <w:rsid w:val="0031617A"/>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31617A"/>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31617A"/>
    <w:rPr>
      <w:b/>
      <w:bCs/>
      <w:color w:val="0000FF"/>
    </w:rPr>
  </w:style>
  <w:style w:type="paragraph" w:customStyle="1" w:styleId="Literaturauswahl">
    <w:name w:val="Literaturauswahl"/>
    <w:uiPriority w:val="99"/>
    <w:rsid w:val="0031617A"/>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31617A"/>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31617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31617A"/>
    <w:rPr>
      <w:color w:val="FF9900"/>
    </w:rPr>
  </w:style>
  <w:style w:type="paragraph" w:customStyle="1" w:styleId="rliste2abc">
    <w:name w:val="r_liste2abc"/>
    <w:uiPriority w:val="99"/>
    <w:rsid w:val="0031617A"/>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31617A"/>
    <w:rPr>
      <w:vertAlign w:val="superscript"/>
    </w:rPr>
  </w:style>
  <w:style w:type="character" w:customStyle="1" w:styleId="rzfFormularlinie">
    <w:name w:val="r_zf_Formularlinie"/>
    <w:uiPriority w:val="99"/>
    <w:rsid w:val="0031617A"/>
    <w:rPr>
      <w:color w:val="008000"/>
      <w:sz w:val="22"/>
      <w:szCs w:val="22"/>
    </w:rPr>
  </w:style>
  <w:style w:type="paragraph" w:customStyle="1" w:styleId="rliste3punkt">
    <w:name w:val="r_liste3punkt"/>
    <w:uiPriority w:val="99"/>
    <w:rsid w:val="0031617A"/>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31617A"/>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31617A"/>
    <w:pPr>
      <w:spacing w:before="60" w:after="60"/>
    </w:pPr>
  </w:style>
  <w:style w:type="paragraph" w:customStyle="1" w:styleId="Vertragsklausel">
    <w:name w:val="Vertragsklausel"/>
    <w:uiPriority w:val="99"/>
    <w:rsid w:val="0031617A"/>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31617A"/>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31617A"/>
    <w:rPr>
      <w:vertAlign w:val="superscript"/>
    </w:rPr>
  </w:style>
  <w:style w:type="paragraph" w:styleId="Verzeichnis6">
    <w:name w:val="toc 6"/>
    <w:basedOn w:val="Standard"/>
    <w:next w:val="Standard"/>
    <w:uiPriority w:val="99"/>
    <w:rsid w:val="0031617A"/>
    <w:pPr>
      <w:ind w:left="1200"/>
    </w:pPr>
  </w:style>
  <w:style w:type="paragraph" w:styleId="Verzeichnis7">
    <w:name w:val="toc 7"/>
    <w:basedOn w:val="Standard"/>
    <w:next w:val="Standard"/>
    <w:uiPriority w:val="99"/>
    <w:rsid w:val="0031617A"/>
    <w:pPr>
      <w:ind w:left="1440"/>
    </w:pPr>
  </w:style>
  <w:style w:type="paragraph" w:styleId="Verzeichnis4">
    <w:name w:val="toc 4"/>
    <w:basedOn w:val="Standard"/>
    <w:next w:val="Standard"/>
    <w:uiPriority w:val="99"/>
    <w:rsid w:val="0031617A"/>
    <w:pPr>
      <w:ind w:left="720"/>
    </w:pPr>
  </w:style>
  <w:style w:type="paragraph" w:styleId="Verzeichnis5">
    <w:name w:val="toc 5"/>
    <w:basedOn w:val="Standard"/>
    <w:next w:val="Standard"/>
    <w:uiPriority w:val="99"/>
    <w:rsid w:val="0031617A"/>
    <w:pPr>
      <w:ind w:left="960"/>
    </w:pPr>
  </w:style>
  <w:style w:type="paragraph" w:styleId="Verzeichnis2">
    <w:name w:val="toc 2"/>
    <w:basedOn w:val="Standard"/>
    <w:next w:val="Standard"/>
    <w:uiPriority w:val="99"/>
    <w:rsid w:val="0031617A"/>
    <w:pPr>
      <w:ind w:left="240"/>
    </w:pPr>
  </w:style>
  <w:style w:type="paragraph" w:styleId="Verzeichnis3">
    <w:name w:val="toc 3"/>
    <w:basedOn w:val="Standard"/>
    <w:next w:val="Standard"/>
    <w:uiPriority w:val="99"/>
    <w:rsid w:val="0031617A"/>
    <w:pPr>
      <w:ind w:left="480"/>
    </w:pPr>
  </w:style>
  <w:style w:type="paragraph" w:styleId="Sprechblasentext">
    <w:name w:val="Balloon Text"/>
    <w:basedOn w:val="Standard"/>
    <w:link w:val="SprechblasentextZchn"/>
    <w:uiPriority w:val="99"/>
    <w:rsid w:val="0031617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31617A"/>
    <w:rPr>
      <w:rFonts w:ascii="Tahoma" w:eastAsia="Times New Roman" w:hAnsi="Tahoma" w:cs="Tahoma"/>
      <w:kern w:val="12"/>
      <w:sz w:val="16"/>
      <w:szCs w:val="16"/>
    </w:rPr>
  </w:style>
  <w:style w:type="paragraph" w:styleId="Verzeichnis1">
    <w:name w:val="toc 1"/>
    <w:basedOn w:val="Standard"/>
    <w:next w:val="Standard"/>
    <w:uiPriority w:val="99"/>
    <w:rsid w:val="0031617A"/>
  </w:style>
  <w:style w:type="paragraph" w:customStyle="1" w:styleId="rliste1abc">
    <w:name w:val="r_liste1abc"/>
    <w:uiPriority w:val="99"/>
    <w:rsid w:val="0031617A"/>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31617A"/>
    <w:rPr>
      <w:color w:val="FF0000"/>
    </w:rPr>
  </w:style>
  <w:style w:type="paragraph" w:customStyle="1" w:styleId="rNote">
    <w:name w:val="r_Note"/>
    <w:uiPriority w:val="99"/>
    <w:rsid w:val="0031617A"/>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31617A"/>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31617A"/>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31617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31617A"/>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31617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31617A"/>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31617A"/>
    <w:rPr>
      <w:rFonts w:cs="Arial"/>
      <w:sz w:val="20"/>
      <w:lang w:val="fr-FR"/>
    </w:rPr>
  </w:style>
  <w:style w:type="character" w:customStyle="1" w:styleId="EndnotentextZchn">
    <w:name w:val="Endnotentext Zchn"/>
    <w:basedOn w:val="Absatz-Standardschriftart"/>
    <w:link w:val="Endnotentext"/>
    <w:uiPriority w:val="99"/>
    <w:rsid w:val="0031617A"/>
    <w:rPr>
      <w:rFonts w:ascii="Arial" w:eastAsia="Times New Roman" w:hAnsi="Arial" w:cs="Arial"/>
      <w:kern w:val="12"/>
      <w:sz w:val="20"/>
      <w:szCs w:val="20"/>
      <w:lang w:val="fr-FR"/>
    </w:rPr>
  </w:style>
  <w:style w:type="character" w:customStyle="1" w:styleId="rzfnote">
    <w:name w:val="r_zf_note"/>
    <w:uiPriority w:val="99"/>
    <w:rsid w:val="0031617A"/>
    <w:rPr>
      <w:color w:val="33CCCC"/>
    </w:rPr>
  </w:style>
  <w:style w:type="paragraph" w:customStyle="1" w:styleId="BodyText21">
    <w:name w:val="Body Text 2_1"/>
    <w:uiPriority w:val="99"/>
    <w:rsid w:val="0031617A"/>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31617A"/>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31617A"/>
    <w:rPr>
      <w:rFonts w:ascii="Helvetica" w:eastAsia="Times New Roman" w:hAnsi="Helvetica" w:cs="Helvetica"/>
      <w:smallCaps/>
      <w:color w:val="800080"/>
    </w:rPr>
  </w:style>
  <w:style w:type="paragraph" w:customStyle="1" w:styleId="rliste2strich">
    <w:name w:val="r_liste2strich"/>
    <w:uiPriority w:val="99"/>
    <w:rsid w:val="0031617A"/>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31617A"/>
    <w:pPr>
      <w:ind w:left="1680"/>
    </w:pPr>
  </w:style>
  <w:style w:type="paragraph" w:customStyle="1" w:styleId="rliste1num">
    <w:name w:val="r_liste1num"/>
    <w:uiPriority w:val="99"/>
    <w:rsid w:val="0031617A"/>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31617A"/>
    <w:pPr>
      <w:ind w:left="1920"/>
    </w:pPr>
  </w:style>
  <w:style w:type="character" w:customStyle="1" w:styleId="rzfkastenb">
    <w:name w:val="r_zf_kastenüb"/>
    <w:uiPriority w:val="99"/>
    <w:rsid w:val="0031617A"/>
    <w:rPr>
      <w:b/>
      <w:bCs/>
      <w:color w:val="0000FF"/>
    </w:rPr>
  </w:style>
  <w:style w:type="paragraph" w:customStyle="1" w:styleId="BodyText22">
    <w:name w:val="Body Text 2_2"/>
    <w:uiPriority w:val="99"/>
    <w:rsid w:val="0031617A"/>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31617A"/>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31617A"/>
    <w:rPr>
      <w:b/>
      <w:bCs/>
      <w:color w:val="000000"/>
    </w:rPr>
  </w:style>
  <w:style w:type="paragraph" w:customStyle="1" w:styleId="Liste1GradEinzug">
    <w:name w:val="Liste 1.Grad Einzug"/>
    <w:uiPriority w:val="99"/>
    <w:rsid w:val="0031617A"/>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31617A"/>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31617A"/>
    <w:rPr>
      <w:sz w:val="16"/>
      <w:szCs w:val="16"/>
    </w:rPr>
  </w:style>
  <w:style w:type="character" w:styleId="Hyperlink">
    <w:name w:val="Hyperlink"/>
    <w:basedOn w:val="Absatz-Standardschriftart"/>
    <w:uiPriority w:val="99"/>
    <w:rsid w:val="0031617A"/>
    <w:rPr>
      <w:color w:val="0000FF"/>
      <w:u w:val="single" w:color="0000FF"/>
    </w:rPr>
  </w:style>
  <w:style w:type="paragraph" w:styleId="Textkrper-Einzug2">
    <w:name w:val="Body Text Indent 2"/>
    <w:basedOn w:val="Standard"/>
    <w:link w:val="Textkrper-Einzug2Zchn"/>
    <w:uiPriority w:val="99"/>
    <w:rsid w:val="0031617A"/>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31617A"/>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31617A"/>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31617A"/>
    <w:rPr>
      <w:rFonts w:ascii="Arial" w:eastAsia="Times New Roman" w:hAnsi="Arial" w:cs="Times New Roman"/>
      <w:kern w:val="12"/>
      <w:sz w:val="16"/>
      <w:szCs w:val="16"/>
    </w:rPr>
  </w:style>
  <w:style w:type="paragraph" w:customStyle="1" w:styleId="KVertragsklausel">
    <w:name w:val="K Vertragsklausel"/>
    <w:uiPriority w:val="99"/>
    <w:rsid w:val="0031617A"/>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31617A"/>
    <w:pPr>
      <w:ind w:left="705"/>
    </w:pPr>
  </w:style>
  <w:style w:type="character" w:customStyle="1" w:styleId="Textkrper-ZeileneinzugZchn">
    <w:name w:val="Textkörper-Zeileneinzug Zchn"/>
    <w:basedOn w:val="Absatz-Standardschriftart"/>
    <w:link w:val="Textkrper-Zeileneinzug"/>
    <w:uiPriority w:val="99"/>
    <w:rsid w:val="0031617A"/>
    <w:rPr>
      <w:rFonts w:ascii="Arial" w:eastAsia="Times New Roman" w:hAnsi="Arial" w:cs="Times New Roman"/>
      <w:kern w:val="12"/>
      <w:sz w:val="24"/>
      <w:szCs w:val="20"/>
    </w:rPr>
  </w:style>
  <w:style w:type="character" w:styleId="Fett">
    <w:name w:val="Strong"/>
    <w:basedOn w:val="Absatz-Standardschriftart"/>
    <w:uiPriority w:val="99"/>
    <w:qFormat/>
    <w:rsid w:val="0031617A"/>
    <w:rPr>
      <w:b/>
      <w:bCs/>
    </w:rPr>
  </w:style>
  <w:style w:type="paragraph" w:styleId="Kommentartext">
    <w:name w:val="annotation text"/>
    <w:basedOn w:val="Standard"/>
    <w:link w:val="KommentartextZchn"/>
    <w:uiPriority w:val="99"/>
    <w:rsid w:val="0031617A"/>
    <w:rPr>
      <w:sz w:val="20"/>
    </w:rPr>
  </w:style>
  <w:style w:type="character" w:customStyle="1" w:styleId="KommentartextZchn">
    <w:name w:val="Kommentartext Zchn"/>
    <w:basedOn w:val="Absatz-Standardschriftart"/>
    <w:link w:val="Kommentartext"/>
    <w:uiPriority w:val="99"/>
    <w:rsid w:val="0031617A"/>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31617A"/>
    <w:rPr>
      <w:b/>
      <w:bCs/>
    </w:rPr>
  </w:style>
  <w:style w:type="character" w:customStyle="1" w:styleId="KommentarthemaZchn">
    <w:name w:val="Kommentarthema Zchn"/>
    <w:basedOn w:val="KommentartextZchn"/>
    <w:link w:val="Kommentarthema"/>
    <w:uiPriority w:val="99"/>
    <w:rsid w:val="0031617A"/>
    <w:rPr>
      <w:rFonts w:ascii="Arial" w:eastAsia="Times New Roman" w:hAnsi="Arial" w:cs="Times New Roman"/>
      <w:b/>
      <w:bCs/>
      <w:kern w:val="12"/>
      <w:sz w:val="20"/>
      <w:szCs w:val="20"/>
    </w:rPr>
  </w:style>
  <w:style w:type="paragraph" w:customStyle="1" w:styleId="rliste3abc">
    <w:name w:val="r_liste3abc"/>
    <w:uiPriority w:val="99"/>
    <w:rsid w:val="0031617A"/>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31617A"/>
    <w:rPr>
      <w:b/>
      <w:bCs/>
      <w:color w:val="000000"/>
    </w:rPr>
  </w:style>
  <w:style w:type="character" w:customStyle="1" w:styleId="berschrift1Zchn">
    <w:name w:val="Überschrift 1 Zchn"/>
    <w:basedOn w:val="Absatz-Standardschriftart"/>
    <w:link w:val="berschrift1"/>
    <w:uiPriority w:val="99"/>
    <w:rsid w:val="0031617A"/>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31617A"/>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31617A"/>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31617A"/>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31617A"/>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31617A"/>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31617A"/>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31617A"/>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31617A"/>
    <w:rPr>
      <w:rFonts w:ascii="Arial" w:eastAsia="Times New Roman" w:hAnsi="Arial" w:cs="Arial"/>
      <w:kern w:val="12"/>
      <w:sz w:val="24"/>
      <w:szCs w:val="20"/>
    </w:rPr>
  </w:style>
  <w:style w:type="paragraph" w:customStyle="1" w:styleId="rKapitel">
    <w:name w:val="r_Kapitel"/>
    <w:uiPriority w:val="99"/>
    <w:rsid w:val="0031617A"/>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31617A"/>
    <w:rPr>
      <w:color w:val="0000FF"/>
      <w:sz w:val="22"/>
      <w:szCs w:val="22"/>
    </w:rPr>
  </w:style>
  <w:style w:type="paragraph" w:customStyle="1" w:styleId="rliste3kasten">
    <w:name w:val="r_liste3kasten"/>
    <w:uiPriority w:val="99"/>
    <w:rsid w:val="0031617A"/>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31617A"/>
    <w:rPr>
      <w:color w:val="FF0000"/>
    </w:rPr>
  </w:style>
  <w:style w:type="paragraph" w:customStyle="1" w:styleId="rAchtungEnde">
    <w:name w:val="r_Achtung Ende"/>
    <w:uiPriority w:val="99"/>
    <w:rsid w:val="0031617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31617A"/>
    <w:rPr>
      <w:color w:val="FF0000"/>
      <w:lang w:val="en-GB"/>
    </w:rPr>
  </w:style>
  <w:style w:type="paragraph" w:customStyle="1" w:styleId="rberschrift2">
    <w:name w:val="r_Überschrift 2"/>
    <w:next w:val="Standard"/>
    <w:uiPriority w:val="99"/>
    <w:rsid w:val="0031617A"/>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31617A"/>
    <w:rPr>
      <w:color w:val="000000"/>
      <w:u w:val="double" w:color="000000"/>
    </w:rPr>
  </w:style>
  <w:style w:type="paragraph" w:customStyle="1" w:styleId="Vberschrift1">
    <w:name w:val="V Überschrift 1"/>
    <w:next w:val="Standard"/>
    <w:uiPriority w:val="99"/>
    <w:rsid w:val="0031617A"/>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31617A"/>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31617A"/>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31617A"/>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31617A"/>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31617A"/>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31617A"/>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31617A"/>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31617A"/>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31617A"/>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31617A"/>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31617A"/>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31617A"/>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31617A"/>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31617A"/>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31617A"/>
    <w:pPr>
      <w:tabs>
        <w:tab w:val="center" w:pos="4536"/>
        <w:tab w:val="right" w:pos="9072"/>
      </w:tabs>
    </w:pPr>
  </w:style>
  <w:style w:type="character" w:customStyle="1" w:styleId="KopfzeileZchn">
    <w:name w:val="Kopfzeile Zchn"/>
    <w:basedOn w:val="Absatz-Standardschriftart"/>
    <w:link w:val="Kopfzeile"/>
    <w:uiPriority w:val="99"/>
    <w:rsid w:val="0031617A"/>
    <w:rPr>
      <w:rFonts w:ascii="Arial" w:eastAsia="Times New Roman" w:hAnsi="Arial" w:cs="Times New Roman"/>
      <w:kern w:val="12"/>
      <w:sz w:val="24"/>
      <w:szCs w:val="20"/>
    </w:rPr>
  </w:style>
  <w:style w:type="character" w:customStyle="1" w:styleId="Listenrkursiv">
    <w:name w:val="Listenr_kursiv"/>
    <w:uiPriority w:val="99"/>
    <w:rsid w:val="0031617A"/>
    <w:rPr>
      <w:b/>
      <w:bCs/>
      <w:i/>
      <w:iCs/>
      <w:color w:val="000000"/>
    </w:rPr>
  </w:style>
  <w:style w:type="paragraph" w:customStyle="1" w:styleId="rEinzug1">
    <w:name w:val="r_Einzug 1"/>
    <w:uiPriority w:val="99"/>
    <w:rsid w:val="0031617A"/>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31617A"/>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31617A"/>
    <w:pPr>
      <w:tabs>
        <w:tab w:val="center" w:pos="4536"/>
        <w:tab w:val="right" w:pos="9072"/>
      </w:tabs>
    </w:pPr>
  </w:style>
  <w:style w:type="character" w:customStyle="1" w:styleId="FuzeileZchn">
    <w:name w:val="Fußzeile Zchn"/>
    <w:basedOn w:val="Absatz-Standardschriftart"/>
    <w:link w:val="Fuzeile"/>
    <w:uiPriority w:val="99"/>
    <w:rsid w:val="0031617A"/>
    <w:rPr>
      <w:rFonts w:ascii="Arial" w:eastAsia="Times New Roman" w:hAnsi="Arial" w:cs="Times New Roman"/>
      <w:kern w:val="12"/>
      <w:sz w:val="24"/>
      <w:szCs w:val="20"/>
    </w:rPr>
  </w:style>
  <w:style w:type="paragraph" w:styleId="Textkrper3">
    <w:name w:val="Body Text 3"/>
    <w:basedOn w:val="Standard"/>
    <w:link w:val="Textkrper3Zchn"/>
    <w:uiPriority w:val="99"/>
    <w:rsid w:val="0031617A"/>
    <w:rPr>
      <w:rFonts w:ascii="Calisto MT" w:hAnsi="Calisto MT" w:cs="Calisto MT"/>
    </w:rPr>
  </w:style>
  <w:style w:type="character" w:customStyle="1" w:styleId="Textkrper3Zchn">
    <w:name w:val="Textkörper 3 Zchn"/>
    <w:basedOn w:val="Absatz-Standardschriftart"/>
    <w:link w:val="Textkrper3"/>
    <w:uiPriority w:val="99"/>
    <w:rsid w:val="0031617A"/>
    <w:rPr>
      <w:rFonts w:ascii="Calisto MT" w:eastAsia="Times New Roman" w:hAnsi="Calisto MT" w:cs="Calisto MT"/>
      <w:kern w:val="12"/>
      <w:sz w:val="24"/>
      <w:szCs w:val="20"/>
    </w:rPr>
  </w:style>
  <w:style w:type="character" w:customStyle="1" w:styleId="rzfpage">
    <w:name w:val="r_zf_page"/>
    <w:uiPriority w:val="99"/>
    <w:rsid w:val="0031617A"/>
    <w:rPr>
      <w:color w:val="800080"/>
      <w:lang w:val="en-GB"/>
    </w:rPr>
  </w:style>
  <w:style w:type="paragraph" w:styleId="Textkrper">
    <w:name w:val="Body Text"/>
    <w:basedOn w:val="Standard"/>
    <w:link w:val="TextkrperZchn"/>
    <w:uiPriority w:val="99"/>
    <w:rsid w:val="0031617A"/>
  </w:style>
  <w:style w:type="character" w:customStyle="1" w:styleId="TextkrperZchn">
    <w:name w:val="Textkörper Zchn"/>
    <w:basedOn w:val="Absatz-Standardschriftart"/>
    <w:link w:val="Textkrper"/>
    <w:uiPriority w:val="99"/>
    <w:rsid w:val="0031617A"/>
    <w:rPr>
      <w:rFonts w:ascii="Arial" w:eastAsia="Times New Roman" w:hAnsi="Arial" w:cs="Times New Roman"/>
      <w:kern w:val="12"/>
      <w:sz w:val="24"/>
      <w:szCs w:val="20"/>
    </w:rPr>
  </w:style>
  <w:style w:type="paragraph" w:customStyle="1" w:styleId="rAchtung">
    <w:name w:val="r_Achtung"/>
    <w:uiPriority w:val="99"/>
    <w:rsid w:val="0031617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31617A"/>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31617A"/>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31617A"/>
  </w:style>
  <w:style w:type="paragraph" w:customStyle="1" w:styleId="rVerzeichnis6">
    <w:name w:val="r_Verzeichnis 6"/>
    <w:uiPriority w:val="99"/>
    <w:rsid w:val="0031617A"/>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31617A"/>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31617A"/>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31617A"/>
    <w:rPr>
      <w:color w:val="000000"/>
      <w:u w:val="single" w:color="000000"/>
    </w:rPr>
  </w:style>
  <w:style w:type="paragraph" w:customStyle="1" w:styleId="rliste2num">
    <w:name w:val="r_liste2num"/>
    <w:uiPriority w:val="99"/>
    <w:rsid w:val="0031617A"/>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31617A"/>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31617A"/>
    <w:rPr>
      <w:b/>
      <w:bCs/>
    </w:rPr>
  </w:style>
  <w:style w:type="paragraph" w:customStyle="1" w:styleId="rliste1punkt">
    <w:name w:val="r_liste1punkt"/>
    <w:uiPriority w:val="99"/>
    <w:rsid w:val="0031617A"/>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31617A"/>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31617A"/>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31617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31617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31617A"/>
    <w:rPr>
      <w:color w:val="000000"/>
    </w:rPr>
  </w:style>
  <w:style w:type="paragraph" w:customStyle="1" w:styleId="rIndex3">
    <w:name w:val="r_Index 3"/>
    <w:uiPriority w:val="99"/>
    <w:rsid w:val="0031617A"/>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31617A"/>
    <w:rPr>
      <w:color w:val="000000"/>
    </w:rPr>
  </w:style>
  <w:style w:type="paragraph" w:customStyle="1" w:styleId="rIVZ">
    <w:name w:val="r_IVZ"/>
    <w:uiPriority w:val="99"/>
    <w:rsid w:val="0031617A"/>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31617A"/>
    <w:rPr>
      <w:i/>
      <w:iCs/>
      <w:lang w:val="en-GB"/>
    </w:rPr>
  </w:style>
  <w:style w:type="paragraph" w:customStyle="1" w:styleId="IntroAlt">
    <w:name w:val="IntroAlt"/>
    <w:basedOn w:val="Standard"/>
    <w:next w:val="Standard"/>
    <w:rsid w:val="0031617A"/>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31617A"/>
    <w:pPr>
      <w:keepNext/>
      <w:tabs>
        <w:tab w:val="left" w:pos="1418"/>
      </w:tabs>
      <w:spacing w:before="360" w:after="120" w:line="276" w:lineRule="auto"/>
      <w:outlineLvl w:val="0"/>
    </w:pPr>
    <w:rPr>
      <w:b/>
      <w:sz w:val="20"/>
      <w:lang w:val="fr-CH"/>
    </w:rPr>
  </w:style>
  <w:style w:type="paragraph" w:customStyle="1" w:styleId="Intro">
    <w:name w:val="Intro"/>
    <w:basedOn w:val="Standard"/>
    <w:rsid w:val="0031617A"/>
    <w:pPr>
      <w:spacing w:after="120" w:line="276" w:lineRule="auto"/>
    </w:pPr>
    <w:rPr>
      <w:rFonts w:ascii="Times New Roman" w:hAnsi="Times New Roman"/>
      <w:spacing w:val="4"/>
      <w:sz w:val="18"/>
      <w:lang w:val="fr-CH"/>
    </w:rPr>
  </w:style>
  <w:style w:type="paragraph" w:customStyle="1" w:styleId="TocMain1">
    <w:name w:val="TocMain1"/>
    <w:basedOn w:val="Standard"/>
    <w:rsid w:val="0031617A"/>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31617A"/>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31617A"/>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31617A"/>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31617A"/>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31617A"/>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31617A"/>
    <w:rPr>
      <w:b w:val="0"/>
      <w:i/>
    </w:rPr>
  </w:style>
  <w:style w:type="paragraph" w:customStyle="1" w:styleId="Lawa">
    <w:name w:val="Lawa"/>
    <w:basedOn w:val="Standard"/>
    <w:rsid w:val="0031617A"/>
    <w:pPr>
      <w:spacing w:after="120" w:line="288" w:lineRule="auto"/>
      <w:ind w:left="567" w:right="284"/>
    </w:pPr>
    <w:rPr>
      <w:spacing w:val="2"/>
      <w:sz w:val="16"/>
      <w:lang w:val="fr-CH"/>
    </w:rPr>
  </w:style>
  <w:style w:type="paragraph" w:customStyle="1" w:styleId="BiblioAlt">
    <w:name w:val="BiblioAlt"/>
    <w:basedOn w:val="Standard"/>
    <w:next w:val="Standard"/>
    <w:rsid w:val="0031617A"/>
    <w:pPr>
      <w:ind w:left="340" w:hanging="340"/>
    </w:pPr>
    <w:rPr>
      <w:rFonts w:ascii="Times New Roman" w:hAnsi="Times New Roman"/>
      <w:sz w:val="20"/>
    </w:rPr>
  </w:style>
  <w:style w:type="paragraph" w:customStyle="1" w:styleId="MaterialsAlt">
    <w:name w:val="MaterialsAlt"/>
    <w:basedOn w:val="BiblioAlt"/>
    <w:rsid w:val="0031617A"/>
  </w:style>
  <w:style w:type="paragraph" w:customStyle="1" w:styleId="BlockLaw">
    <w:name w:val="BlockLaw"/>
    <w:basedOn w:val="Standard"/>
    <w:rsid w:val="0031617A"/>
    <w:pPr>
      <w:spacing w:before="120" w:after="120"/>
      <w:ind w:left="284" w:right="284"/>
      <w:contextualSpacing/>
    </w:pPr>
    <w:rPr>
      <w:rFonts w:ascii="Times New Roman" w:hAnsi="Times New Roman"/>
      <w:sz w:val="20"/>
    </w:rPr>
  </w:style>
  <w:style w:type="paragraph" w:customStyle="1" w:styleId="ListCont1">
    <w:name w:val="ListCont1"/>
    <w:basedOn w:val="List1"/>
    <w:rsid w:val="0031617A"/>
    <w:pPr>
      <w:spacing w:before="0" w:after="120"/>
      <w:ind w:firstLine="0"/>
    </w:pPr>
    <w:rPr>
      <w:lang w:val="de-CH"/>
    </w:rPr>
  </w:style>
  <w:style w:type="paragraph" w:customStyle="1" w:styleId="BlockQuote">
    <w:name w:val="BlockQuote"/>
    <w:basedOn w:val="Standard"/>
    <w:rsid w:val="0031617A"/>
    <w:pPr>
      <w:spacing w:before="120" w:after="120"/>
      <w:ind w:left="284" w:right="284"/>
    </w:pPr>
    <w:rPr>
      <w:rFonts w:ascii="Times New Roman" w:hAnsi="Times New Roman"/>
      <w:sz w:val="20"/>
      <w:szCs w:val="18"/>
    </w:rPr>
  </w:style>
  <w:style w:type="paragraph" w:customStyle="1" w:styleId="BlockEpigraph">
    <w:name w:val="BlockEpigraph"/>
    <w:basedOn w:val="Standard"/>
    <w:rsid w:val="0031617A"/>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31617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31617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31617A"/>
    <w:pPr>
      <w:tabs>
        <w:tab w:val="left" w:pos="709"/>
      </w:tabs>
      <w:spacing w:before="120"/>
      <w:ind w:left="709" w:hanging="709"/>
    </w:pPr>
  </w:style>
  <w:style w:type="paragraph" w:customStyle="1" w:styleId="BlockExampleAlt">
    <w:name w:val="BlockExampleAlt"/>
    <w:basedOn w:val="Standard"/>
    <w:rsid w:val="0031617A"/>
    <w:pPr>
      <w:ind w:left="284" w:right="284"/>
      <w:contextualSpacing/>
    </w:pPr>
    <w:rPr>
      <w:rFonts w:ascii="Times New Roman" w:hAnsi="Times New Roman"/>
      <w:sz w:val="20"/>
    </w:rPr>
  </w:style>
  <w:style w:type="paragraph" w:customStyle="1" w:styleId="BlockExample">
    <w:name w:val="BlockExample"/>
    <w:basedOn w:val="Standard"/>
    <w:rsid w:val="0031617A"/>
    <w:pPr>
      <w:spacing w:line="276" w:lineRule="auto"/>
      <w:ind w:left="284" w:right="284"/>
      <w:contextualSpacing/>
    </w:pPr>
    <w:rPr>
      <w:rFonts w:ascii="Times New Roman" w:hAnsi="Times New Roman"/>
      <w:sz w:val="20"/>
    </w:rPr>
  </w:style>
  <w:style w:type="paragraph" w:customStyle="1" w:styleId="LawaAlt">
    <w:name w:val="LawaAlt"/>
    <w:basedOn w:val="Standard"/>
    <w:rsid w:val="0031617A"/>
    <w:rPr>
      <w:rFonts w:ascii="Times New Roman" w:hAnsi="Times New Roman"/>
      <w:b/>
      <w:bCs/>
    </w:rPr>
  </w:style>
  <w:style w:type="paragraph" w:customStyle="1" w:styleId="TableBody">
    <w:name w:val="TableBody"/>
    <w:basedOn w:val="Standard"/>
    <w:rsid w:val="0031617A"/>
    <w:pPr>
      <w:spacing w:after="120"/>
    </w:pPr>
    <w:rPr>
      <w:sz w:val="16"/>
    </w:rPr>
  </w:style>
  <w:style w:type="paragraph" w:customStyle="1" w:styleId="TableHead">
    <w:name w:val="TableHead"/>
    <w:basedOn w:val="Standard"/>
    <w:rsid w:val="0031617A"/>
    <w:rPr>
      <w:rFonts w:ascii="Univers LT Std 45 Light" w:hAnsi="Univers LT Std 45 Light"/>
      <w:b/>
      <w:sz w:val="16"/>
    </w:rPr>
  </w:style>
  <w:style w:type="paragraph" w:customStyle="1" w:styleId="BlockBiblio">
    <w:name w:val="BlockBiblio"/>
    <w:basedOn w:val="Standard"/>
    <w:rsid w:val="0031617A"/>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31617A"/>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31617A"/>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31617A"/>
    <w:rPr>
      <w:i w:val="0"/>
    </w:rPr>
  </w:style>
  <w:style w:type="paragraph" w:customStyle="1" w:styleId="CommentTitle2">
    <w:name w:val="CommentTitle2"/>
    <w:basedOn w:val="StandardTitle2"/>
    <w:next w:val="Standard"/>
    <w:rsid w:val="0031617A"/>
    <w:pPr>
      <w:tabs>
        <w:tab w:val="left" w:pos="426"/>
      </w:tabs>
      <w:ind w:left="426" w:hanging="426"/>
      <w:jc w:val="center"/>
    </w:pPr>
    <w:rPr>
      <w:b w:val="0"/>
    </w:rPr>
  </w:style>
  <w:style w:type="paragraph" w:customStyle="1" w:styleId="CommentTitle1">
    <w:name w:val="CommentTitle1"/>
    <w:basedOn w:val="StandardTitle1"/>
    <w:next w:val="Standard"/>
    <w:rsid w:val="0031617A"/>
    <w:pPr>
      <w:spacing w:before="0" w:after="360"/>
    </w:pPr>
    <w:rPr>
      <w:sz w:val="28"/>
    </w:rPr>
  </w:style>
  <w:style w:type="paragraph" w:customStyle="1" w:styleId="Index1">
    <w:name w:val="Index1"/>
    <w:basedOn w:val="Standard"/>
    <w:rsid w:val="0031617A"/>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31617A"/>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31617A"/>
    <w:pPr>
      <w:keepNext/>
      <w:pageBreakBefore/>
      <w:suppressAutoHyphens/>
      <w:spacing w:before="400" w:after="400"/>
      <w:jc w:val="center"/>
      <w:outlineLvl w:val="1"/>
    </w:pPr>
    <w:rPr>
      <w:b/>
      <w:sz w:val="36"/>
      <w:szCs w:val="34"/>
    </w:rPr>
  </w:style>
  <w:style w:type="paragraph" w:customStyle="1" w:styleId="TocFront2">
    <w:name w:val="TocFront2"/>
    <w:basedOn w:val="Standard"/>
    <w:rsid w:val="0031617A"/>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31617A"/>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31617A"/>
    <w:pPr>
      <w:tabs>
        <w:tab w:val="clear" w:pos="1304"/>
        <w:tab w:val="left" w:pos="1701"/>
      </w:tabs>
    </w:pPr>
    <w:rPr>
      <w:b w:val="0"/>
    </w:rPr>
  </w:style>
  <w:style w:type="paragraph" w:customStyle="1" w:styleId="TocMain3">
    <w:name w:val="TocMain3"/>
    <w:basedOn w:val="TocMain2"/>
    <w:rsid w:val="0031617A"/>
    <w:pPr>
      <w:spacing w:before="240" w:after="120"/>
    </w:pPr>
  </w:style>
  <w:style w:type="paragraph" w:customStyle="1" w:styleId="StandardTitle1">
    <w:name w:val="StandardTitle1"/>
    <w:basedOn w:val="StandardTitle2"/>
    <w:next w:val="Standard"/>
    <w:rsid w:val="0031617A"/>
    <w:pPr>
      <w:spacing w:line="360" w:lineRule="auto"/>
      <w:jc w:val="center"/>
    </w:pPr>
    <w:rPr>
      <w:sz w:val="27"/>
      <w:szCs w:val="28"/>
    </w:rPr>
  </w:style>
  <w:style w:type="paragraph" w:customStyle="1" w:styleId="StandardTitle2">
    <w:name w:val="StandardTitle2"/>
    <w:basedOn w:val="Standard"/>
    <w:next w:val="Standard"/>
    <w:rsid w:val="0031617A"/>
    <w:pPr>
      <w:suppressAutoHyphens/>
      <w:autoSpaceDE w:val="0"/>
      <w:autoSpaceDN w:val="0"/>
      <w:adjustRightInd w:val="0"/>
      <w:spacing w:before="360" w:after="120" w:line="276" w:lineRule="auto"/>
      <w:jc w:val="left"/>
      <w:outlineLvl w:val="1"/>
    </w:pPr>
    <w:rPr>
      <w:rFonts w:cs="Arial"/>
      <w:b/>
      <w:color w:val="000000"/>
      <w:kern w:val="0"/>
      <w:szCs w:val="24"/>
      <w:u w:color="000000"/>
    </w:rPr>
  </w:style>
  <w:style w:type="paragraph" w:styleId="berarbeitung">
    <w:name w:val="Revision"/>
    <w:hidden/>
    <w:uiPriority w:val="99"/>
    <w:semiHidden/>
    <w:rsid w:val="0031617A"/>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31617A"/>
    <w:pPr>
      <w:tabs>
        <w:tab w:val="left" w:pos="426"/>
      </w:tabs>
      <w:spacing w:before="240" w:after="120"/>
    </w:pPr>
  </w:style>
  <w:style w:type="paragraph" w:customStyle="1" w:styleId="MainTitle1">
    <w:name w:val="MainTitle1"/>
    <w:basedOn w:val="Standard"/>
    <w:next w:val="MainTitle2"/>
    <w:rsid w:val="0031617A"/>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31617A"/>
    <w:pPr>
      <w:contextualSpacing/>
      <w:jc w:val="left"/>
    </w:pPr>
    <w:rPr>
      <w:sz w:val="16"/>
    </w:rPr>
  </w:style>
  <w:style w:type="paragraph" w:customStyle="1" w:styleId="StandardTitle3">
    <w:name w:val="StandardTitle3"/>
    <w:basedOn w:val="StandardAlt"/>
    <w:next w:val="Standard"/>
    <w:rsid w:val="0031617A"/>
    <w:pPr>
      <w:jc w:val="left"/>
    </w:pPr>
    <w:rPr>
      <w:i/>
      <w:lang w:val="de-CH"/>
    </w:rPr>
  </w:style>
  <w:style w:type="paragraph" w:customStyle="1" w:styleId="Comment">
    <w:name w:val="Comment"/>
    <w:basedOn w:val="StandardAlt"/>
    <w:rsid w:val="0031617A"/>
  </w:style>
  <w:style w:type="paragraph" w:customStyle="1" w:styleId="CommentAlt">
    <w:name w:val="CommentAlt"/>
    <w:basedOn w:val="StandardAlt"/>
    <w:rsid w:val="0031617A"/>
    <w:pPr>
      <w:tabs>
        <w:tab w:val="clear" w:pos="426"/>
        <w:tab w:val="left" w:pos="4820"/>
      </w:tabs>
      <w:jc w:val="center"/>
    </w:pPr>
  </w:style>
  <w:style w:type="paragraph" w:customStyle="1" w:styleId="List2">
    <w:name w:val="List2"/>
    <w:basedOn w:val="List1"/>
    <w:rsid w:val="0031617A"/>
    <w:pPr>
      <w:ind w:hanging="425"/>
    </w:pPr>
    <w:rPr>
      <w:lang w:val="de-CH"/>
    </w:rPr>
  </w:style>
  <w:style w:type="paragraph" w:customStyle="1" w:styleId="BlockCommentAlt">
    <w:name w:val="BlockCommentAlt"/>
    <w:basedOn w:val="BlockComment"/>
    <w:rsid w:val="0031617A"/>
    <w:pPr>
      <w:spacing w:before="360" w:line="360" w:lineRule="auto"/>
    </w:pPr>
  </w:style>
  <w:style w:type="paragraph" w:customStyle="1" w:styleId="BlockComment">
    <w:name w:val="BlockComment"/>
    <w:basedOn w:val="Standard"/>
    <w:rsid w:val="0031617A"/>
    <w:pPr>
      <w:tabs>
        <w:tab w:val="left" w:pos="426"/>
        <w:tab w:val="left" w:pos="4820"/>
      </w:tabs>
      <w:spacing w:before="1000" w:line="240" w:lineRule="auto"/>
    </w:pPr>
  </w:style>
  <w:style w:type="paragraph" w:customStyle="1" w:styleId="List3">
    <w:name w:val="List3"/>
    <w:basedOn w:val="List2"/>
    <w:rsid w:val="0031617A"/>
    <w:pPr>
      <w:ind w:left="851"/>
    </w:pPr>
  </w:style>
  <w:style w:type="paragraph" w:customStyle="1" w:styleId="ListCont2">
    <w:name w:val="ListCont2"/>
    <w:basedOn w:val="ListCont1"/>
    <w:rsid w:val="0031617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docformer_bookformer\Vorlagen\docformer%20Vorlagen\in%20MS%20Office%20Word%20angeheftet\HB_GmBH-R_altern_Vertrag.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F915F-1534-4773-BA55-3AB25CAC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HB_GmBH-R_altern_Vertrag</Template>
  <TotalTime>0</TotalTime>
  <Pages>3</Pages>
  <Words>464</Words>
  <Characters>3317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5</cp:revision>
  <dcterms:created xsi:type="dcterms:W3CDTF">2019-10-10T09:53:00Z</dcterms:created>
  <dcterms:modified xsi:type="dcterms:W3CDTF">2019-11-05T11:33:00Z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