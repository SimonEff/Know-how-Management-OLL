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20" w:rsidRPr="009B47D1" w:rsidRDefault="00E40526" w:rsidP="00380D19">
      <w:pPr>
        <w:pStyle w:val="CommentTitle3"/>
      </w:pPr>
      <w:r w:rsidRPr="00E40526">
        <w:t>Kapitalerhöhungsbericht</w:t>
      </w:r>
    </w:p>
    <w:p w:rsidR="00236188" w:rsidRDefault="00E40526" w:rsidP="00380D19">
      <w:pPr>
        <w:pStyle w:val="CommentTitle3"/>
        <w:rPr>
          <w:color w:val="0000FF"/>
        </w:rPr>
      </w:pPr>
      <w:r w:rsidRPr="00E40526">
        <w:t>der Geschäftsführer der</w:t>
      </w:r>
      <w:r w:rsidR="00236188">
        <w:t xml:space="preserve"> </w:t>
      </w:r>
      <w:r w:rsidR="00A60AD3" w:rsidRPr="00A60AD3">
        <w:rPr>
          <w:color w:val="0000FF"/>
        </w:rPr>
        <w:t>[Gesellschaft]</w:t>
      </w:r>
      <w:r w:rsidR="00236188">
        <w:rPr>
          <w:color w:val="0000FF"/>
        </w:rPr>
        <w:t xml:space="preserve"> </w:t>
      </w:r>
      <w:r w:rsidRPr="00E40526">
        <w:t>GmbH mit Sitz in</w:t>
      </w:r>
      <w:r w:rsidR="00236188">
        <w:t xml:space="preserve"> </w:t>
      </w:r>
      <w:r w:rsidR="00A60AD3" w:rsidRPr="00A60AD3">
        <w:rPr>
          <w:color w:val="0000FF"/>
        </w:rPr>
        <w:t>[Ort]</w:t>
      </w:r>
    </w:p>
    <w:p w:rsidR="003A3E20" w:rsidRPr="000C505C" w:rsidRDefault="003A3E20" w:rsidP="000C505C">
      <w:pPr>
        <w:pStyle w:val="Comment"/>
      </w:pPr>
      <w:r>
        <w:t>Unter Bezugnahme auf den am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>
        <w:t>gefassten Gesellschafterversammlungsbeschluss über die Kapitalerhöhung der</w:t>
      </w:r>
      <w:r w:rsidR="00236188">
        <w:t xml:space="preserve"> </w:t>
      </w:r>
      <w:r w:rsidR="00A60AD3" w:rsidRPr="00A60AD3">
        <w:rPr>
          <w:color w:val="0000FF"/>
        </w:rPr>
        <w:t>[Gesellschaft]</w:t>
      </w:r>
      <w:r w:rsidR="00236188">
        <w:rPr>
          <w:color w:val="0000FF"/>
        </w:rPr>
        <w:t xml:space="preserve"> </w:t>
      </w:r>
      <w:r>
        <w:t>GmbH mit Sitz in</w:t>
      </w:r>
      <w:r w:rsidR="00236188">
        <w:t xml:space="preserve"> </w:t>
      </w:r>
      <w:r w:rsidR="00A60AD3" w:rsidRPr="00A60AD3">
        <w:rPr>
          <w:color w:val="0000FF"/>
        </w:rPr>
        <w:t>[Ort]</w:t>
      </w:r>
      <w:r w:rsidR="00236188">
        <w:rPr>
          <w:color w:val="0000FF"/>
        </w:rPr>
        <w:t xml:space="preserve">, </w:t>
      </w:r>
      <w:r>
        <w:t>wird im Sinne von Art. 781 Abs. 5 Ziff. 4 OR i.V.m. Art. 652e OR zur Kapitalerhöhung von CHF</w:t>
      </w:r>
      <w:r w:rsidR="00236188">
        <w:t xml:space="preserve"> </w:t>
      </w:r>
      <w:r w:rsidR="00A60AD3" w:rsidRPr="00A60AD3">
        <w:rPr>
          <w:color w:val="0000FF"/>
        </w:rPr>
        <w:t>[ursprünglicher Betrag]</w:t>
      </w:r>
      <w:r w:rsidR="00236188">
        <w:rPr>
          <w:color w:val="0000FF"/>
        </w:rPr>
        <w:t xml:space="preserve"> </w:t>
      </w:r>
      <w:r>
        <w:t>auf neu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folgender Bericht erstellt:</w:t>
      </w:r>
    </w:p>
    <w:p w:rsidR="003A3E20" w:rsidRPr="009B47D1" w:rsidRDefault="003A3E20" w:rsidP="00F15C78">
      <w:pPr>
        <w:pStyle w:val="List1"/>
      </w:pPr>
      <w:r w:rsidRPr="009B47D1">
        <w:t>1.</w:t>
      </w:r>
      <w:r w:rsidRPr="009B47D1">
        <w:tab/>
        <w:t>Der Gesellschafterversammlungsbeschluss vom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 w:rsidRPr="009B47D1">
        <w:t>über eine Kapitalerhöhung wurde vorbehaltslos eingehalten.</w:t>
      </w:r>
    </w:p>
    <w:p w:rsidR="003A3E20" w:rsidRPr="009B47D1" w:rsidRDefault="003A3E20" w:rsidP="00F15C78">
      <w:pPr>
        <w:pStyle w:val="List1"/>
      </w:pPr>
      <w:r w:rsidRPr="009B47D1">
        <w:t>2.</w:t>
      </w:r>
      <w:r w:rsidRPr="009B47D1">
        <w:tab/>
        <w:t>Die neu geschaffenen</w:t>
      </w:r>
      <w:r w:rsidR="00236188">
        <w:t xml:space="preserve"> </w:t>
      </w:r>
      <w:r w:rsidR="00A60AD3" w:rsidRPr="00A60AD3">
        <w:rPr>
          <w:color w:val="0000FF"/>
        </w:rPr>
        <w:t>[Anzahl]</w:t>
      </w:r>
      <w:r w:rsidR="00236188">
        <w:rPr>
          <w:color w:val="0000FF"/>
        </w:rPr>
        <w:t xml:space="preserve"> </w:t>
      </w:r>
      <w:r w:rsidR="00A60AD3" w:rsidRPr="00A60AD3">
        <w:rPr>
          <w:color w:val="0000FF"/>
        </w:rPr>
        <w:t>[Art]</w:t>
      </w:r>
      <w:r w:rsidR="00336D2F" w:rsidRPr="009B47D1">
        <w:t>-</w:t>
      </w:r>
      <w:r w:rsidRPr="009B47D1">
        <w:t>Stammanteile zum Nennwert von je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 w:rsidRPr="009B47D1">
        <w:t>und Ausgabebetrag von je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 w:rsidRPr="009B47D1">
        <w:t>wurden vollständig durch Verrechnung mit verrechenbaren Forderungen gegenüber der Gesellschaft aus</w:t>
      </w:r>
      <w:r w:rsidR="00236188">
        <w:t xml:space="preserve"> </w:t>
      </w:r>
      <w:r w:rsidR="00A60AD3" w:rsidRPr="00A60AD3">
        <w:rPr>
          <w:color w:val="0000FF"/>
        </w:rPr>
        <w:t>[Forderungsgrund]</w:t>
      </w:r>
      <w:r w:rsidR="00236188">
        <w:rPr>
          <w:color w:val="0000FF"/>
        </w:rPr>
        <w:t xml:space="preserve"> </w:t>
      </w:r>
      <w:r w:rsidRPr="009B47D1">
        <w:t>liberiert.</w:t>
      </w:r>
    </w:p>
    <w:p w:rsidR="003A3E20" w:rsidRPr="009B47D1" w:rsidRDefault="003A3E20" w:rsidP="00F15C78">
      <w:pPr>
        <w:pStyle w:val="List1"/>
      </w:pPr>
      <w:r w:rsidRPr="009B47D1">
        <w:t>3.</w:t>
      </w:r>
      <w:r w:rsidRPr="009B47D1">
        <w:tab/>
        <w:t>Wie sich aus der beiliegenden Saldobestätigung der Geschäftsführer vom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 w:rsidRPr="009B47D1">
        <w:t>ergibt, bestehen die Forderungen von</w:t>
      </w:r>
      <w:r w:rsidR="00236188">
        <w:t xml:space="preserve"> </w:t>
      </w:r>
      <w:r w:rsidR="00A60AD3" w:rsidRPr="00A60AD3">
        <w:rPr>
          <w:color w:val="0000FF"/>
        </w:rPr>
        <w:t>[Zeichner]</w:t>
      </w:r>
      <w:r w:rsidR="00236188">
        <w:rPr>
          <w:color w:val="0000FF"/>
        </w:rPr>
        <w:t xml:space="preserve"> </w:t>
      </w:r>
      <w:r w:rsidRPr="009B47D1">
        <w:t>gegenüber der</w:t>
      </w:r>
      <w:r w:rsidR="00236188">
        <w:t xml:space="preserve"> </w:t>
      </w:r>
      <w:r w:rsidR="00A60AD3" w:rsidRPr="00A60AD3">
        <w:rPr>
          <w:color w:val="0000FF"/>
        </w:rPr>
        <w:t>[Gesellschaft]</w:t>
      </w:r>
      <w:r w:rsidR="00236188">
        <w:rPr>
          <w:color w:val="0000FF"/>
        </w:rPr>
        <w:t xml:space="preserve"> </w:t>
      </w:r>
      <w:r w:rsidRPr="009B47D1">
        <w:t>per heute unbestrittenermassen und sind gemäss Art. 120 ff. OR uneingeschränkt verrechenbar.</w:t>
      </w:r>
    </w:p>
    <w:p w:rsidR="003A3E20" w:rsidRPr="009B47D1" w:rsidRDefault="003A3E20" w:rsidP="00F15C78">
      <w:pPr>
        <w:pStyle w:val="List1"/>
      </w:pPr>
      <w:r w:rsidRPr="009B47D1">
        <w:t>4.</w:t>
      </w:r>
      <w:r w:rsidRPr="009B47D1">
        <w:tab/>
        <w:t>Die Gesellschaft hat im Zusammenhang mit der Kapitalerhöhung nicht die Absicht, bestimmte Sachwerte zu übernehmen.</w:t>
      </w:r>
    </w:p>
    <w:p w:rsidR="00C57825" w:rsidRDefault="003A3E20" w:rsidP="00F15C78">
      <w:pPr>
        <w:pStyle w:val="List1"/>
      </w:pPr>
      <w:r w:rsidRPr="009B47D1">
        <w:t>5.</w:t>
      </w:r>
      <w:r w:rsidRPr="009B47D1">
        <w:tab/>
        <w:t>Das Bezugsrecht der Gesellschafter wurde weder eingeschränkt noch aufgehoben.</w:t>
      </w:r>
    </w:p>
    <w:p w:rsidR="003A3E20" w:rsidRPr="009B47D1" w:rsidRDefault="003A3E20" w:rsidP="00F15C78">
      <w:pPr>
        <w:pStyle w:val="List1"/>
      </w:pPr>
      <w:r w:rsidRPr="009B47D1">
        <w:t>6.</w:t>
      </w:r>
      <w:r w:rsidRPr="009B47D1">
        <w:tab/>
        <w:t>Alle bisherigen Gesellschafter haben auf die Ausübung ihrer Bezugsrechte verzichtet. Sämtliche Bezugsrechte wurden</w:t>
      </w:r>
      <w:r w:rsidR="00236188">
        <w:t xml:space="preserve"> </w:t>
      </w:r>
      <w:r w:rsidR="00A60AD3" w:rsidRPr="00A60AD3">
        <w:rPr>
          <w:color w:val="0000FF"/>
        </w:rPr>
        <w:t>[Name Zeichner]</w:t>
      </w:r>
      <w:r w:rsidR="00236188">
        <w:rPr>
          <w:color w:val="0000FF"/>
        </w:rPr>
        <w:t xml:space="preserve"> </w:t>
      </w:r>
      <w:r w:rsidRPr="009B47D1">
        <w:t>zugewiesen.</w:t>
      </w:r>
    </w:p>
    <w:p w:rsidR="00236188" w:rsidRDefault="003A3E20" w:rsidP="00F15C78">
      <w:pPr>
        <w:pStyle w:val="List1"/>
      </w:pPr>
      <w:r w:rsidRPr="009B47D1">
        <w:t>7.</w:t>
      </w:r>
      <w:r w:rsidRPr="009B47D1">
        <w:tab/>
        <w:t>Die Gesellschaft hat weder Gesellschaftern noch anderen Personen besondere Vorteile gewährt oder zugesichert.</w:t>
      </w:r>
    </w:p>
    <w:p w:rsidR="00236188" w:rsidRDefault="00A60AD3" w:rsidP="00380D19">
      <w:pPr>
        <w:pStyle w:val="BlockCommentAlt"/>
        <w:rPr>
          <w:color w:val="0000FF"/>
        </w:rPr>
      </w:pPr>
      <w:r w:rsidRPr="00A60AD3">
        <w:rPr>
          <w:color w:val="0000FF"/>
        </w:rPr>
        <w:t>[Ort]</w:t>
      </w:r>
      <w:r w:rsidR="00236188">
        <w:rPr>
          <w:color w:val="0000FF"/>
        </w:rPr>
        <w:t xml:space="preserve">, </w:t>
      </w:r>
      <w:r w:rsidRPr="00A60AD3">
        <w:rPr>
          <w:color w:val="0000FF"/>
        </w:rPr>
        <w:t>[Datum]</w:t>
      </w:r>
    </w:p>
    <w:p w:rsidR="00236188" w:rsidRDefault="003A3E20" w:rsidP="00380D19">
      <w:pPr>
        <w:pStyle w:val="BlockCommentAlt"/>
      </w:pPr>
      <w:r>
        <w:t>Für die Geschäftsführung:</w:t>
      </w:r>
    </w:p>
    <w:p w:rsidR="00236188" w:rsidRDefault="00A60AD3" w:rsidP="00380D19">
      <w:pPr>
        <w:pStyle w:val="BlockComment"/>
        <w:rPr>
          <w:color w:val="0000FF"/>
        </w:rPr>
      </w:pPr>
      <w:r w:rsidRPr="00A60AD3">
        <w:rPr>
          <w:color w:val="0000FF"/>
        </w:rPr>
        <w:t>[Name]</w:t>
      </w:r>
      <w:bookmarkStart w:id="0" w:name="_GoBack"/>
      <w:bookmarkEnd w:id="0"/>
    </w:p>
    <w:sectPr w:rsidR="00236188" w:rsidSect="002A4134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7905A"/>
    <w:multiLevelType w:val="multilevel"/>
    <w:tmpl w:val="E4779059"/>
    <w:name w:val="list-46192631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79064"/>
    <w:multiLevelType w:val="multilevel"/>
    <w:tmpl w:val="E4779063"/>
    <w:name w:val="list-4619263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790A9"/>
    <w:multiLevelType w:val="multilevel"/>
    <w:tmpl w:val="E47790A8"/>
    <w:name w:val="list-4619262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790B3"/>
    <w:multiLevelType w:val="multilevel"/>
    <w:tmpl w:val="E47790B2"/>
    <w:name w:val="list-4619262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79134"/>
    <w:multiLevelType w:val="multilevel"/>
    <w:tmpl w:val="E4779133"/>
    <w:name w:val="list-46192609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7913E"/>
    <w:multiLevelType w:val="multilevel"/>
    <w:tmpl w:val="E477913D"/>
    <w:name w:val="list-4619260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7920E"/>
    <w:multiLevelType w:val="multilevel"/>
    <w:tmpl w:val="E477920D"/>
    <w:name w:val="list-4619258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79218"/>
    <w:multiLevelType w:val="multilevel"/>
    <w:tmpl w:val="E4779217"/>
    <w:name w:val="list-4619258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794E8"/>
    <w:multiLevelType w:val="multilevel"/>
    <w:tmpl w:val="E47794E7"/>
    <w:name w:val="list-4619251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794F2"/>
    <w:multiLevelType w:val="multilevel"/>
    <w:tmpl w:val="E47794F1"/>
    <w:name w:val="list-4619251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7969C"/>
    <w:multiLevelType w:val="multilevel"/>
    <w:tmpl w:val="E477969B"/>
    <w:name w:val="list-461924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796A6"/>
    <w:multiLevelType w:val="multilevel"/>
    <w:tmpl w:val="E47796A5"/>
    <w:name w:val="list-461924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796EB"/>
    <w:multiLevelType w:val="multilevel"/>
    <w:tmpl w:val="E47796EA"/>
    <w:name w:val="list-461924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796F5"/>
    <w:multiLevelType w:val="multilevel"/>
    <w:tmpl w:val="E47796F4"/>
    <w:name w:val="list-461924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797C2"/>
    <w:multiLevelType w:val="multilevel"/>
    <w:tmpl w:val="E47797C1"/>
    <w:name w:val="list-4619244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797CC"/>
    <w:multiLevelType w:val="multilevel"/>
    <w:tmpl w:val="E47797CB"/>
    <w:name w:val="list-4619244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79976"/>
    <w:multiLevelType w:val="multilevel"/>
    <w:tmpl w:val="E4779975"/>
    <w:name w:val="list-461923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79980"/>
    <w:multiLevelType w:val="multilevel"/>
    <w:tmpl w:val="E477997F"/>
    <w:name w:val="list-461923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79A50"/>
    <w:multiLevelType w:val="multilevel"/>
    <w:tmpl w:val="E4779A4F"/>
    <w:name w:val="list-4619237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79A5A"/>
    <w:multiLevelType w:val="multilevel"/>
    <w:tmpl w:val="E4779A59"/>
    <w:name w:val="list-4619237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79B2A"/>
    <w:multiLevelType w:val="multilevel"/>
    <w:tmpl w:val="E4779B29"/>
    <w:name w:val="list-4619235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79B34"/>
    <w:multiLevelType w:val="multilevel"/>
    <w:tmpl w:val="E4779B33"/>
    <w:name w:val="list-4619235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79C04"/>
    <w:multiLevelType w:val="multilevel"/>
    <w:tmpl w:val="E4779C03"/>
    <w:name w:val="list-4619233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79C0E"/>
    <w:multiLevelType w:val="multilevel"/>
    <w:tmpl w:val="E4779C0D"/>
    <w:name w:val="list-4619233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82C0E"/>
    <w:multiLevelType w:val="multilevel"/>
    <w:tmpl w:val="E4782C0D"/>
    <w:name w:val="list-4618864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82C18"/>
    <w:multiLevelType w:val="multilevel"/>
    <w:tmpl w:val="E4782C17"/>
    <w:name w:val="list-4618864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782C35"/>
    <w:multiLevelType w:val="multilevel"/>
    <w:tmpl w:val="E4782C34"/>
    <w:name w:val="list-46188641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782C8F"/>
    <w:multiLevelType w:val="multilevel"/>
    <w:tmpl w:val="E4782C8E"/>
    <w:name w:val="list-46188632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782DF0"/>
    <w:multiLevelType w:val="multilevel"/>
    <w:tmpl w:val="E4782DEF"/>
    <w:name w:val="list-4618859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784EA6"/>
    <w:multiLevelType w:val="multilevel"/>
    <w:tmpl w:val="E4784EA5"/>
    <w:name w:val="list-4618775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784EB0"/>
    <w:multiLevelType w:val="multilevel"/>
    <w:tmpl w:val="E4784EAF"/>
    <w:name w:val="list-4618775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7FCE5A"/>
    <w:multiLevelType w:val="multilevel"/>
    <w:tmpl w:val="E47FCE59"/>
    <w:name w:val="list-4613861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7FCE64"/>
    <w:multiLevelType w:val="multilevel"/>
    <w:tmpl w:val="E47FCE63"/>
    <w:name w:val="list-4613861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7FD6DE"/>
    <w:multiLevelType w:val="multilevel"/>
    <w:tmpl w:val="E47FD6DD"/>
    <w:name w:val="list-46138397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7FD6FC"/>
    <w:multiLevelType w:val="multilevel"/>
    <w:tmpl w:val="E47FD6FB"/>
    <w:name w:val="list-46138394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7FD706"/>
    <w:multiLevelType w:val="multilevel"/>
    <w:tmpl w:val="E47FD705"/>
    <w:name w:val="list-46138393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7FD77D"/>
    <w:multiLevelType w:val="multilevel"/>
    <w:tmpl w:val="E47FD77C"/>
    <w:name w:val="list-4613838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7FD787"/>
    <w:multiLevelType w:val="multilevel"/>
    <w:tmpl w:val="E47FD786"/>
    <w:name w:val="list-4613838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7FDAC4"/>
    <w:multiLevelType w:val="multilevel"/>
    <w:tmpl w:val="E47FDAC3"/>
    <w:name w:val="list-461382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7FDAE2"/>
    <w:multiLevelType w:val="multilevel"/>
    <w:tmpl w:val="E47FDAE1"/>
    <w:name w:val="list-461382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7FDAEC"/>
    <w:multiLevelType w:val="multilevel"/>
    <w:tmpl w:val="E47FDAEB"/>
    <w:name w:val="list-461382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7FDB63"/>
    <w:multiLevelType w:val="multilevel"/>
    <w:tmpl w:val="E47FDB62"/>
    <w:name w:val="list-46138281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0DC5A"/>
    <w:multiLevelType w:val="multilevel"/>
    <w:tmpl w:val="E480DC59"/>
    <w:name w:val="list-4613170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0DC64"/>
    <w:multiLevelType w:val="multilevel"/>
    <w:tmpl w:val="E480DC63"/>
    <w:name w:val="list-4613170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0DCA9"/>
    <w:multiLevelType w:val="multilevel"/>
    <w:tmpl w:val="E480DCA8"/>
    <w:name w:val="list-46131695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0DCB3"/>
    <w:multiLevelType w:val="multilevel"/>
    <w:tmpl w:val="E480DCB2"/>
    <w:name w:val="list-4613169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0DF34"/>
    <w:multiLevelType w:val="multilevel"/>
    <w:tmpl w:val="E480DF33"/>
    <w:name w:val="list-46131630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0DF3E"/>
    <w:multiLevelType w:val="multilevel"/>
    <w:tmpl w:val="E480DF3D"/>
    <w:name w:val="list-4613162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0DF83"/>
    <w:multiLevelType w:val="multilevel"/>
    <w:tmpl w:val="E480DF82"/>
    <w:name w:val="list-46131622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0DF8D"/>
    <w:multiLevelType w:val="multilevel"/>
    <w:tmpl w:val="E480DF8C"/>
    <w:name w:val="list-4613162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0E00E"/>
    <w:multiLevelType w:val="multilevel"/>
    <w:tmpl w:val="E480E00D"/>
    <w:name w:val="list-461316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0E018"/>
    <w:multiLevelType w:val="multilevel"/>
    <w:tmpl w:val="E480E017"/>
    <w:name w:val="list-461316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0E2E8"/>
    <w:multiLevelType w:val="multilevel"/>
    <w:tmpl w:val="E480E2E7"/>
    <w:name w:val="list-4613153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0E2F2"/>
    <w:multiLevelType w:val="multilevel"/>
    <w:tmpl w:val="E480E2F1"/>
    <w:name w:val="list-4613153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0E3C2"/>
    <w:multiLevelType w:val="multilevel"/>
    <w:tmpl w:val="E480E3C1"/>
    <w:name w:val="list-4613151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0E3CC"/>
    <w:multiLevelType w:val="multilevel"/>
    <w:tmpl w:val="E480E3CB"/>
    <w:name w:val="list-4613151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0E49C"/>
    <w:multiLevelType w:val="multilevel"/>
    <w:tmpl w:val="E480E49B"/>
    <w:name w:val="list-4613149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0E4A6"/>
    <w:multiLevelType w:val="multilevel"/>
    <w:tmpl w:val="E480E4A5"/>
    <w:name w:val="list-4613149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0E4EB"/>
    <w:multiLevelType w:val="multilevel"/>
    <w:tmpl w:val="E480E4EA"/>
    <w:name w:val="list-4613148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0E4F5"/>
    <w:multiLevelType w:val="multilevel"/>
    <w:tmpl w:val="E480E4F4"/>
    <w:name w:val="list-4613148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0E776"/>
    <w:multiLevelType w:val="multilevel"/>
    <w:tmpl w:val="E480E775"/>
    <w:name w:val="list-4613141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0E780"/>
    <w:multiLevelType w:val="multilevel"/>
    <w:tmpl w:val="E480E77F"/>
    <w:name w:val="list-4613141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0E850"/>
    <w:multiLevelType w:val="multilevel"/>
    <w:tmpl w:val="E480E84F"/>
    <w:name w:val="list-4613139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0E85A"/>
    <w:multiLevelType w:val="multilevel"/>
    <w:tmpl w:val="E480E859"/>
    <w:name w:val="list-461313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0E89F"/>
    <w:multiLevelType w:val="multilevel"/>
    <w:tmpl w:val="E480E89E"/>
    <w:name w:val="list-46131388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0E8A9"/>
    <w:multiLevelType w:val="multilevel"/>
    <w:tmpl w:val="E480E8A8"/>
    <w:name w:val="list-4613138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0EA0E"/>
    <w:multiLevelType w:val="multilevel"/>
    <w:tmpl w:val="E480EA0D"/>
    <w:name w:val="list-46131352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0EA18"/>
    <w:multiLevelType w:val="multilevel"/>
    <w:tmpl w:val="E480EA17"/>
    <w:name w:val="list-4613135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0EA8F"/>
    <w:multiLevelType w:val="multilevel"/>
    <w:tmpl w:val="E480EA8E"/>
    <w:name w:val="list-4613133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0EB0C"/>
    <w:multiLevelType w:val="multilevel"/>
    <w:tmpl w:val="E480EB0B"/>
    <w:name w:val="list-4613132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0EB2A"/>
    <w:multiLevelType w:val="multilevel"/>
    <w:tmpl w:val="E480EB29"/>
    <w:name w:val="list-4613132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0EB34"/>
    <w:multiLevelType w:val="multilevel"/>
    <w:tmpl w:val="E480EB33"/>
    <w:name w:val="list-4613132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0EBAB"/>
    <w:multiLevelType w:val="multilevel"/>
    <w:tmpl w:val="E480EBAA"/>
    <w:name w:val="list-4613131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0EBF0"/>
    <w:multiLevelType w:val="multilevel"/>
    <w:tmpl w:val="E480EBEF"/>
    <w:name w:val="list-46131304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0ECF2"/>
    <w:multiLevelType w:val="multilevel"/>
    <w:tmpl w:val="E480ECF1"/>
    <w:name w:val="list-4613127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0ECFC"/>
    <w:multiLevelType w:val="multilevel"/>
    <w:tmpl w:val="E480ECFB"/>
    <w:name w:val="list-4613127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0EE4D"/>
    <w:multiLevelType w:val="multilevel"/>
    <w:tmpl w:val="E480EE4C"/>
    <w:name w:val="list-4613124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0EE57"/>
    <w:multiLevelType w:val="multilevel"/>
    <w:tmpl w:val="E480EE56"/>
    <w:name w:val="list-4613124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0EFCC"/>
    <w:multiLevelType w:val="multilevel"/>
    <w:tmpl w:val="E480EFCB"/>
    <w:name w:val="list-4613120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0EFD6"/>
    <w:multiLevelType w:val="multilevel"/>
    <w:tmpl w:val="E480EFD5"/>
    <w:name w:val="list-4613120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0EFF3"/>
    <w:multiLevelType w:val="multilevel"/>
    <w:tmpl w:val="E480EFF2"/>
    <w:name w:val="list-461312013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0F0BA"/>
    <w:multiLevelType w:val="multilevel"/>
    <w:tmpl w:val="E480F0B9"/>
    <w:name w:val="list-4613118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0F0C4"/>
    <w:multiLevelType w:val="multilevel"/>
    <w:tmpl w:val="E480F0C3"/>
    <w:name w:val="list-4613118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0F0E1"/>
    <w:multiLevelType w:val="multilevel"/>
    <w:tmpl w:val="E480F0E0"/>
    <w:name w:val="list-46131177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0F13B"/>
    <w:multiLevelType w:val="multilevel"/>
    <w:tmpl w:val="E480F13A"/>
    <w:name w:val="list-46131168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0F145"/>
    <w:multiLevelType w:val="multilevel"/>
    <w:tmpl w:val="E480F144"/>
    <w:name w:val="list-46131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0F14F"/>
    <w:multiLevelType w:val="multilevel"/>
    <w:tmpl w:val="E480F14E"/>
    <w:name w:val="list-4613116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0F159"/>
    <w:multiLevelType w:val="multilevel"/>
    <w:tmpl w:val="E480F158"/>
    <w:name w:val="list-46131165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0F163"/>
    <w:multiLevelType w:val="multilevel"/>
    <w:tmpl w:val="E480F162"/>
    <w:name w:val="list-4613116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0F16D"/>
    <w:multiLevelType w:val="multilevel"/>
    <w:tmpl w:val="E480F16C"/>
    <w:name w:val="list-4613116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0F177"/>
    <w:multiLevelType w:val="multilevel"/>
    <w:tmpl w:val="E480F176"/>
    <w:name w:val="list-4613116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0F2B4"/>
    <w:multiLevelType w:val="multilevel"/>
    <w:tmpl w:val="E480F2B3"/>
    <w:name w:val="list-4613113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0F2BE"/>
    <w:multiLevelType w:val="multilevel"/>
    <w:tmpl w:val="E480F2BD"/>
    <w:name w:val="list-4613112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0F3DA"/>
    <w:multiLevelType w:val="multilevel"/>
    <w:tmpl w:val="E480F3D9"/>
    <w:name w:val="list-461311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0F3E4"/>
    <w:multiLevelType w:val="multilevel"/>
    <w:tmpl w:val="E480F3E3"/>
    <w:name w:val="list-461311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0F58E"/>
    <w:multiLevelType w:val="multilevel"/>
    <w:tmpl w:val="E480F58D"/>
    <w:name w:val="list-4613105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0F598"/>
    <w:multiLevelType w:val="multilevel"/>
    <w:tmpl w:val="E480F597"/>
    <w:name w:val="list-4613105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0F668"/>
    <w:multiLevelType w:val="multilevel"/>
    <w:tmpl w:val="E480F667"/>
    <w:name w:val="list-4613103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0F672"/>
    <w:multiLevelType w:val="multilevel"/>
    <w:tmpl w:val="E480F671"/>
    <w:name w:val="list-4613103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0F81C"/>
    <w:multiLevelType w:val="multilevel"/>
    <w:tmpl w:val="E480F81B"/>
    <w:name w:val="list-4613099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0F826"/>
    <w:multiLevelType w:val="multilevel"/>
    <w:tmpl w:val="E480F825"/>
    <w:name w:val="list-4613099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0F942"/>
    <w:multiLevelType w:val="multilevel"/>
    <w:tmpl w:val="E480F941"/>
    <w:name w:val="list-4613096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0F94C"/>
    <w:multiLevelType w:val="multilevel"/>
    <w:tmpl w:val="E480F94B"/>
    <w:name w:val="list-4613096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0FAF6"/>
    <w:multiLevelType w:val="multilevel"/>
    <w:tmpl w:val="E480FAF5"/>
    <w:name w:val="list-4613091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0FB00"/>
    <w:multiLevelType w:val="multilevel"/>
    <w:tmpl w:val="E480FAFF"/>
    <w:name w:val="list-4613091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0FCAA"/>
    <w:multiLevelType w:val="multilevel"/>
    <w:tmpl w:val="E480FCA9"/>
    <w:name w:val="list-4613087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0FCB4"/>
    <w:multiLevelType w:val="multilevel"/>
    <w:tmpl w:val="E480FCB3"/>
    <w:name w:val="list-4613087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0FDD0"/>
    <w:multiLevelType w:val="multilevel"/>
    <w:tmpl w:val="E480FDCF"/>
    <w:name w:val="list-4613084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0FDDA"/>
    <w:multiLevelType w:val="multilevel"/>
    <w:tmpl w:val="E480FDD9"/>
    <w:name w:val="list-4613084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0FF84"/>
    <w:multiLevelType w:val="multilevel"/>
    <w:tmpl w:val="E480FF83"/>
    <w:name w:val="list-4613080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0FF8E"/>
    <w:multiLevelType w:val="multilevel"/>
    <w:tmpl w:val="E480FF8D"/>
    <w:name w:val="list-4613080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1078C"/>
    <w:multiLevelType w:val="multilevel"/>
    <w:tmpl w:val="E481078B"/>
    <w:name w:val="list-461305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107AA"/>
    <w:multiLevelType w:val="multilevel"/>
    <w:tmpl w:val="E48107A9"/>
    <w:name w:val="list-461305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107B4"/>
    <w:multiLevelType w:val="multilevel"/>
    <w:tmpl w:val="E48107B3"/>
    <w:name w:val="list-461305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10884"/>
    <w:multiLevelType w:val="multilevel"/>
    <w:tmpl w:val="E4810883"/>
    <w:name w:val="list-46130572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108A2"/>
    <w:multiLevelType w:val="multilevel"/>
    <w:tmpl w:val="E48108A1"/>
    <w:name w:val="list-46130569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108AC"/>
    <w:multiLevelType w:val="multilevel"/>
    <w:tmpl w:val="E48108AB"/>
    <w:name w:val="list-46130568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10923"/>
    <w:multiLevelType w:val="multilevel"/>
    <w:tmpl w:val="E4810922"/>
    <w:name w:val="list-4613055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1F8EB"/>
    <w:multiLevelType w:val="multilevel"/>
    <w:tmpl w:val="E481F8EA"/>
    <w:name w:val="list-4612441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1F8F5"/>
    <w:multiLevelType w:val="multilevel"/>
    <w:tmpl w:val="E481F8F4"/>
    <w:name w:val="list-4612441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1F9C5"/>
    <w:multiLevelType w:val="multilevel"/>
    <w:tmpl w:val="E481F9C4"/>
    <w:name w:val="list-46124396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1F9CF"/>
    <w:multiLevelType w:val="multilevel"/>
    <w:tmpl w:val="E481F9CE"/>
    <w:name w:val="list-46124395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1FA9F"/>
    <w:multiLevelType w:val="multilevel"/>
    <w:tmpl w:val="E481FA9E"/>
    <w:name w:val="list-46124374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1FAA9"/>
    <w:multiLevelType w:val="multilevel"/>
    <w:tmpl w:val="E481FAA8"/>
    <w:name w:val="list-46124373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1FE35"/>
    <w:multiLevelType w:val="multilevel"/>
    <w:tmpl w:val="E481FE34"/>
    <w:name w:val="list-461242827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1FE53"/>
    <w:multiLevelType w:val="multilevel"/>
    <w:tmpl w:val="E481FE52"/>
    <w:name w:val="list-46124279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1FE5D"/>
    <w:multiLevelType w:val="multilevel"/>
    <w:tmpl w:val="E481FE5C"/>
    <w:name w:val="list-46124278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1FED4"/>
    <w:multiLevelType w:val="multilevel"/>
    <w:tmpl w:val="E481FED3"/>
    <w:name w:val="list-4612426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1FEDE"/>
    <w:multiLevelType w:val="multilevel"/>
    <w:tmpl w:val="E481FEDD"/>
    <w:name w:val="list-4612426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1FEE8"/>
    <w:multiLevelType w:val="multilevel"/>
    <w:tmpl w:val="E481FEE7"/>
    <w:name w:val="list-4612426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1FEF2"/>
    <w:multiLevelType w:val="multilevel"/>
    <w:tmpl w:val="E481FEF1"/>
    <w:name w:val="list-4612426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1FEFC"/>
    <w:multiLevelType w:val="multilevel"/>
    <w:tmpl w:val="E481FEFB"/>
    <w:name w:val="list-4612426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20039"/>
    <w:multiLevelType w:val="multilevel"/>
    <w:tmpl w:val="E4820038"/>
    <w:name w:val="list-46124231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20043"/>
    <w:multiLevelType w:val="multilevel"/>
    <w:tmpl w:val="E4820042"/>
    <w:name w:val="list-46124230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2015F"/>
    <w:multiLevelType w:val="multilevel"/>
    <w:tmpl w:val="E482015E"/>
    <w:name w:val="list-46124201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20169"/>
    <w:multiLevelType w:val="multilevel"/>
    <w:tmpl w:val="E4820168"/>
    <w:name w:val="list-46124200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20313"/>
    <w:multiLevelType w:val="multilevel"/>
    <w:tmpl w:val="E4820312"/>
    <w:name w:val="list-4612415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2031D"/>
    <w:multiLevelType w:val="multilevel"/>
    <w:tmpl w:val="E482031C"/>
    <w:name w:val="list-4612415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205ED"/>
    <w:multiLevelType w:val="multilevel"/>
    <w:tmpl w:val="E48205EC"/>
    <w:name w:val="list-46124085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205F7"/>
    <w:multiLevelType w:val="multilevel"/>
    <w:tmpl w:val="E48205F6"/>
    <w:name w:val="list-46124084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206C7"/>
    <w:multiLevelType w:val="multilevel"/>
    <w:tmpl w:val="E48206C6"/>
    <w:name w:val="list-46124063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206D1"/>
    <w:multiLevelType w:val="multilevel"/>
    <w:tmpl w:val="E48206D0"/>
    <w:name w:val="list-46124062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209A1"/>
    <w:multiLevelType w:val="multilevel"/>
    <w:tmpl w:val="E48209A0"/>
    <w:name w:val="list-46123990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209AB"/>
    <w:multiLevelType w:val="multilevel"/>
    <w:tmpl w:val="E48209AA"/>
    <w:name w:val="list-46123989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20A7B"/>
    <w:multiLevelType w:val="multilevel"/>
    <w:tmpl w:val="E4820A7A"/>
    <w:name w:val="list-4612396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20A85"/>
    <w:multiLevelType w:val="multilevel"/>
    <w:tmpl w:val="E4820A84"/>
    <w:name w:val="list-4612396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20B55"/>
    <w:multiLevelType w:val="multilevel"/>
    <w:tmpl w:val="E4820B54"/>
    <w:name w:val="list-46123946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20B5F"/>
    <w:multiLevelType w:val="multilevel"/>
    <w:tmpl w:val="E4820B5E"/>
    <w:name w:val="list-46123945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20C2F"/>
    <w:multiLevelType w:val="multilevel"/>
    <w:tmpl w:val="E4820C2E"/>
    <w:name w:val="list-46123924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20C39"/>
    <w:multiLevelType w:val="multilevel"/>
    <w:tmpl w:val="E4820C38"/>
    <w:name w:val="list-46123923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20F09"/>
    <w:multiLevelType w:val="multilevel"/>
    <w:tmpl w:val="E4820F08"/>
    <w:name w:val="list-46123851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20F13"/>
    <w:multiLevelType w:val="multilevel"/>
    <w:tmpl w:val="E4820F12"/>
    <w:name w:val="list-46123850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210BD"/>
    <w:multiLevelType w:val="multilevel"/>
    <w:tmpl w:val="E48210BC"/>
    <w:name w:val="list-46123808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210C7"/>
    <w:multiLevelType w:val="multilevel"/>
    <w:tmpl w:val="E48210C6"/>
    <w:name w:val="list-46123807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21397"/>
    <w:multiLevelType w:val="multilevel"/>
    <w:tmpl w:val="E4821396"/>
    <w:name w:val="list-46123735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213A1"/>
    <w:multiLevelType w:val="multilevel"/>
    <w:tmpl w:val="E48213A0"/>
    <w:name w:val="list-46123734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21471"/>
    <w:multiLevelType w:val="multilevel"/>
    <w:tmpl w:val="E4821470"/>
    <w:name w:val="list-46123713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2147B"/>
    <w:multiLevelType w:val="multilevel"/>
    <w:tmpl w:val="E482147A"/>
    <w:name w:val="list-46123712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2174B"/>
    <w:multiLevelType w:val="multilevel"/>
    <w:tmpl w:val="E482174A"/>
    <w:name w:val="list-46123640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21755"/>
    <w:multiLevelType w:val="multilevel"/>
    <w:tmpl w:val="E4821754"/>
    <w:name w:val="list-46123639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3265A"/>
    <w:multiLevelType w:val="multilevel"/>
    <w:tmpl w:val="E4832659"/>
    <w:name w:val="list-4611670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32664"/>
    <w:multiLevelType w:val="multilevel"/>
    <w:tmpl w:val="E4832663"/>
    <w:name w:val="list-4611670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33205"/>
    <w:multiLevelType w:val="multilevel"/>
    <w:tmpl w:val="E4833204"/>
    <w:name w:val="list-46116402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33366"/>
    <w:multiLevelType w:val="multilevel"/>
    <w:tmpl w:val="E4833365"/>
    <w:name w:val="list-46116367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33384"/>
    <w:multiLevelType w:val="multilevel"/>
    <w:tmpl w:val="E4833383"/>
    <w:name w:val="list-4611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3338E"/>
    <w:multiLevelType w:val="multilevel"/>
    <w:tmpl w:val="E483338D"/>
    <w:name w:val="list-4611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33CD2"/>
    <w:multiLevelType w:val="multilevel"/>
    <w:tmpl w:val="E4833CD1"/>
    <w:name w:val="list-4611612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33CDC"/>
    <w:multiLevelType w:val="multilevel"/>
    <w:tmpl w:val="E4833CDB"/>
    <w:name w:val="list-4611612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33FAC"/>
    <w:multiLevelType w:val="multilevel"/>
    <w:tmpl w:val="E4833FAB"/>
    <w:name w:val="list-4611605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33FB6"/>
    <w:multiLevelType w:val="multilevel"/>
    <w:tmpl w:val="E4833FB5"/>
    <w:name w:val="list-4611605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34086"/>
    <w:multiLevelType w:val="multilevel"/>
    <w:tmpl w:val="E4834085"/>
    <w:name w:val="list-4611603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34090"/>
    <w:multiLevelType w:val="multilevel"/>
    <w:tmpl w:val="E483408F"/>
    <w:name w:val="list-4611603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34160"/>
    <w:multiLevelType w:val="multilevel"/>
    <w:tmpl w:val="E483415F"/>
    <w:name w:val="list-46116009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3416A"/>
    <w:multiLevelType w:val="multilevel"/>
    <w:tmpl w:val="E4834169"/>
    <w:name w:val="list-46116008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3423A"/>
    <w:multiLevelType w:val="multilevel"/>
    <w:tmpl w:val="E4834239"/>
    <w:name w:val="list-4611598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34244"/>
    <w:multiLevelType w:val="multilevel"/>
    <w:tmpl w:val="E4834243"/>
    <w:name w:val="list-4611598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34514"/>
    <w:multiLevelType w:val="multilevel"/>
    <w:tmpl w:val="E4834513"/>
    <w:name w:val="list-46115914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3451E"/>
    <w:multiLevelType w:val="multilevel"/>
    <w:tmpl w:val="E483451D"/>
    <w:name w:val="list-46115913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346C8"/>
    <w:multiLevelType w:val="multilevel"/>
    <w:tmpl w:val="E48346C7"/>
    <w:name w:val="list-4611587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346D2"/>
    <w:multiLevelType w:val="multilevel"/>
    <w:tmpl w:val="E48346D1"/>
    <w:name w:val="list-4611587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347EE"/>
    <w:multiLevelType w:val="multilevel"/>
    <w:tmpl w:val="E48347ED"/>
    <w:name w:val="list-46115841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347F8"/>
    <w:multiLevelType w:val="multilevel"/>
    <w:tmpl w:val="E48347F7"/>
    <w:name w:val="list-46115840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349A2"/>
    <w:multiLevelType w:val="multilevel"/>
    <w:tmpl w:val="E48349A1"/>
    <w:name w:val="list-4611579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349AC"/>
    <w:multiLevelType w:val="multilevel"/>
    <w:tmpl w:val="E48349AB"/>
    <w:name w:val="list-4611579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34A7C"/>
    <w:multiLevelType w:val="multilevel"/>
    <w:tmpl w:val="E4834A7B"/>
    <w:name w:val="list-46115776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34A86"/>
    <w:multiLevelType w:val="multilevel"/>
    <w:tmpl w:val="E4834A85"/>
    <w:name w:val="list-46115775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34C30"/>
    <w:multiLevelType w:val="multilevel"/>
    <w:tmpl w:val="E4834C2F"/>
    <w:name w:val="list-4611573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34C3A"/>
    <w:multiLevelType w:val="multilevel"/>
    <w:tmpl w:val="E4834C39"/>
    <w:name w:val="list-4611573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34F0A"/>
    <w:multiLevelType w:val="multilevel"/>
    <w:tmpl w:val="E4834F09"/>
    <w:name w:val="list-4611565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34F14"/>
    <w:multiLevelType w:val="multilevel"/>
    <w:tmpl w:val="E4834F13"/>
    <w:name w:val="list-4611565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350BE"/>
    <w:multiLevelType w:val="multilevel"/>
    <w:tmpl w:val="E48350BD"/>
    <w:name w:val="list-46115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350C8"/>
    <w:multiLevelType w:val="multilevel"/>
    <w:tmpl w:val="E48350C7"/>
    <w:name w:val="list-46115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351E4"/>
    <w:multiLevelType w:val="multilevel"/>
    <w:tmpl w:val="E48351E3"/>
    <w:name w:val="list-4611558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351EE"/>
    <w:multiLevelType w:val="multilevel"/>
    <w:tmpl w:val="E48351ED"/>
    <w:name w:val="list-4611558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35398"/>
    <w:multiLevelType w:val="multilevel"/>
    <w:tmpl w:val="E4835397"/>
    <w:name w:val="list-46115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353A2"/>
    <w:multiLevelType w:val="multilevel"/>
    <w:tmpl w:val="E48353A1"/>
    <w:name w:val="list-46115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35472"/>
    <w:multiLevelType w:val="multilevel"/>
    <w:tmpl w:val="E4835471"/>
    <w:name w:val="list-4611552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3547C"/>
    <w:multiLevelType w:val="multilevel"/>
    <w:tmpl w:val="E483547B"/>
    <w:name w:val="list-4611552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3574C"/>
    <w:multiLevelType w:val="multilevel"/>
    <w:tmpl w:val="E483574B"/>
    <w:name w:val="list-4611544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35756"/>
    <w:multiLevelType w:val="multilevel"/>
    <w:tmpl w:val="E4835755"/>
    <w:name w:val="list-4611544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46B34"/>
    <w:multiLevelType w:val="multilevel"/>
    <w:tmpl w:val="E4846B33"/>
    <w:name w:val="list-4610838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46B3E"/>
    <w:multiLevelType w:val="multilevel"/>
    <w:tmpl w:val="E4846B3D"/>
    <w:name w:val="list-4610838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46B83"/>
    <w:multiLevelType w:val="multilevel"/>
    <w:tmpl w:val="E4846B82"/>
    <w:name w:val="list-46108377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46B8D"/>
    <w:multiLevelType w:val="multilevel"/>
    <w:tmpl w:val="E4846B8C"/>
    <w:name w:val="list-46108376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46C0E"/>
    <w:multiLevelType w:val="multilevel"/>
    <w:tmpl w:val="E4846C0D"/>
    <w:name w:val="list-4610836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46C18"/>
    <w:multiLevelType w:val="multilevel"/>
    <w:tmpl w:val="E4846C17"/>
    <w:name w:val="list-46108362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46EE8"/>
    <w:multiLevelType w:val="multilevel"/>
    <w:tmpl w:val="E4846EE7"/>
    <w:name w:val="list-4610829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46EF2"/>
    <w:multiLevelType w:val="multilevel"/>
    <w:tmpl w:val="E4846EF1"/>
    <w:name w:val="list-4610828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46FC2"/>
    <w:multiLevelType w:val="multilevel"/>
    <w:tmpl w:val="E4846FC1"/>
    <w:name w:val="list-4610826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46FCC"/>
    <w:multiLevelType w:val="multilevel"/>
    <w:tmpl w:val="E4846FCB"/>
    <w:name w:val="list-4610826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4709C"/>
    <w:multiLevelType w:val="multilevel"/>
    <w:tmpl w:val="E484709B"/>
    <w:name w:val="list-4610824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470A6"/>
    <w:multiLevelType w:val="multilevel"/>
    <w:tmpl w:val="E48470A5"/>
    <w:name w:val="list-4610824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47232"/>
    <w:multiLevelType w:val="multilevel"/>
    <w:tmpl w:val="E4847231"/>
    <w:name w:val="list-46108206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47250"/>
    <w:multiLevelType w:val="multilevel"/>
    <w:tmpl w:val="E484724F"/>
    <w:name w:val="list-4610820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4725A"/>
    <w:multiLevelType w:val="multilevel"/>
    <w:tmpl w:val="E4847259"/>
    <w:name w:val="list-4610820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47376"/>
    <w:multiLevelType w:val="multilevel"/>
    <w:tmpl w:val="E4847375"/>
    <w:name w:val="list-4610817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47380"/>
    <w:multiLevelType w:val="multilevel"/>
    <w:tmpl w:val="E484737F"/>
    <w:name w:val="list-4610817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474D1"/>
    <w:multiLevelType w:val="multilevel"/>
    <w:tmpl w:val="E48474D0"/>
    <w:name w:val="list-46108139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4784D"/>
    <w:multiLevelType w:val="multilevel"/>
    <w:tmpl w:val="E484784C"/>
    <w:name w:val="list-46108049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479AE"/>
    <w:multiLevelType w:val="multilevel"/>
    <w:tmpl w:val="E48479AD"/>
    <w:name w:val="list-461080146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479CC"/>
    <w:multiLevelType w:val="multilevel"/>
    <w:tmpl w:val="E48479CB"/>
    <w:name w:val="list-4610801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479D6"/>
    <w:multiLevelType w:val="multilevel"/>
    <w:tmpl w:val="E48479D5"/>
    <w:name w:val="list-4610801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47C15"/>
    <w:multiLevelType w:val="multilevel"/>
    <w:tmpl w:val="E4847C14"/>
    <w:name w:val="list-46107953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47C1F"/>
    <w:multiLevelType w:val="multilevel"/>
    <w:tmpl w:val="E4847C1E"/>
    <w:name w:val="list-4610795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47C29"/>
    <w:multiLevelType w:val="multilevel"/>
    <w:tmpl w:val="E4847C28"/>
    <w:name w:val="list-461079511"/>
    <w:lvl w:ilvl="0">
      <w:start w:val="1"/>
      <w:numFmt w:val="lowerLetter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47C33"/>
    <w:multiLevelType w:val="multilevel"/>
    <w:tmpl w:val="E4847C32"/>
    <w:name w:val="list-4610795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47D9E"/>
    <w:multiLevelType w:val="multilevel"/>
    <w:tmpl w:val="E4847D9D"/>
    <w:name w:val="list-4610791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47DA8"/>
    <w:multiLevelType w:val="multilevel"/>
    <w:tmpl w:val="E4847DA7"/>
    <w:name w:val="list-4610791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47DC5"/>
    <w:multiLevelType w:val="multilevel"/>
    <w:tmpl w:val="E4847DC4"/>
    <w:name w:val="list-46107909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48A8C"/>
    <w:multiLevelType w:val="multilevel"/>
    <w:tmpl w:val="E4848A8B"/>
    <w:name w:val="list-4610758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48A96"/>
    <w:multiLevelType w:val="multilevel"/>
    <w:tmpl w:val="E4848A95"/>
    <w:name w:val="list-4610758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48E22"/>
    <w:multiLevelType w:val="multilevel"/>
    <w:tmpl w:val="E4848E21"/>
    <w:name w:val="list-46107491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48E40"/>
    <w:multiLevelType w:val="multilevel"/>
    <w:tmpl w:val="E4848E3F"/>
    <w:name w:val="list-4610748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48E4A"/>
    <w:multiLevelType w:val="multilevel"/>
    <w:tmpl w:val="E4848E49"/>
    <w:name w:val="list-4610748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48EC1"/>
    <w:multiLevelType w:val="multilevel"/>
    <w:tmpl w:val="E4848EC0"/>
    <w:name w:val="list-4610747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48F24"/>
    <w:multiLevelType w:val="multilevel"/>
    <w:tmpl w:val="E4848F23"/>
    <w:name w:val="list-4610746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48F2E"/>
    <w:multiLevelType w:val="multilevel"/>
    <w:tmpl w:val="E4848F2D"/>
    <w:name w:val="list-4610746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4A0D8"/>
    <w:multiLevelType w:val="multilevel"/>
    <w:tmpl w:val="E484A0D7"/>
    <w:name w:val="list-46107012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4A0E2"/>
    <w:multiLevelType w:val="multilevel"/>
    <w:tmpl w:val="E484A0E1"/>
    <w:name w:val="list-46107011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4A3B2"/>
    <w:multiLevelType w:val="multilevel"/>
    <w:tmpl w:val="E484A3B1"/>
    <w:name w:val="list-4610693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4A3BC"/>
    <w:multiLevelType w:val="multilevel"/>
    <w:tmpl w:val="E484A3BB"/>
    <w:name w:val="list-4610693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6185A"/>
    <w:multiLevelType w:val="multilevel"/>
    <w:tmpl w:val="E4861859"/>
    <w:name w:val="list-4609739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61864"/>
    <w:multiLevelType w:val="multilevel"/>
    <w:tmpl w:val="E4861863"/>
    <w:name w:val="list-4609739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61EE8"/>
    <w:multiLevelType w:val="multilevel"/>
    <w:tmpl w:val="E4861EE7"/>
    <w:name w:val="list-4609723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61EF2"/>
    <w:multiLevelType w:val="multilevel"/>
    <w:tmpl w:val="E4861EF1"/>
    <w:name w:val="list-4609723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62380"/>
    <w:multiLevelType w:val="multilevel"/>
    <w:tmpl w:val="E486237F"/>
    <w:name w:val="list-46097113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6238A"/>
    <w:multiLevelType w:val="multilevel"/>
    <w:tmpl w:val="E4862389"/>
    <w:name w:val="list-46097112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62D76"/>
    <w:multiLevelType w:val="multilevel"/>
    <w:tmpl w:val="E4862D75"/>
    <w:name w:val="list-4609685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62D80"/>
    <w:multiLevelType w:val="multilevel"/>
    <w:tmpl w:val="E4862D7F"/>
    <w:name w:val="list-4609685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62DC5"/>
    <w:multiLevelType w:val="multilevel"/>
    <w:tmpl w:val="E4862DC4"/>
    <w:name w:val="list-46096850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62DCF"/>
    <w:multiLevelType w:val="multilevel"/>
    <w:tmpl w:val="E4862DCE"/>
    <w:name w:val="list-46096849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1" w15:restartNumberingAfterBreak="0">
    <w:nsid w:val="E486310C"/>
    <w:multiLevelType w:val="multilevel"/>
    <w:tmpl w:val="E486310B"/>
    <w:name w:val="list-4609676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2" w15:restartNumberingAfterBreak="0">
    <w:nsid w:val="E486312A"/>
    <w:multiLevelType w:val="multilevel"/>
    <w:tmpl w:val="E4863129"/>
    <w:name w:val="list-4609676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3" w15:restartNumberingAfterBreak="0">
    <w:nsid w:val="E4863134"/>
    <w:multiLevelType w:val="multilevel"/>
    <w:tmpl w:val="E4863133"/>
    <w:name w:val="list-4609676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4" w15:restartNumberingAfterBreak="0">
    <w:nsid w:val="E4863179"/>
    <w:multiLevelType w:val="multilevel"/>
    <w:tmpl w:val="E4863178"/>
    <w:name w:val="list-46096755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5" w15:restartNumberingAfterBreak="0">
    <w:nsid w:val="E4863183"/>
    <w:multiLevelType w:val="multilevel"/>
    <w:tmpl w:val="E4863182"/>
    <w:name w:val="list-46096754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6" w15:restartNumberingAfterBreak="0">
    <w:nsid w:val="E48631AB"/>
    <w:multiLevelType w:val="multilevel"/>
    <w:tmpl w:val="E48631AA"/>
    <w:name w:val="list-4609675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7" w15:restartNumberingAfterBreak="0">
    <w:nsid w:val="E4863A04"/>
    <w:multiLevelType w:val="multilevel"/>
    <w:tmpl w:val="E4863A03"/>
    <w:name w:val="list-46096537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8" w15:restartNumberingAfterBreak="0">
    <w:nsid w:val="E4863A0E"/>
    <w:multiLevelType w:val="multilevel"/>
    <w:tmpl w:val="E4863A0D"/>
    <w:name w:val="list-46096536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9" w15:restartNumberingAfterBreak="0">
    <w:nsid w:val="E4863A53"/>
    <w:multiLevelType w:val="multilevel"/>
    <w:tmpl w:val="E4863A52"/>
    <w:name w:val="list-46096529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0" w15:restartNumberingAfterBreak="0">
    <w:nsid w:val="E4863A5D"/>
    <w:multiLevelType w:val="multilevel"/>
    <w:tmpl w:val="E4863A5C"/>
    <w:name w:val="list-46096528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1" w15:restartNumberingAfterBreak="0">
    <w:nsid w:val="E4863B2A"/>
    <w:multiLevelType w:val="multilevel"/>
    <w:tmpl w:val="E4863B29"/>
    <w:name w:val="list-4609650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2" w15:restartNumberingAfterBreak="0">
    <w:nsid w:val="E4863B34"/>
    <w:multiLevelType w:val="multilevel"/>
    <w:tmpl w:val="E4863B33"/>
    <w:name w:val="list-4609650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3" w15:restartNumberingAfterBreak="0">
    <w:nsid w:val="E4863E07"/>
    <w:multiLevelType w:val="multilevel"/>
    <w:tmpl w:val="E4863E06"/>
    <w:name w:val="list-46096434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4" w15:restartNumberingAfterBreak="0">
    <w:nsid w:val="E4863E11"/>
    <w:multiLevelType w:val="multilevel"/>
    <w:tmpl w:val="E4863E10"/>
    <w:name w:val="list-46096433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5" w15:restartNumberingAfterBreak="0">
    <w:nsid w:val="E4863E92"/>
    <w:multiLevelType w:val="multilevel"/>
    <w:tmpl w:val="E4863E91"/>
    <w:name w:val="list-46096420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6" w15:restartNumberingAfterBreak="0">
    <w:nsid w:val="E4863E9C"/>
    <w:multiLevelType w:val="multilevel"/>
    <w:tmpl w:val="E4863E9B"/>
    <w:name w:val="list-46096419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7" w15:restartNumberingAfterBreak="0">
    <w:nsid w:val="E4863FB8"/>
    <w:multiLevelType w:val="multilevel"/>
    <w:tmpl w:val="E4863FB7"/>
    <w:name w:val="list-4609639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8" w15:restartNumberingAfterBreak="0">
    <w:nsid w:val="E4863FC2"/>
    <w:multiLevelType w:val="multilevel"/>
    <w:tmpl w:val="E4863FC1"/>
    <w:name w:val="list-4609639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9" w15:restartNumberingAfterBreak="0">
    <w:nsid w:val="E48640E1"/>
    <w:multiLevelType w:val="multilevel"/>
    <w:tmpl w:val="E48640E0"/>
    <w:name w:val="list-46096361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0" w15:restartNumberingAfterBreak="0">
    <w:nsid w:val="E48640EB"/>
    <w:multiLevelType w:val="multilevel"/>
    <w:tmpl w:val="E48640EA"/>
    <w:name w:val="list-46096360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1" w15:restartNumberingAfterBreak="0">
    <w:nsid w:val="E4864246"/>
    <w:multiLevelType w:val="multilevel"/>
    <w:tmpl w:val="E4864245"/>
    <w:name w:val="list-4609632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2" w15:restartNumberingAfterBreak="0">
    <w:nsid w:val="E4864250"/>
    <w:multiLevelType w:val="multilevel"/>
    <w:tmpl w:val="E486424F"/>
    <w:name w:val="list-4609632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3" w15:restartNumberingAfterBreak="0">
    <w:nsid w:val="E4864295"/>
    <w:multiLevelType w:val="multilevel"/>
    <w:tmpl w:val="E4864294"/>
    <w:name w:val="list-4609631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4" w15:restartNumberingAfterBreak="0">
    <w:nsid w:val="E486429F"/>
    <w:multiLevelType w:val="multilevel"/>
    <w:tmpl w:val="E486429E"/>
    <w:name w:val="list-4609631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5" w15:restartNumberingAfterBreak="0">
    <w:nsid w:val="E4864B62"/>
    <w:multiLevelType w:val="multilevel"/>
    <w:tmpl w:val="E4864B61"/>
    <w:name w:val="list-46096092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6" w15:restartNumberingAfterBreak="0">
    <w:nsid w:val="E4864B6C"/>
    <w:multiLevelType w:val="multilevel"/>
    <w:tmpl w:val="E4864B6B"/>
    <w:name w:val="list-46096091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7" w15:restartNumberingAfterBreak="0">
    <w:nsid w:val="E4864BB1"/>
    <w:multiLevelType w:val="multilevel"/>
    <w:tmpl w:val="E4864BB0"/>
    <w:name w:val="list-46096084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8" w15:restartNumberingAfterBreak="0">
    <w:nsid w:val="E4864BBB"/>
    <w:multiLevelType w:val="multilevel"/>
    <w:tmpl w:val="E4864BBA"/>
    <w:name w:val="list-46096083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9" w15:restartNumberingAfterBreak="0">
    <w:nsid w:val="E4864C3C"/>
    <w:multiLevelType w:val="multilevel"/>
    <w:tmpl w:val="E4864C3B"/>
    <w:name w:val="list-46096070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0" w15:restartNumberingAfterBreak="0">
    <w:nsid w:val="E4864C46"/>
    <w:multiLevelType w:val="multilevel"/>
    <w:tmpl w:val="E4864C45"/>
    <w:name w:val="list-46096069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1" w15:restartNumberingAfterBreak="0">
    <w:nsid w:val="E4864C8B"/>
    <w:multiLevelType w:val="multilevel"/>
    <w:tmpl w:val="E4864C8A"/>
    <w:name w:val="list-46096062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2" w15:restartNumberingAfterBreak="0">
    <w:nsid w:val="E4864C95"/>
    <w:multiLevelType w:val="multilevel"/>
    <w:tmpl w:val="E4864C94"/>
    <w:name w:val="list-46096061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3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4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5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6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7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8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9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0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1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2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3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4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5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6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7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8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9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0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1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2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3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4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5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6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7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8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9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0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1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2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3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4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5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6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7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8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9" w15:restartNumberingAfterBreak="0">
    <w:nsid w:val="E487885C"/>
    <w:multiLevelType w:val="multilevel"/>
    <w:tmpl w:val="E487885B"/>
    <w:name w:val="list-46087978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0" w15:restartNumberingAfterBreak="0">
    <w:nsid w:val="E487887A"/>
    <w:multiLevelType w:val="multilevel"/>
    <w:tmpl w:val="E4878879"/>
    <w:name w:val="list-4608797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1" w15:restartNumberingAfterBreak="0">
    <w:nsid w:val="E4878884"/>
    <w:multiLevelType w:val="multilevel"/>
    <w:tmpl w:val="E4878883"/>
    <w:name w:val="list-4608797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2" w15:restartNumberingAfterBreak="0">
    <w:nsid w:val="E48788FB"/>
    <w:multiLevelType w:val="multilevel"/>
    <w:tmpl w:val="E48788FA"/>
    <w:name w:val="list-4608796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3" w15:restartNumberingAfterBreak="0">
    <w:nsid w:val="E4878905"/>
    <w:multiLevelType w:val="multilevel"/>
    <w:tmpl w:val="E4878904"/>
    <w:name w:val="list-4608796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4" w15:restartNumberingAfterBreak="0">
    <w:nsid w:val="E487890F"/>
    <w:multiLevelType w:val="multilevel"/>
    <w:tmpl w:val="E487890E"/>
    <w:name w:val="list-4608796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5" w15:restartNumberingAfterBreak="0">
    <w:nsid w:val="E48795A4"/>
    <w:multiLevelType w:val="multilevel"/>
    <w:tmpl w:val="E48795A3"/>
    <w:name w:val="list-4608763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6" w15:restartNumberingAfterBreak="0">
    <w:nsid w:val="E48795AE"/>
    <w:multiLevelType w:val="multilevel"/>
    <w:tmpl w:val="E48795AD"/>
    <w:name w:val="list-4608763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7" w15:restartNumberingAfterBreak="0">
    <w:nsid w:val="E48795F3"/>
    <w:multiLevelType w:val="multilevel"/>
    <w:tmpl w:val="E48795F2"/>
    <w:name w:val="list-46087630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8" w15:restartNumberingAfterBreak="0">
    <w:nsid w:val="E48795FD"/>
    <w:multiLevelType w:val="multilevel"/>
    <w:tmpl w:val="E48795FC"/>
    <w:name w:val="list-46087629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9" w15:restartNumberingAfterBreak="0">
    <w:nsid w:val="E487967E"/>
    <w:multiLevelType w:val="multilevel"/>
    <w:tmpl w:val="E487967D"/>
    <w:name w:val="list-46087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0" w15:restartNumberingAfterBreak="0">
    <w:nsid w:val="E4879688"/>
    <w:multiLevelType w:val="multilevel"/>
    <w:tmpl w:val="E4879687"/>
    <w:name w:val="list-46087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1" w15:restartNumberingAfterBreak="0">
    <w:nsid w:val="E48796CD"/>
    <w:multiLevelType w:val="multilevel"/>
    <w:tmpl w:val="E48796CC"/>
    <w:name w:val="list-4608760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2" w15:restartNumberingAfterBreak="0">
    <w:nsid w:val="E48796D7"/>
    <w:multiLevelType w:val="multilevel"/>
    <w:tmpl w:val="E48796D6"/>
    <w:name w:val="list-4608760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3" w15:restartNumberingAfterBreak="0">
    <w:nsid w:val="E4879958"/>
    <w:multiLevelType w:val="multilevel"/>
    <w:tmpl w:val="E4879957"/>
    <w:name w:val="list-46087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4" w15:restartNumberingAfterBreak="0">
    <w:nsid w:val="E4879962"/>
    <w:multiLevelType w:val="multilevel"/>
    <w:tmpl w:val="E4879961"/>
    <w:name w:val="list-46087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5" w15:restartNumberingAfterBreak="0">
    <w:nsid w:val="E48799A7"/>
    <w:multiLevelType w:val="multilevel"/>
    <w:tmpl w:val="E48799A6"/>
    <w:name w:val="list-4608753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6" w15:restartNumberingAfterBreak="0">
    <w:nsid w:val="E48799B1"/>
    <w:multiLevelType w:val="multilevel"/>
    <w:tmpl w:val="E48799B0"/>
    <w:name w:val="list-4608753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7" w15:restartNumberingAfterBreak="0">
    <w:nsid w:val="E4879E04"/>
    <w:multiLevelType w:val="multilevel"/>
    <w:tmpl w:val="E4879E03"/>
    <w:name w:val="list-4608742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8" w15:restartNumberingAfterBreak="0">
    <w:nsid w:val="E4879E49"/>
    <w:multiLevelType w:val="multilevel"/>
    <w:tmpl w:val="E4879E48"/>
    <w:name w:val="list-46087416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9" w15:restartNumberingAfterBreak="0">
    <w:nsid w:val="E4879E53"/>
    <w:multiLevelType w:val="multilevel"/>
    <w:tmpl w:val="E4879E52"/>
    <w:name w:val="list-46087415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0" w15:restartNumberingAfterBreak="0">
    <w:nsid w:val="E4879FFA"/>
    <w:multiLevelType w:val="multilevel"/>
    <w:tmpl w:val="E4879FF9"/>
    <w:name w:val="list-4608737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1" w15:restartNumberingAfterBreak="0">
    <w:nsid w:val="E487A007"/>
    <w:multiLevelType w:val="multilevel"/>
    <w:tmpl w:val="E487A006"/>
    <w:name w:val="list-4608737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2" w15:restartNumberingAfterBreak="0">
    <w:nsid w:val="E487A02F"/>
    <w:multiLevelType w:val="multilevel"/>
    <w:tmpl w:val="E487A02E"/>
    <w:name w:val="list-46087368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3" w15:restartNumberingAfterBreak="0">
    <w:nsid w:val="E487A0D4"/>
    <w:multiLevelType w:val="multilevel"/>
    <w:tmpl w:val="E487A0D3"/>
    <w:name w:val="list-4608735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4" w15:restartNumberingAfterBreak="0">
    <w:nsid w:val="E487A0DE"/>
    <w:multiLevelType w:val="multilevel"/>
    <w:tmpl w:val="E487A0DD"/>
    <w:name w:val="list-4608735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5" w15:restartNumberingAfterBreak="0">
    <w:nsid w:val="E487A123"/>
    <w:multiLevelType w:val="multilevel"/>
    <w:tmpl w:val="E487A122"/>
    <w:name w:val="list-46087343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6" w15:restartNumberingAfterBreak="0">
    <w:nsid w:val="E487A12D"/>
    <w:multiLevelType w:val="multilevel"/>
    <w:tmpl w:val="E487A12C"/>
    <w:name w:val="list-46087342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7" w15:restartNumberingAfterBreak="0">
    <w:nsid w:val="E487A190"/>
    <w:multiLevelType w:val="multilevel"/>
    <w:tmpl w:val="E487A18F"/>
    <w:name w:val="list-46087332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8" w15:restartNumberingAfterBreak="0">
    <w:nsid w:val="E487A1AE"/>
    <w:multiLevelType w:val="multilevel"/>
    <w:tmpl w:val="E487A1AD"/>
    <w:name w:val="list-4608732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9" w15:restartNumberingAfterBreak="0">
    <w:nsid w:val="E487A1B8"/>
    <w:multiLevelType w:val="multilevel"/>
    <w:tmpl w:val="E487A1B7"/>
    <w:name w:val="list-4608732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0" w15:restartNumberingAfterBreak="0">
    <w:nsid w:val="E487A1FD"/>
    <w:multiLevelType w:val="multilevel"/>
    <w:tmpl w:val="E487A1FC"/>
    <w:name w:val="list-46087321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1" w15:restartNumberingAfterBreak="0">
    <w:nsid w:val="E487A274"/>
    <w:multiLevelType w:val="multilevel"/>
    <w:tmpl w:val="E487A273"/>
    <w:name w:val="list-46087310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2" w15:restartNumberingAfterBreak="0">
    <w:nsid w:val="E487A292"/>
    <w:multiLevelType w:val="multilevel"/>
    <w:tmpl w:val="E487A291"/>
    <w:name w:val="list-46087307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3" w15:restartNumberingAfterBreak="0">
    <w:nsid w:val="E487A29C"/>
    <w:multiLevelType w:val="multilevel"/>
    <w:tmpl w:val="E487A29B"/>
    <w:name w:val="list-46087306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4" w15:restartNumberingAfterBreak="0">
    <w:nsid w:val="E487A2E1"/>
    <w:multiLevelType w:val="multilevel"/>
    <w:tmpl w:val="E487A2E0"/>
    <w:name w:val="list-46087299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5" w15:restartNumberingAfterBreak="0">
    <w:nsid w:val="E487A2EB"/>
    <w:multiLevelType w:val="multilevel"/>
    <w:tmpl w:val="E487A2EA"/>
    <w:name w:val="list-46087298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6" w15:restartNumberingAfterBreak="0">
    <w:nsid w:val="E487A313"/>
    <w:multiLevelType w:val="multilevel"/>
    <w:tmpl w:val="E487A312"/>
    <w:name w:val="list-4608729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7" w15:restartNumberingAfterBreak="0">
    <w:nsid w:val="E487A31D"/>
    <w:multiLevelType w:val="multilevel"/>
    <w:tmpl w:val="E487A31C"/>
    <w:name w:val="list-4608729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8" w15:restartNumberingAfterBreak="0">
    <w:nsid w:val="E487A327"/>
    <w:multiLevelType w:val="multilevel"/>
    <w:tmpl w:val="E487A326"/>
    <w:name w:val="list-4608729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9" w15:restartNumberingAfterBreak="0">
    <w:nsid w:val="E487A331"/>
    <w:multiLevelType w:val="multilevel"/>
    <w:tmpl w:val="E487A330"/>
    <w:name w:val="list-4608729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0" w15:restartNumberingAfterBreak="0">
    <w:nsid w:val="E487A33B"/>
    <w:multiLevelType w:val="multilevel"/>
    <w:tmpl w:val="E487A33A"/>
    <w:name w:val="list-4608729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1" w15:restartNumberingAfterBreak="0">
    <w:nsid w:val="E487A682"/>
    <w:multiLevelType w:val="multilevel"/>
    <w:tmpl w:val="E487A681"/>
    <w:name w:val="list-4608720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2" w15:restartNumberingAfterBreak="0">
    <w:nsid w:val="E487A68C"/>
    <w:multiLevelType w:val="multilevel"/>
    <w:tmpl w:val="E487A68B"/>
    <w:name w:val="list-4608720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3" w15:restartNumberingAfterBreak="0">
    <w:nsid w:val="E487A6D1"/>
    <w:multiLevelType w:val="multilevel"/>
    <w:tmpl w:val="E487A6D0"/>
    <w:name w:val="list-4608719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4" w15:restartNumberingAfterBreak="0">
    <w:nsid w:val="E487A6DB"/>
    <w:multiLevelType w:val="multilevel"/>
    <w:tmpl w:val="E487A6DA"/>
    <w:name w:val="list-4608719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5" w15:restartNumberingAfterBreak="0">
    <w:nsid w:val="E487A95C"/>
    <w:multiLevelType w:val="multilevel"/>
    <w:tmpl w:val="E487A95B"/>
    <w:name w:val="list-4608713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6" w15:restartNumberingAfterBreak="0">
    <w:nsid w:val="E487A966"/>
    <w:multiLevelType w:val="multilevel"/>
    <w:tmpl w:val="E487A965"/>
    <w:name w:val="list-4608713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7" w15:restartNumberingAfterBreak="0">
    <w:nsid w:val="E487A9AB"/>
    <w:multiLevelType w:val="multilevel"/>
    <w:tmpl w:val="E487A9AA"/>
    <w:name w:val="list-4608712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8" w15:restartNumberingAfterBreak="0">
    <w:nsid w:val="E487A9B5"/>
    <w:multiLevelType w:val="multilevel"/>
    <w:tmpl w:val="E487A9B4"/>
    <w:name w:val="list-4608712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9" w15:restartNumberingAfterBreak="0">
    <w:nsid w:val="E487AA36"/>
    <w:multiLevelType w:val="multilevel"/>
    <w:tmpl w:val="E487AA35"/>
    <w:name w:val="list-4608711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0" w15:restartNumberingAfterBreak="0">
    <w:nsid w:val="E487AA40"/>
    <w:multiLevelType w:val="multilevel"/>
    <w:tmpl w:val="E487AA3F"/>
    <w:name w:val="list-4608711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1" w15:restartNumberingAfterBreak="0">
    <w:nsid w:val="E487AAB7"/>
    <w:multiLevelType w:val="multilevel"/>
    <w:tmpl w:val="E487AAB6"/>
    <w:name w:val="list-46087098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2" w15:restartNumberingAfterBreak="0">
    <w:nsid w:val="E487AB1A"/>
    <w:multiLevelType w:val="multilevel"/>
    <w:tmpl w:val="E487AB19"/>
    <w:name w:val="list-4608708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3" w15:restartNumberingAfterBreak="0">
    <w:nsid w:val="E487AB24"/>
    <w:multiLevelType w:val="multilevel"/>
    <w:tmpl w:val="E487AB23"/>
    <w:name w:val="list-4608708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4" w15:restartNumberingAfterBreak="0">
    <w:nsid w:val="E487AED8"/>
    <w:multiLevelType w:val="multilevel"/>
    <w:tmpl w:val="E487AED7"/>
    <w:name w:val="list-4608699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5" w15:restartNumberingAfterBreak="0">
    <w:nsid w:val="E487AEE2"/>
    <w:multiLevelType w:val="multilevel"/>
    <w:tmpl w:val="E487AEE1"/>
    <w:name w:val="list-4608699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6" w15:restartNumberingAfterBreak="0">
    <w:nsid w:val="E487AF27"/>
    <w:multiLevelType w:val="multilevel"/>
    <w:tmpl w:val="E487AF26"/>
    <w:name w:val="list-46086984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7" w15:restartNumberingAfterBreak="0">
    <w:nsid w:val="E487AF31"/>
    <w:multiLevelType w:val="multilevel"/>
    <w:tmpl w:val="E487AF30"/>
    <w:name w:val="list-46086983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8" w15:restartNumberingAfterBreak="0">
    <w:nsid w:val="E487B001"/>
    <w:multiLevelType w:val="multilevel"/>
    <w:tmpl w:val="E487B000"/>
    <w:name w:val="list-4608696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9" w15:restartNumberingAfterBreak="0">
    <w:nsid w:val="E487B00B"/>
    <w:multiLevelType w:val="multilevel"/>
    <w:tmpl w:val="E487B00A"/>
    <w:name w:val="list-4608696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0" w15:restartNumberingAfterBreak="0">
    <w:nsid w:val="E487B1B2"/>
    <w:multiLevelType w:val="multilevel"/>
    <w:tmpl w:val="E487B1B1"/>
    <w:name w:val="list-4608691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1" w15:restartNumberingAfterBreak="0">
    <w:nsid w:val="E487B1BC"/>
    <w:multiLevelType w:val="multilevel"/>
    <w:tmpl w:val="E487B1BB"/>
    <w:name w:val="list-4608691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2" w15:restartNumberingAfterBreak="0">
    <w:nsid w:val="E487C209"/>
    <w:multiLevelType w:val="multilevel"/>
    <w:tmpl w:val="E487C208"/>
    <w:name w:val="list-46086501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3" w15:restartNumberingAfterBreak="0">
    <w:nsid w:val="E487C213"/>
    <w:multiLevelType w:val="multilevel"/>
    <w:tmpl w:val="E487C212"/>
    <w:name w:val="list-46086500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4" w15:restartNumberingAfterBreak="0">
    <w:nsid w:val="E487C21D"/>
    <w:multiLevelType w:val="multilevel"/>
    <w:tmpl w:val="E487C21C"/>
    <w:name w:val="list-46086499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5" w15:restartNumberingAfterBreak="0">
    <w:nsid w:val="E487C360"/>
    <w:multiLevelType w:val="multilevel"/>
    <w:tmpl w:val="E487C35F"/>
    <w:name w:val="list-4608646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6" w15:restartNumberingAfterBreak="0">
    <w:nsid w:val="E487C37E"/>
    <w:multiLevelType w:val="multilevel"/>
    <w:tmpl w:val="E487C37D"/>
    <w:name w:val="list-4608646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7" w15:restartNumberingAfterBreak="0">
    <w:nsid w:val="E487C388"/>
    <w:multiLevelType w:val="multilevel"/>
    <w:tmpl w:val="E487C387"/>
    <w:name w:val="list-4608646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8" w15:restartNumberingAfterBreak="0">
    <w:nsid w:val="E487C3CD"/>
    <w:multiLevelType w:val="multilevel"/>
    <w:tmpl w:val="E487C3CC"/>
    <w:name w:val="list-46086456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9" w15:restartNumberingAfterBreak="0">
    <w:nsid w:val="E487C3D7"/>
    <w:multiLevelType w:val="multilevel"/>
    <w:tmpl w:val="E487C3D6"/>
    <w:name w:val="list-46086455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0" w15:restartNumberingAfterBreak="0">
    <w:nsid w:val="E487C3FF"/>
    <w:multiLevelType w:val="multilevel"/>
    <w:tmpl w:val="E487C3FE"/>
    <w:name w:val="list-46086451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1" w15:restartNumberingAfterBreak="0">
    <w:nsid w:val="E487C480"/>
    <w:multiLevelType w:val="multilevel"/>
    <w:tmpl w:val="E487C47F"/>
    <w:name w:val="list-4608643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2" w15:restartNumberingAfterBreak="0">
    <w:nsid w:val="E487C48A"/>
    <w:multiLevelType w:val="multilevel"/>
    <w:tmpl w:val="E487C489"/>
    <w:name w:val="list-4608643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3" w15:restartNumberingAfterBreak="0">
    <w:nsid w:val="E487C501"/>
    <w:multiLevelType w:val="multilevel"/>
    <w:tmpl w:val="E487C500"/>
    <w:name w:val="list-46086425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4" w15:restartNumberingAfterBreak="0">
    <w:nsid w:val="E487C764"/>
    <w:multiLevelType w:val="multilevel"/>
    <w:tmpl w:val="E487C763"/>
    <w:name w:val="list-4608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5" w15:restartNumberingAfterBreak="0">
    <w:nsid w:val="E487C76E"/>
    <w:multiLevelType w:val="multilevel"/>
    <w:tmpl w:val="E487C76D"/>
    <w:name w:val="list-4608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6" w15:restartNumberingAfterBreak="0">
    <w:nsid w:val="E4899C5A"/>
    <w:multiLevelType w:val="multilevel"/>
    <w:tmpl w:val="E4899C59"/>
    <w:name w:val="list-4607435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7" w15:restartNumberingAfterBreak="0">
    <w:nsid w:val="E4899C64"/>
    <w:multiLevelType w:val="multilevel"/>
    <w:tmpl w:val="E4899C63"/>
    <w:name w:val="list-4607435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8" w15:restartNumberingAfterBreak="0">
    <w:nsid w:val="E4899CA9"/>
    <w:multiLevelType w:val="multilevel"/>
    <w:tmpl w:val="E4899CA8"/>
    <w:name w:val="list-46074351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9" w15:restartNumberingAfterBreak="0">
    <w:nsid w:val="E4899CB3"/>
    <w:multiLevelType w:val="multilevel"/>
    <w:tmpl w:val="E4899CB2"/>
    <w:name w:val="list-46074350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0" w15:restartNumberingAfterBreak="0">
    <w:nsid w:val="E4899F34"/>
    <w:multiLevelType w:val="multilevel"/>
    <w:tmpl w:val="E4899F33"/>
    <w:name w:val="list-46074286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1" w15:restartNumberingAfterBreak="0">
    <w:nsid w:val="E4899F3E"/>
    <w:multiLevelType w:val="multilevel"/>
    <w:tmpl w:val="E4899F3D"/>
    <w:name w:val="list-46074285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2" w15:restartNumberingAfterBreak="0">
    <w:nsid w:val="E489A2A6"/>
    <w:multiLevelType w:val="multilevel"/>
    <w:tmpl w:val="E489A2A5"/>
    <w:name w:val="list-4607419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3" w15:restartNumberingAfterBreak="0">
    <w:nsid w:val="E489A2B0"/>
    <w:multiLevelType w:val="multilevel"/>
    <w:tmpl w:val="E489A2AF"/>
    <w:name w:val="list-4607419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4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5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6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7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8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9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0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1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2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3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4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5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6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7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8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9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0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1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2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3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4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5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6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7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8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9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0" w15:restartNumberingAfterBreak="0">
    <w:nsid w:val="E489CA46"/>
    <w:multiLevelType w:val="multilevel"/>
    <w:tmpl w:val="E489CA45"/>
    <w:name w:val="list-46073183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1" w15:restartNumberingAfterBreak="0">
    <w:nsid w:val="E489CA64"/>
    <w:multiLevelType w:val="multilevel"/>
    <w:tmpl w:val="E489CA63"/>
    <w:name w:val="list-4607318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2" w15:restartNumberingAfterBreak="0">
    <w:nsid w:val="E489CA6E"/>
    <w:multiLevelType w:val="multilevel"/>
    <w:tmpl w:val="E489CA6D"/>
    <w:name w:val="list-4607317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3" w15:restartNumberingAfterBreak="0">
    <w:nsid w:val="E489CAE5"/>
    <w:multiLevelType w:val="multilevel"/>
    <w:tmpl w:val="E489CAE4"/>
    <w:name w:val="list-46073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4" w15:restartNumberingAfterBreak="0">
    <w:nsid w:val="E489CE22"/>
    <w:multiLevelType w:val="multilevel"/>
    <w:tmpl w:val="E489CE21"/>
    <w:name w:val="list-46073084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5" w15:restartNumberingAfterBreak="0">
    <w:nsid w:val="E489CE2C"/>
    <w:multiLevelType w:val="multilevel"/>
    <w:tmpl w:val="E489CE2B"/>
    <w:name w:val="list-4607308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6" w15:restartNumberingAfterBreak="0">
    <w:nsid w:val="E489CEA3"/>
    <w:multiLevelType w:val="multilevel"/>
    <w:tmpl w:val="E489CEA2"/>
    <w:name w:val="list-46073071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7" w15:restartNumberingAfterBreak="0">
    <w:nsid w:val="E489CEAD"/>
    <w:multiLevelType w:val="multilevel"/>
    <w:tmpl w:val="E489CEAC"/>
    <w:name w:val="list-46073070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8" w15:restartNumberingAfterBreak="0">
    <w:nsid w:val="E489CEB7"/>
    <w:multiLevelType w:val="multilevel"/>
    <w:tmpl w:val="E489CEB6"/>
    <w:name w:val="list-46073069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9" w15:restartNumberingAfterBreak="0">
    <w:nsid w:val="E489D405"/>
    <w:multiLevelType w:val="multilevel"/>
    <w:tmpl w:val="E489D404"/>
    <w:name w:val="list-46072933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0" w15:restartNumberingAfterBreak="0">
    <w:nsid w:val="E489D40F"/>
    <w:multiLevelType w:val="multilevel"/>
    <w:tmpl w:val="E489D40E"/>
    <w:name w:val="list-46072932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1" w15:restartNumberingAfterBreak="0">
    <w:nsid w:val="E489D486"/>
    <w:multiLevelType w:val="multilevel"/>
    <w:tmpl w:val="E489D485"/>
    <w:name w:val="list-460729210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2" w15:restartNumberingAfterBreak="0">
    <w:nsid w:val="E489D506"/>
    <w:multiLevelType w:val="multilevel"/>
    <w:tmpl w:val="E489D505"/>
    <w:name w:val="list-4607290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3" w15:restartNumberingAfterBreak="0">
    <w:nsid w:val="E489D510"/>
    <w:multiLevelType w:val="multilevel"/>
    <w:tmpl w:val="E489D50F"/>
    <w:name w:val="list-4607290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4" w15:restartNumberingAfterBreak="0">
    <w:nsid w:val="E489D587"/>
    <w:multiLevelType w:val="multilevel"/>
    <w:tmpl w:val="E489D586"/>
    <w:name w:val="list-46072895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5" w15:restartNumberingAfterBreak="0">
    <w:nsid w:val="E489D599"/>
    <w:multiLevelType w:val="multilevel"/>
    <w:tmpl w:val="E489D598"/>
    <w:name w:val="list-460728935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6" w15:restartNumberingAfterBreak="0">
    <w:nsid w:val="E489D5A2"/>
    <w:multiLevelType w:val="multilevel"/>
    <w:tmpl w:val="E489D5A1"/>
    <w:name w:val="list-460728926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7" w15:restartNumberingAfterBreak="0">
    <w:nsid w:val="E489DAD7"/>
    <w:multiLevelType w:val="multilevel"/>
    <w:tmpl w:val="E489DAD6"/>
    <w:name w:val="list-46072759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8" w15:restartNumberingAfterBreak="0">
    <w:nsid w:val="E489DAE1"/>
    <w:multiLevelType w:val="multilevel"/>
    <w:tmpl w:val="E489DAE0"/>
    <w:name w:val="list-4607275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9" w15:restartNumberingAfterBreak="0">
    <w:nsid w:val="E489DC00"/>
    <w:multiLevelType w:val="multilevel"/>
    <w:tmpl w:val="E489DDFF"/>
    <w:name w:val="list-460727296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0" w15:restartNumberingAfterBreak="0">
    <w:nsid w:val="E489DC0A"/>
    <w:multiLevelType w:val="multilevel"/>
    <w:tmpl w:val="E489DC09"/>
    <w:name w:val="list-46072728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1" w15:restartNumberingAfterBreak="0">
    <w:nsid w:val="E489DD26"/>
    <w:multiLevelType w:val="multilevel"/>
    <w:tmpl w:val="E489DD25"/>
    <w:name w:val="list-46072700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2" w15:restartNumberingAfterBreak="0">
    <w:nsid w:val="E489DD30"/>
    <w:multiLevelType w:val="multilevel"/>
    <w:tmpl w:val="E489DD2F"/>
    <w:name w:val="list-46072699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3" w15:restartNumberingAfterBreak="0">
    <w:nsid w:val="E489DDB1"/>
    <w:multiLevelType w:val="multilevel"/>
    <w:tmpl w:val="E489DDB0"/>
    <w:name w:val="list-4607268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4" w15:restartNumberingAfterBreak="0">
    <w:nsid w:val="E489DDBB"/>
    <w:multiLevelType w:val="multilevel"/>
    <w:tmpl w:val="E489DDBA"/>
    <w:name w:val="list-4607268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5" w15:restartNumberingAfterBreak="0">
    <w:nsid w:val="E489E292"/>
    <w:multiLevelType w:val="multilevel"/>
    <w:tmpl w:val="E489E291"/>
    <w:name w:val="list-4607256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6" w15:restartNumberingAfterBreak="0">
    <w:nsid w:val="E489E29C"/>
    <w:multiLevelType w:val="multilevel"/>
    <w:tmpl w:val="E489E29B"/>
    <w:name w:val="list-4607256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7" w15:restartNumberingAfterBreak="0">
    <w:nsid w:val="E489E56C"/>
    <w:multiLevelType w:val="multilevel"/>
    <w:tmpl w:val="E489E56B"/>
    <w:name w:val="list-4607248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8" w15:restartNumberingAfterBreak="0">
    <w:nsid w:val="E489E576"/>
    <w:multiLevelType w:val="multilevel"/>
    <w:tmpl w:val="E489E575"/>
    <w:name w:val="list-4607248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9" w15:restartNumberingAfterBreak="0">
    <w:nsid w:val="E489E646"/>
    <w:multiLevelType w:val="multilevel"/>
    <w:tmpl w:val="E489E645"/>
    <w:name w:val="list-46072466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0" w15:restartNumberingAfterBreak="0">
    <w:nsid w:val="E489E650"/>
    <w:multiLevelType w:val="multilevel"/>
    <w:tmpl w:val="E489E64F"/>
    <w:name w:val="list-46072465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1" w15:restartNumberingAfterBreak="0">
    <w:nsid w:val="E489E6C7"/>
    <w:multiLevelType w:val="multilevel"/>
    <w:tmpl w:val="E489E6C6"/>
    <w:name w:val="list-46072453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2" w15:restartNumberingAfterBreak="0">
    <w:nsid w:val="E489EF02"/>
    <w:multiLevelType w:val="multilevel"/>
    <w:tmpl w:val="E489EF01"/>
    <w:name w:val="list-46072243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3" w15:restartNumberingAfterBreak="0">
    <w:nsid w:val="E489EF0C"/>
    <w:multiLevelType w:val="multilevel"/>
    <w:tmpl w:val="E489EF0B"/>
    <w:name w:val="list-46072242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4" w15:restartNumberingAfterBreak="0">
    <w:nsid w:val="E489EF83"/>
    <w:multiLevelType w:val="multilevel"/>
    <w:tmpl w:val="E489EF82"/>
    <w:name w:val="list-4607223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5" w15:restartNumberingAfterBreak="0">
    <w:nsid w:val="E489F61C"/>
    <w:multiLevelType w:val="multilevel"/>
    <w:tmpl w:val="E489F61B"/>
    <w:name w:val="list-4607206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6" w15:restartNumberingAfterBreak="0">
    <w:nsid w:val="E489F626"/>
    <w:multiLevelType w:val="multilevel"/>
    <w:tmpl w:val="E489F625"/>
    <w:name w:val="list-460720602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7" w15:restartNumberingAfterBreak="0">
    <w:nsid w:val="E489F77D"/>
    <w:multiLevelType w:val="multilevel"/>
    <w:tmpl w:val="E489F77C"/>
    <w:name w:val="list-460720259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8" w15:restartNumberingAfterBreak="0">
    <w:nsid w:val="E489F79B"/>
    <w:multiLevelType w:val="multilevel"/>
    <w:tmpl w:val="E489F79A"/>
    <w:name w:val="list-46072022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9" w15:restartNumberingAfterBreak="0">
    <w:nsid w:val="E489F7A5"/>
    <w:multiLevelType w:val="multilevel"/>
    <w:tmpl w:val="E489F7A4"/>
    <w:name w:val="list-46072021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0" w15:restartNumberingAfterBreak="0">
    <w:nsid w:val="E48A099B"/>
    <w:multiLevelType w:val="multilevel"/>
    <w:tmpl w:val="E48A099A"/>
    <w:name w:val="list-46071562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1" w15:restartNumberingAfterBreak="0">
    <w:nsid w:val="E48A09A5"/>
    <w:multiLevelType w:val="multilevel"/>
    <w:tmpl w:val="E48A09A4"/>
    <w:name w:val="list-46071561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2" w15:restartNumberingAfterBreak="0">
    <w:nsid w:val="E48A09EA"/>
    <w:multiLevelType w:val="multilevel"/>
    <w:tmpl w:val="E48A09E9"/>
    <w:name w:val="list-460715542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3" w15:restartNumberingAfterBreak="0">
    <w:nsid w:val="E48A09F4"/>
    <w:multiLevelType w:val="multilevel"/>
    <w:tmpl w:val="E48A09F3"/>
    <w:name w:val="list-460715532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4" w15:restartNumberingAfterBreak="0">
    <w:nsid w:val="E48A0EAB"/>
    <w:multiLevelType w:val="multilevel"/>
    <w:tmpl w:val="E48A0EAA"/>
    <w:name w:val="list-46071432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5" w15:restartNumberingAfterBreak="0">
    <w:nsid w:val="E48A0EB5"/>
    <w:multiLevelType w:val="multilevel"/>
    <w:tmpl w:val="E48A0EB4"/>
    <w:name w:val="list-46071431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6" w15:restartNumberingAfterBreak="0">
    <w:nsid w:val="E48A1010"/>
    <w:multiLevelType w:val="multilevel"/>
    <w:tmpl w:val="E48A100F"/>
    <w:name w:val="list-460713968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7" w15:restartNumberingAfterBreak="0">
    <w:nsid w:val="E48A101A"/>
    <w:multiLevelType w:val="multilevel"/>
    <w:tmpl w:val="E48A1019"/>
    <w:name w:val="list-460713958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8" w15:restartNumberingAfterBreak="0">
    <w:nsid w:val="E48A1023"/>
    <w:multiLevelType w:val="multilevel"/>
    <w:tmpl w:val="E48A1022"/>
    <w:name w:val="list-460713949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9" w15:restartNumberingAfterBreak="0">
    <w:nsid w:val="E48A112C"/>
    <w:multiLevelType w:val="multilevel"/>
    <w:tmpl w:val="E48A112B"/>
    <w:name w:val="list-460713684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0" w15:restartNumberingAfterBreak="0">
    <w:nsid w:val="E48A118F"/>
    <w:multiLevelType w:val="multilevel"/>
    <w:tmpl w:val="E48A118E"/>
    <w:name w:val="list-4607135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1" w15:restartNumberingAfterBreak="0">
    <w:nsid w:val="E48A1199"/>
    <w:multiLevelType w:val="multilevel"/>
    <w:tmpl w:val="E48A1198"/>
    <w:name w:val="list-4607135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2" w15:restartNumberingAfterBreak="0">
    <w:nsid w:val="349D1BC5"/>
    <w:multiLevelType w:val="multilevel"/>
    <w:tmpl w:val="22D4828C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5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  <w:lvl w:ilvl="7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</w:lvl>
    <w:lvl w:ilvl="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</w:lvl>
  </w:abstractNum>
  <w:abstractNum w:abstractNumId="483" w15:restartNumberingAfterBreak="0">
    <w:nsid w:val="5290295E"/>
    <w:multiLevelType w:val="multilevel"/>
    <w:tmpl w:val="7CC4DE8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4" w15:restartNumberingAfterBreak="0">
    <w:nsid w:val="787622DD"/>
    <w:multiLevelType w:val="multilevel"/>
    <w:tmpl w:val="7A1E773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284"/>
  </w:num>
  <w:num w:numId="2">
    <w:abstractNumId w:val="285"/>
  </w:num>
  <w:num w:numId="3">
    <w:abstractNumId w:val="286"/>
  </w:num>
  <w:num w:numId="4">
    <w:abstractNumId w:val="287"/>
  </w:num>
  <w:num w:numId="5">
    <w:abstractNumId w:val="288"/>
  </w:num>
  <w:num w:numId="6">
    <w:abstractNumId w:val="289"/>
  </w:num>
  <w:num w:numId="7">
    <w:abstractNumId w:val="290"/>
  </w:num>
  <w:num w:numId="8">
    <w:abstractNumId w:val="291"/>
  </w:num>
  <w:num w:numId="9">
    <w:abstractNumId w:val="292"/>
  </w:num>
  <w:num w:numId="10">
    <w:abstractNumId w:val="293"/>
  </w:num>
  <w:num w:numId="11">
    <w:abstractNumId w:val="294"/>
  </w:num>
  <w:num w:numId="12">
    <w:abstractNumId w:val="295"/>
  </w:num>
  <w:num w:numId="13">
    <w:abstractNumId w:val="296"/>
  </w:num>
  <w:num w:numId="14">
    <w:abstractNumId w:val="297"/>
  </w:num>
  <w:num w:numId="15">
    <w:abstractNumId w:val="298"/>
  </w:num>
  <w:num w:numId="16">
    <w:abstractNumId w:val="299"/>
  </w:num>
  <w:num w:numId="17">
    <w:abstractNumId w:val="300"/>
  </w:num>
  <w:num w:numId="18">
    <w:abstractNumId w:val="301"/>
  </w:num>
  <w:num w:numId="19">
    <w:abstractNumId w:val="302"/>
  </w:num>
  <w:num w:numId="20">
    <w:abstractNumId w:val="303"/>
  </w:num>
  <w:num w:numId="21">
    <w:abstractNumId w:val="304"/>
  </w:num>
  <w:num w:numId="22">
    <w:abstractNumId w:val="119"/>
  </w:num>
  <w:num w:numId="23">
    <w:abstractNumId w:val="121"/>
  </w:num>
  <w:num w:numId="24">
    <w:abstractNumId w:val="123"/>
  </w:num>
  <w:num w:numId="25">
    <w:abstractNumId w:val="126"/>
  </w:num>
  <w:num w:numId="26">
    <w:abstractNumId w:val="127"/>
  </w:num>
  <w:num w:numId="27">
    <w:abstractNumId w:val="128"/>
  </w:num>
  <w:num w:numId="28">
    <w:abstractNumId w:val="129"/>
  </w:num>
  <w:num w:numId="29">
    <w:abstractNumId w:val="130"/>
  </w:num>
  <w:num w:numId="30">
    <w:abstractNumId w:val="131"/>
  </w:num>
  <w:num w:numId="31">
    <w:abstractNumId w:val="135"/>
  </w:num>
  <w:num w:numId="32">
    <w:abstractNumId w:val="133"/>
  </w:num>
  <w:num w:numId="33">
    <w:abstractNumId w:val="137"/>
  </w:num>
  <w:num w:numId="34">
    <w:abstractNumId w:val="139"/>
  </w:num>
  <w:num w:numId="35">
    <w:abstractNumId w:val="141"/>
  </w:num>
  <w:num w:numId="36">
    <w:abstractNumId w:val="143"/>
  </w:num>
  <w:num w:numId="37">
    <w:abstractNumId w:val="145"/>
  </w:num>
  <w:num w:numId="38">
    <w:abstractNumId w:val="147"/>
  </w:num>
  <w:num w:numId="39">
    <w:abstractNumId w:val="149"/>
  </w:num>
  <w:num w:numId="40">
    <w:abstractNumId w:val="151"/>
  </w:num>
  <w:num w:numId="41">
    <w:abstractNumId w:val="153"/>
  </w:num>
  <w:num w:numId="42">
    <w:abstractNumId w:val="155"/>
  </w:num>
  <w:num w:numId="43">
    <w:abstractNumId w:val="157"/>
  </w:num>
  <w:num w:numId="44">
    <w:abstractNumId w:val="159"/>
  </w:num>
  <w:num w:numId="45">
    <w:abstractNumId w:val="161"/>
  </w:num>
  <w:num w:numId="46">
    <w:abstractNumId w:val="165"/>
  </w:num>
  <w:num w:numId="47">
    <w:abstractNumId w:val="162"/>
  </w:num>
  <w:num w:numId="48">
    <w:abstractNumId w:val="175"/>
  </w:num>
  <w:num w:numId="49">
    <w:abstractNumId w:val="177"/>
  </w:num>
  <w:num w:numId="50">
    <w:abstractNumId w:val="181"/>
  </w:num>
  <w:num w:numId="51">
    <w:abstractNumId w:val="179"/>
  </w:num>
  <w:num w:numId="52">
    <w:abstractNumId w:val="183"/>
  </w:num>
  <w:num w:numId="53">
    <w:abstractNumId w:val="185"/>
  </w:num>
  <w:num w:numId="54">
    <w:abstractNumId w:val="187"/>
  </w:num>
  <w:num w:numId="55">
    <w:abstractNumId w:val="189"/>
  </w:num>
  <w:num w:numId="56">
    <w:abstractNumId w:val="193"/>
  </w:num>
  <w:num w:numId="57">
    <w:abstractNumId w:val="191"/>
  </w:num>
  <w:num w:numId="58">
    <w:abstractNumId w:val="195"/>
  </w:num>
  <w:num w:numId="59">
    <w:abstractNumId w:val="197"/>
  </w:num>
  <w:num w:numId="60">
    <w:abstractNumId w:val="199"/>
  </w:num>
  <w:num w:numId="61">
    <w:abstractNumId w:val="167"/>
  </w:num>
  <w:num w:numId="62">
    <w:abstractNumId w:val="169"/>
  </w:num>
  <w:num w:numId="63">
    <w:abstractNumId w:val="171"/>
  </w:num>
  <w:num w:numId="64">
    <w:abstractNumId w:val="173"/>
  </w:num>
  <w:num w:numId="65">
    <w:abstractNumId w:val="201"/>
  </w:num>
  <w:num w:numId="66">
    <w:abstractNumId w:val="203"/>
  </w:num>
  <w:num w:numId="67">
    <w:abstractNumId w:val="205"/>
  </w:num>
  <w:num w:numId="68">
    <w:abstractNumId w:val="207"/>
  </w:num>
  <w:num w:numId="69">
    <w:abstractNumId w:val="209"/>
  </w:num>
  <w:num w:numId="70">
    <w:abstractNumId w:val="211"/>
  </w:num>
  <w:num w:numId="71">
    <w:abstractNumId w:val="216"/>
  </w:num>
  <w:num w:numId="72">
    <w:abstractNumId w:val="214"/>
  </w:num>
  <w:num w:numId="73">
    <w:abstractNumId w:val="217"/>
  </w:num>
  <w:num w:numId="74">
    <w:abstractNumId w:val="221"/>
  </w:num>
  <w:num w:numId="75">
    <w:abstractNumId w:val="218"/>
  </w:num>
  <w:num w:numId="76">
    <w:abstractNumId w:val="227"/>
  </w:num>
  <w:num w:numId="77">
    <w:abstractNumId w:val="223"/>
  </w:num>
  <w:num w:numId="78">
    <w:abstractNumId w:val="224"/>
  </w:num>
  <w:num w:numId="79">
    <w:abstractNumId w:val="225"/>
  </w:num>
  <w:num w:numId="80">
    <w:abstractNumId w:val="230"/>
  </w:num>
  <w:num w:numId="81">
    <w:abstractNumId w:val="233"/>
  </w:num>
  <w:num w:numId="82">
    <w:abstractNumId w:val="234"/>
  </w:num>
  <w:num w:numId="83">
    <w:abstractNumId w:val="236"/>
  </w:num>
  <w:num w:numId="84">
    <w:abstractNumId w:val="238"/>
  </w:num>
  <w:num w:numId="85">
    <w:abstractNumId w:val="240"/>
  </w:num>
  <w:num w:numId="86">
    <w:abstractNumId w:val="242"/>
  </w:num>
  <w:num w:numId="87">
    <w:abstractNumId w:val="244"/>
  </w:num>
  <w:num w:numId="88">
    <w:abstractNumId w:val="246"/>
  </w:num>
  <w:num w:numId="89">
    <w:abstractNumId w:val="248"/>
  </w:num>
  <w:num w:numId="90">
    <w:abstractNumId w:val="250"/>
  </w:num>
  <w:num w:numId="91">
    <w:abstractNumId w:val="253"/>
  </w:num>
  <w:num w:numId="92">
    <w:abstractNumId w:val="255"/>
  </w:num>
  <w:num w:numId="93">
    <w:abstractNumId w:val="256"/>
  </w:num>
  <w:num w:numId="94">
    <w:abstractNumId w:val="262"/>
  </w:num>
  <w:num w:numId="95">
    <w:abstractNumId w:val="258"/>
  </w:num>
  <w:num w:numId="96">
    <w:abstractNumId w:val="260"/>
  </w:num>
  <w:num w:numId="97">
    <w:abstractNumId w:val="268"/>
  </w:num>
  <w:num w:numId="98">
    <w:abstractNumId w:val="264"/>
  </w:num>
  <w:num w:numId="99">
    <w:abstractNumId w:val="266"/>
  </w:num>
  <w:num w:numId="100">
    <w:abstractNumId w:val="270"/>
  </w:num>
  <w:num w:numId="101">
    <w:abstractNumId w:val="272"/>
  </w:num>
  <w:num w:numId="102">
    <w:abstractNumId w:val="274"/>
  </w:num>
  <w:num w:numId="103">
    <w:abstractNumId w:val="276"/>
  </w:num>
  <w:num w:numId="104">
    <w:abstractNumId w:val="278"/>
  </w:num>
  <w:num w:numId="105">
    <w:abstractNumId w:val="280"/>
  </w:num>
  <w:num w:numId="106">
    <w:abstractNumId w:val="282"/>
  </w:num>
  <w:num w:numId="107">
    <w:abstractNumId w:val="321"/>
  </w:num>
  <w:num w:numId="108">
    <w:abstractNumId w:val="322"/>
  </w:num>
  <w:num w:numId="109">
    <w:abstractNumId w:val="323"/>
  </w:num>
  <w:num w:numId="110">
    <w:abstractNumId w:val="324"/>
  </w:num>
  <w:num w:numId="111">
    <w:abstractNumId w:val="326"/>
  </w:num>
  <w:num w:numId="112">
    <w:abstractNumId w:val="328"/>
  </w:num>
  <w:num w:numId="113">
    <w:abstractNumId w:val="330"/>
  </w:num>
  <w:num w:numId="114">
    <w:abstractNumId w:val="332"/>
  </w:num>
  <w:num w:numId="115">
    <w:abstractNumId w:val="349"/>
  </w:num>
  <w:num w:numId="116">
    <w:abstractNumId w:val="341"/>
  </w:num>
  <w:num w:numId="117">
    <w:abstractNumId w:val="342"/>
  </w:num>
  <w:num w:numId="118">
    <w:abstractNumId w:val="334"/>
  </w:num>
  <w:num w:numId="119">
    <w:abstractNumId w:val="336"/>
  </w:num>
  <w:num w:numId="120">
    <w:abstractNumId w:val="337"/>
  </w:num>
  <w:num w:numId="121">
    <w:abstractNumId w:val="339"/>
  </w:num>
  <w:num w:numId="122">
    <w:abstractNumId w:val="344"/>
  </w:num>
  <w:num w:numId="123">
    <w:abstractNumId w:val="346"/>
  </w:num>
  <w:num w:numId="124">
    <w:abstractNumId w:val="353"/>
  </w:num>
  <w:num w:numId="125">
    <w:abstractNumId w:val="355"/>
  </w:num>
  <w:num w:numId="126">
    <w:abstractNumId w:val="356"/>
  </w:num>
  <w:num w:numId="127">
    <w:abstractNumId w:val="357"/>
  </w:num>
  <w:num w:numId="128">
    <w:abstractNumId w:val="358"/>
  </w:num>
  <w:num w:numId="129">
    <w:abstractNumId w:val="359"/>
  </w:num>
  <w:num w:numId="130">
    <w:abstractNumId w:val="360"/>
  </w:num>
  <w:num w:numId="131">
    <w:abstractNumId w:val="362"/>
  </w:num>
  <w:num w:numId="132">
    <w:abstractNumId w:val="364"/>
  </w:num>
  <w:num w:numId="133">
    <w:abstractNumId w:val="366"/>
  </w:num>
  <w:num w:numId="134">
    <w:abstractNumId w:val="368"/>
  </w:num>
  <w:num w:numId="135">
    <w:abstractNumId w:val="370"/>
  </w:num>
  <w:num w:numId="136">
    <w:abstractNumId w:val="371"/>
  </w:num>
  <w:num w:numId="137">
    <w:abstractNumId w:val="373"/>
  </w:num>
  <w:num w:numId="138">
    <w:abstractNumId w:val="375"/>
  </w:num>
  <w:num w:numId="139">
    <w:abstractNumId w:val="377"/>
  </w:num>
  <w:num w:numId="140">
    <w:abstractNumId w:val="381"/>
  </w:num>
  <w:num w:numId="141">
    <w:abstractNumId w:val="379"/>
  </w:num>
  <w:num w:numId="142">
    <w:abstractNumId w:val="387"/>
  </w:num>
  <w:num w:numId="143">
    <w:abstractNumId w:val="389"/>
  </w:num>
  <w:num w:numId="144">
    <w:abstractNumId w:val="390"/>
  </w:num>
  <w:num w:numId="145">
    <w:abstractNumId w:val="382"/>
  </w:num>
  <w:num w:numId="146">
    <w:abstractNumId w:val="383"/>
  </w:num>
  <w:num w:numId="147">
    <w:abstractNumId w:val="384"/>
  </w:num>
  <w:num w:numId="148">
    <w:abstractNumId w:val="392"/>
  </w:num>
  <w:num w:numId="149">
    <w:abstractNumId w:val="393"/>
  </w:num>
  <w:num w:numId="150">
    <w:abstractNumId w:val="395"/>
  </w:num>
  <w:num w:numId="151">
    <w:abstractNumId w:val="397"/>
  </w:num>
  <w:num w:numId="152">
    <w:abstractNumId w:val="399"/>
  </w:num>
  <w:num w:numId="153">
    <w:abstractNumId w:val="401"/>
  </w:num>
  <w:num w:numId="154">
    <w:abstractNumId w:val="403"/>
  </w:num>
  <w:num w:numId="155">
    <w:abstractNumId w:val="432"/>
  </w:num>
  <w:num w:numId="156">
    <w:abstractNumId w:val="433"/>
  </w:num>
  <w:num w:numId="157">
    <w:abstractNumId w:val="435"/>
  </w:num>
  <w:num w:numId="158">
    <w:abstractNumId w:val="436"/>
  </w:num>
  <w:num w:numId="159">
    <w:abstractNumId w:val="437"/>
  </w:num>
  <w:num w:numId="160">
    <w:abstractNumId w:val="438"/>
  </w:num>
  <w:num w:numId="161">
    <w:abstractNumId w:val="443"/>
  </w:num>
  <w:num w:numId="162">
    <w:abstractNumId w:val="444"/>
  </w:num>
  <w:num w:numId="163">
    <w:abstractNumId w:val="445"/>
  </w:num>
  <w:num w:numId="164">
    <w:abstractNumId w:val="446"/>
  </w:num>
  <w:num w:numId="165">
    <w:abstractNumId w:val="440"/>
  </w:num>
  <w:num w:numId="166">
    <w:abstractNumId w:val="441"/>
  </w:num>
  <w:num w:numId="167">
    <w:abstractNumId w:val="456"/>
  </w:num>
  <w:num w:numId="168">
    <w:abstractNumId w:val="458"/>
  </w:num>
  <w:num w:numId="169">
    <w:abstractNumId w:val="460"/>
  </w:num>
  <w:num w:numId="170">
    <w:abstractNumId w:val="461"/>
  </w:num>
  <w:num w:numId="171">
    <w:abstractNumId w:val="463"/>
  </w:num>
  <w:num w:numId="172">
    <w:abstractNumId w:val="464"/>
  </w:num>
  <w:num w:numId="173">
    <w:abstractNumId w:val="469"/>
  </w:num>
  <w:num w:numId="174">
    <w:abstractNumId w:val="465"/>
  </w:num>
  <w:num w:numId="175">
    <w:abstractNumId w:val="466"/>
  </w:num>
  <w:num w:numId="176">
    <w:abstractNumId w:val="470"/>
  </w:num>
  <w:num w:numId="177">
    <w:abstractNumId w:val="471"/>
  </w:num>
  <w:num w:numId="178">
    <w:abstractNumId w:val="472"/>
  </w:num>
  <w:num w:numId="179">
    <w:abstractNumId w:val="473"/>
  </w:num>
  <w:num w:numId="180">
    <w:abstractNumId w:val="474"/>
  </w:num>
  <w:num w:numId="181">
    <w:abstractNumId w:val="475"/>
  </w:num>
  <w:num w:numId="182">
    <w:abstractNumId w:val="479"/>
  </w:num>
  <w:num w:numId="183">
    <w:abstractNumId w:val="480"/>
  </w:num>
  <w:num w:numId="184">
    <w:abstractNumId w:val="481"/>
  </w:num>
  <w:num w:numId="185">
    <w:abstractNumId w:val="476"/>
  </w:num>
  <w:num w:numId="186">
    <w:abstractNumId w:val="477"/>
  </w:num>
  <w:num w:numId="187">
    <w:abstractNumId w:val="478"/>
  </w:num>
  <w:num w:numId="188">
    <w:abstractNumId w:val="28"/>
  </w:num>
  <w:num w:numId="189">
    <w:abstractNumId w:val="24"/>
  </w:num>
  <w:num w:numId="190">
    <w:abstractNumId w:val="25"/>
  </w:num>
  <w:num w:numId="191">
    <w:abstractNumId w:val="26"/>
  </w:num>
  <w:num w:numId="192">
    <w:abstractNumId w:val="27"/>
  </w:num>
  <w:num w:numId="193">
    <w:abstractNumId w:val="31"/>
  </w:num>
  <w:num w:numId="194">
    <w:abstractNumId w:val="32"/>
  </w:num>
  <w:num w:numId="195">
    <w:abstractNumId w:val="33"/>
  </w:num>
  <w:num w:numId="196">
    <w:abstractNumId w:val="34"/>
  </w:num>
  <w:num w:numId="197">
    <w:abstractNumId w:val="35"/>
  </w:num>
  <w:num w:numId="198">
    <w:abstractNumId w:val="36"/>
  </w:num>
  <w:num w:numId="199">
    <w:abstractNumId w:val="37"/>
  </w:num>
  <w:num w:numId="200">
    <w:abstractNumId w:val="38"/>
  </w:num>
  <w:num w:numId="201">
    <w:abstractNumId w:val="39"/>
  </w:num>
  <w:num w:numId="202">
    <w:abstractNumId w:val="40"/>
  </w:num>
  <w:num w:numId="203">
    <w:abstractNumId w:val="41"/>
  </w:num>
  <w:num w:numId="204">
    <w:abstractNumId w:val="111"/>
  </w:num>
  <w:num w:numId="205">
    <w:abstractNumId w:val="112"/>
  </w:num>
  <w:num w:numId="206">
    <w:abstractNumId w:val="113"/>
  </w:num>
  <w:num w:numId="207">
    <w:abstractNumId w:val="482"/>
  </w:num>
  <w:num w:numId="208">
    <w:abstractNumId w:val="483"/>
  </w:num>
  <w:num w:numId="209">
    <w:abstractNumId w:val="484"/>
  </w:num>
  <w:num w:numId="210">
    <w:abstractNumId w:val="114"/>
  </w:num>
  <w:num w:numId="211">
    <w:abstractNumId w:val="115"/>
  </w:num>
  <w:num w:numId="212">
    <w:abstractNumId w:val="116"/>
  </w:num>
  <w:num w:numId="213">
    <w:abstractNumId w:val="117"/>
  </w:num>
  <w:numIdMacAtCleanup w:val="2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1"/>
    <w:rsid w:val="000141BB"/>
    <w:rsid w:val="000157FA"/>
    <w:rsid w:val="00030573"/>
    <w:rsid w:val="0003381F"/>
    <w:rsid w:val="000439CB"/>
    <w:rsid w:val="00045615"/>
    <w:rsid w:val="00046077"/>
    <w:rsid w:val="0006117E"/>
    <w:rsid w:val="00065C27"/>
    <w:rsid w:val="00067C5C"/>
    <w:rsid w:val="000909FA"/>
    <w:rsid w:val="00094BA6"/>
    <w:rsid w:val="000959BE"/>
    <w:rsid w:val="000A78E9"/>
    <w:rsid w:val="000B0544"/>
    <w:rsid w:val="000B20C7"/>
    <w:rsid w:val="000B3037"/>
    <w:rsid w:val="000B3F16"/>
    <w:rsid w:val="000C505C"/>
    <w:rsid w:val="000C5967"/>
    <w:rsid w:val="000D4DC7"/>
    <w:rsid w:val="000D54CE"/>
    <w:rsid w:val="000D69DC"/>
    <w:rsid w:val="000E525F"/>
    <w:rsid w:val="000F4F00"/>
    <w:rsid w:val="000F5E10"/>
    <w:rsid w:val="000F6DCD"/>
    <w:rsid w:val="001006EA"/>
    <w:rsid w:val="00104A4D"/>
    <w:rsid w:val="00116676"/>
    <w:rsid w:val="0011668C"/>
    <w:rsid w:val="001216D8"/>
    <w:rsid w:val="00130745"/>
    <w:rsid w:val="001361E5"/>
    <w:rsid w:val="00141BC9"/>
    <w:rsid w:val="001425E4"/>
    <w:rsid w:val="00143064"/>
    <w:rsid w:val="001431B1"/>
    <w:rsid w:val="00145844"/>
    <w:rsid w:val="0016228F"/>
    <w:rsid w:val="00174AA0"/>
    <w:rsid w:val="00193D53"/>
    <w:rsid w:val="001964E4"/>
    <w:rsid w:val="001A6F60"/>
    <w:rsid w:val="001B3A82"/>
    <w:rsid w:val="001B5D5A"/>
    <w:rsid w:val="001B6D6E"/>
    <w:rsid w:val="001C0570"/>
    <w:rsid w:val="001D1E6E"/>
    <w:rsid w:val="001D3B5B"/>
    <w:rsid w:val="001E68F4"/>
    <w:rsid w:val="002100CF"/>
    <w:rsid w:val="0021451D"/>
    <w:rsid w:val="00217DA4"/>
    <w:rsid w:val="002210B6"/>
    <w:rsid w:val="002252A1"/>
    <w:rsid w:val="00234FE2"/>
    <w:rsid w:val="00236188"/>
    <w:rsid w:val="002530F7"/>
    <w:rsid w:val="002542A9"/>
    <w:rsid w:val="0025468C"/>
    <w:rsid w:val="002617C2"/>
    <w:rsid w:val="00263CCF"/>
    <w:rsid w:val="00265C8A"/>
    <w:rsid w:val="00270C99"/>
    <w:rsid w:val="00271698"/>
    <w:rsid w:val="00271F8A"/>
    <w:rsid w:val="00275015"/>
    <w:rsid w:val="0027630F"/>
    <w:rsid w:val="00276DAB"/>
    <w:rsid w:val="00291048"/>
    <w:rsid w:val="00292967"/>
    <w:rsid w:val="002A4134"/>
    <w:rsid w:val="002A6CCF"/>
    <w:rsid w:val="002B3BB3"/>
    <w:rsid w:val="002B6C7B"/>
    <w:rsid w:val="002C34ED"/>
    <w:rsid w:val="002D08DA"/>
    <w:rsid w:val="002D29C8"/>
    <w:rsid w:val="002D78BC"/>
    <w:rsid w:val="002E14BB"/>
    <w:rsid w:val="002E4493"/>
    <w:rsid w:val="002F5B9E"/>
    <w:rsid w:val="003030C6"/>
    <w:rsid w:val="003042D0"/>
    <w:rsid w:val="00311CD9"/>
    <w:rsid w:val="003219BB"/>
    <w:rsid w:val="00324188"/>
    <w:rsid w:val="00324BEF"/>
    <w:rsid w:val="003346DD"/>
    <w:rsid w:val="003356A0"/>
    <w:rsid w:val="00336D2F"/>
    <w:rsid w:val="003478DF"/>
    <w:rsid w:val="00360EAA"/>
    <w:rsid w:val="003613F3"/>
    <w:rsid w:val="00365772"/>
    <w:rsid w:val="00371825"/>
    <w:rsid w:val="00371B5E"/>
    <w:rsid w:val="00376450"/>
    <w:rsid w:val="00380D19"/>
    <w:rsid w:val="00386E53"/>
    <w:rsid w:val="0039344E"/>
    <w:rsid w:val="003A3E20"/>
    <w:rsid w:val="003B45B0"/>
    <w:rsid w:val="003B771F"/>
    <w:rsid w:val="003D51C9"/>
    <w:rsid w:val="003E79E2"/>
    <w:rsid w:val="003F4AB5"/>
    <w:rsid w:val="00403C6D"/>
    <w:rsid w:val="004075AC"/>
    <w:rsid w:val="0041116A"/>
    <w:rsid w:val="004116C4"/>
    <w:rsid w:val="00414D1D"/>
    <w:rsid w:val="00421A45"/>
    <w:rsid w:val="00423EC4"/>
    <w:rsid w:val="00424D63"/>
    <w:rsid w:val="00433994"/>
    <w:rsid w:val="00434A1C"/>
    <w:rsid w:val="004510A7"/>
    <w:rsid w:val="00473937"/>
    <w:rsid w:val="00475B79"/>
    <w:rsid w:val="004920E9"/>
    <w:rsid w:val="00492175"/>
    <w:rsid w:val="00492567"/>
    <w:rsid w:val="00496E99"/>
    <w:rsid w:val="004B12BE"/>
    <w:rsid w:val="004B4995"/>
    <w:rsid w:val="004B4D47"/>
    <w:rsid w:val="004D7CFC"/>
    <w:rsid w:val="004E7D83"/>
    <w:rsid w:val="00502441"/>
    <w:rsid w:val="00507DAA"/>
    <w:rsid w:val="005125AE"/>
    <w:rsid w:val="00520C90"/>
    <w:rsid w:val="005237A9"/>
    <w:rsid w:val="00526E46"/>
    <w:rsid w:val="00526F99"/>
    <w:rsid w:val="005350C9"/>
    <w:rsid w:val="00540641"/>
    <w:rsid w:val="00544401"/>
    <w:rsid w:val="005448A1"/>
    <w:rsid w:val="00550480"/>
    <w:rsid w:val="005574F9"/>
    <w:rsid w:val="005606A8"/>
    <w:rsid w:val="005639FE"/>
    <w:rsid w:val="00572B8E"/>
    <w:rsid w:val="00586DA4"/>
    <w:rsid w:val="00587B76"/>
    <w:rsid w:val="00587F52"/>
    <w:rsid w:val="00590FF5"/>
    <w:rsid w:val="005928D4"/>
    <w:rsid w:val="005A168D"/>
    <w:rsid w:val="005A24A7"/>
    <w:rsid w:val="005B4C50"/>
    <w:rsid w:val="005B7B71"/>
    <w:rsid w:val="005D1123"/>
    <w:rsid w:val="005D377B"/>
    <w:rsid w:val="005E7A4A"/>
    <w:rsid w:val="00604DA5"/>
    <w:rsid w:val="0062197D"/>
    <w:rsid w:val="006445F2"/>
    <w:rsid w:val="0064532F"/>
    <w:rsid w:val="00646303"/>
    <w:rsid w:val="00647F3C"/>
    <w:rsid w:val="00651B28"/>
    <w:rsid w:val="00653229"/>
    <w:rsid w:val="00654DD2"/>
    <w:rsid w:val="00663440"/>
    <w:rsid w:val="00666FBF"/>
    <w:rsid w:val="00667DC9"/>
    <w:rsid w:val="00670505"/>
    <w:rsid w:val="00672C36"/>
    <w:rsid w:val="00676C11"/>
    <w:rsid w:val="0068012E"/>
    <w:rsid w:val="006816C2"/>
    <w:rsid w:val="00690E0D"/>
    <w:rsid w:val="006B34EF"/>
    <w:rsid w:val="006C31AE"/>
    <w:rsid w:val="006C68FD"/>
    <w:rsid w:val="006E6291"/>
    <w:rsid w:val="006F3C4F"/>
    <w:rsid w:val="006F508C"/>
    <w:rsid w:val="006F5591"/>
    <w:rsid w:val="007046C9"/>
    <w:rsid w:val="00710C2A"/>
    <w:rsid w:val="007146CE"/>
    <w:rsid w:val="0071709B"/>
    <w:rsid w:val="00736C86"/>
    <w:rsid w:val="00743D65"/>
    <w:rsid w:val="00744A64"/>
    <w:rsid w:val="00752672"/>
    <w:rsid w:val="0076463E"/>
    <w:rsid w:val="007738B5"/>
    <w:rsid w:val="007810A3"/>
    <w:rsid w:val="0078353F"/>
    <w:rsid w:val="00787DD5"/>
    <w:rsid w:val="00797B01"/>
    <w:rsid w:val="007A472D"/>
    <w:rsid w:val="007B2513"/>
    <w:rsid w:val="007C2FFF"/>
    <w:rsid w:val="007C6253"/>
    <w:rsid w:val="007D0C06"/>
    <w:rsid w:val="007D15EA"/>
    <w:rsid w:val="007D20B2"/>
    <w:rsid w:val="007E269D"/>
    <w:rsid w:val="007E3811"/>
    <w:rsid w:val="007F1332"/>
    <w:rsid w:val="0080034B"/>
    <w:rsid w:val="008126B3"/>
    <w:rsid w:val="0081735F"/>
    <w:rsid w:val="0082331F"/>
    <w:rsid w:val="00830DE6"/>
    <w:rsid w:val="00831865"/>
    <w:rsid w:val="00832863"/>
    <w:rsid w:val="00837C1C"/>
    <w:rsid w:val="00840AC6"/>
    <w:rsid w:val="00847AB2"/>
    <w:rsid w:val="008516B7"/>
    <w:rsid w:val="00861809"/>
    <w:rsid w:val="00862E81"/>
    <w:rsid w:val="00866899"/>
    <w:rsid w:val="008722B8"/>
    <w:rsid w:val="00872A2C"/>
    <w:rsid w:val="008B0E19"/>
    <w:rsid w:val="008B5187"/>
    <w:rsid w:val="008C0F91"/>
    <w:rsid w:val="008C3352"/>
    <w:rsid w:val="008D4A60"/>
    <w:rsid w:val="008E4EBA"/>
    <w:rsid w:val="00904FE8"/>
    <w:rsid w:val="009069C1"/>
    <w:rsid w:val="009105DA"/>
    <w:rsid w:val="00917282"/>
    <w:rsid w:val="009278C0"/>
    <w:rsid w:val="00954829"/>
    <w:rsid w:val="00956935"/>
    <w:rsid w:val="0095779D"/>
    <w:rsid w:val="0096713C"/>
    <w:rsid w:val="00980A36"/>
    <w:rsid w:val="0098420F"/>
    <w:rsid w:val="009852EE"/>
    <w:rsid w:val="00986282"/>
    <w:rsid w:val="009917B7"/>
    <w:rsid w:val="00995E20"/>
    <w:rsid w:val="0099643E"/>
    <w:rsid w:val="0099671B"/>
    <w:rsid w:val="009A2DBB"/>
    <w:rsid w:val="009B219F"/>
    <w:rsid w:val="009B47D1"/>
    <w:rsid w:val="009B64AF"/>
    <w:rsid w:val="009B6C88"/>
    <w:rsid w:val="009B6F4B"/>
    <w:rsid w:val="009D0471"/>
    <w:rsid w:val="009D6275"/>
    <w:rsid w:val="009F2253"/>
    <w:rsid w:val="00A012F9"/>
    <w:rsid w:val="00A0479E"/>
    <w:rsid w:val="00A10534"/>
    <w:rsid w:val="00A20BBB"/>
    <w:rsid w:val="00A45EC9"/>
    <w:rsid w:val="00A60AD3"/>
    <w:rsid w:val="00A63795"/>
    <w:rsid w:val="00A647C8"/>
    <w:rsid w:val="00A73CDC"/>
    <w:rsid w:val="00A76EE1"/>
    <w:rsid w:val="00A810B1"/>
    <w:rsid w:val="00A828A7"/>
    <w:rsid w:val="00A84E06"/>
    <w:rsid w:val="00A86266"/>
    <w:rsid w:val="00A96520"/>
    <w:rsid w:val="00AA0081"/>
    <w:rsid w:val="00AC26B3"/>
    <w:rsid w:val="00AC3532"/>
    <w:rsid w:val="00AC3D30"/>
    <w:rsid w:val="00AE01BA"/>
    <w:rsid w:val="00AF3BC3"/>
    <w:rsid w:val="00B11846"/>
    <w:rsid w:val="00B11D9F"/>
    <w:rsid w:val="00B279A9"/>
    <w:rsid w:val="00B354A9"/>
    <w:rsid w:val="00B366F3"/>
    <w:rsid w:val="00B4419B"/>
    <w:rsid w:val="00B46B09"/>
    <w:rsid w:val="00B52B7E"/>
    <w:rsid w:val="00B52EB0"/>
    <w:rsid w:val="00B60FCB"/>
    <w:rsid w:val="00B619C6"/>
    <w:rsid w:val="00B67524"/>
    <w:rsid w:val="00B815C2"/>
    <w:rsid w:val="00B90626"/>
    <w:rsid w:val="00BA1A16"/>
    <w:rsid w:val="00BA64E2"/>
    <w:rsid w:val="00BA7742"/>
    <w:rsid w:val="00BB1EE0"/>
    <w:rsid w:val="00BB2222"/>
    <w:rsid w:val="00BB47D8"/>
    <w:rsid w:val="00BB6247"/>
    <w:rsid w:val="00BC06B3"/>
    <w:rsid w:val="00BC3786"/>
    <w:rsid w:val="00BD30F2"/>
    <w:rsid w:val="00BE0395"/>
    <w:rsid w:val="00BE0457"/>
    <w:rsid w:val="00BF3937"/>
    <w:rsid w:val="00C01337"/>
    <w:rsid w:val="00C16C70"/>
    <w:rsid w:val="00C21FA8"/>
    <w:rsid w:val="00C30A9D"/>
    <w:rsid w:val="00C3516F"/>
    <w:rsid w:val="00C4176C"/>
    <w:rsid w:val="00C44E29"/>
    <w:rsid w:val="00C522AF"/>
    <w:rsid w:val="00C56331"/>
    <w:rsid w:val="00C57825"/>
    <w:rsid w:val="00C66EC3"/>
    <w:rsid w:val="00C73EB2"/>
    <w:rsid w:val="00C873A3"/>
    <w:rsid w:val="00CA26D2"/>
    <w:rsid w:val="00CA7474"/>
    <w:rsid w:val="00CB2617"/>
    <w:rsid w:val="00CC19CF"/>
    <w:rsid w:val="00CC2F62"/>
    <w:rsid w:val="00CE22A4"/>
    <w:rsid w:val="00CE6553"/>
    <w:rsid w:val="00D01A40"/>
    <w:rsid w:val="00D06EF0"/>
    <w:rsid w:val="00D26E6D"/>
    <w:rsid w:val="00D26EC5"/>
    <w:rsid w:val="00D37668"/>
    <w:rsid w:val="00D5601E"/>
    <w:rsid w:val="00D56105"/>
    <w:rsid w:val="00D62CCB"/>
    <w:rsid w:val="00D65759"/>
    <w:rsid w:val="00D66311"/>
    <w:rsid w:val="00D77121"/>
    <w:rsid w:val="00D82EE2"/>
    <w:rsid w:val="00D86F53"/>
    <w:rsid w:val="00D8702E"/>
    <w:rsid w:val="00D9156D"/>
    <w:rsid w:val="00D96A20"/>
    <w:rsid w:val="00DA3FF9"/>
    <w:rsid w:val="00DB0457"/>
    <w:rsid w:val="00DB1E8D"/>
    <w:rsid w:val="00DB2566"/>
    <w:rsid w:val="00DC0E7F"/>
    <w:rsid w:val="00DC1FB5"/>
    <w:rsid w:val="00DC2EB6"/>
    <w:rsid w:val="00DC58FC"/>
    <w:rsid w:val="00DC5B8A"/>
    <w:rsid w:val="00DC63D5"/>
    <w:rsid w:val="00DD5B42"/>
    <w:rsid w:val="00DE3B85"/>
    <w:rsid w:val="00DE7007"/>
    <w:rsid w:val="00DF1BD5"/>
    <w:rsid w:val="00E00192"/>
    <w:rsid w:val="00E007D8"/>
    <w:rsid w:val="00E05404"/>
    <w:rsid w:val="00E114C0"/>
    <w:rsid w:val="00E2389F"/>
    <w:rsid w:val="00E323FF"/>
    <w:rsid w:val="00E32C33"/>
    <w:rsid w:val="00E40526"/>
    <w:rsid w:val="00E43316"/>
    <w:rsid w:val="00E45692"/>
    <w:rsid w:val="00E65600"/>
    <w:rsid w:val="00E71507"/>
    <w:rsid w:val="00E72CAB"/>
    <w:rsid w:val="00E73D83"/>
    <w:rsid w:val="00E741BA"/>
    <w:rsid w:val="00E757A1"/>
    <w:rsid w:val="00E80B94"/>
    <w:rsid w:val="00E82544"/>
    <w:rsid w:val="00E82E8E"/>
    <w:rsid w:val="00E860DA"/>
    <w:rsid w:val="00EB04EB"/>
    <w:rsid w:val="00EB766C"/>
    <w:rsid w:val="00EC6388"/>
    <w:rsid w:val="00EC6553"/>
    <w:rsid w:val="00EE765A"/>
    <w:rsid w:val="00EF403E"/>
    <w:rsid w:val="00EF4F07"/>
    <w:rsid w:val="00EF6B6A"/>
    <w:rsid w:val="00F00AC2"/>
    <w:rsid w:val="00F04F7F"/>
    <w:rsid w:val="00F12064"/>
    <w:rsid w:val="00F15C78"/>
    <w:rsid w:val="00F220B4"/>
    <w:rsid w:val="00F370CF"/>
    <w:rsid w:val="00F406A3"/>
    <w:rsid w:val="00F42FD3"/>
    <w:rsid w:val="00F543D9"/>
    <w:rsid w:val="00F54F1B"/>
    <w:rsid w:val="00F5607A"/>
    <w:rsid w:val="00F802B8"/>
    <w:rsid w:val="00F806AB"/>
    <w:rsid w:val="00F81A1C"/>
    <w:rsid w:val="00F92F8A"/>
    <w:rsid w:val="00F93724"/>
    <w:rsid w:val="00F93B62"/>
    <w:rsid w:val="00FA66DB"/>
    <w:rsid w:val="00FB0A3C"/>
    <w:rsid w:val="00FB3584"/>
    <w:rsid w:val="00FB6461"/>
    <w:rsid w:val="00FB6EBE"/>
    <w:rsid w:val="00FD0A21"/>
    <w:rsid w:val="00FD66E3"/>
    <w:rsid w:val="00FE22F3"/>
    <w:rsid w:val="00FE64E7"/>
    <w:rsid w:val="00FF29B2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F4FB3F"/>
  <w14:defaultImageDpi w14:val="0"/>
  <w15:docId w15:val="{A5F7AB50-6ED9-407B-AF23-9917DA7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617C2"/>
    <w:pPr>
      <w:spacing w:after="0" w:line="360" w:lineRule="auto"/>
      <w:jc w:val="both"/>
    </w:pPr>
    <w:rPr>
      <w:rFonts w:ascii="Arial" w:eastAsia="Times New Roman" w:hAnsi="Arial" w:cs="Times New Roman"/>
      <w:kern w:val="12"/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uiPriority w:val="99"/>
    <w:rPr>
      <w:vertAlign w:val="superscript"/>
    </w:rPr>
  </w:style>
  <w:style w:type="character" w:styleId="Seitenzahl">
    <w:name w:val="page number"/>
    <w:basedOn w:val="Absatz-Standardschriftart"/>
    <w:uiPriority w:val="99"/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DC5B8A"/>
    <w:pPr>
      <w:ind w:firstLine="284"/>
    </w:pPr>
    <w:rPr>
      <w:rFonts w:ascii="Times New Roman" w:hAnsi="Times New Roman"/>
    </w:rPr>
  </w:style>
  <w:style w:type="character" w:customStyle="1" w:styleId="FunotentextZchn">
    <w:name w:val="Fußnotentext Zchn"/>
    <w:link w:val="Funotentext"/>
    <w:rsid w:val="00DC5B8A"/>
    <w:rPr>
      <w:rFonts w:ascii="Times New Roman" w:eastAsia="Times New Roman" w:hAnsi="Times New Roman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liste2punkt">
    <w:name w:val="r_liste2punkt"/>
    <w:uiPriority w:val="99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liste2abc">
    <w:name w:val="r_liste2abc"/>
    <w:uiPriority w:val="99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paragraph" w:customStyle="1" w:styleId="rliste3punkt">
    <w:name w:val="r_liste3punkt"/>
    <w:uiPriority w:val="99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Pr>
      <w:vertAlign w:val="superscript"/>
    </w:r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Verzeichnis1">
    <w:name w:val="toc 1"/>
    <w:basedOn w:val="Standard"/>
    <w:next w:val="Standard"/>
    <w:uiPriority w:val="99"/>
  </w:style>
  <w:style w:type="paragraph" w:customStyle="1" w:styleId="rliste1abc">
    <w:name w:val="r_liste1abc"/>
    <w:uiPriority w:val="99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note">
    <w:name w:val="r_zf_note"/>
    <w:uiPriority w:val="99"/>
    <w:rPr>
      <w:color w:val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1num">
    <w:name w:val="r_liste1num"/>
    <w:uiPriority w:val="99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zfkastenb">
    <w:name w:val="r_zf_kastenüb"/>
    <w:uiPriority w:val="99"/>
    <w:rPr>
      <w:b/>
      <w:bCs/>
      <w:color w:val="0000FF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paragraph" w:customStyle="1" w:styleId="Liste1GradEinzug">
    <w:name w:val="Liste 1.Grad Einzug"/>
    <w:uiPriority w:val="99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Fett">
    <w:name w:val="Strong"/>
    <w:basedOn w:val="Absatz-Standardschriftart"/>
    <w:uiPriority w:val="99"/>
    <w:qFormat/>
    <w:rPr>
      <w:b/>
      <w:bCs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paragraph" w:customStyle="1" w:styleId="rliste3abc">
    <w:name w:val="r_liste3abc"/>
    <w:uiPriority w:val="99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color w:val="000000"/>
      <w:u w:color="00000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color w:val="000000"/>
      <w:sz w:val="24"/>
      <w:szCs w:val="24"/>
      <w:u w:color="00000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customStyle="1" w:styleId="rliste1punkt">
    <w:name w:val="r_liste1punkt"/>
    <w:uiPriority w:val="99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Pr>
      <w:color w:val="000000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IVZ">
    <w:name w:val="r_IVZ"/>
    <w:uiPriority w:val="99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DC5B8A"/>
    <w:pPr>
      <w:tabs>
        <w:tab w:val="left" w:pos="2835"/>
        <w:tab w:val="left" w:pos="5670"/>
      </w:tabs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DC5B8A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DC5B8A"/>
    <w:pPr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TocMain1">
    <w:name w:val="TocMain1"/>
    <w:basedOn w:val="Standard"/>
    <w:rsid w:val="00DC5B8A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rFonts w:ascii="Times New Roman" w:hAnsi="Times New Roman"/>
      <w:b/>
      <w:noProof/>
      <w:sz w:val="26"/>
      <w:lang w:val="fr-CH"/>
    </w:rPr>
  </w:style>
  <w:style w:type="paragraph" w:customStyle="1" w:styleId="TocFront1">
    <w:name w:val="TocFront1"/>
    <w:basedOn w:val="Standard"/>
    <w:rsid w:val="00DC5B8A"/>
    <w:pPr>
      <w:tabs>
        <w:tab w:val="right" w:leader="dot" w:pos="7938"/>
        <w:tab w:val="right" w:pos="8505"/>
      </w:tabs>
      <w:spacing w:before="170" w:line="240" w:lineRule="auto"/>
    </w:pPr>
    <w:rPr>
      <w:rFonts w:ascii="Times New Roman" w:hAnsi="Times New Roman"/>
      <w:szCs w:val="24"/>
      <w:lang w:val="fr-CH"/>
    </w:rPr>
  </w:style>
  <w:style w:type="paragraph" w:customStyle="1" w:styleId="TocBack1">
    <w:name w:val="TocBack1"/>
    <w:basedOn w:val="Standard"/>
    <w:rsid w:val="00DC5B8A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rFonts w:ascii="Times New Roman" w:hAnsi="Times New Roman"/>
      <w:sz w:val="18"/>
    </w:rPr>
  </w:style>
  <w:style w:type="paragraph" w:customStyle="1" w:styleId="Register3">
    <w:name w:val="Register3"/>
    <w:rsid w:val="00DC5B8A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rFonts w:ascii="Times New Roman" w:hAnsi="Times New Roman"/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DC5B8A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before="240"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DC5B8A"/>
    <w:rPr>
      <w:b w:val="0"/>
      <w:i/>
    </w:rPr>
  </w:style>
  <w:style w:type="paragraph" w:customStyle="1" w:styleId="Lawa">
    <w:name w:val="Lawa"/>
    <w:basedOn w:val="Standard"/>
    <w:rsid w:val="00DC5B8A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DC5B8A"/>
    <w:pPr>
      <w:ind w:left="340" w:hanging="340"/>
    </w:pPr>
    <w:rPr>
      <w:rFonts w:ascii="Times New Roman" w:hAnsi="Times New Roman"/>
      <w:sz w:val="20"/>
    </w:rPr>
  </w:style>
  <w:style w:type="paragraph" w:customStyle="1" w:styleId="MaterialsAlt">
    <w:name w:val="MaterialsAlt"/>
    <w:basedOn w:val="BiblioAlt"/>
    <w:rsid w:val="00DC5B8A"/>
  </w:style>
  <w:style w:type="paragraph" w:customStyle="1" w:styleId="BlockLaw">
    <w:name w:val="BlockLaw"/>
    <w:basedOn w:val="Standard"/>
    <w:rsid w:val="00DC5B8A"/>
    <w:pPr>
      <w:spacing w:before="120" w:after="120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istCont1">
    <w:name w:val="ListCont1"/>
    <w:basedOn w:val="List1"/>
    <w:rsid w:val="005237A9"/>
    <w:pPr>
      <w:ind w:firstLine="0"/>
    </w:pPr>
  </w:style>
  <w:style w:type="paragraph" w:customStyle="1" w:styleId="BlockQuote">
    <w:name w:val="BlockQuote"/>
    <w:basedOn w:val="Standard"/>
    <w:rsid w:val="00DC5B8A"/>
    <w:pPr>
      <w:spacing w:before="120" w:after="120"/>
      <w:ind w:left="284" w:right="284"/>
    </w:pPr>
    <w:rPr>
      <w:rFonts w:ascii="Times New Roman" w:hAnsi="Times New Roman"/>
      <w:sz w:val="20"/>
      <w:szCs w:val="18"/>
    </w:rPr>
  </w:style>
  <w:style w:type="paragraph" w:customStyle="1" w:styleId="BlockEpigraph">
    <w:name w:val="BlockEpigraph"/>
    <w:basedOn w:val="Standard"/>
    <w:rsid w:val="00DC5B8A"/>
    <w:pPr>
      <w:spacing w:before="120" w:after="120"/>
      <w:ind w:left="567"/>
      <w:contextualSpacing/>
    </w:pPr>
    <w:rPr>
      <w:rFonts w:ascii="Times New Roman" w:hAnsi="Times New Roman"/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ist1">
    <w:name w:val="List1"/>
    <w:basedOn w:val="Standard"/>
    <w:rsid w:val="005237A9"/>
    <w:pPr>
      <w:tabs>
        <w:tab w:val="left" w:pos="426"/>
      </w:tabs>
      <w:spacing w:before="120" w:after="120"/>
      <w:ind w:left="425" w:hanging="425"/>
    </w:pPr>
  </w:style>
  <w:style w:type="paragraph" w:customStyle="1" w:styleId="BlockExampleAlt">
    <w:name w:val="BlockExampleAlt"/>
    <w:basedOn w:val="Standard"/>
    <w:rsid w:val="00DC5B8A"/>
    <w:pPr>
      <w:ind w:left="284" w:right="284"/>
      <w:contextualSpacing/>
    </w:pPr>
    <w:rPr>
      <w:rFonts w:ascii="Times New Roman" w:hAnsi="Times New Roman"/>
      <w:sz w:val="20"/>
    </w:rPr>
  </w:style>
  <w:style w:type="paragraph" w:customStyle="1" w:styleId="BlockExample">
    <w:name w:val="BlockExample"/>
    <w:basedOn w:val="Standard"/>
    <w:rsid w:val="00DC5B8A"/>
    <w:pPr>
      <w:spacing w:line="276" w:lineRule="auto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awaAlt">
    <w:name w:val="LawaAlt"/>
    <w:basedOn w:val="Standard"/>
    <w:rsid w:val="00DC5B8A"/>
    <w:rPr>
      <w:rFonts w:ascii="Times New Roman" w:hAnsi="Times New Roman"/>
      <w:b/>
      <w:bCs/>
    </w:rPr>
  </w:style>
  <w:style w:type="paragraph" w:customStyle="1" w:styleId="TableBody">
    <w:name w:val="TableBody"/>
    <w:basedOn w:val="Standard"/>
    <w:rsid w:val="003B771F"/>
    <w:pPr>
      <w:spacing w:after="120"/>
      <w:jc w:val="left"/>
    </w:pPr>
  </w:style>
  <w:style w:type="paragraph" w:customStyle="1" w:styleId="TableHead">
    <w:name w:val="TableHead"/>
    <w:basedOn w:val="Standard"/>
    <w:rsid w:val="00D8702E"/>
    <w:pPr>
      <w:jc w:val="left"/>
    </w:pPr>
    <w:rPr>
      <w:b/>
    </w:rPr>
  </w:style>
  <w:style w:type="paragraph" w:customStyle="1" w:styleId="BlockBiblio">
    <w:name w:val="BlockBiblio"/>
    <w:basedOn w:val="Standard"/>
    <w:rsid w:val="00DC5B8A"/>
    <w:pPr>
      <w:spacing w:before="120" w:after="120"/>
      <w:ind w:left="284" w:hanging="284"/>
    </w:pPr>
    <w:rPr>
      <w:rFonts w:ascii="Times New Roman" w:hAnsi="Times New Roman"/>
      <w:sz w:val="20"/>
    </w:rPr>
  </w:style>
  <w:style w:type="paragraph" w:customStyle="1" w:styleId="CommentTitle5">
    <w:name w:val="CommentTitle5"/>
    <w:basedOn w:val="Standard"/>
    <w:next w:val="Standard"/>
    <w:rsid w:val="00DC5B8A"/>
    <w:pPr>
      <w:keepNext/>
      <w:suppressAutoHyphens/>
      <w:spacing w:before="360" w:after="120"/>
      <w:ind w:left="1134" w:hanging="1134"/>
      <w:outlineLvl w:val="4"/>
    </w:pPr>
    <w:rPr>
      <w:rFonts w:ascii="Times New Roman" w:hAnsi="Times New Roman"/>
      <w:b/>
    </w:rPr>
  </w:style>
  <w:style w:type="paragraph" w:customStyle="1" w:styleId="CommentTitle4">
    <w:name w:val="CommentTitle4"/>
    <w:basedOn w:val="CommentTitle3"/>
    <w:next w:val="Standard"/>
    <w:rsid w:val="00B90626"/>
    <w:pPr>
      <w:jc w:val="left"/>
      <w:outlineLvl w:val="2"/>
    </w:pPr>
    <w:rPr>
      <w:b w:val="0"/>
      <w:i/>
    </w:rPr>
  </w:style>
  <w:style w:type="paragraph" w:customStyle="1" w:styleId="CommentTitle3">
    <w:name w:val="CommentTitle3"/>
    <w:basedOn w:val="CommentTitle2"/>
    <w:next w:val="Standard"/>
    <w:rsid w:val="002542A9"/>
    <w:pPr>
      <w:jc w:val="center"/>
    </w:pPr>
  </w:style>
  <w:style w:type="paragraph" w:customStyle="1" w:styleId="CommentTitle2">
    <w:name w:val="CommentTitle2"/>
    <w:basedOn w:val="Standard"/>
    <w:next w:val="Standard"/>
    <w:rsid w:val="004116C4"/>
    <w:pPr>
      <w:keepNext/>
      <w:tabs>
        <w:tab w:val="left" w:pos="567"/>
      </w:tabs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customStyle="1" w:styleId="CommentTitle1">
    <w:name w:val="CommentTitle1"/>
    <w:basedOn w:val="StandardTitle1"/>
    <w:next w:val="Standard"/>
    <w:rsid w:val="00B90626"/>
    <w:pPr>
      <w:keepNext/>
      <w:spacing w:before="0" w:after="360"/>
      <w:outlineLvl w:val="0"/>
    </w:pPr>
    <w:rPr>
      <w:sz w:val="28"/>
    </w:rPr>
  </w:style>
  <w:style w:type="paragraph" w:customStyle="1" w:styleId="Index1">
    <w:name w:val="Index1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Index2">
    <w:name w:val="Index2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MainTitle2">
    <w:name w:val="MainTitle2"/>
    <w:basedOn w:val="Standard"/>
    <w:next w:val="Standard"/>
    <w:rsid w:val="00DC5B8A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DC5B8A"/>
    <w:pPr>
      <w:tabs>
        <w:tab w:val="left" w:pos="709"/>
        <w:tab w:val="right" w:leader="dot" w:pos="7938"/>
        <w:tab w:val="right" w:pos="8505"/>
      </w:tabs>
      <w:ind w:left="284"/>
    </w:pPr>
    <w:rPr>
      <w:rFonts w:ascii="Times New Roman" w:hAnsi="Times New Roman"/>
    </w:rPr>
  </w:style>
  <w:style w:type="paragraph" w:customStyle="1" w:styleId="TocFront3">
    <w:name w:val="TocFront3"/>
    <w:basedOn w:val="Standard"/>
    <w:rsid w:val="00DC5B8A"/>
    <w:pPr>
      <w:tabs>
        <w:tab w:val="left" w:pos="1134"/>
        <w:tab w:val="right" w:leader="dot" w:pos="7938"/>
        <w:tab w:val="right" w:pos="8505"/>
      </w:tabs>
      <w:ind w:left="567"/>
    </w:pPr>
    <w:rPr>
      <w:rFonts w:ascii="Times New Roman" w:hAnsi="Times New Roman"/>
      <w:bCs/>
    </w:rPr>
  </w:style>
  <w:style w:type="paragraph" w:customStyle="1" w:styleId="TocMain2">
    <w:name w:val="TocMain2"/>
    <w:basedOn w:val="TocMain1"/>
    <w:rsid w:val="00DC5B8A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DC5B8A"/>
    <w:pPr>
      <w:spacing w:before="240" w:after="120"/>
    </w:pPr>
  </w:style>
  <w:style w:type="paragraph" w:customStyle="1" w:styleId="StandardTitle1">
    <w:name w:val="StandardTitle1"/>
    <w:basedOn w:val="StandardTitle2"/>
    <w:next w:val="Standard"/>
    <w:rsid w:val="00067C5C"/>
    <w:pPr>
      <w:spacing w:line="360" w:lineRule="auto"/>
      <w:jc w:val="center"/>
    </w:pPr>
    <w:rPr>
      <w:sz w:val="27"/>
      <w:szCs w:val="28"/>
    </w:rPr>
  </w:style>
  <w:style w:type="paragraph" w:customStyle="1" w:styleId="StandardTitle2">
    <w:name w:val="StandardTitle2"/>
    <w:basedOn w:val="Standard"/>
    <w:next w:val="Standard"/>
    <w:rsid w:val="00E32C33"/>
    <w:pPr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styleId="berarbeitung">
    <w:name w:val="Revision"/>
    <w:hidden/>
    <w:uiPriority w:val="99"/>
    <w:semiHidden/>
    <w:rsid w:val="00292967"/>
    <w:pPr>
      <w:spacing w:after="0" w:line="240" w:lineRule="auto"/>
    </w:pPr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StandardAlt">
    <w:name w:val="StandardAlt"/>
    <w:basedOn w:val="Standard"/>
    <w:rsid w:val="00DC5B8A"/>
    <w:pPr>
      <w:tabs>
        <w:tab w:val="left" w:pos="426"/>
      </w:tabs>
      <w:spacing w:before="240" w:after="120"/>
    </w:pPr>
  </w:style>
  <w:style w:type="paragraph" w:customStyle="1" w:styleId="MainTitle1">
    <w:name w:val="MainTitle1"/>
    <w:basedOn w:val="Standard"/>
    <w:next w:val="MainTitle2"/>
    <w:rsid w:val="00690E0D"/>
    <w:pPr>
      <w:keepNext/>
      <w:pageBreakBefore/>
      <w:suppressAutoHyphens/>
      <w:spacing w:before="720" w:after="720"/>
      <w:jc w:val="center"/>
      <w:outlineLvl w:val="0"/>
    </w:pPr>
    <w:rPr>
      <w:b/>
      <w:sz w:val="36"/>
      <w:szCs w:val="36"/>
    </w:rPr>
  </w:style>
  <w:style w:type="paragraph" w:customStyle="1" w:styleId="TableBodyList1">
    <w:name w:val="TableBody_List1"/>
    <w:basedOn w:val="List1"/>
    <w:qFormat/>
    <w:rsid w:val="00DC5B8A"/>
    <w:pPr>
      <w:contextualSpacing/>
      <w:jc w:val="left"/>
    </w:pPr>
    <w:rPr>
      <w:sz w:val="16"/>
    </w:rPr>
  </w:style>
  <w:style w:type="paragraph" w:customStyle="1" w:styleId="StandardTitle3">
    <w:name w:val="StandardTitle3"/>
    <w:basedOn w:val="StandardAlt"/>
    <w:next w:val="Standard"/>
    <w:rsid w:val="00E32C33"/>
    <w:pPr>
      <w:jc w:val="left"/>
    </w:pPr>
    <w:rPr>
      <w:i/>
      <w:lang w:val="de-CH"/>
    </w:rPr>
  </w:style>
  <w:style w:type="paragraph" w:customStyle="1" w:styleId="Comment">
    <w:name w:val="Comment"/>
    <w:basedOn w:val="StandardAlt"/>
    <w:rsid w:val="00104A4D"/>
  </w:style>
  <w:style w:type="paragraph" w:customStyle="1" w:styleId="CommentAlt">
    <w:name w:val="CommentAlt"/>
    <w:basedOn w:val="StandardAlt"/>
    <w:rsid w:val="00986282"/>
    <w:pPr>
      <w:tabs>
        <w:tab w:val="clear" w:pos="426"/>
        <w:tab w:val="left" w:pos="4820"/>
      </w:tabs>
      <w:jc w:val="center"/>
    </w:pPr>
  </w:style>
  <w:style w:type="paragraph" w:customStyle="1" w:styleId="List2">
    <w:name w:val="List2"/>
    <w:basedOn w:val="List1"/>
    <w:rsid w:val="009A2DBB"/>
    <w:pPr>
      <w:tabs>
        <w:tab w:val="clear" w:pos="426"/>
        <w:tab w:val="left" w:pos="709"/>
      </w:tabs>
      <w:ind w:left="709" w:hanging="284"/>
    </w:pPr>
  </w:style>
  <w:style w:type="paragraph" w:customStyle="1" w:styleId="BlockComment">
    <w:name w:val="BlockComment"/>
    <w:basedOn w:val="Comment"/>
    <w:rsid w:val="001B5D5A"/>
    <w:pPr>
      <w:tabs>
        <w:tab w:val="left" w:pos="4820"/>
      </w:tabs>
      <w:spacing w:before="1000" w:after="0" w:line="240" w:lineRule="auto"/>
      <w:contextualSpacing/>
    </w:pPr>
  </w:style>
  <w:style w:type="paragraph" w:customStyle="1" w:styleId="BlockCommentAlt">
    <w:name w:val="BlockCommentAlt"/>
    <w:basedOn w:val="BlockComment"/>
    <w:rsid w:val="002252A1"/>
    <w:pPr>
      <w:spacing w:before="360" w:line="360" w:lineRule="auto"/>
      <w:contextualSpacing w:val="0"/>
    </w:pPr>
  </w:style>
  <w:style w:type="paragraph" w:customStyle="1" w:styleId="Ornament">
    <w:name w:val="Ornament"/>
    <w:basedOn w:val="Standard"/>
    <w:next w:val="Standard"/>
    <w:rsid w:val="00837C1C"/>
    <w:pPr>
      <w:spacing w:before="240" w:after="480"/>
      <w:jc w:val="center"/>
    </w:pPr>
  </w:style>
  <w:style w:type="table" w:styleId="Tabellenraster">
    <w:name w:val="Table Grid"/>
    <w:basedOn w:val="NormaleTabelle"/>
    <w:uiPriority w:val="39"/>
    <w:rsid w:val="007D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itle2links">
    <w:name w:val="CommentTitle2_links"/>
    <w:basedOn w:val="CommentTitle2"/>
    <w:qFormat/>
    <w:rsid w:val="00E0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rstellung%20Mitarbeitende\_diverses%20%5bDoks_Infos_etc%5d\docformer_bookformer\Vorlagen\in%20MS%20Office%20Word%20angeheftet\HB_GmBH-R_Vertra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HB_GmBH-R_Vertrag.dotx</Template>
  <TotalTime>0</TotalTime>
  <Pages>1</Pages>
  <Words>208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Stéphanie Rieder</cp:lastModifiedBy>
  <cp:revision>3</cp:revision>
  <dcterms:created xsi:type="dcterms:W3CDTF">2019-11-05T17:34:00Z</dcterms:created>
  <dcterms:modified xsi:type="dcterms:W3CDTF">2019-11-05T17:34:00Z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