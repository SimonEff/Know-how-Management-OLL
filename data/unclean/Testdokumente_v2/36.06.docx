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2B8E" w:rsidRDefault="004D2B8E" w:rsidP="000B40A8">
      <w:pPr>
        <w:pStyle w:val="CommentTitle1"/>
        <w:tabs>
          <w:tab w:val="clear" w:pos="1985"/>
          <w:tab w:val="left" w:pos="1560"/>
        </w:tabs>
      </w:pPr>
      <w:bookmarkStart w:id="0" w:name="_GoBack"/>
      <w:r>
        <w:t>Checkliste:</w:t>
      </w:r>
      <w:r>
        <w:tab/>
        <w:t>Inhalt der öffentlichen Urkunde</w:t>
      </w:r>
    </w:p>
    <w:tbl>
      <w:tblPr>
        <w:tblW w:w="9638" w:type="dxa"/>
        <w:tblInd w:w="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8504"/>
        <w:gridCol w:w="1134"/>
      </w:tblGrid>
      <w:tr w:rsidR="004D2B8E" w:rsidTr="00A77BD8">
        <w:tc>
          <w:tcPr>
            <w:tcW w:w="8504" w:type="dxa"/>
          </w:tcPr>
          <w:bookmarkEnd w:id="0"/>
          <w:p w:rsidR="004D2B8E" w:rsidRPr="00EA3ACE" w:rsidRDefault="004D2B8E" w:rsidP="00A77BD8">
            <w:pPr>
              <w:pStyle w:val="TableBody"/>
              <w:rPr>
                <w:b/>
              </w:rPr>
            </w:pPr>
            <w:r w:rsidRPr="00EA3ACE">
              <w:rPr>
                <w:b/>
              </w:rPr>
              <w:t>Personenangaben zu den Gründern bzw. Vertretern</w:t>
            </w:r>
          </w:p>
        </w:tc>
        <w:tc>
          <w:tcPr>
            <w:tcW w:w="1134" w:type="dxa"/>
          </w:tcPr>
          <w:p w:rsidR="004D2B8E" w:rsidRDefault="004D2B8E" w:rsidP="00A77BD8">
            <w:pPr>
              <w:pStyle w:val="TableBody"/>
              <w:jc w:val="center"/>
            </w:pPr>
          </w:p>
        </w:tc>
      </w:tr>
      <w:tr w:rsidR="00C0546D" w:rsidTr="00A77BD8">
        <w:tc>
          <w:tcPr>
            <w:tcW w:w="8504" w:type="dxa"/>
            <w:vAlign w:val="center"/>
          </w:tcPr>
          <w:p w:rsidR="00C0546D" w:rsidRDefault="00C0546D" w:rsidP="00A77BD8">
            <w:pPr>
              <w:pStyle w:val="TableBody"/>
            </w:pPr>
            <w:r>
              <w:t xml:space="preserve">Nennung von Vorname, Name, Geburtsdatum, schweizerischer Bürgerort oder ausländischer Staatsangehörigkeit und Wohnadresse der Gründer bzw. Vertreter (Art. 72 </w:t>
            </w:r>
            <w:proofErr w:type="spellStart"/>
            <w:r>
              <w:t>lit</w:t>
            </w:r>
            <w:proofErr w:type="spellEnd"/>
            <w:r>
              <w:t>. a HRegV)</w:t>
            </w:r>
          </w:p>
        </w:tc>
        <w:tc>
          <w:tcPr>
            <w:tcW w:w="1134" w:type="dxa"/>
          </w:tcPr>
          <w:p w:rsidR="00C0546D" w:rsidRDefault="00C0546D" w:rsidP="00A77BD8">
            <w:pPr>
              <w:pStyle w:val="TableBody"/>
              <w:jc w:val="center"/>
            </w:pPr>
            <w:r>
              <w:rPr>
                <w:rFonts w:ascii="SimSun" w:eastAsia="SimSun" w:cs="SimSun" w:hint="eastAsia"/>
              </w:rPr>
              <w:t>□</w:t>
            </w:r>
          </w:p>
        </w:tc>
      </w:tr>
      <w:tr w:rsidR="004D2B8E" w:rsidTr="00A77BD8">
        <w:tc>
          <w:tcPr>
            <w:tcW w:w="8504" w:type="dxa"/>
          </w:tcPr>
          <w:p w:rsidR="004D2B8E" w:rsidRPr="00EA3ACE" w:rsidRDefault="004D2B8E" w:rsidP="00A77BD8">
            <w:pPr>
              <w:pStyle w:val="TableBody"/>
              <w:rPr>
                <w:b/>
              </w:rPr>
            </w:pPr>
            <w:r w:rsidRPr="00EA3ACE">
              <w:rPr>
                <w:b/>
              </w:rPr>
              <w:t>Gründungserklärung</w:t>
            </w:r>
          </w:p>
        </w:tc>
        <w:tc>
          <w:tcPr>
            <w:tcW w:w="1134" w:type="dxa"/>
          </w:tcPr>
          <w:p w:rsidR="004D2B8E" w:rsidRDefault="004D2B8E" w:rsidP="00A77BD8">
            <w:pPr>
              <w:pStyle w:val="TableBody"/>
              <w:jc w:val="center"/>
            </w:pPr>
          </w:p>
        </w:tc>
      </w:tr>
      <w:tr w:rsidR="00C0546D" w:rsidTr="00A77BD8">
        <w:tc>
          <w:tcPr>
            <w:tcW w:w="8504" w:type="dxa"/>
            <w:vAlign w:val="center"/>
          </w:tcPr>
          <w:p w:rsidR="00C0546D" w:rsidRDefault="00C0546D" w:rsidP="00A77BD8">
            <w:pPr>
              <w:pStyle w:val="TableBody"/>
            </w:pPr>
            <w:r>
              <w:t xml:space="preserve">Gemeinsame Gründungserklärung sämtlicher Gründer (Art. 72 </w:t>
            </w:r>
            <w:proofErr w:type="spellStart"/>
            <w:r>
              <w:t>lit</w:t>
            </w:r>
            <w:proofErr w:type="spellEnd"/>
            <w:r>
              <w:t>. b HRegV)</w:t>
            </w:r>
          </w:p>
        </w:tc>
        <w:tc>
          <w:tcPr>
            <w:tcW w:w="1134" w:type="dxa"/>
          </w:tcPr>
          <w:p w:rsidR="00C0546D" w:rsidRDefault="00C0546D" w:rsidP="00A77BD8">
            <w:pPr>
              <w:pStyle w:val="TableBody"/>
              <w:jc w:val="center"/>
            </w:pPr>
            <w:r>
              <w:rPr>
                <w:rFonts w:ascii="SimSun" w:eastAsia="SimSun" w:cs="SimSun" w:hint="eastAsia"/>
              </w:rPr>
              <w:t>□</w:t>
            </w:r>
          </w:p>
        </w:tc>
      </w:tr>
      <w:tr w:rsidR="004D2B8E" w:rsidTr="00A77BD8">
        <w:tc>
          <w:tcPr>
            <w:tcW w:w="8504" w:type="dxa"/>
          </w:tcPr>
          <w:p w:rsidR="004D2B8E" w:rsidRPr="00EA3ACE" w:rsidRDefault="004D2B8E" w:rsidP="00A77BD8">
            <w:pPr>
              <w:pStyle w:val="TableBody"/>
              <w:rPr>
                <w:b/>
              </w:rPr>
            </w:pPr>
            <w:r w:rsidRPr="00EA3ACE">
              <w:rPr>
                <w:b/>
              </w:rPr>
              <w:t>Statuten</w:t>
            </w:r>
          </w:p>
        </w:tc>
        <w:tc>
          <w:tcPr>
            <w:tcW w:w="1134" w:type="dxa"/>
          </w:tcPr>
          <w:p w:rsidR="004D2B8E" w:rsidRDefault="004D2B8E" w:rsidP="00A77BD8">
            <w:pPr>
              <w:pStyle w:val="TableBody"/>
              <w:jc w:val="center"/>
            </w:pPr>
          </w:p>
        </w:tc>
      </w:tr>
      <w:tr w:rsidR="00C0546D" w:rsidTr="00A77BD8">
        <w:tc>
          <w:tcPr>
            <w:tcW w:w="8504" w:type="dxa"/>
            <w:vAlign w:val="center"/>
          </w:tcPr>
          <w:p w:rsidR="00C0546D" w:rsidRDefault="00C0546D" w:rsidP="00A77BD8">
            <w:pPr>
              <w:pStyle w:val="TableBody"/>
            </w:pPr>
            <w:r>
              <w:t xml:space="preserve">Bestätigung über die Festlegung der Statuten (Art. 72 </w:t>
            </w:r>
            <w:proofErr w:type="spellStart"/>
            <w:r>
              <w:t>lit</w:t>
            </w:r>
            <w:proofErr w:type="spellEnd"/>
            <w:r>
              <w:t>. c HRegV)</w:t>
            </w:r>
          </w:p>
        </w:tc>
        <w:tc>
          <w:tcPr>
            <w:tcW w:w="1134" w:type="dxa"/>
          </w:tcPr>
          <w:p w:rsidR="00C0546D" w:rsidRDefault="00C0546D" w:rsidP="00A77BD8">
            <w:pPr>
              <w:pStyle w:val="TableBody"/>
              <w:jc w:val="center"/>
            </w:pPr>
            <w:r>
              <w:rPr>
                <w:rFonts w:ascii="SimSun" w:eastAsia="SimSun" w:cs="SimSun" w:hint="eastAsia"/>
              </w:rPr>
              <w:t>□</w:t>
            </w:r>
          </w:p>
        </w:tc>
      </w:tr>
      <w:tr w:rsidR="004D2B8E" w:rsidTr="00A77BD8">
        <w:tc>
          <w:tcPr>
            <w:tcW w:w="8504" w:type="dxa"/>
          </w:tcPr>
          <w:p w:rsidR="004D2B8E" w:rsidRPr="00EA3ACE" w:rsidRDefault="004D2B8E" w:rsidP="00A77BD8">
            <w:pPr>
              <w:pStyle w:val="TableBody"/>
              <w:rPr>
                <w:b/>
              </w:rPr>
            </w:pPr>
            <w:r w:rsidRPr="00EA3ACE">
              <w:rPr>
                <w:b/>
              </w:rPr>
              <w:t>Zeichnung der Stammanteile</w:t>
            </w:r>
          </w:p>
        </w:tc>
        <w:tc>
          <w:tcPr>
            <w:tcW w:w="1134" w:type="dxa"/>
          </w:tcPr>
          <w:p w:rsidR="004D2B8E" w:rsidRDefault="004D2B8E" w:rsidP="00A77BD8">
            <w:pPr>
              <w:pStyle w:val="TableBody"/>
              <w:jc w:val="center"/>
            </w:pPr>
          </w:p>
        </w:tc>
      </w:tr>
      <w:tr w:rsidR="00A77BD8" w:rsidTr="00A77BD8">
        <w:tc>
          <w:tcPr>
            <w:tcW w:w="8504" w:type="dxa"/>
            <w:vAlign w:val="center"/>
          </w:tcPr>
          <w:p w:rsidR="00A77BD8" w:rsidRDefault="00A77BD8" w:rsidP="00A77BD8">
            <w:pPr>
              <w:pStyle w:val="TableBody"/>
            </w:pPr>
            <w:r>
              <w:t xml:space="preserve">Erklärung über die Zeichnung der Stammanteile unter Angabe der Anzahl, des Nennwerts, des Ausgabebetrags sowie gegebenenfalls der Kategorie der Stammanteile (Art. 72 </w:t>
            </w:r>
            <w:proofErr w:type="spellStart"/>
            <w:r>
              <w:t>lit</w:t>
            </w:r>
            <w:proofErr w:type="spellEnd"/>
            <w:r>
              <w:t xml:space="preserve">. d HRegV) mit allfälligen Hinweisen </w:t>
            </w:r>
            <w:proofErr w:type="spellStart"/>
            <w:r>
              <w:t>gemäss</w:t>
            </w:r>
            <w:proofErr w:type="spellEnd"/>
            <w:r>
              <w:t xml:space="preserve"> Art. 777a Abs. 2 OR</w:t>
            </w:r>
          </w:p>
        </w:tc>
        <w:tc>
          <w:tcPr>
            <w:tcW w:w="1134" w:type="dxa"/>
          </w:tcPr>
          <w:p w:rsidR="00A77BD8" w:rsidRDefault="00A77BD8" w:rsidP="00A77BD8">
            <w:pPr>
              <w:pStyle w:val="TableBody"/>
              <w:jc w:val="center"/>
            </w:pPr>
            <w:r>
              <w:rPr>
                <w:rFonts w:ascii="SimSun" w:eastAsia="SimSun" w:cs="SimSun" w:hint="eastAsia"/>
              </w:rPr>
              <w:t>□</w:t>
            </w:r>
          </w:p>
        </w:tc>
      </w:tr>
      <w:tr w:rsidR="004D2B8E" w:rsidTr="00A77BD8">
        <w:tc>
          <w:tcPr>
            <w:tcW w:w="8504" w:type="dxa"/>
          </w:tcPr>
          <w:p w:rsidR="004D2B8E" w:rsidRPr="00EA3ACE" w:rsidRDefault="004D2B8E" w:rsidP="00A77BD8">
            <w:pPr>
              <w:pStyle w:val="TableBody"/>
              <w:rPr>
                <w:b/>
              </w:rPr>
            </w:pPr>
            <w:r w:rsidRPr="00EA3ACE">
              <w:rPr>
                <w:b/>
              </w:rPr>
              <w:t>Feststellungen</w:t>
            </w:r>
          </w:p>
        </w:tc>
        <w:tc>
          <w:tcPr>
            <w:tcW w:w="1134" w:type="dxa"/>
          </w:tcPr>
          <w:p w:rsidR="004D2B8E" w:rsidRDefault="004D2B8E" w:rsidP="00A77BD8">
            <w:pPr>
              <w:pStyle w:val="TableBody"/>
              <w:jc w:val="center"/>
            </w:pPr>
          </w:p>
        </w:tc>
      </w:tr>
      <w:tr w:rsidR="00A77BD8" w:rsidRPr="00A77BD8" w:rsidTr="00A77BD8">
        <w:tc>
          <w:tcPr>
            <w:tcW w:w="8504" w:type="dxa"/>
            <w:vAlign w:val="center"/>
          </w:tcPr>
          <w:p w:rsidR="00A77BD8" w:rsidRPr="00A77BD8" w:rsidRDefault="00A77BD8" w:rsidP="00A77BD8">
            <w:pPr>
              <w:pStyle w:val="TableBody"/>
            </w:pPr>
            <w:r w:rsidRPr="00A77BD8">
              <w:t>Feststellung, dass</w:t>
            </w:r>
          </w:p>
          <w:p w:rsidR="00A77BD8" w:rsidRPr="00A77BD8" w:rsidRDefault="00A77BD8" w:rsidP="00A77BD8">
            <w:pPr>
              <w:pStyle w:val="List1"/>
              <w:rPr>
                <w:sz w:val="20"/>
              </w:rPr>
            </w:pPr>
            <w:r w:rsidRPr="00A77BD8">
              <w:rPr>
                <w:sz w:val="20"/>
              </w:rPr>
              <w:t>–</w:t>
            </w:r>
            <w:r w:rsidRPr="00A77BD8">
              <w:rPr>
                <w:sz w:val="20"/>
              </w:rPr>
              <w:tab/>
              <w:t xml:space="preserve">sämtliche Stammanteile gültig gezeichnet sind (Art. 72 </w:t>
            </w:r>
            <w:proofErr w:type="spellStart"/>
            <w:r w:rsidRPr="00A77BD8">
              <w:rPr>
                <w:sz w:val="20"/>
              </w:rPr>
              <w:t>lit</w:t>
            </w:r>
            <w:proofErr w:type="spellEnd"/>
            <w:r w:rsidRPr="00A77BD8">
              <w:rPr>
                <w:sz w:val="20"/>
              </w:rPr>
              <w:t>. e Ziff. 1 HRegV),</w:t>
            </w:r>
          </w:p>
          <w:p w:rsidR="00A77BD8" w:rsidRPr="00A77BD8" w:rsidRDefault="00A77BD8" w:rsidP="00A77BD8">
            <w:pPr>
              <w:pStyle w:val="List1"/>
              <w:rPr>
                <w:sz w:val="20"/>
              </w:rPr>
            </w:pPr>
            <w:r w:rsidRPr="00A77BD8">
              <w:rPr>
                <w:sz w:val="20"/>
              </w:rPr>
              <w:t>–</w:t>
            </w:r>
            <w:r w:rsidRPr="00A77BD8">
              <w:rPr>
                <w:sz w:val="20"/>
              </w:rPr>
              <w:tab/>
              <w:t xml:space="preserve">die Einlagen dem gesamten Ausgabebetrag entsprechen (Art. 72 </w:t>
            </w:r>
            <w:proofErr w:type="spellStart"/>
            <w:r w:rsidRPr="00A77BD8">
              <w:rPr>
                <w:sz w:val="20"/>
              </w:rPr>
              <w:t>lit</w:t>
            </w:r>
            <w:proofErr w:type="spellEnd"/>
            <w:r w:rsidRPr="00A77BD8">
              <w:rPr>
                <w:sz w:val="20"/>
              </w:rPr>
              <w:t>. e Ziff. 2 HRegV),</w:t>
            </w:r>
          </w:p>
          <w:p w:rsidR="00A77BD8" w:rsidRPr="00A77BD8" w:rsidRDefault="00A77BD8" w:rsidP="00A77BD8">
            <w:pPr>
              <w:pStyle w:val="List1"/>
              <w:rPr>
                <w:sz w:val="20"/>
              </w:rPr>
            </w:pPr>
            <w:r w:rsidRPr="00A77BD8">
              <w:rPr>
                <w:sz w:val="20"/>
              </w:rPr>
              <w:t>–</w:t>
            </w:r>
            <w:r w:rsidRPr="00A77BD8">
              <w:rPr>
                <w:sz w:val="20"/>
              </w:rPr>
              <w:tab/>
              <w:t xml:space="preserve">die gesetzlichen und gegebenenfalls die statutarischen Anforderungen an die Leistung der Einlage erfüllt sind (Art. 72 </w:t>
            </w:r>
            <w:proofErr w:type="spellStart"/>
            <w:r w:rsidRPr="00A77BD8">
              <w:rPr>
                <w:sz w:val="20"/>
              </w:rPr>
              <w:t>lit</w:t>
            </w:r>
            <w:proofErr w:type="spellEnd"/>
            <w:r w:rsidRPr="00A77BD8">
              <w:rPr>
                <w:sz w:val="20"/>
              </w:rPr>
              <w:t>. e Ziff. 3 HRegV),</w:t>
            </w:r>
          </w:p>
          <w:p w:rsidR="00A77BD8" w:rsidRPr="00A77BD8" w:rsidRDefault="00A77BD8" w:rsidP="00A77BD8">
            <w:pPr>
              <w:pStyle w:val="List1"/>
              <w:rPr>
                <w:sz w:val="20"/>
              </w:rPr>
            </w:pPr>
            <w:r w:rsidRPr="00A77BD8">
              <w:rPr>
                <w:sz w:val="20"/>
              </w:rPr>
              <w:t>–</w:t>
            </w:r>
            <w:r w:rsidRPr="00A77BD8">
              <w:rPr>
                <w:sz w:val="20"/>
              </w:rPr>
              <w:tab/>
              <w:t xml:space="preserve">die Gründer die statutarischen Nachschuss- oder Nebenleistungspflichten übernehmen (Art. 72 </w:t>
            </w:r>
            <w:proofErr w:type="spellStart"/>
            <w:r w:rsidRPr="00A77BD8">
              <w:rPr>
                <w:sz w:val="20"/>
              </w:rPr>
              <w:t>lit</w:t>
            </w:r>
            <w:proofErr w:type="spellEnd"/>
            <w:r w:rsidRPr="00A77BD8">
              <w:rPr>
                <w:sz w:val="20"/>
              </w:rPr>
              <w:t>. e Ziff. 4 HRegV).</w:t>
            </w:r>
          </w:p>
        </w:tc>
        <w:tc>
          <w:tcPr>
            <w:tcW w:w="1134" w:type="dxa"/>
          </w:tcPr>
          <w:p w:rsidR="00A77BD8" w:rsidRPr="00A77BD8" w:rsidRDefault="00A77BD8" w:rsidP="00A77BD8">
            <w:pPr>
              <w:pStyle w:val="TableBody"/>
              <w:jc w:val="center"/>
            </w:pPr>
            <w:r w:rsidRPr="00A77BD8">
              <w:rPr>
                <w:rFonts w:ascii="SimSun" w:eastAsia="SimSun" w:cs="SimSun" w:hint="eastAsia"/>
              </w:rPr>
              <w:t>□</w:t>
            </w:r>
          </w:p>
        </w:tc>
      </w:tr>
      <w:tr w:rsidR="004D2B8E" w:rsidTr="00A77BD8">
        <w:tc>
          <w:tcPr>
            <w:tcW w:w="8504" w:type="dxa"/>
          </w:tcPr>
          <w:p w:rsidR="004D2B8E" w:rsidRPr="00EA3ACE" w:rsidRDefault="004D2B8E" w:rsidP="00A77BD8">
            <w:pPr>
              <w:pStyle w:val="TableBody"/>
              <w:rPr>
                <w:b/>
              </w:rPr>
            </w:pPr>
            <w:r w:rsidRPr="00EA3ACE">
              <w:rPr>
                <w:b/>
              </w:rPr>
              <w:t>Wahl der Geschäftsführer und Revisionsstelle</w:t>
            </w:r>
          </w:p>
        </w:tc>
        <w:tc>
          <w:tcPr>
            <w:tcW w:w="1134" w:type="dxa"/>
          </w:tcPr>
          <w:p w:rsidR="004D2B8E" w:rsidRDefault="004D2B8E" w:rsidP="00A77BD8">
            <w:pPr>
              <w:pStyle w:val="TableBody"/>
              <w:jc w:val="center"/>
            </w:pPr>
          </w:p>
        </w:tc>
      </w:tr>
      <w:tr w:rsidR="00A77BD8" w:rsidTr="00A77BD8">
        <w:tc>
          <w:tcPr>
            <w:tcW w:w="8504" w:type="dxa"/>
            <w:vAlign w:val="center"/>
          </w:tcPr>
          <w:p w:rsidR="00A77BD8" w:rsidRDefault="00A77BD8" w:rsidP="00A77BD8">
            <w:pPr>
              <w:pStyle w:val="TableBody"/>
            </w:pPr>
            <w:r>
              <w:t xml:space="preserve">Wahl der Geschäftsführer (sofern nicht alle Gesellschafter Geschäftsführer sind) und entsprechende Personenangaben (Art. 72 </w:t>
            </w:r>
            <w:proofErr w:type="spellStart"/>
            <w:r>
              <w:t>lit</w:t>
            </w:r>
            <w:proofErr w:type="spellEnd"/>
            <w:r>
              <w:t>. f HRegV)</w:t>
            </w:r>
          </w:p>
        </w:tc>
        <w:tc>
          <w:tcPr>
            <w:tcW w:w="1134" w:type="dxa"/>
          </w:tcPr>
          <w:p w:rsidR="00A77BD8" w:rsidRDefault="00A77BD8" w:rsidP="00A77BD8">
            <w:pPr>
              <w:pStyle w:val="TableBody"/>
              <w:jc w:val="center"/>
            </w:pPr>
            <w:r>
              <w:rPr>
                <w:rFonts w:ascii="SimSun" w:eastAsia="SimSun" w:cs="SimSun" w:hint="eastAsia"/>
              </w:rPr>
              <w:t>□</w:t>
            </w:r>
          </w:p>
        </w:tc>
      </w:tr>
      <w:tr w:rsidR="00A77BD8" w:rsidTr="00A77BD8">
        <w:tc>
          <w:tcPr>
            <w:tcW w:w="8504" w:type="dxa"/>
            <w:vAlign w:val="center"/>
          </w:tcPr>
          <w:p w:rsidR="00A77BD8" w:rsidRDefault="00A77BD8" w:rsidP="00A77BD8">
            <w:pPr>
              <w:pStyle w:val="TableBody"/>
            </w:pPr>
            <w:r>
              <w:t>Wahl der Revisionsstelle bzw. Verzicht (</w:t>
            </w:r>
            <w:proofErr w:type="spellStart"/>
            <w:r>
              <w:t>Opting</w:t>
            </w:r>
            <w:proofErr w:type="spellEnd"/>
            <w:r>
              <w:t xml:space="preserve">-out) auf die eingeschränkte Revision (Art. 72 </w:t>
            </w:r>
            <w:proofErr w:type="spellStart"/>
            <w:r>
              <w:t>lit</w:t>
            </w:r>
            <w:proofErr w:type="spellEnd"/>
            <w:r>
              <w:t>. g HRegV)</w:t>
            </w:r>
          </w:p>
        </w:tc>
        <w:tc>
          <w:tcPr>
            <w:tcW w:w="1134" w:type="dxa"/>
          </w:tcPr>
          <w:p w:rsidR="00A77BD8" w:rsidRDefault="00A77BD8" w:rsidP="00A77BD8">
            <w:pPr>
              <w:pStyle w:val="TableBody"/>
              <w:jc w:val="center"/>
            </w:pPr>
            <w:r>
              <w:rPr>
                <w:rFonts w:ascii="SimSun" w:eastAsia="SimSun" w:cs="SimSun" w:hint="eastAsia"/>
              </w:rPr>
              <w:t>□</w:t>
            </w:r>
          </w:p>
        </w:tc>
      </w:tr>
      <w:tr w:rsidR="004D2B8E" w:rsidTr="00A77BD8">
        <w:tc>
          <w:tcPr>
            <w:tcW w:w="8504" w:type="dxa"/>
          </w:tcPr>
          <w:p w:rsidR="004D2B8E" w:rsidRPr="00EA3ACE" w:rsidRDefault="004D2B8E" w:rsidP="00A77BD8">
            <w:pPr>
              <w:pStyle w:val="TableBody"/>
              <w:rPr>
                <w:b/>
              </w:rPr>
            </w:pPr>
            <w:r w:rsidRPr="00EA3ACE">
              <w:rPr>
                <w:b/>
              </w:rPr>
              <w:t>Formerfordernisse</w:t>
            </w:r>
          </w:p>
        </w:tc>
        <w:tc>
          <w:tcPr>
            <w:tcW w:w="1134" w:type="dxa"/>
          </w:tcPr>
          <w:p w:rsidR="004D2B8E" w:rsidRDefault="004D2B8E" w:rsidP="00A77BD8">
            <w:pPr>
              <w:pStyle w:val="TableBody"/>
              <w:jc w:val="center"/>
            </w:pPr>
          </w:p>
        </w:tc>
      </w:tr>
      <w:tr w:rsidR="00A77BD8" w:rsidTr="00A77BD8">
        <w:tc>
          <w:tcPr>
            <w:tcW w:w="8504" w:type="dxa"/>
            <w:vAlign w:val="center"/>
          </w:tcPr>
          <w:p w:rsidR="00A77BD8" w:rsidRDefault="00A77BD8" w:rsidP="00A77BD8">
            <w:pPr>
              <w:pStyle w:val="TableBody"/>
            </w:pPr>
            <w:r>
              <w:t xml:space="preserve">Einzelne Nennung und Bestätigung betr. Vorlage der Belege (Art. 72 </w:t>
            </w:r>
            <w:proofErr w:type="spellStart"/>
            <w:r>
              <w:t>lit</w:t>
            </w:r>
            <w:proofErr w:type="spellEnd"/>
            <w:r>
              <w:t>. h HRegV)</w:t>
            </w:r>
          </w:p>
        </w:tc>
        <w:tc>
          <w:tcPr>
            <w:tcW w:w="1134" w:type="dxa"/>
          </w:tcPr>
          <w:p w:rsidR="00A77BD8" w:rsidRDefault="00A77BD8" w:rsidP="00A77BD8">
            <w:pPr>
              <w:pStyle w:val="TableBody"/>
              <w:jc w:val="center"/>
            </w:pPr>
            <w:r>
              <w:rPr>
                <w:rFonts w:ascii="SimSun" w:eastAsia="SimSun" w:cs="SimSun" w:hint="eastAsia"/>
              </w:rPr>
              <w:t>□</w:t>
            </w:r>
          </w:p>
        </w:tc>
      </w:tr>
      <w:tr w:rsidR="00A77BD8" w:rsidTr="00A77BD8">
        <w:tc>
          <w:tcPr>
            <w:tcW w:w="8504" w:type="dxa"/>
            <w:vAlign w:val="center"/>
          </w:tcPr>
          <w:p w:rsidR="00A77BD8" w:rsidRDefault="00A77BD8" w:rsidP="00A77BD8">
            <w:pPr>
              <w:pStyle w:val="TableBody"/>
            </w:pPr>
            <w:r>
              <w:t xml:space="preserve">Unterschriften der Gründer bzw. deren Vertreter (Art. 72 </w:t>
            </w:r>
            <w:proofErr w:type="spellStart"/>
            <w:r>
              <w:t>lit</w:t>
            </w:r>
            <w:proofErr w:type="spellEnd"/>
            <w:r>
              <w:t>. i HRegV)</w:t>
            </w:r>
          </w:p>
        </w:tc>
        <w:tc>
          <w:tcPr>
            <w:tcW w:w="1134" w:type="dxa"/>
          </w:tcPr>
          <w:p w:rsidR="00A77BD8" w:rsidRDefault="00A77BD8" w:rsidP="00A77BD8">
            <w:pPr>
              <w:pStyle w:val="TableBody"/>
              <w:jc w:val="center"/>
            </w:pPr>
            <w:r>
              <w:rPr>
                <w:rFonts w:ascii="SimSun" w:eastAsia="SimSun" w:cs="SimSun" w:hint="eastAsia"/>
              </w:rPr>
              <w:t>□</w:t>
            </w:r>
          </w:p>
        </w:tc>
      </w:tr>
      <w:tr w:rsidR="00A77BD8" w:rsidTr="00A77BD8">
        <w:tc>
          <w:tcPr>
            <w:tcW w:w="8504" w:type="dxa"/>
            <w:vAlign w:val="center"/>
          </w:tcPr>
          <w:p w:rsidR="00A77BD8" w:rsidRDefault="00A77BD8" w:rsidP="00A77BD8">
            <w:pPr>
              <w:pStyle w:val="TableBody"/>
            </w:pPr>
            <w:r>
              <w:t xml:space="preserve">Stempel und Unterschrift der Urkundsperson (im </w:t>
            </w:r>
            <w:proofErr w:type="spellStart"/>
            <w:r>
              <w:t>Kt</w:t>
            </w:r>
            <w:proofErr w:type="spellEnd"/>
            <w:r>
              <w:t>. ZH: § 30 Notariatsverordnung)</w:t>
            </w:r>
          </w:p>
        </w:tc>
        <w:tc>
          <w:tcPr>
            <w:tcW w:w="1134" w:type="dxa"/>
          </w:tcPr>
          <w:p w:rsidR="00A77BD8" w:rsidRDefault="00A77BD8" w:rsidP="00A77BD8">
            <w:pPr>
              <w:pStyle w:val="TableBody"/>
              <w:jc w:val="center"/>
            </w:pPr>
            <w:r>
              <w:rPr>
                <w:rFonts w:ascii="SimSun" w:eastAsia="SimSun" w:cs="SimSun" w:hint="eastAsia"/>
              </w:rPr>
              <w:t>□</w:t>
            </w:r>
          </w:p>
        </w:tc>
      </w:tr>
      <w:tr w:rsidR="004D2B8E" w:rsidTr="00A77BD8">
        <w:tc>
          <w:tcPr>
            <w:tcW w:w="8504" w:type="dxa"/>
          </w:tcPr>
          <w:p w:rsidR="004D2B8E" w:rsidRPr="00EA3ACE" w:rsidRDefault="004D2B8E" w:rsidP="00A77BD8">
            <w:pPr>
              <w:pStyle w:val="TableBody"/>
              <w:rPr>
                <w:b/>
              </w:rPr>
            </w:pPr>
            <w:r w:rsidRPr="00EA3ACE">
              <w:rPr>
                <w:b/>
              </w:rPr>
              <w:t>Beilagen</w:t>
            </w:r>
          </w:p>
        </w:tc>
        <w:tc>
          <w:tcPr>
            <w:tcW w:w="1134" w:type="dxa"/>
          </w:tcPr>
          <w:p w:rsidR="004D2B8E" w:rsidRDefault="004D2B8E" w:rsidP="00A77BD8">
            <w:pPr>
              <w:pStyle w:val="TableBody"/>
              <w:jc w:val="center"/>
            </w:pPr>
          </w:p>
        </w:tc>
      </w:tr>
      <w:tr w:rsidR="00A77BD8" w:rsidRPr="00A77BD8" w:rsidTr="00A77BD8">
        <w:tc>
          <w:tcPr>
            <w:tcW w:w="8504" w:type="dxa"/>
            <w:vAlign w:val="center"/>
          </w:tcPr>
          <w:p w:rsidR="00A77BD8" w:rsidRPr="00A77BD8" w:rsidRDefault="00A77BD8" w:rsidP="00A77BD8">
            <w:pPr>
              <w:pStyle w:val="TableBody"/>
            </w:pPr>
            <w:r w:rsidRPr="00A77BD8">
              <w:t>Statuten (Art. 777</w:t>
            </w:r>
            <w:r w:rsidRPr="00FA7825">
              <w:rPr>
                <w:i/>
              </w:rPr>
              <w:t>b</w:t>
            </w:r>
            <w:r w:rsidRPr="00A77BD8">
              <w:t xml:space="preserve"> Abs. 2 Ziff. 1 OR) und ggf. Bestätigung über die Hinterlegung von Einlagen in Geld (Art. 777</w:t>
            </w:r>
            <w:r w:rsidRPr="00FA7825">
              <w:rPr>
                <w:i/>
              </w:rPr>
              <w:t>b</w:t>
            </w:r>
            <w:r w:rsidRPr="00A77BD8">
              <w:t xml:space="preserve"> Abs. 2 Ziff. 4 OR)</w:t>
            </w:r>
          </w:p>
          <w:p w:rsidR="00A77BD8" w:rsidRPr="00A77BD8" w:rsidRDefault="00A77BD8" w:rsidP="00A77BD8">
            <w:pPr>
              <w:pStyle w:val="List1"/>
              <w:rPr>
                <w:sz w:val="20"/>
              </w:rPr>
            </w:pPr>
            <w:r w:rsidRPr="00A77BD8">
              <w:rPr>
                <w:sz w:val="20"/>
              </w:rPr>
              <w:lastRenderedPageBreak/>
              <w:t>–</w:t>
            </w:r>
            <w:r w:rsidRPr="00A77BD8">
              <w:rPr>
                <w:sz w:val="20"/>
              </w:rPr>
              <w:tab/>
              <w:t xml:space="preserve">Zusätzliche Belege </w:t>
            </w:r>
            <w:proofErr w:type="spellStart"/>
            <w:r w:rsidRPr="00A77BD8">
              <w:rPr>
                <w:sz w:val="20"/>
              </w:rPr>
              <w:t>gemäss</w:t>
            </w:r>
            <w:proofErr w:type="spellEnd"/>
            <w:r w:rsidRPr="00A77BD8">
              <w:rPr>
                <w:sz w:val="20"/>
              </w:rPr>
              <w:t xml:space="preserve"> Art. 777</w:t>
            </w:r>
            <w:r w:rsidRPr="001D2676">
              <w:rPr>
                <w:i/>
                <w:sz w:val="20"/>
              </w:rPr>
              <w:t>b</w:t>
            </w:r>
            <w:r w:rsidRPr="00A77BD8">
              <w:rPr>
                <w:sz w:val="20"/>
              </w:rPr>
              <w:t xml:space="preserve"> Abs. 2 OR bei qualifizierter </w:t>
            </w:r>
            <w:proofErr w:type="spellStart"/>
            <w:r w:rsidRPr="00A77BD8">
              <w:rPr>
                <w:sz w:val="20"/>
              </w:rPr>
              <w:t>Gründung:Gründungsbericht</w:t>
            </w:r>
            <w:proofErr w:type="spellEnd"/>
          </w:p>
          <w:p w:rsidR="00A77BD8" w:rsidRPr="00A77BD8" w:rsidRDefault="00A77BD8" w:rsidP="00A77BD8">
            <w:pPr>
              <w:pStyle w:val="List1"/>
              <w:rPr>
                <w:sz w:val="20"/>
              </w:rPr>
            </w:pPr>
            <w:r w:rsidRPr="00A77BD8">
              <w:rPr>
                <w:sz w:val="20"/>
              </w:rPr>
              <w:t>–</w:t>
            </w:r>
            <w:r w:rsidRPr="00A77BD8">
              <w:rPr>
                <w:sz w:val="20"/>
              </w:rPr>
              <w:tab/>
              <w:t>Prüfungsbestätigung</w:t>
            </w:r>
          </w:p>
          <w:p w:rsidR="00A77BD8" w:rsidRPr="00A77BD8" w:rsidRDefault="00A77BD8" w:rsidP="00A77BD8">
            <w:pPr>
              <w:pStyle w:val="List1"/>
              <w:rPr>
                <w:sz w:val="20"/>
              </w:rPr>
            </w:pPr>
            <w:r w:rsidRPr="00A77BD8">
              <w:rPr>
                <w:sz w:val="20"/>
              </w:rPr>
              <w:t>–</w:t>
            </w:r>
            <w:r w:rsidRPr="00A77BD8">
              <w:rPr>
                <w:sz w:val="20"/>
              </w:rPr>
              <w:tab/>
              <w:t>Sacheinlageverträge</w:t>
            </w:r>
          </w:p>
          <w:p w:rsidR="00A77BD8" w:rsidRPr="00A77BD8" w:rsidRDefault="00A77BD8" w:rsidP="00A77BD8">
            <w:pPr>
              <w:pStyle w:val="List1"/>
              <w:rPr>
                <w:sz w:val="20"/>
              </w:rPr>
            </w:pPr>
            <w:r w:rsidRPr="00A77BD8">
              <w:rPr>
                <w:sz w:val="20"/>
              </w:rPr>
              <w:t>–</w:t>
            </w:r>
            <w:r w:rsidRPr="00A77BD8">
              <w:rPr>
                <w:sz w:val="20"/>
              </w:rPr>
              <w:tab/>
              <w:t>bereits vorliegende Sachübernahmeverträge</w:t>
            </w:r>
          </w:p>
        </w:tc>
        <w:tc>
          <w:tcPr>
            <w:tcW w:w="1134" w:type="dxa"/>
          </w:tcPr>
          <w:p w:rsidR="00A77BD8" w:rsidRPr="00A77BD8" w:rsidRDefault="00A77BD8" w:rsidP="00A77BD8">
            <w:pPr>
              <w:pStyle w:val="TableBody"/>
              <w:jc w:val="center"/>
            </w:pPr>
            <w:r w:rsidRPr="00A77BD8">
              <w:rPr>
                <w:rFonts w:ascii="SimSun" w:eastAsia="SimSun" w:cs="SimSun" w:hint="eastAsia"/>
              </w:rPr>
              <w:lastRenderedPageBreak/>
              <w:t>□</w:t>
            </w:r>
          </w:p>
        </w:tc>
      </w:tr>
    </w:tbl>
    <w:p w:rsidR="004D2B8E" w:rsidRDefault="004D2B8E" w:rsidP="00CB12DF">
      <w:pPr>
        <w:pStyle w:val="Comment"/>
      </w:pPr>
    </w:p>
    <w:sectPr w:rsidR="004D2B8E" w:rsidSect="0099643E">
      <w:type w:val="continuous"/>
      <w:pgSz w:w="11906" w:h="16838" w:code="9"/>
      <w:pgMar w:top="1134" w:right="1134" w:bottom="1134" w:left="1134" w:header="0" w:footer="0" w:gutter="0"/>
      <w:pgBorders w:zOrder="back" w:offsetFrom="page">
        <w:top w:val="none" w:sz="0" w:space="31" w:color="auto"/>
        <w:left w:val="none" w:sz="0" w:space="31" w:color="auto"/>
        <w:bottom w:val="none" w:sz="0" w:space="31" w:color="auto"/>
        <w:right w:val="none" w:sz="0" w:space="31" w:color="auto"/>
      </w:pgBorders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4782864"/>
    <w:multiLevelType w:val="multilevel"/>
    <w:tmpl w:val="E4782863"/>
    <w:name w:val="list-461887388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E4782B3E"/>
    <w:multiLevelType w:val="multilevel"/>
    <w:tmpl w:val="E4782B3D"/>
    <w:name w:val="list-461886658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E4782FD5"/>
    <w:multiLevelType w:val="multilevel"/>
    <w:tmpl w:val="E4782FD4"/>
    <w:name w:val="list-461885483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E4783214"/>
    <w:multiLevelType w:val="multilevel"/>
    <w:tmpl w:val="E4783213"/>
    <w:name w:val="list-461884908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E478321E"/>
    <w:multiLevelType w:val="multilevel"/>
    <w:tmpl w:val="E478321D"/>
    <w:name w:val="list-461884898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E4783228"/>
    <w:multiLevelType w:val="multilevel"/>
    <w:tmpl w:val="E4783227"/>
    <w:name w:val="list-461884888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E478339D"/>
    <w:multiLevelType w:val="multilevel"/>
    <w:tmpl w:val="E478339C"/>
    <w:name w:val="list-461884515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E47833EC"/>
    <w:multiLevelType w:val="multilevel"/>
    <w:tmpl w:val="E47833EB"/>
    <w:name w:val="list-461884436"/>
    <w:lvl w:ilvl="0">
      <w:start w:val="1"/>
      <w:numFmt w:val="decimal"/>
      <w:suff w:val="nothing"/>
      <w:lvlText w:val=""/>
      <w:lvlJc w:val="right"/>
      <w:rPr>
        <w:rFonts w:ascii="Times New Roman" w:hAnsi="Times New Roman" w:cs="Times New Roman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E4784DD6"/>
    <w:multiLevelType w:val="multilevel"/>
    <w:tmpl w:val="E4784DD5"/>
    <w:name w:val="list-461877802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9" w15:restartNumberingAfterBreak="0">
    <w:nsid w:val="E4798664"/>
    <w:multiLevelType w:val="multilevel"/>
    <w:tmpl w:val="E4798663"/>
    <w:name w:val="list-461797788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0" w15:restartNumberingAfterBreak="0">
    <w:nsid w:val="E47986DB"/>
    <w:multiLevelType w:val="multilevel"/>
    <w:tmpl w:val="E47986DA"/>
    <w:name w:val="list-461797669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1" w15:restartNumberingAfterBreak="0">
    <w:nsid w:val="E47986E5"/>
    <w:multiLevelType w:val="multilevel"/>
    <w:tmpl w:val="E47986E4"/>
    <w:name w:val="list-461797659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2" w15:restartNumberingAfterBreak="0">
    <w:nsid w:val="E47986EF"/>
    <w:multiLevelType w:val="multilevel"/>
    <w:tmpl w:val="E47986EE"/>
    <w:name w:val="list-461797649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3" w15:restartNumberingAfterBreak="0">
    <w:nsid w:val="E47986F9"/>
    <w:multiLevelType w:val="multilevel"/>
    <w:tmpl w:val="E47986F8"/>
    <w:name w:val="list-461797639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4" w15:restartNumberingAfterBreak="0">
    <w:nsid w:val="E4798703"/>
    <w:multiLevelType w:val="multilevel"/>
    <w:tmpl w:val="E4798702"/>
    <w:name w:val="list-461797629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5" w15:restartNumberingAfterBreak="0">
    <w:nsid w:val="E4799124"/>
    <w:multiLevelType w:val="multilevel"/>
    <w:tmpl w:val="E4799123"/>
    <w:name w:val="list-461795036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6" w15:restartNumberingAfterBreak="0">
    <w:nsid w:val="E4799173"/>
    <w:multiLevelType w:val="multilevel"/>
    <w:tmpl w:val="E4799172"/>
    <w:name w:val="list-461794957"/>
    <w:lvl w:ilvl="0">
      <w:start w:val="1"/>
      <w:numFmt w:val="decimal"/>
      <w:suff w:val="nothing"/>
      <w:lvlText w:val=""/>
      <w:lvlJc w:val="right"/>
      <w:rPr>
        <w:rFonts w:ascii="Times New Roman" w:hAnsi="Times New Roman" w:cs="Times New Roman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7" w15:restartNumberingAfterBreak="0">
    <w:nsid w:val="E47996D8"/>
    <w:multiLevelType w:val="multilevel"/>
    <w:tmpl w:val="E47996D7"/>
    <w:name w:val="list-461793576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8" w15:restartNumberingAfterBreak="0">
    <w:nsid w:val="E479A1B7"/>
    <w:multiLevelType w:val="multilevel"/>
    <w:tmpl w:val="E479A1B6"/>
    <w:name w:val="list-461790793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9" w15:restartNumberingAfterBreak="0">
    <w:nsid w:val="E479A8E5"/>
    <w:multiLevelType w:val="multilevel"/>
    <w:tmpl w:val="E479A8E4"/>
    <w:name w:val="list-461788955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0" w15:restartNumberingAfterBreak="0">
    <w:nsid w:val="E47BE864"/>
    <w:multiLevelType w:val="multilevel"/>
    <w:tmpl w:val="E47BE863"/>
    <w:name w:val="list-461641628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1" w15:restartNumberingAfterBreak="0">
    <w:nsid w:val="E47BF851"/>
    <w:multiLevelType w:val="multilevel"/>
    <w:tmpl w:val="E47BF850"/>
    <w:name w:val="list-461637551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2" w15:restartNumberingAfterBreak="0">
    <w:nsid w:val="E47BF9DA"/>
    <w:multiLevelType w:val="multilevel"/>
    <w:tmpl w:val="E47BF9D9"/>
    <w:name w:val="list-461637158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3" w15:restartNumberingAfterBreak="0">
    <w:nsid w:val="E47C00DA"/>
    <w:multiLevelType w:val="multilevel"/>
    <w:tmpl w:val="E47C00D9"/>
    <w:name w:val="list-461635366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4" w15:restartNumberingAfterBreak="0">
    <w:nsid w:val="E47C0129"/>
    <w:multiLevelType w:val="multilevel"/>
    <w:tmpl w:val="E47C0128"/>
    <w:name w:val="list-461635287"/>
    <w:lvl w:ilvl="0">
      <w:start w:val="1"/>
      <w:numFmt w:val="decimal"/>
      <w:suff w:val="nothing"/>
      <w:lvlText w:val=""/>
      <w:lvlJc w:val="right"/>
      <w:rPr>
        <w:rFonts w:ascii="Times New Roman" w:hAnsi="Times New Roman" w:cs="Times New Roman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5" w15:restartNumberingAfterBreak="0">
    <w:nsid w:val="E47FD22C"/>
    <w:multiLevelType w:val="multilevel"/>
    <w:tmpl w:val="E47FD22B"/>
    <w:name w:val="list-461385172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6" w15:restartNumberingAfterBreak="0">
    <w:nsid w:val="E47FD27B"/>
    <w:multiLevelType w:val="multilevel"/>
    <w:tmpl w:val="E47FD27A"/>
    <w:name w:val="list-461385093"/>
    <w:lvl w:ilvl="0">
      <w:start w:val="1"/>
      <w:numFmt w:val="decimal"/>
      <w:suff w:val="nothing"/>
      <w:lvlText w:val=""/>
      <w:lvlJc w:val="right"/>
      <w:rPr>
        <w:rFonts w:ascii="Times New Roman" w:hAnsi="Times New Roman" w:cs="Times New Roman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7" w15:restartNumberingAfterBreak="0">
    <w:nsid w:val="E4810068"/>
    <w:multiLevelType w:val="multilevel"/>
    <w:tmpl w:val="E4810067"/>
    <w:name w:val="list-461307800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8" w15:restartNumberingAfterBreak="0">
    <w:nsid w:val="E48100B7"/>
    <w:multiLevelType w:val="multilevel"/>
    <w:tmpl w:val="E48100B6"/>
    <w:name w:val="list-461307721"/>
    <w:lvl w:ilvl="0">
      <w:start w:val="1"/>
      <w:numFmt w:val="decimal"/>
      <w:suff w:val="nothing"/>
      <w:lvlText w:val=""/>
      <w:lvlJc w:val="right"/>
      <w:rPr>
        <w:rFonts w:ascii="Times New Roman" w:hAnsi="Times New Roman" w:cs="Times New Roman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9" w15:restartNumberingAfterBreak="0">
    <w:nsid w:val="E481043A"/>
    <w:multiLevelType w:val="multilevel"/>
    <w:tmpl w:val="E4810439"/>
    <w:name w:val="list-461306822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0" w15:restartNumberingAfterBreak="0">
    <w:nsid w:val="E48104B1"/>
    <w:multiLevelType w:val="multilevel"/>
    <w:tmpl w:val="E48104B0"/>
    <w:name w:val="list-461306703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1" w15:restartNumberingAfterBreak="0">
    <w:nsid w:val="E48104BB"/>
    <w:multiLevelType w:val="multilevel"/>
    <w:tmpl w:val="E48104BA"/>
    <w:name w:val="list-461306693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2" w15:restartNumberingAfterBreak="0">
    <w:nsid w:val="E48104C5"/>
    <w:multiLevelType w:val="multilevel"/>
    <w:tmpl w:val="E48104C4"/>
    <w:name w:val="list-461306683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3" w15:restartNumberingAfterBreak="0">
    <w:nsid w:val="E48104CF"/>
    <w:multiLevelType w:val="multilevel"/>
    <w:tmpl w:val="E48104CE"/>
    <w:name w:val="list-461306673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4" w15:restartNumberingAfterBreak="0">
    <w:nsid w:val="E48104D9"/>
    <w:multiLevelType w:val="multilevel"/>
    <w:tmpl w:val="E48104D8"/>
    <w:name w:val="list-461306663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5" w15:restartNumberingAfterBreak="0">
    <w:nsid w:val="E48104E3"/>
    <w:multiLevelType w:val="multilevel"/>
    <w:tmpl w:val="E48104E2"/>
    <w:name w:val="list-461306653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6" w15:restartNumberingAfterBreak="0">
    <w:nsid w:val="E48104ED"/>
    <w:multiLevelType w:val="multilevel"/>
    <w:tmpl w:val="E48104EC"/>
    <w:name w:val="list-461306643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7" w15:restartNumberingAfterBreak="0">
    <w:nsid w:val="E48104F7"/>
    <w:multiLevelType w:val="multilevel"/>
    <w:tmpl w:val="E48104F6"/>
    <w:name w:val="list-461306633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8" w15:restartNumberingAfterBreak="0">
    <w:nsid w:val="E4810501"/>
    <w:multiLevelType w:val="multilevel"/>
    <w:tmpl w:val="E4810500"/>
    <w:name w:val="list-461306623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9" w15:restartNumberingAfterBreak="0">
    <w:nsid w:val="E481050B"/>
    <w:multiLevelType w:val="multilevel"/>
    <w:tmpl w:val="E481050A"/>
    <w:name w:val="list-461306613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0" w15:restartNumberingAfterBreak="0">
    <w:nsid w:val="E4810515"/>
    <w:multiLevelType w:val="multilevel"/>
    <w:tmpl w:val="E4810514"/>
    <w:name w:val="list-461306603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1" w15:restartNumberingAfterBreak="0">
    <w:nsid w:val="E481051F"/>
    <w:multiLevelType w:val="multilevel"/>
    <w:tmpl w:val="E481051E"/>
    <w:name w:val="list-461306593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2" w15:restartNumberingAfterBreak="0">
    <w:nsid w:val="E4810529"/>
    <w:multiLevelType w:val="multilevel"/>
    <w:tmpl w:val="E4810528"/>
    <w:name w:val="list-461306583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3" w15:restartNumberingAfterBreak="0">
    <w:nsid w:val="E4810533"/>
    <w:multiLevelType w:val="multilevel"/>
    <w:tmpl w:val="E4810532"/>
    <w:name w:val="list-461306573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4" w15:restartNumberingAfterBreak="0">
    <w:nsid w:val="E481053D"/>
    <w:multiLevelType w:val="multilevel"/>
    <w:tmpl w:val="E481053C"/>
    <w:name w:val="list-461306563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5" w15:restartNumberingAfterBreak="0">
    <w:nsid w:val="E4810547"/>
    <w:multiLevelType w:val="multilevel"/>
    <w:tmpl w:val="E4810546"/>
    <w:name w:val="list-461306553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6" w15:restartNumberingAfterBreak="0">
    <w:nsid w:val="E4810990"/>
    <w:multiLevelType w:val="multilevel"/>
    <w:tmpl w:val="E481098F"/>
    <w:name w:val="list-461305456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7" w15:restartNumberingAfterBreak="0">
    <w:nsid w:val="E48109DF"/>
    <w:multiLevelType w:val="multilevel"/>
    <w:tmpl w:val="E48109DE"/>
    <w:name w:val="list-461305377"/>
    <w:lvl w:ilvl="0">
      <w:start w:val="1"/>
      <w:numFmt w:val="decimal"/>
      <w:suff w:val="nothing"/>
      <w:lvlText w:val=""/>
      <w:lvlJc w:val="right"/>
      <w:rPr>
        <w:rFonts w:ascii="Times New Roman" w:hAnsi="Times New Roman" w:cs="Times New Roman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8" w15:restartNumberingAfterBreak="0">
    <w:nsid w:val="E4810A6A"/>
    <w:multiLevelType w:val="multilevel"/>
    <w:tmpl w:val="E4810A69"/>
    <w:name w:val="list-461305238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9" w15:restartNumberingAfterBreak="0">
    <w:nsid w:val="E4810AB9"/>
    <w:multiLevelType w:val="multilevel"/>
    <w:tmpl w:val="E4810AB8"/>
    <w:name w:val="list-461305159"/>
    <w:lvl w:ilvl="0">
      <w:start w:val="1"/>
      <w:numFmt w:val="decimal"/>
      <w:suff w:val="nothing"/>
      <w:lvlText w:val=""/>
      <w:lvlJc w:val="right"/>
      <w:rPr>
        <w:rFonts w:ascii="Times New Roman" w:hAnsi="Times New Roman" w:cs="Times New Roman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50" w15:restartNumberingAfterBreak="0">
    <w:nsid w:val="E4832CF2"/>
    <w:multiLevelType w:val="multilevel"/>
    <w:tmpl w:val="E4832CF1"/>
    <w:name w:val="list-461165326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51" w15:restartNumberingAfterBreak="0">
    <w:nsid w:val="E4832D41"/>
    <w:multiLevelType w:val="multilevel"/>
    <w:tmpl w:val="E4832D40"/>
    <w:name w:val="list-461165247"/>
    <w:lvl w:ilvl="0">
      <w:start w:val="1"/>
      <w:numFmt w:val="decimal"/>
      <w:suff w:val="nothing"/>
      <w:lvlText w:val=""/>
      <w:lvlJc w:val="right"/>
      <w:rPr>
        <w:rFonts w:ascii="Times New Roman" w:hAnsi="Times New Roman" w:cs="Times New Roman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52" w15:restartNumberingAfterBreak="0">
    <w:nsid w:val="E4832EA6"/>
    <w:multiLevelType w:val="multilevel"/>
    <w:tmpl w:val="E4832EA5"/>
    <w:name w:val="list-461164890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53" w15:restartNumberingAfterBreak="0">
    <w:nsid w:val="E4832EF5"/>
    <w:multiLevelType w:val="multilevel"/>
    <w:tmpl w:val="E4832EF4"/>
    <w:name w:val="list-461164811"/>
    <w:lvl w:ilvl="0">
      <w:start w:val="1"/>
      <w:numFmt w:val="decimal"/>
      <w:suff w:val="nothing"/>
      <w:lvlText w:val=""/>
      <w:lvlJc w:val="right"/>
      <w:rPr>
        <w:rFonts w:ascii="Times New Roman" w:hAnsi="Times New Roman" w:cs="Times New Roman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54" w15:restartNumberingAfterBreak="0">
    <w:nsid w:val="E48332B4"/>
    <w:multiLevelType w:val="multilevel"/>
    <w:tmpl w:val="E48332B3"/>
    <w:name w:val="list-461163852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55" w15:restartNumberingAfterBreak="0">
    <w:nsid w:val="E4833303"/>
    <w:multiLevelType w:val="multilevel"/>
    <w:tmpl w:val="E4833302"/>
    <w:name w:val="list-461163773"/>
    <w:lvl w:ilvl="0">
      <w:start w:val="1"/>
      <w:numFmt w:val="decimal"/>
      <w:suff w:val="nothing"/>
      <w:lvlText w:val=""/>
      <w:lvlJc w:val="right"/>
      <w:rPr>
        <w:rFonts w:ascii="Times New Roman" w:hAnsi="Times New Roman" w:cs="Times New Roman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56" w15:restartNumberingAfterBreak="0">
    <w:nsid w:val="E4833756"/>
    <w:multiLevelType w:val="multilevel"/>
    <w:tmpl w:val="E4833755"/>
    <w:name w:val="list-461162666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57" w15:restartNumberingAfterBreak="0">
    <w:nsid w:val="E48337A5"/>
    <w:multiLevelType w:val="multilevel"/>
    <w:tmpl w:val="E48337A4"/>
    <w:name w:val="list-461162587"/>
    <w:lvl w:ilvl="0">
      <w:start w:val="1"/>
      <w:numFmt w:val="decimal"/>
      <w:suff w:val="nothing"/>
      <w:lvlText w:val=""/>
      <w:lvlJc w:val="right"/>
      <w:rPr>
        <w:rFonts w:ascii="Times New Roman" w:hAnsi="Times New Roman" w:cs="Times New Roman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58" w15:restartNumberingAfterBreak="0">
    <w:nsid w:val="E4833A02"/>
    <w:multiLevelType w:val="multilevel"/>
    <w:tmpl w:val="E4833A01"/>
    <w:name w:val="list-461161982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59" w15:restartNumberingAfterBreak="0">
    <w:nsid w:val="E4833A51"/>
    <w:multiLevelType w:val="multilevel"/>
    <w:tmpl w:val="E4833A50"/>
    <w:name w:val="list-461161903"/>
    <w:lvl w:ilvl="0">
      <w:start w:val="1"/>
      <w:numFmt w:val="decimal"/>
      <w:suff w:val="nothing"/>
      <w:lvlText w:val=""/>
      <w:lvlJc w:val="right"/>
      <w:rPr>
        <w:rFonts w:ascii="Times New Roman" w:hAnsi="Times New Roman" w:cs="Times New Roman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60" w15:restartNumberingAfterBreak="0">
    <w:nsid w:val="E4834D60"/>
    <w:multiLevelType w:val="multilevel"/>
    <w:tmpl w:val="E4834D5F"/>
    <w:name w:val="list-461157024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61" w15:restartNumberingAfterBreak="0">
    <w:nsid w:val="E4834DAF"/>
    <w:multiLevelType w:val="multilevel"/>
    <w:tmpl w:val="E4834DAE"/>
    <w:name w:val="list-461156945"/>
    <w:lvl w:ilvl="0">
      <w:start w:val="1"/>
      <w:numFmt w:val="decimal"/>
      <w:suff w:val="nothing"/>
      <w:lvlText w:val=""/>
      <w:lvlJc w:val="right"/>
      <w:rPr>
        <w:rFonts w:ascii="Times New Roman" w:hAnsi="Times New Roman" w:cs="Times New Roman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62" w15:restartNumberingAfterBreak="0">
    <w:nsid w:val="E483590A"/>
    <w:multiLevelType w:val="multilevel"/>
    <w:tmpl w:val="E4835909"/>
    <w:name w:val="list-461154038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63" w15:restartNumberingAfterBreak="0">
    <w:nsid w:val="E4835959"/>
    <w:multiLevelType w:val="multilevel"/>
    <w:tmpl w:val="E4835958"/>
    <w:name w:val="list-461153959"/>
    <w:lvl w:ilvl="0">
      <w:start w:val="1"/>
      <w:numFmt w:val="decimal"/>
      <w:suff w:val="nothing"/>
      <w:lvlText w:val=""/>
      <w:lvlJc w:val="right"/>
      <w:rPr>
        <w:rFonts w:ascii="Times New Roman" w:hAnsi="Times New Roman" w:cs="Times New Roman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64" w15:restartNumberingAfterBreak="0">
    <w:nsid w:val="E4835A33"/>
    <w:multiLevelType w:val="multilevel"/>
    <w:tmpl w:val="E4835A32"/>
    <w:name w:val="list-461153741"/>
    <w:lvl w:ilvl="0">
      <w:start w:val="1"/>
      <w:numFmt w:val="decimal"/>
      <w:suff w:val="nothing"/>
      <w:lvlText w:val=""/>
      <w:lvlJc w:val="right"/>
      <w:rPr>
        <w:rFonts w:ascii="Times New Roman" w:hAnsi="Times New Roman" w:cs="Times New Roman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65" w15:restartNumberingAfterBreak="0">
    <w:nsid w:val="E4835BE4"/>
    <w:multiLevelType w:val="multilevel"/>
    <w:tmpl w:val="E4835BE3"/>
    <w:name w:val="list-461153308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66" w15:restartNumberingAfterBreak="0">
    <w:nsid w:val="E4847ABA"/>
    <w:multiLevelType w:val="multilevel"/>
    <w:tmpl w:val="E4847AB9"/>
    <w:name w:val="list-461079878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67" w15:restartNumberingAfterBreak="0">
    <w:nsid w:val="E4847B09"/>
    <w:multiLevelType w:val="multilevel"/>
    <w:tmpl w:val="E4847B08"/>
    <w:name w:val="list-461079799"/>
    <w:lvl w:ilvl="0">
      <w:start w:val="1"/>
      <w:numFmt w:val="decimal"/>
      <w:suff w:val="nothing"/>
      <w:lvlText w:val=""/>
      <w:lvlJc w:val="right"/>
      <w:rPr>
        <w:rFonts w:ascii="Times New Roman" w:hAnsi="Times New Roman" w:cs="Times New Roman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68" w15:restartNumberingAfterBreak="0">
    <w:nsid w:val="E4847B31"/>
    <w:multiLevelType w:val="multilevel"/>
    <w:tmpl w:val="E4847B30"/>
    <w:name w:val="list-461079759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69" w15:restartNumberingAfterBreak="0">
    <w:nsid w:val="E4847B3B"/>
    <w:multiLevelType w:val="multilevel"/>
    <w:tmpl w:val="E4847B3A"/>
    <w:name w:val="list-461079749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70" w15:restartNumberingAfterBreak="0">
    <w:nsid w:val="E484817A"/>
    <w:multiLevelType w:val="multilevel"/>
    <w:tmpl w:val="E4848179"/>
    <w:name w:val="list-461078150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71" w15:restartNumberingAfterBreak="0">
    <w:nsid w:val="E4848254"/>
    <w:multiLevelType w:val="multilevel"/>
    <w:tmpl w:val="E4848253"/>
    <w:name w:val="list-461077932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72" w15:restartNumberingAfterBreak="0">
    <w:nsid w:val="E48482A3"/>
    <w:multiLevelType w:val="multilevel"/>
    <w:tmpl w:val="E48482A2"/>
    <w:name w:val="list-461077853"/>
    <w:lvl w:ilvl="0">
      <w:start w:val="1"/>
      <w:numFmt w:val="decimal"/>
      <w:suff w:val="nothing"/>
      <w:lvlText w:val=""/>
      <w:lvlJc w:val="right"/>
      <w:rPr>
        <w:rFonts w:ascii="Times New Roman" w:hAnsi="Times New Roman" w:cs="Times New Roman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73" w15:restartNumberingAfterBreak="0">
    <w:nsid w:val="E484852E"/>
    <w:multiLevelType w:val="multilevel"/>
    <w:tmpl w:val="E484852D"/>
    <w:name w:val="list-461077202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74" w15:restartNumberingAfterBreak="0">
    <w:nsid w:val="E484857D"/>
    <w:multiLevelType w:val="multilevel"/>
    <w:tmpl w:val="E484857C"/>
    <w:name w:val="list-461077123"/>
    <w:lvl w:ilvl="0">
      <w:start w:val="1"/>
      <w:numFmt w:val="decimal"/>
      <w:suff w:val="nothing"/>
      <w:lvlText w:val=""/>
      <w:lvlJc w:val="right"/>
      <w:rPr>
        <w:rFonts w:ascii="Times New Roman" w:hAnsi="Times New Roman" w:cs="Times New Roman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75" w15:restartNumberingAfterBreak="0">
    <w:nsid w:val="E4848608"/>
    <w:multiLevelType w:val="multilevel"/>
    <w:tmpl w:val="E4848607"/>
    <w:name w:val="list-461076984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76" w15:restartNumberingAfterBreak="0">
    <w:nsid w:val="E484880B"/>
    <w:multiLevelType w:val="multilevel"/>
    <w:tmpl w:val="E484880A"/>
    <w:name w:val="list-461076469"/>
    <w:lvl w:ilvl="0">
      <w:start w:val="1"/>
      <w:numFmt w:val="decimal"/>
      <w:suff w:val="nothing"/>
      <w:lvlText w:val=""/>
      <w:lvlJc w:val="right"/>
      <w:rPr>
        <w:rFonts w:ascii="Times New Roman" w:hAnsi="Times New Roman" w:cs="Times New Roman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77" w15:restartNumberingAfterBreak="0">
    <w:nsid w:val="E48488E2"/>
    <w:multiLevelType w:val="multilevel"/>
    <w:tmpl w:val="E48488E1"/>
    <w:name w:val="list-461076254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78" w15:restartNumberingAfterBreak="0">
    <w:nsid w:val="E4848931"/>
    <w:multiLevelType w:val="multilevel"/>
    <w:tmpl w:val="E4848930"/>
    <w:name w:val="list-461076175"/>
    <w:lvl w:ilvl="0">
      <w:start w:val="1"/>
      <w:numFmt w:val="decimal"/>
      <w:suff w:val="nothing"/>
      <w:lvlText w:val=""/>
      <w:lvlJc w:val="right"/>
      <w:rPr>
        <w:rFonts w:ascii="Times New Roman" w:hAnsi="Times New Roman" w:cs="Times New Roman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79" w15:restartNumberingAfterBreak="0">
    <w:nsid w:val="E48489BC"/>
    <w:multiLevelType w:val="multilevel"/>
    <w:tmpl w:val="E48489BB"/>
    <w:name w:val="list-461076036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80" w15:restartNumberingAfterBreak="0">
    <w:nsid w:val="E4849008"/>
    <w:multiLevelType w:val="multilevel"/>
    <w:tmpl w:val="E4849007"/>
    <w:name w:val="list-461074424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81" w15:restartNumberingAfterBreak="0">
    <w:nsid w:val="E4849057"/>
    <w:multiLevelType w:val="multilevel"/>
    <w:tmpl w:val="E4849056"/>
    <w:name w:val="list-461074345"/>
    <w:lvl w:ilvl="0">
      <w:start w:val="1"/>
      <w:numFmt w:val="decimal"/>
      <w:suff w:val="nothing"/>
      <w:lvlText w:val=""/>
      <w:lvlJc w:val="right"/>
      <w:rPr>
        <w:rFonts w:ascii="Times New Roman" w:hAnsi="Times New Roman" w:cs="Times New Roman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82" w15:restartNumberingAfterBreak="0">
    <w:nsid w:val="E48492E2"/>
    <w:multiLevelType w:val="multilevel"/>
    <w:tmpl w:val="E48492E1"/>
    <w:name w:val="list-461073694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83" w15:restartNumberingAfterBreak="0">
    <w:nsid w:val="E4849331"/>
    <w:multiLevelType w:val="multilevel"/>
    <w:tmpl w:val="E4849330"/>
    <w:name w:val="list-461073615"/>
    <w:lvl w:ilvl="0">
      <w:start w:val="1"/>
      <w:numFmt w:val="decimal"/>
      <w:suff w:val="nothing"/>
      <w:lvlText w:val=""/>
      <w:lvlJc w:val="right"/>
      <w:rPr>
        <w:rFonts w:ascii="Times New Roman" w:hAnsi="Times New Roman" w:cs="Times New Roman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84" w15:restartNumberingAfterBreak="0">
    <w:nsid w:val="E484940B"/>
    <w:multiLevelType w:val="multilevel"/>
    <w:tmpl w:val="E484940A"/>
    <w:name w:val="list-461073397"/>
    <w:lvl w:ilvl="0">
      <w:start w:val="1"/>
      <w:numFmt w:val="decimal"/>
      <w:suff w:val="nothing"/>
      <w:lvlText w:val=""/>
      <w:lvlJc w:val="right"/>
      <w:rPr>
        <w:rFonts w:ascii="Times New Roman" w:hAnsi="Times New Roman" w:cs="Times New Roman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85" w15:restartNumberingAfterBreak="0">
    <w:nsid w:val="E48495BC"/>
    <w:multiLevelType w:val="multilevel"/>
    <w:tmpl w:val="E48495BB"/>
    <w:name w:val="list-461072964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86" w15:restartNumberingAfterBreak="0">
    <w:nsid w:val="E4849A54"/>
    <w:multiLevelType w:val="multilevel"/>
    <w:tmpl w:val="E4849A53"/>
    <w:name w:val="list-461071788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87" w15:restartNumberingAfterBreak="0">
    <w:nsid w:val="E4849D2E"/>
    <w:multiLevelType w:val="multilevel"/>
    <w:tmpl w:val="E4849D2D"/>
    <w:name w:val="list-461071058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88" w15:restartNumberingAfterBreak="0">
    <w:nsid w:val="E484A296"/>
    <w:multiLevelType w:val="multilevel"/>
    <w:tmpl w:val="E484A295"/>
    <w:name w:val="list-461069674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89" w15:restartNumberingAfterBreak="0">
    <w:nsid w:val="E484A4E5"/>
    <w:multiLevelType w:val="multilevel"/>
    <w:tmpl w:val="E484A4E4"/>
    <w:name w:val="list-461069083"/>
    <w:lvl w:ilvl="0">
      <w:start w:val="1"/>
      <w:numFmt w:val="decimal"/>
      <w:suff w:val="nothing"/>
      <w:lvlText w:val=""/>
      <w:lvlJc w:val="right"/>
      <w:rPr>
        <w:rFonts w:ascii="Times New Roman" w:hAnsi="Times New Roman" w:cs="Times New Roman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90" w15:restartNumberingAfterBreak="0">
    <w:nsid w:val="E484ACE2"/>
    <w:multiLevelType w:val="multilevel"/>
    <w:tmpl w:val="E484ACE1"/>
    <w:name w:val="list-461067038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91" w15:restartNumberingAfterBreak="0">
    <w:nsid w:val="E484AD31"/>
    <w:multiLevelType w:val="multilevel"/>
    <w:tmpl w:val="E484AD30"/>
    <w:name w:val="list-461066959"/>
    <w:lvl w:ilvl="0">
      <w:start w:val="1"/>
      <w:numFmt w:val="decimal"/>
      <w:suff w:val="nothing"/>
      <w:lvlText w:val=""/>
      <w:lvlJc w:val="right"/>
      <w:rPr>
        <w:rFonts w:ascii="Times New Roman" w:hAnsi="Times New Roman" w:cs="Times New Roman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92" w15:restartNumberingAfterBreak="0">
    <w:nsid w:val="E4862618"/>
    <w:multiLevelType w:val="multilevel"/>
    <w:tmpl w:val="E4862617"/>
    <w:name w:val="list-460970472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93" w15:restartNumberingAfterBreak="0">
    <w:nsid w:val="E4863018"/>
    <w:multiLevelType w:val="multilevel"/>
    <w:tmpl w:val="E4863017"/>
    <w:name w:val="list-460967912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94" w15:restartNumberingAfterBreak="0">
    <w:nsid w:val="E48635CC"/>
    <w:multiLevelType w:val="multilevel"/>
    <w:tmpl w:val="E48635CB"/>
    <w:name w:val="list-460966452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95" w15:restartNumberingAfterBreak="0">
    <w:nsid w:val="E4863780"/>
    <w:multiLevelType w:val="multilevel"/>
    <w:tmpl w:val="E486377F"/>
    <w:name w:val="list-460966016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96" w15:restartNumberingAfterBreak="0">
    <w:nsid w:val="E4876201"/>
    <w:multiLevelType w:val="multilevel"/>
    <w:tmpl w:val="E4876200"/>
    <w:name w:val="list-460889599"/>
    <w:lvl w:ilvl="0">
      <w:start w:val="1"/>
      <w:numFmt w:val="decimal"/>
      <w:lvlText w:val="%1"/>
      <w:lvlJc w:val="right"/>
      <w:pPr>
        <w:ind w:left="720"/>
      </w:p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97" w15:restartNumberingAfterBreak="0">
    <w:nsid w:val="E487620B"/>
    <w:multiLevelType w:val="multilevel"/>
    <w:tmpl w:val="E487620A"/>
    <w:name w:val="list-460889589"/>
    <w:lvl w:ilvl="0">
      <w:start w:val="1"/>
      <w:numFmt w:val="decimal"/>
      <w:pStyle w:val="Liste1GradEinzug"/>
      <w:lvlText w:val=""/>
      <w:lvlJc w:val="left"/>
      <w:pPr>
        <w:ind w:left="720"/>
      </w:pPr>
      <w:rPr>
        <w:rFonts w:ascii="Times New Roman" w:hAnsi="Times New Roman" w:cs="Times New Roman"/>
        <w:sz w:val="24"/>
        <w:szCs w:val="24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98" w15:restartNumberingAfterBreak="0">
    <w:nsid w:val="E4876215"/>
    <w:multiLevelType w:val="multilevel"/>
    <w:tmpl w:val="E4876214"/>
    <w:name w:val="list-460889579"/>
    <w:lvl w:ilvl="0">
      <w:start w:val="1"/>
      <w:numFmt w:val="bullet"/>
      <w:pStyle w:val="rEinzug2"/>
      <w:lvlText w:val="-"/>
      <w:lvlJc w:val="left"/>
      <w:pPr>
        <w:ind w:left="720"/>
      </w:pPr>
      <w:rPr>
        <w:rFonts w:ascii="Times New Roman" w:hAnsi="Times New Roman" w:cs="Times New Roman"/>
        <w:sz w:val="16"/>
        <w:szCs w:val="1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99" w15:restartNumberingAfterBreak="0">
    <w:nsid w:val="E487621F"/>
    <w:multiLevelType w:val="multilevel"/>
    <w:tmpl w:val="E487621E"/>
    <w:name w:val="list-460889569"/>
    <w:lvl w:ilvl="0">
      <w:start w:val="1"/>
      <w:numFmt w:val="bullet"/>
      <w:lvlText w:val="•"/>
      <w:lvlJc w:val="right"/>
      <w:pPr>
        <w:ind w:left="720"/>
      </w:pPr>
    </w:lvl>
    <w:lvl w:ilvl="1">
      <w:start w:val="1"/>
      <w:numFmt w:val="decimal"/>
      <w:pStyle w:val="rIndex2"/>
      <w:lvlText w:val=""/>
      <w:lvlJc w:val="left"/>
      <w:pPr>
        <w:ind w:left="1080"/>
      </w:pPr>
      <w:rPr>
        <w:rFonts w:ascii="Times New Roman" w:hAnsi="Times New Roman" w:cs="Times New Roman"/>
      </w:r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00" w15:restartNumberingAfterBreak="0">
    <w:nsid w:val="E4876228"/>
    <w:multiLevelType w:val="multilevel"/>
    <w:tmpl w:val="E4876227"/>
    <w:name w:val="list-460889560"/>
    <w:lvl w:ilvl="0">
      <w:start w:val="1"/>
      <w:numFmt w:val="decimal"/>
      <w:pStyle w:val="rliste3kasten"/>
      <w:lvlText w:val="%1."/>
      <w:lvlJc w:val="left"/>
      <w:pPr>
        <w:ind w:left="720"/>
      </w:pPr>
      <w:rPr>
        <w:rFonts w:ascii="Times New Roman" w:hAnsi="Times New Roman" w:cs="Times New Roman"/>
        <w:sz w:val="24"/>
        <w:szCs w:val="24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01" w15:restartNumberingAfterBreak="0">
    <w:nsid w:val="E4876232"/>
    <w:multiLevelType w:val="multilevel"/>
    <w:tmpl w:val="E4876231"/>
    <w:name w:val="list-460889550"/>
    <w:lvl w:ilvl="0">
      <w:start w:val="1"/>
      <w:numFmt w:val="decimal"/>
      <w:pStyle w:val="rliste2kasten"/>
      <w:lvlText w:val="%1."/>
      <w:lvlJc w:val="left"/>
      <w:pPr>
        <w:ind w:left="720"/>
      </w:pPr>
      <w:rPr>
        <w:rFonts w:ascii="Times New Roman" w:hAnsi="Times New Roman" w:cs="Times New Roman"/>
        <w:sz w:val="24"/>
        <w:szCs w:val="24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02" w15:restartNumberingAfterBreak="0">
    <w:nsid w:val="E487623C"/>
    <w:multiLevelType w:val="multilevel"/>
    <w:tmpl w:val="E487623B"/>
    <w:name w:val="list-460889540"/>
    <w:lvl w:ilvl="0">
      <w:start w:val="1"/>
      <w:numFmt w:val="bullet"/>
      <w:pStyle w:val="rliste1strich"/>
      <w:lvlText w:val="-"/>
      <w:lvlJc w:val="left"/>
      <w:pPr>
        <w:ind w:left="720"/>
      </w:pPr>
      <w:rPr>
        <w:rFonts w:ascii="Times New Roman" w:hAnsi="Times New Roman" w:cs="Times New Roman"/>
        <w:sz w:val="16"/>
        <w:szCs w:val="1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03" w15:restartNumberingAfterBreak="0">
    <w:nsid w:val="E4876246"/>
    <w:multiLevelType w:val="multilevel"/>
    <w:tmpl w:val="E4876245"/>
    <w:name w:val="list-460889530"/>
    <w:lvl w:ilvl="0">
      <w:start w:val="1"/>
      <w:numFmt w:val="bullet"/>
      <w:pStyle w:val="rliste3punkt"/>
      <w:lvlText w:val=""/>
      <w:lvlJc w:val="left"/>
      <w:pPr>
        <w:ind w:left="720"/>
      </w:pPr>
      <w:rPr>
        <w:rFonts w:ascii="Symbol" w:hAnsi="Symbol" w:cs="Symbol"/>
        <w:sz w:val="24"/>
        <w:szCs w:val="24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04" w15:restartNumberingAfterBreak="0">
    <w:nsid w:val="E4876250"/>
    <w:multiLevelType w:val="multilevel"/>
    <w:tmpl w:val="E487624F"/>
    <w:name w:val="list-460889520"/>
    <w:lvl w:ilvl="0">
      <w:start w:val="1"/>
      <w:numFmt w:val="bullet"/>
      <w:pStyle w:val="rliste2punkt"/>
      <w:lvlText w:val="o"/>
      <w:lvlJc w:val="left"/>
      <w:pPr>
        <w:ind w:left="720"/>
      </w:pPr>
      <w:rPr>
        <w:rFonts w:ascii="Courier New" w:hAnsi="Courier New" w:cs="Courier New"/>
        <w:sz w:val="24"/>
        <w:szCs w:val="24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05" w15:restartNumberingAfterBreak="0">
    <w:nsid w:val="E487625A"/>
    <w:multiLevelType w:val="multilevel"/>
    <w:tmpl w:val="E4876259"/>
    <w:name w:val="list-460889510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06" w15:restartNumberingAfterBreak="0">
    <w:nsid w:val="E4876264"/>
    <w:multiLevelType w:val="multilevel"/>
    <w:tmpl w:val="E4876263"/>
    <w:name w:val="list-460889500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07" w15:restartNumberingAfterBreak="0">
    <w:nsid w:val="E487626E"/>
    <w:multiLevelType w:val="multilevel"/>
    <w:tmpl w:val="E487626D"/>
    <w:name w:val="list-460889490"/>
    <w:lvl w:ilvl="0">
      <w:start w:val="1"/>
      <w:numFmt w:val="decimal"/>
      <w:pStyle w:val="rPraeambel"/>
      <w:lvlText w:val="%1)"/>
      <w:lvlJc w:val="left"/>
      <w:pPr>
        <w:ind w:left="720"/>
      </w:pPr>
      <w:rPr>
        <w:rFonts w:ascii="Arial" w:hAnsi="Arial" w:cs="Arial"/>
        <w:sz w:val="32"/>
        <w:szCs w:val="32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08" w15:restartNumberingAfterBreak="0">
    <w:nsid w:val="E4876278"/>
    <w:multiLevelType w:val="multilevel"/>
    <w:tmpl w:val="E4876277"/>
    <w:name w:val="list-460889480"/>
    <w:lvl w:ilvl="0">
      <w:start w:val="1"/>
      <w:numFmt w:val="bullet"/>
      <w:lvlText w:val="•"/>
      <w:lvlJc w:val="right"/>
      <w:pPr>
        <w:ind w:left="720"/>
      </w:pPr>
    </w:lvl>
    <w:lvl w:ilvl="1">
      <w:start w:val="1"/>
      <w:numFmt w:val="decimal"/>
      <w:pStyle w:val="rVerzeichnis2"/>
      <w:lvlText w:val=""/>
      <w:lvlJc w:val="left"/>
      <w:pPr>
        <w:ind w:left="1080"/>
      </w:pPr>
      <w:rPr>
        <w:rFonts w:ascii="Times New Roman" w:hAnsi="Times New Roman" w:cs="Times New Roman"/>
      </w:r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09" w15:restartNumberingAfterBreak="0">
    <w:nsid w:val="E4876281"/>
    <w:multiLevelType w:val="multilevel"/>
    <w:tmpl w:val="E4876280"/>
    <w:name w:val="list-460889471"/>
    <w:lvl w:ilvl="0">
      <w:start w:val="1"/>
      <w:numFmt w:val="decimal"/>
      <w:pStyle w:val="rliste1num"/>
      <w:lvlText w:val="%1."/>
      <w:lvlJc w:val="left"/>
      <w:pPr>
        <w:ind w:left="720"/>
      </w:pPr>
      <w:rPr>
        <w:rFonts w:ascii="Times New Roman" w:hAnsi="Times New Roman" w:cs="Times New Roman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10" w15:restartNumberingAfterBreak="0">
    <w:nsid w:val="E487628B"/>
    <w:multiLevelType w:val="multilevel"/>
    <w:tmpl w:val="E487628A"/>
    <w:name w:val="list-460889461"/>
    <w:lvl w:ilvl="0">
      <w:start w:val="1"/>
      <w:numFmt w:val="decimal"/>
      <w:pStyle w:val="rIVZ"/>
      <w:lvlText w:val="%1)"/>
      <w:lvlJc w:val="left"/>
      <w:pPr>
        <w:ind w:left="720"/>
      </w:pPr>
      <w:rPr>
        <w:rFonts w:ascii="Arial" w:hAnsi="Arial" w:cs="Arial"/>
        <w:sz w:val="32"/>
        <w:szCs w:val="32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11" w15:restartNumberingAfterBreak="0">
    <w:nsid w:val="E4876295"/>
    <w:multiLevelType w:val="multilevel"/>
    <w:tmpl w:val="E4876294"/>
    <w:name w:val="list-460889451"/>
    <w:lvl w:ilvl="0">
      <w:start w:val="1"/>
      <w:numFmt w:val="bullet"/>
      <w:pStyle w:val="rliste2strich"/>
      <w:lvlText w:val="-"/>
      <w:lvlJc w:val="left"/>
      <w:pPr>
        <w:ind w:left="720"/>
      </w:pPr>
      <w:rPr>
        <w:rFonts w:ascii="Times New Roman" w:hAnsi="Times New Roman" w:cs="Times New Roman"/>
        <w:sz w:val="24"/>
        <w:szCs w:val="24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12" w15:restartNumberingAfterBreak="0">
    <w:nsid w:val="E487629F"/>
    <w:multiLevelType w:val="multilevel"/>
    <w:tmpl w:val="E487629E"/>
    <w:name w:val="list-460889441"/>
    <w:lvl w:ilvl="0">
      <w:start w:val="1"/>
      <w:numFmt w:val="lowerLetter"/>
      <w:pStyle w:val="rliste3abc"/>
      <w:lvlText w:val="%1)"/>
      <w:lvlJc w:val="left"/>
      <w:pPr>
        <w:ind w:left="720"/>
      </w:pPr>
      <w:rPr>
        <w:rFonts w:ascii="Times New Roman" w:hAnsi="Times New Roman" w:cs="Times New Roman"/>
        <w:sz w:val="24"/>
        <w:szCs w:val="24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13" w15:restartNumberingAfterBreak="0">
    <w:nsid w:val="E48762A9"/>
    <w:multiLevelType w:val="multilevel"/>
    <w:tmpl w:val="E48762A8"/>
    <w:name w:val="list-460889431"/>
    <w:lvl w:ilvl="0">
      <w:start w:val="1"/>
      <w:numFmt w:val="decimal"/>
      <w:pStyle w:val="rStichwortverzeichnis"/>
      <w:lvlText w:val="%1)"/>
      <w:lvlJc w:val="left"/>
      <w:pPr>
        <w:ind w:left="720"/>
      </w:pPr>
      <w:rPr>
        <w:rFonts w:ascii="Arial" w:hAnsi="Arial" w:cs="Arial"/>
        <w:sz w:val="32"/>
        <w:szCs w:val="32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14" w15:restartNumberingAfterBreak="0">
    <w:nsid w:val="E48762B3"/>
    <w:multiLevelType w:val="multilevel"/>
    <w:tmpl w:val="E48762B2"/>
    <w:name w:val="list-460889421"/>
    <w:lvl w:ilvl="0">
      <w:start w:val="1"/>
      <w:numFmt w:val="decimal"/>
      <w:pStyle w:val="rberschrift1"/>
      <w:suff w:val="nothing"/>
      <w:lvlText w:val=""/>
      <w:lvlJc w:val="right"/>
      <w:rPr>
        <w:rFonts w:ascii="Times New Roman" w:hAnsi="Times New Roman" w:cs="Times New Roman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15" w15:restartNumberingAfterBreak="0">
    <w:nsid w:val="E48762BD"/>
    <w:multiLevelType w:val="multilevel"/>
    <w:tmpl w:val="E48762BC"/>
    <w:name w:val="list-460889411"/>
    <w:lvl w:ilvl="0">
      <w:start w:val="1"/>
      <w:numFmt w:val="bullet"/>
      <w:pStyle w:val="rliste3strich"/>
      <w:lvlText w:val="-"/>
      <w:lvlJc w:val="left"/>
      <w:pPr>
        <w:ind w:left="720"/>
      </w:pPr>
      <w:rPr>
        <w:rFonts w:ascii="Times New Roman" w:hAnsi="Times New Roman" w:cs="Times New Roman"/>
        <w:sz w:val="16"/>
        <w:szCs w:val="1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16" w15:restartNumberingAfterBreak="0">
    <w:nsid w:val="E48762C7"/>
    <w:multiLevelType w:val="multilevel"/>
    <w:tmpl w:val="E48762C6"/>
    <w:name w:val="list-460889401"/>
    <w:lvl w:ilvl="0">
      <w:start w:val="1"/>
      <w:numFmt w:val="lowerLetter"/>
      <w:pStyle w:val="rliste2abc"/>
      <w:lvlText w:val="%1)"/>
      <w:lvlJc w:val="left"/>
      <w:pPr>
        <w:ind w:left="720"/>
      </w:pPr>
      <w:rPr>
        <w:rFonts w:ascii="Times New Roman" w:hAnsi="Times New Roman" w:cs="Times New Roman"/>
        <w:sz w:val="16"/>
        <w:szCs w:val="1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17" w15:restartNumberingAfterBreak="0">
    <w:nsid w:val="E48762D1"/>
    <w:multiLevelType w:val="multilevel"/>
    <w:tmpl w:val="E48762D0"/>
    <w:name w:val="list-460889391"/>
    <w:lvl w:ilvl="0">
      <w:start w:val="1"/>
      <w:numFmt w:val="lowerLetter"/>
      <w:pStyle w:val="rliste1abc"/>
      <w:lvlText w:val="%1)"/>
      <w:lvlJc w:val="left"/>
      <w:pPr>
        <w:ind w:left="720"/>
      </w:pPr>
      <w:rPr>
        <w:rFonts w:ascii="Times New Roman" w:hAnsi="Times New Roman" w:cs="Times New Roman"/>
        <w:sz w:val="24"/>
        <w:szCs w:val="24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18" w15:restartNumberingAfterBreak="0">
    <w:nsid w:val="E4876618"/>
    <w:multiLevelType w:val="multilevel"/>
    <w:tmpl w:val="E4876617"/>
    <w:name w:val="list-460888552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19" w15:restartNumberingAfterBreak="0">
    <w:nsid w:val="E4876667"/>
    <w:multiLevelType w:val="multilevel"/>
    <w:tmpl w:val="E4876666"/>
    <w:name w:val="list-460888473"/>
    <w:lvl w:ilvl="0">
      <w:start w:val="1"/>
      <w:numFmt w:val="decimal"/>
      <w:suff w:val="nothing"/>
      <w:lvlText w:val=""/>
      <w:lvlJc w:val="right"/>
      <w:rPr>
        <w:rFonts w:ascii="Times New Roman" w:hAnsi="Times New Roman" w:cs="Times New Roman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20" w15:restartNumberingAfterBreak="0">
    <w:nsid w:val="E48768F2"/>
    <w:multiLevelType w:val="multilevel"/>
    <w:tmpl w:val="E48768F1"/>
    <w:name w:val="list-460887822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21" w15:restartNumberingAfterBreak="0">
    <w:nsid w:val="E4876941"/>
    <w:multiLevelType w:val="multilevel"/>
    <w:tmpl w:val="E4876940"/>
    <w:name w:val="list-460887743"/>
    <w:lvl w:ilvl="0">
      <w:start w:val="1"/>
      <w:numFmt w:val="decimal"/>
      <w:suff w:val="nothing"/>
      <w:lvlText w:val=""/>
      <w:lvlJc w:val="right"/>
      <w:rPr>
        <w:rFonts w:ascii="Times New Roman" w:hAnsi="Times New Roman" w:cs="Times New Roman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22" w15:restartNumberingAfterBreak="0">
    <w:nsid w:val="E48769CC"/>
    <w:multiLevelType w:val="multilevel"/>
    <w:tmpl w:val="E48769CB"/>
    <w:name w:val="list-460887604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23" w15:restartNumberingAfterBreak="0">
    <w:nsid w:val="E4876A1B"/>
    <w:multiLevelType w:val="multilevel"/>
    <w:tmpl w:val="E4876A1A"/>
    <w:name w:val="list-460887525"/>
    <w:lvl w:ilvl="0">
      <w:start w:val="1"/>
      <w:numFmt w:val="decimal"/>
      <w:suff w:val="nothing"/>
      <w:lvlText w:val=""/>
      <w:lvlJc w:val="right"/>
      <w:rPr>
        <w:rFonts w:ascii="Times New Roman" w:hAnsi="Times New Roman" w:cs="Times New Roman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24" w15:restartNumberingAfterBreak="0">
    <w:nsid w:val="E4876AA6"/>
    <w:multiLevelType w:val="multilevel"/>
    <w:tmpl w:val="E4876AA5"/>
    <w:name w:val="list-460887386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25" w15:restartNumberingAfterBreak="0">
    <w:nsid w:val="E4876AF5"/>
    <w:multiLevelType w:val="multilevel"/>
    <w:tmpl w:val="E4876AF4"/>
    <w:name w:val="list-460887307"/>
    <w:lvl w:ilvl="0">
      <w:start w:val="1"/>
      <w:numFmt w:val="decimal"/>
      <w:suff w:val="nothing"/>
      <w:lvlText w:val=""/>
      <w:lvlJc w:val="right"/>
      <w:rPr>
        <w:rFonts w:ascii="Times New Roman" w:hAnsi="Times New Roman" w:cs="Times New Roman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26" w15:restartNumberingAfterBreak="0">
    <w:nsid w:val="E4876D80"/>
    <w:multiLevelType w:val="multilevel"/>
    <w:tmpl w:val="E4876D7F"/>
    <w:name w:val="list-460886656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27" w15:restartNumberingAfterBreak="0">
    <w:nsid w:val="E4876DCF"/>
    <w:multiLevelType w:val="multilevel"/>
    <w:tmpl w:val="E4876DCE"/>
    <w:name w:val="list-460886577"/>
    <w:lvl w:ilvl="0">
      <w:start w:val="1"/>
      <w:numFmt w:val="decimal"/>
      <w:suff w:val="nothing"/>
      <w:lvlText w:val=""/>
      <w:lvlJc w:val="right"/>
      <w:rPr>
        <w:rFonts w:ascii="Times New Roman" w:hAnsi="Times New Roman" w:cs="Times New Roman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28" w15:restartNumberingAfterBreak="0">
    <w:nsid w:val="E4876E5A"/>
    <w:multiLevelType w:val="multilevel"/>
    <w:tmpl w:val="E4876E59"/>
    <w:name w:val="list-460886438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29" w15:restartNumberingAfterBreak="0">
    <w:nsid w:val="E4876EA9"/>
    <w:multiLevelType w:val="multilevel"/>
    <w:tmpl w:val="E4876EA8"/>
    <w:name w:val="list-460886359"/>
    <w:lvl w:ilvl="0">
      <w:start w:val="1"/>
      <w:numFmt w:val="decimal"/>
      <w:suff w:val="nothing"/>
      <w:lvlText w:val=""/>
      <w:lvlJc w:val="right"/>
      <w:rPr>
        <w:rFonts w:ascii="Times New Roman" w:hAnsi="Times New Roman" w:cs="Times New Roman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30" w15:restartNumberingAfterBreak="0">
    <w:nsid w:val="E4877134"/>
    <w:multiLevelType w:val="multilevel"/>
    <w:tmpl w:val="E4877133"/>
    <w:name w:val="list-460885708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31" w15:restartNumberingAfterBreak="0">
    <w:nsid w:val="E4877183"/>
    <w:multiLevelType w:val="multilevel"/>
    <w:tmpl w:val="E4877182"/>
    <w:name w:val="list-460885629"/>
    <w:lvl w:ilvl="0">
      <w:start w:val="1"/>
      <w:numFmt w:val="decimal"/>
      <w:suff w:val="nothing"/>
      <w:lvlText w:val=""/>
      <w:lvlJc w:val="right"/>
      <w:rPr>
        <w:rFonts w:ascii="Times New Roman" w:hAnsi="Times New Roman" w:cs="Times New Roman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32" w15:restartNumberingAfterBreak="0">
    <w:nsid w:val="E487720E"/>
    <w:multiLevelType w:val="multilevel"/>
    <w:tmpl w:val="E487720D"/>
    <w:name w:val="list-460885490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33" w15:restartNumberingAfterBreak="0">
    <w:nsid w:val="E4877285"/>
    <w:multiLevelType w:val="multilevel"/>
    <w:tmpl w:val="E4877284"/>
    <w:name w:val="list-460885371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34" w15:restartNumberingAfterBreak="0">
    <w:nsid w:val="E487728F"/>
    <w:multiLevelType w:val="multilevel"/>
    <w:tmpl w:val="E487728E"/>
    <w:name w:val="list-460885361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35" w15:restartNumberingAfterBreak="0">
    <w:nsid w:val="E4877299"/>
    <w:multiLevelType w:val="multilevel"/>
    <w:tmpl w:val="E4877298"/>
    <w:name w:val="list-460885351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36" w15:restartNumberingAfterBreak="0">
    <w:nsid w:val="E48772A3"/>
    <w:multiLevelType w:val="multilevel"/>
    <w:tmpl w:val="E48772A2"/>
    <w:name w:val="list-460885341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37" w15:restartNumberingAfterBreak="0">
    <w:nsid w:val="E48772AD"/>
    <w:multiLevelType w:val="multilevel"/>
    <w:tmpl w:val="E48772AC"/>
    <w:name w:val="list-460885331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38" w15:restartNumberingAfterBreak="0">
    <w:nsid w:val="E48772B7"/>
    <w:multiLevelType w:val="multilevel"/>
    <w:tmpl w:val="E48772B6"/>
    <w:name w:val="list-460885321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39" w15:restartNumberingAfterBreak="0">
    <w:nsid w:val="E48772C1"/>
    <w:multiLevelType w:val="multilevel"/>
    <w:tmpl w:val="E48772C0"/>
    <w:name w:val="list-460885311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40" w15:restartNumberingAfterBreak="0">
    <w:nsid w:val="E487732E"/>
    <w:multiLevelType w:val="multilevel"/>
    <w:tmpl w:val="E487732D"/>
    <w:name w:val="list-460885202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41" w15:restartNumberingAfterBreak="0">
    <w:nsid w:val="E48775A5"/>
    <w:multiLevelType w:val="multilevel"/>
    <w:tmpl w:val="E48775A4"/>
    <w:name w:val="list-460884571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42" w15:restartNumberingAfterBreak="0">
    <w:nsid w:val="E48775AF"/>
    <w:multiLevelType w:val="multilevel"/>
    <w:tmpl w:val="E48775AE"/>
    <w:name w:val="list-460884561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43" w15:restartNumberingAfterBreak="0">
    <w:nsid w:val="E48775B9"/>
    <w:multiLevelType w:val="multilevel"/>
    <w:tmpl w:val="E48775B8"/>
    <w:name w:val="list-460884551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44" w15:restartNumberingAfterBreak="0">
    <w:nsid w:val="E48775C3"/>
    <w:multiLevelType w:val="multilevel"/>
    <w:tmpl w:val="E48775C2"/>
    <w:name w:val="list-460884541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45" w15:restartNumberingAfterBreak="0">
    <w:nsid w:val="E48775CD"/>
    <w:multiLevelType w:val="multilevel"/>
    <w:tmpl w:val="E48775CC"/>
    <w:name w:val="list-460884531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46" w15:restartNumberingAfterBreak="0">
    <w:nsid w:val="E48775D7"/>
    <w:multiLevelType w:val="multilevel"/>
    <w:tmpl w:val="E48775D6"/>
    <w:name w:val="list-460884521"/>
    <w:lvl w:ilvl="0">
      <w:start w:val="1"/>
      <w:numFmt w:val="decimal"/>
      <w:lvlText w:val="%1"/>
      <w:lvlJc w:val="right"/>
    </w:lvl>
    <w:lvl w:ilvl="1">
      <w:start w:val="1"/>
      <w:numFmt w:val="decimal"/>
      <w:lvlText w:val="%2"/>
      <w:lvlJc w:val="right"/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47" w15:restartNumberingAfterBreak="0">
    <w:nsid w:val="E48775E0"/>
    <w:multiLevelType w:val="multilevel"/>
    <w:tmpl w:val="E48775DF"/>
    <w:name w:val="list-460884512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48" w15:restartNumberingAfterBreak="0">
    <w:nsid w:val="E48775EA"/>
    <w:multiLevelType w:val="multilevel"/>
    <w:tmpl w:val="E48775E9"/>
    <w:name w:val="list-460884502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49" w15:restartNumberingAfterBreak="0">
    <w:nsid w:val="E48775F4"/>
    <w:multiLevelType w:val="multilevel"/>
    <w:tmpl w:val="E48775F3"/>
    <w:name w:val="list-460884492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50" w15:restartNumberingAfterBreak="0">
    <w:nsid w:val="E4878086"/>
    <w:multiLevelType w:val="multilevel"/>
    <w:tmpl w:val="E4878085"/>
    <w:name w:val="list-460881786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51" w15:restartNumberingAfterBreak="0">
    <w:nsid w:val="E48780FD"/>
    <w:multiLevelType w:val="multilevel"/>
    <w:tmpl w:val="E48780FC"/>
    <w:name w:val="list-460881667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52" w15:restartNumberingAfterBreak="0">
    <w:nsid w:val="E4878107"/>
    <w:multiLevelType w:val="multilevel"/>
    <w:tmpl w:val="E4878106"/>
    <w:name w:val="list-460881657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53" w15:restartNumberingAfterBreak="0">
    <w:nsid w:val="E4878111"/>
    <w:multiLevelType w:val="multilevel"/>
    <w:tmpl w:val="E4878110"/>
    <w:name w:val="list-460881647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54" w15:restartNumberingAfterBreak="0">
    <w:nsid w:val="E487811B"/>
    <w:multiLevelType w:val="multilevel"/>
    <w:tmpl w:val="E487811A"/>
    <w:name w:val="list-460881637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55" w15:restartNumberingAfterBreak="0">
    <w:nsid w:val="E4878125"/>
    <w:multiLevelType w:val="multilevel"/>
    <w:tmpl w:val="E4878124"/>
    <w:name w:val="list-460881627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56" w15:restartNumberingAfterBreak="0">
    <w:nsid w:val="E487812F"/>
    <w:multiLevelType w:val="multilevel"/>
    <w:tmpl w:val="E487812E"/>
    <w:name w:val="list-460881617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57" w15:restartNumberingAfterBreak="0">
    <w:nsid w:val="E4878213"/>
    <w:multiLevelType w:val="multilevel"/>
    <w:tmpl w:val="E4878212"/>
    <w:name w:val="list-460881389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58" w15:restartNumberingAfterBreak="0">
    <w:nsid w:val="E487821D"/>
    <w:multiLevelType w:val="multilevel"/>
    <w:tmpl w:val="E487821C"/>
    <w:name w:val="list-460881379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59" w15:restartNumberingAfterBreak="0">
    <w:nsid w:val="E4878227"/>
    <w:multiLevelType w:val="multilevel"/>
    <w:tmpl w:val="E4878226"/>
    <w:name w:val="list-460881369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60" w15:restartNumberingAfterBreak="0">
    <w:nsid w:val="E4878231"/>
    <w:multiLevelType w:val="multilevel"/>
    <w:tmpl w:val="E4878230"/>
    <w:name w:val="list-460881359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61" w15:restartNumberingAfterBreak="0">
    <w:nsid w:val="E487839C"/>
    <w:multiLevelType w:val="multilevel"/>
    <w:tmpl w:val="E487839B"/>
    <w:name w:val="list-460880996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62" w15:restartNumberingAfterBreak="0">
    <w:nsid w:val="E487849E"/>
    <w:multiLevelType w:val="multilevel"/>
    <w:tmpl w:val="E487849D"/>
    <w:name w:val="list-460880738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63" w15:restartNumberingAfterBreak="0">
    <w:nsid w:val="E4878515"/>
    <w:multiLevelType w:val="multilevel"/>
    <w:tmpl w:val="E4878514"/>
    <w:name w:val="list-460880619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64" w15:restartNumberingAfterBreak="0">
    <w:nsid w:val="E487851F"/>
    <w:multiLevelType w:val="multilevel"/>
    <w:tmpl w:val="E487851E"/>
    <w:name w:val="list-460880609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65" w15:restartNumberingAfterBreak="0">
    <w:nsid w:val="E4878529"/>
    <w:multiLevelType w:val="multilevel"/>
    <w:tmpl w:val="E4878528"/>
    <w:name w:val="list-460880599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66" w15:restartNumberingAfterBreak="0">
    <w:nsid w:val="E4878533"/>
    <w:multiLevelType w:val="multilevel"/>
    <w:tmpl w:val="E4878532"/>
    <w:name w:val="list-460880589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67" w15:restartNumberingAfterBreak="0">
    <w:nsid w:val="E487853D"/>
    <w:multiLevelType w:val="multilevel"/>
    <w:tmpl w:val="E487853C"/>
    <w:name w:val="list-460880579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68" w15:restartNumberingAfterBreak="0">
    <w:nsid w:val="E48787AA"/>
    <w:multiLevelType w:val="multilevel"/>
    <w:tmpl w:val="E48787A9"/>
    <w:name w:val="list-460879958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69" w15:restartNumberingAfterBreak="0">
    <w:nsid w:val="E4878D62"/>
    <w:multiLevelType w:val="multilevel"/>
    <w:tmpl w:val="E4878D61"/>
    <w:name w:val="list-460878494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70" w15:restartNumberingAfterBreak="0">
    <w:nsid w:val="E4878DD9"/>
    <w:multiLevelType w:val="multilevel"/>
    <w:tmpl w:val="E4878DD8"/>
    <w:name w:val="list-460878375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71" w15:restartNumberingAfterBreak="0">
    <w:nsid w:val="E4878E46"/>
    <w:multiLevelType w:val="multilevel"/>
    <w:tmpl w:val="E4878E45"/>
    <w:name w:val="list-460878266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72" w15:restartNumberingAfterBreak="0">
    <w:nsid w:val="E4879120"/>
    <w:multiLevelType w:val="multilevel"/>
    <w:tmpl w:val="E487911F"/>
    <w:name w:val="list-460877536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73" w15:restartNumberingAfterBreak="0">
    <w:nsid w:val="E48793FA"/>
    <w:multiLevelType w:val="multilevel"/>
    <w:tmpl w:val="E48793F9"/>
    <w:name w:val="list-460876806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74" w15:restartNumberingAfterBreak="0">
    <w:nsid w:val="E487B370"/>
    <w:multiLevelType w:val="multilevel"/>
    <w:tmpl w:val="E487B36F"/>
    <w:name w:val="list-460868752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75" w15:restartNumberingAfterBreak="0">
    <w:nsid w:val="E487B3BF"/>
    <w:multiLevelType w:val="multilevel"/>
    <w:tmpl w:val="E487B3BE"/>
    <w:name w:val="list-460868673"/>
    <w:lvl w:ilvl="0">
      <w:start w:val="1"/>
      <w:numFmt w:val="decimal"/>
      <w:suff w:val="nothing"/>
      <w:lvlText w:val=""/>
      <w:lvlJc w:val="right"/>
      <w:rPr>
        <w:rFonts w:ascii="Times New Roman" w:hAnsi="Times New Roman" w:cs="Times New Roman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76" w15:restartNumberingAfterBreak="0">
    <w:nsid w:val="E487C086"/>
    <w:multiLevelType w:val="multilevel"/>
    <w:tmpl w:val="E487C085"/>
    <w:name w:val="list-460865402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77" w15:restartNumberingAfterBreak="0">
    <w:nsid w:val="E487C0D5"/>
    <w:multiLevelType w:val="multilevel"/>
    <w:tmpl w:val="E487C0D4"/>
    <w:name w:val="list-460865323"/>
    <w:lvl w:ilvl="0">
      <w:start w:val="1"/>
      <w:numFmt w:val="decimal"/>
      <w:suff w:val="nothing"/>
      <w:lvlText w:val=""/>
      <w:lvlJc w:val="right"/>
      <w:rPr>
        <w:rFonts w:ascii="Times New Roman" w:hAnsi="Times New Roman" w:cs="Times New Roman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78" w15:restartNumberingAfterBreak="0">
    <w:nsid w:val="E487C0FD"/>
    <w:multiLevelType w:val="multilevel"/>
    <w:tmpl w:val="E487C0FC"/>
    <w:name w:val="list-460865283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79" w15:restartNumberingAfterBreak="0">
    <w:nsid w:val="E487C107"/>
    <w:multiLevelType w:val="multilevel"/>
    <w:tmpl w:val="E487C106"/>
    <w:name w:val="list-460865273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80" w15:restartNumberingAfterBreak="0">
    <w:nsid w:val="E487C111"/>
    <w:multiLevelType w:val="multilevel"/>
    <w:tmpl w:val="E487C110"/>
    <w:name w:val="list-460865263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81" w15:restartNumberingAfterBreak="0">
    <w:nsid w:val="E487C11B"/>
    <w:multiLevelType w:val="multilevel"/>
    <w:tmpl w:val="E487C11A"/>
    <w:name w:val="list-460865253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82" w15:restartNumberingAfterBreak="0">
    <w:nsid w:val="E489A401"/>
    <w:multiLevelType w:val="multilevel"/>
    <w:tmpl w:val="E489A400"/>
    <w:name w:val="list-460741631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83" w15:restartNumberingAfterBreak="0">
    <w:nsid w:val="E489A40B"/>
    <w:multiLevelType w:val="multilevel"/>
    <w:tmpl w:val="E489A40A"/>
    <w:name w:val="list-460741621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84" w15:restartNumberingAfterBreak="0">
    <w:nsid w:val="E489A415"/>
    <w:multiLevelType w:val="multilevel"/>
    <w:tmpl w:val="E489A414"/>
    <w:name w:val="list-460741611"/>
    <w:lvl w:ilvl="0">
      <w:start w:val="1"/>
      <w:numFmt w:val="decimal"/>
      <w:lvlText w:val="%1"/>
      <w:lvlJc w:val="right"/>
    </w:lvl>
    <w:lvl w:ilvl="1">
      <w:start w:val="1"/>
      <w:numFmt w:val="decimal"/>
      <w:lvlText w:val="%2"/>
      <w:lvlJc w:val="right"/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85" w15:restartNumberingAfterBreak="0">
    <w:nsid w:val="E489A41E"/>
    <w:multiLevelType w:val="multilevel"/>
    <w:tmpl w:val="E489A41D"/>
    <w:name w:val="list-460741602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86" w15:restartNumberingAfterBreak="0">
    <w:nsid w:val="E489A428"/>
    <w:multiLevelType w:val="multilevel"/>
    <w:tmpl w:val="E489A427"/>
    <w:name w:val="list-460741592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87" w15:restartNumberingAfterBreak="0">
    <w:nsid w:val="E489A432"/>
    <w:multiLevelType w:val="multilevel"/>
    <w:tmpl w:val="E489A431"/>
    <w:name w:val="list-460741582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88" w15:restartNumberingAfterBreak="0">
    <w:nsid w:val="E489A43C"/>
    <w:multiLevelType w:val="multilevel"/>
    <w:tmpl w:val="E489A43B"/>
    <w:name w:val="list-460741572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89" w15:restartNumberingAfterBreak="0">
    <w:nsid w:val="E489A446"/>
    <w:multiLevelType w:val="multilevel"/>
    <w:tmpl w:val="E489A445"/>
    <w:name w:val="list-460741562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90" w15:restartNumberingAfterBreak="0">
    <w:nsid w:val="E489A450"/>
    <w:multiLevelType w:val="multilevel"/>
    <w:tmpl w:val="E489A44F"/>
    <w:name w:val="list-460741552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91" w15:restartNumberingAfterBreak="0">
    <w:nsid w:val="E489A45A"/>
    <w:multiLevelType w:val="multilevel"/>
    <w:tmpl w:val="E489A459"/>
    <w:name w:val="list-460741542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92" w15:restartNumberingAfterBreak="0">
    <w:nsid w:val="E489A464"/>
    <w:multiLevelType w:val="multilevel"/>
    <w:tmpl w:val="E489A463"/>
    <w:name w:val="list-460741532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93" w15:restartNumberingAfterBreak="0">
    <w:nsid w:val="E489A46E"/>
    <w:multiLevelType w:val="multilevel"/>
    <w:tmpl w:val="E489A46D"/>
    <w:name w:val="list-460741522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94" w15:restartNumberingAfterBreak="0">
    <w:nsid w:val="E489A478"/>
    <w:multiLevelType w:val="multilevel"/>
    <w:tmpl w:val="E489A477"/>
    <w:name w:val="list-460741512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95" w15:restartNumberingAfterBreak="0">
    <w:nsid w:val="E489A482"/>
    <w:multiLevelType w:val="multilevel"/>
    <w:tmpl w:val="E489A481"/>
    <w:name w:val="list-460741502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96" w15:restartNumberingAfterBreak="0">
    <w:nsid w:val="E489A48C"/>
    <w:multiLevelType w:val="multilevel"/>
    <w:tmpl w:val="E489A48B"/>
    <w:name w:val="list-460741492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97" w15:restartNumberingAfterBreak="0">
    <w:nsid w:val="E489A58A"/>
    <w:multiLevelType w:val="multilevel"/>
    <w:tmpl w:val="E489A589"/>
    <w:name w:val="list-460741238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98" w15:restartNumberingAfterBreak="0">
    <w:nsid w:val="E489A5D9"/>
    <w:multiLevelType w:val="multilevel"/>
    <w:tmpl w:val="E489A5D8"/>
    <w:name w:val="list-460741159"/>
    <w:lvl w:ilvl="0">
      <w:start w:val="1"/>
      <w:numFmt w:val="decimal"/>
      <w:suff w:val="nothing"/>
      <w:lvlText w:val=""/>
      <w:lvlJc w:val="right"/>
      <w:rPr>
        <w:rFonts w:ascii="Times New Roman" w:hAnsi="Times New Roman" w:cs="Times New Roman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99" w15:restartNumberingAfterBreak="0">
    <w:nsid w:val="E489A6F9"/>
    <w:multiLevelType w:val="multilevel"/>
    <w:tmpl w:val="E489A6F8"/>
    <w:name w:val="list-460740871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00" w15:restartNumberingAfterBreak="0">
    <w:nsid w:val="E489A770"/>
    <w:multiLevelType w:val="multilevel"/>
    <w:tmpl w:val="E489A76F"/>
    <w:name w:val="list-460740752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01" w15:restartNumberingAfterBreak="0">
    <w:nsid w:val="E489A77A"/>
    <w:multiLevelType w:val="multilevel"/>
    <w:tmpl w:val="E489A779"/>
    <w:name w:val="list-460740742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02" w15:restartNumberingAfterBreak="0">
    <w:nsid w:val="E489A784"/>
    <w:multiLevelType w:val="multilevel"/>
    <w:tmpl w:val="E489A783"/>
    <w:name w:val="list-460740732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03" w15:restartNumberingAfterBreak="0">
    <w:nsid w:val="E489A78E"/>
    <w:multiLevelType w:val="multilevel"/>
    <w:tmpl w:val="E489A78D"/>
    <w:name w:val="list-460740722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04" w15:restartNumberingAfterBreak="0">
    <w:nsid w:val="E489B215"/>
    <w:multiLevelType w:val="multilevel"/>
    <w:tmpl w:val="E489B214"/>
    <w:name w:val="list-460738027"/>
    <w:lvl w:ilvl="0">
      <w:start w:val="1"/>
      <w:numFmt w:val="bullet"/>
      <w:lvlText w:val="-"/>
      <w:lvlJc w:val="left"/>
      <w:pPr>
        <w:ind w:left="720"/>
      </w:pPr>
      <w:rPr>
        <w:rFonts w:ascii="Times New Roman" w:hAnsi="Times New Roman" w:cs="Times New Roman"/>
        <w:sz w:val="16"/>
        <w:szCs w:val="1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05" w15:restartNumberingAfterBreak="0">
    <w:nsid w:val="E489B23D"/>
    <w:multiLevelType w:val="multilevel"/>
    <w:tmpl w:val="E489B23C"/>
    <w:name w:val="list-460737987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06" w15:restartNumberingAfterBreak="0">
    <w:nsid w:val="E489B28C"/>
    <w:multiLevelType w:val="multilevel"/>
    <w:tmpl w:val="E489B28B"/>
    <w:name w:val="list-460737908"/>
    <w:lvl w:ilvl="0">
      <w:start w:val="1"/>
      <w:numFmt w:val="decimal"/>
      <w:suff w:val="nothing"/>
      <w:lvlText w:val=""/>
      <w:lvlJc w:val="right"/>
      <w:rPr>
        <w:rFonts w:ascii="Times New Roman" w:hAnsi="Times New Roman" w:cs="Times New Roman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07" w15:restartNumberingAfterBreak="0">
    <w:nsid w:val="E489B2B4"/>
    <w:multiLevelType w:val="multilevel"/>
    <w:tmpl w:val="E489B2B3"/>
    <w:name w:val="list-460737868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08" w15:restartNumberingAfterBreak="0">
    <w:nsid w:val="E489B2BE"/>
    <w:multiLevelType w:val="multilevel"/>
    <w:tmpl w:val="E489B2BD"/>
    <w:name w:val="list-460737858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09" w15:restartNumberingAfterBreak="0">
    <w:nsid w:val="E489B2C8"/>
    <w:multiLevelType w:val="multilevel"/>
    <w:tmpl w:val="E489B2C7"/>
    <w:name w:val="list-460737848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10" w15:restartNumberingAfterBreak="0">
    <w:nsid w:val="E489B2D2"/>
    <w:multiLevelType w:val="multilevel"/>
    <w:tmpl w:val="E489B2D1"/>
    <w:name w:val="list-460737838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11" w15:restartNumberingAfterBreak="0">
    <w:nsid w:val="E489B2DC"/>
    <w:multiLevelType w:val="multilevel"/>
    <w:tmpl w:val="E489B2DB"/>
    <w:name w:val="list-460737828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12" w15:restartNumberingAfterBreak="0">
    <w:nsid w:val="E489B2E6"/>
    <w:multiLevelType w:val="multilevel"/>
    <w:tmpl w:val="E489B2E5"/>
    <w:name w:val="list-460737818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13" w15:restartNumberingAfterBreak="0">
    <w:nsid w:val="E489B2F0"/>
    <w:multiLevelType w:val="multilevel"/>
    <w:tmpl w:val="E489B2EF"/>
    <w:name w:val="list-460737808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14" w15:restartNumberingAfterBreak="0">
    <w:nsid w:val="E489B2FA"/>
    <w:multiLevelType w:val="multilevel"/>
    <w:tmpl w:val="E489B2F9"/>
    <w:name w:val="list-460737798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15" w15:restartNumberingAfterBreak="0">
    <w:nsid w:val="E489B304"/>
    <w:multiLevelType w:val="multilevel"/>
    <w:tmpl w:val="E489B303"/>
    <w:name w:val="list-460737788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16" w15:restartNumberingAfterBreak="0">
    <w:nsid w:val="E489B30E"/>
    <w:multiLevelType w:val="multilevel"/>
    <w:tmpl w:val="E489B30D"/>
    <w:name w:val="list-460737778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17" w15:restartNumberingAfterBreak="0">
    <w:nsid w:val="E489B406"/>
    <w:multiLevelType w:val="multilevel"/>
    <w:tmpl w:val="E489B405"/>
    <w:name w:val="list-460737530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18" w15:restartNumberingAfterBreak="0">
    <w:nsid w:val="E489B410"/>
    <w:multiLevelType w:val="multilevel"/>
    <w:tmpl w:val="E489B40F"/>
    <w:name w:val="list-460737520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19" w15:restartNumberingAfterBreak="0">
    <w:nsid w:val="E489B41A"/>
    <w:multiLevelType w:val="multilevel"/>
    <w:tmpl w:val="E489B419"/>
    <w:name w:val="list-460737510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20" w15:restartNumberingAfterBreak="0">
    <w:nsid w:val="E489B424"/>
    <w:multiLevelType w:val="multilevel"/>
    <w:tmpl w:val="E489B423"/>
    <w:name w:val="list-460737500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21" w15:restartNumberingAfterBreak="0">
    <w:nsid w:val="E489B42E"/>
    <w:multiLevelType w:val="multilevel"/>
    <w:tmpl w:val="E489B42D"/>
    <w:name w:val="list-460737490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22" w15:restartNumberingAfterBreak="0">
    <w:nsid w:val="E489B438"/>
    <w:multiLevelType w:val="multilevel"/>
    <w:tmpl w:val="E489B437"/>
    <w:name w:val="list-460737480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23" w15:restartNumberingAfterBreak="0">
    <w:nsid w:val="E489B442"/>
    <w:multiLevelType w:val="multilevel"/>
    <w:tmpl w:val="E489B441"/>
    <w:name w:val="list-460737470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24" w15:restartNumberingAfterBreak="0">
    <w:nsid w:val="E489B44C"/>
    <w:multiLevelType w:val="multilevel"/>
    <w:tmpl w:val="E489B44B"/>
    <w:name w:val="list-460737460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25" w15:restartNumberingAfterBreak="0">
    <w:nsid w:val="E489B553"/>
    <w:multiLevelType w:val="multilevel"/>
    <w:tmpl w:val="E489B552"/>
    <w:name w:val="list-460737197"/>
    <w:lvl w:ilvl="0">
      <w:start w:val="1"/>
      <w:numFmt w:val="bullet"/>
      <w:lvlText w:val="-"/>
      <w:lvlJc w:val="left"/>
      <w:pPr>
        <w:ind w:left="720"/>
      </w:pPr>
      <w:rPr>
        <w:rFonts w:ascii="Times New Roman" w:hAnsi="Times New Roman" w:cs="Times New Roman"/>
        <w:sz w:val="16"/>
        <w:szCs w:val="1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26" w15:restartNumberingAfterBreak="0">
    <w:nsid w:val="E489B57B"/>
    <w:multiLevelType w:val="multilevel"/>
    <w:tmpl w:val="E489B57A"/>
    <w:name w:val="list-460737157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27" w15:restartNumberingAfterBreak="0">
    <w:nsid w:val="E489B5CA"/>
    <w:multiLevelType w:val="multilevel"/>
    <w:tmpl w:val="E489B5C9"/>
    <w:name w:val="list-460737078"/>
    <w:lvl w:ilvl="0">
      <w:start w:val="1"/>
      <w:numFmt w:val="decimal"/>
      <w:suff w:val="nothing"/>
      <w:lvlText w:val=""/>
      <w:lvlJc w:val="right"/>
      <w:rPr>
        <w:rFonts w:ascii="Times New Roman" w:hAnsi="Times New Roman" w:cs="Times New Roman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28" w15:restartNumberingAfterBreak="0">
    <w:nsid w:val="E489B5F2"/>
    <w:multiLevelType w:val="multilevel"/>
    <w:tmpl w:val="E489B5F1"/>
    <w:name w:val="list-460737038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29" w15:restartNumberingAfterBreak="0">
    <w:nsid w:val="E489B5FC"/>
    <w:multiLevelType w:val="multilevel"/>
    <w:tmpl w:val="E489B5FB"/>
    <w:name w:val="list-460737028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30" w15:restartNumberingAfterBreak="0">
    <w:nsid w:val="E489C0F4"/>
    <w:multiLevelType w:val="multilevel"/>
    <w:tmpl w:val="E489C0F3"/>
    <w:name w:val="list-460734220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31" w15:restartNumberingAfterBreak="0">
    <w:nsid w:val="E489C36B"/>
    <w:multiLevelType w:val="multilevel"/>
    <w:tmpl w:val="E489C36A"/>
    <w:name w:val="list-460733589"/>
    <w:lvl w:ilvl="0">
      <w:start w:val="1"/>
      <w:numFmt w:val="none"/>
      <w:lvlText w:val="%1"/>
      <w:lvlJc w:val="right"/>
    </w:lvl>
    <w:lvl w:ilvl="1">
      <w:start w:val="1"/>
      <w:numFmt w:val="none"/>
      <w:lvlText w:val="%2"/>
      <w:lvlJc w:val="right"/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32" w15:restartNumberingAfterBreak="0">
    <w:nsid w:val="E489D124"/>
    <w:multiLevelType w:val="multilevel"/>
    <w:tmpl w:val="E489D123"/>
    <w:name w:val="list-460730076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33" w15:restartNumberingAfterBreak="0">
    <w:nsid w:val="E489D173"/>
    <w:multiLevelType w:val="multilevel"/>
    <w:tmpl w:val="E489D172"/>
    <w:name w:val="list-460729997"/>
    <w:lvl w:ilvl="0">
      <w:start w:val="1"/>
      <w:numFmt w:val="decimal"/>
      <w:suff w:val="nothing"/>
      <w:lvlText w:val=""/>
      <w:lvlJc w:val="right"/>
      <w:rPr>
        <w:rFonts w:ascii="Times New Roman" w:hAnsi="Times New Roman" w:cs="Times New Roman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34" w15:restartNumberingAfterBreak="0">
    <w:nsid w:val="E489D875"/>
    <w:multiLevelType w:val="multilevel"/>
    <w:tmpl w:val="E489D874"/>
    <w:name w:val="list-460728203"/>
    <w:lvl w:ilvl="0">
      <w:start w:val="1"/>
      <w:numFmt w:val="none"/>
      <w:lvlText w:val="%1"/>
      <w:lvlJc w:val="right"/>
    </w:lvl>
    <w:lvl w:ilvl="1">
      <w:start w:val="1"/>
      <w:numFmt w:val="none"/>
      <w:lvlText w:val="%2"/>
      <w:lvlJc w:val="right"/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35" w15:restartNumberingAfterBreak="0">
    <w:nsid w:val="E489D9FE"/>
    <w:multiLevelType w:val="multilevel"/>
    <w:tmpl w:val="E489D9FD"/>
    <w:name w:val="list-460727810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36" w15:restartNumberingAfterBreak="0">
    <w:nsid w:val="E489EA2C"/>
    <w:multiLevelType w:val="multilevel"/>
    <w:tmpl w:val="E489EA2B"/>
    <w:name w:val="list-460723668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37" w15:restartNumberingAfterBreak="0">
    <w:nsid w:val="E489EAA3"/>
    <w:multiLevelType w:val="multilevel"/>
    <w:tmpl w:val="E489EAA2"/>
    <w:name w:val="list-460723549"/>
    <w:lvl w:ilvl="0">
      <w:start w:val="1"/>
      <w:numFmt w:val="none"/>
      <w:lvlText w:val="%1"/>
      <w:lvlJc w:val="right"/>
    </w:lvl>
    <w:lvl w:ilvl="1">
      <w:start w:val="1"/>
      <w:numFmt w:val="none"/>
      <w:lvlText w:val="%2"/>
      <w:lvlJc w:val="right"/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38" w15:restartNumberingAfterBreak="0">
    <w:nsid w:val="E489F2E8"/>
    <w:multiLevelType w:val="multilevel"/>
    <w:tmpl w:val="E489F2E7"/>
    <w:name w:val="list-460721432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39" w15:restartNumberingAfterBreak="0">
    <w:nsid w:val="E489F35F"/>
    <w:multiLevelType w:val="multilevel"/>
    <w:tmpl w:val="E489F35E"/>
    <w:name w:val="list-460721313"/>
    <w:lvl w:ilvl="0">
      <w:start w:val="1"/>
      <w:numFmt w:val="none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40" w15:restartNumberingAfterBreak="0">
    <w:nsid w:val="E489F369"/>
    <w:multiLevelType w:val="multilevel"/>
    <w:tmpl w:val="E489F368"/>
    <w:name w:val="list-460721303"/>
    <w:lvl w:ilvl="0">
      <w:start w:val="1"/>
      <w:numFmt w:val="none"/>
      <w:lvlText w:val="%1"/>
      <w:lvlJc w:val="right"/>
    </w:lvl>
    <w:lvl w:ilvl="1">
      <w:start w:val="1"/>
      <w:numFmt w:val="none"/>
      <w:lvlText w:val="%2"/>
      <w:lvlJc w:val="right"/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41" w15:restartNumberingAfterBreak="0">
    <w:nsid w:val="E489F893"/>
    <w:multiLevelType w:val="multilevel"/>
    <w:tmpl w:val="E489F892"/>
    <w:name w:val="list-460719981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42" w15:restartNumberingAfterBreak="0">
    <w:nsid w:val="E489F90A"/>
    <w:multiLevelType w:val="multilevel"/>
    <w:tmpl w:val="E489F909"/>
    <w:name w:val="list-460719862"/>
    <w:lvl w:ilvl="0">
      <w:start w:val="1"/>
      <w:numFmt w:val="none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43" w15:restartNumberingAfterBreak="0">
    <w:nsid w:val="E489FB77"/>
    <w:multiLevelType w:val="multilevel"/>
    <w:tmpl w:val="E489FB76"/>
    <w:name w:val="list-460719241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44" w15:restartNumberingAfterBreak="0">
    <w:nsid w:val="E489FBC6"/>
    <w:multiLevelType w:val="multilevel"/>
    <w:tmpl w:val="E489FBC5"/>
    <w:name w:val="list-460719162"/>
    <w:lvl w:ilvl="0">
      <w:start w:val="1"/>
      <w:numFmt w:val="decimal"/>
      <w:suff w:val="nothing"/>
      <w:lvlText w:val=""/>
      <w:lvlJc w:val="right"/>
      <w:rPr>
        <w:rFonts w:ascii="Times New Roman" w:hAnsi="Times New Roman" w:cs="Times New Roman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45" w15:restartNumberingAfterBreak="0">
    <w:nsid w:val="E489FD3E"/>
    <w:multiLevelType w:val="multilevel"/>
    <w:tmpl w:val="E489FD3D"/>
    <w:name w:val="list-460718786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46" w15:restartNumberingAfterBreak="0">
    <w:nsid w:val="E489FDB5"/>
    <w:multiLevelType w:val="multilevel"/>
    <w:tmpl w:val="E489FDB4"/>
    <w:name w:val="list-460718667"/>
    <w:lvl w:ilvl="0">
      <w:start w:val="1"/>
      <w:numFmt w:val="none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47" w15:restartNumberingAfterBreak="0">
    <w:nsid w:val="E489FE22"/>
    <w:multiLevelType w:val="multilevel"/>
    <w:tmpl w:val="E489FE21"/>
    <w:name w:val="list-460718558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48" w15:restartNumberingAfterBreak="0">
    <w:nsid w:val="E489FE71"/>
    <w:multiLevelType w:val="multilevel"/>
    <w:tmpl w:val="E489FE70"/>
    <w:name w:val="list-460718479"/>
    <w:lvl w:ilvl="0">
      <w:start w:val="1"/>
      <w:numFmt w:val="decimal"/>
      <w:suff w:val="nothing"/>
      <w:lvlText w:val=""/>
      <w:lvlJc w:val="right"/>
      <w:rPr>
        <w:rFonts w:ascii="Times New Roman" w:hAnsi="Times New Roman" w:cs="Times New Roman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49" w15:restartNumberingAfterBreak="0">
    <w:nsid w:val="E48A0503"/>
    <w:multiLevelType w:val="multilevel"/>
    <w:tmpl w:val="E48A0502"/>
    <w:name w:val="list-460716797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50" w15:restartNumberingAfterBreak="0">
    <w:nsid w:val="E48A057A"/>
    <w:multiLevelType w:val="multilevel"/>
    <w:tmpl w:val="E48A0579"/>
    <w:name w:val="list-460716678"/>
    <w:lvl w:ilvl="0">
      <w:start w:val="1"/>
      <w:numFmt w:val="none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51" w15:restartNumberingAfterBreak="0">
    <w:nsid w:val="E48A06CB"/>
    <w:multiLevelType w:val="multilevel"/>
    <w:tmpl w:val="E48A06CA"/>
    <w:name w:val="list-460716341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52" w15:restartNumberingAfterBreak="0">
    <w:nsid w:val="E48A071A"/>
    <w:multiLevelType w:val="multilevel"/>
    <w:tmpl w:val="E48A0719"/>
    <w:name w:val="list-460716262"/>
    <w:lvl w:ilvl="0">
      <w:start w:val="1"/>
      <w:numFmt w:val="decimal"/>
      <w:suff w:val="nothing"/>
      <w:lvlText w:val=""/>
      <w:lvlJc w:val="right"/>
      <w:rPr>
        <w:rFonts w:ascii="Times New Roman" w:hAnsi="Times New Roman" w:cs="Times New Roman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53" w15:restartNumberingAfterBreak="0">
    <w:nsid w:val="E48CA464"/>
    <w:multiLevelType w:val="multilevel"/>
    <w:tmpl w:val="E48CA463"/>
    <w:name w:val="list-460544924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54" w15:restartNumberingAfterBreak="0">
    <w:nsid w:val="E48CA4B3"/>
    <w:multiLevelType w:val="multilevel"/>
    <w:tmpl w:val="E48CA4B2"/>
    <w:name w:val="list-460544845"/>
    <w:lvl w:ilvl="0">
      <w:start w:val="1"/>
      <w:numFmt w:val="decimal"/>
      <w:suff w:val="nothing"/>
      <w:lvlText w:val=""/>
      <w:lvlJc w:val="right"/>
      <w:rPr>
        <w:rFonts w:ascii="Times New Roman" w:hAnsi="Times New Roman" w:cs="Times New Roman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55" w15:restartNumberingAfterBreak="0">
    <w:nsid w:val="E48CA73E"/>
    <w:multiLevelType w:val="multilevel"/>
    <w:tmpl w:val="E48CA73D"/>
    <w:name w:val="list-460544194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56" w15:restartNumberingAfterBreak="0">
    <w:nsid w:val="E48CA78D"/>
    <w:multiLevelType w:val="multilevel"/>
    <w:tmpl w:val="E48CA78C"/>
    <w:name w:val="list-460544115"/>
    <w:lvl w:ilvl="0">
      <w:start w:val="1"/>
      <w:numFmt w:val="decimal"/>
      <w:suff w:val="nothing"/>
      <w:lvlText w:val=""/>
      <w:lvlJc w:val="right"/>
      <w:rPr>
        <w:rFonts w:ascii="Times New Roman" w:hAnsi="Times New Roman" w:cs="Times New Roman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57" w15:restartNumberingAfterBreak="0">
    <w:nsid w:val="FFFFFF7E"/>
    <w:multiLevelType w:val="singleLevel"/>
    <w:tmpl w:val="9E28E1D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258" w15:restartNumberingAfterBreak="0">
    <w:nsid w:val="3F2062A6"/>
    <w:multiLevelType w:val="hybridMultilevel"/>
    <w:tmpl w:val="A99EC2DA"/>
    <w:lvl w:ilvl="0" w:tplc="99502F56">
      <w:start w:val="1"/>
      <w:numFmt w:val="decimal"/>
      <w:pStyle w:val="Joker"/>
      <w:lvlText w:val="7.%1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7"/>
  </w:num>
  <w:num w:numId="2">
    <w:abstractNumId w:val="98"/>
  </w:num>
  <w:num w:numId="3">
    <w:abstractNumId w:val="99"/>
  </w:num>
  <w:num w:numId="4">
    <w:abstractNumId w:val="100"/>
  </w:num>
  <w:num w:numId="5">
    <w:abstractNumId w:val="101"/>
  </w:num>
  <w:num w:numId="6">
    <w:abstractNumId w:val="102"/>
  </w:num>
  <w:num w:numId="7">
    <w:abstractNumId w:val="103"/>
  </w:num>
  <w:num w:numId="8">
    <w:abstractNumId w:val="104"/>
  </w:num>
  <w:num w:numId="9">
    <w:abstractNumId w:val="105"/>
  </w:num>
  <w:num w:numId="10">
    <w:abstractNumId w:val="106"/>
  </w:num>
  <w:num w:numId="11">
    <w:abstractNumId w:val="107"/>
  </w:num>
  <w:num w:numId="12">
    <w:abstractNumId w:val="108"/>
  </w:num>
  <w:num w:numId="13">
    <w:abstractNumId w:val="109"/>
  </w:num>
  <w:num w:numId="14">
    <w:abstractNumId w:val="110"/>
  </w:num>
  <w:num w:numId="15">
    <w:abstractNumId w:val="111"/>
  </w:num>
  <w:num w:numId="16">
    <w:abstractNumId w:val="112"/>
  </w:num>
  <w:num w:numId="17">
    <w:abstractNumId w:val="113"/>
  </w:num>
  <w:num w:numId="18">
    <w:abstractNumId w:val="114"/>
  </w:num>
  <w:num w:numId="19">
    <w:abstractNumId w:val="115"/>
  </w:num>
  <w:num w:numId="20">
    <w:abstractNumId w:val="116"/>
  </w:num>
  <w:num w:numId="21">
    <w:abstractNumId w:val="117"/>
  </w:num>
  <w:num w:numId="22">
    <w:abstractNumId w:val="258"/>
  </w:num>
  <w:num w:numId="23">
    <w:abstractNumId w:val="257"/>
  </w:num>
  <w:num w:numId="24">
    <w:abstractNumId w:val="226"/>
  </w:num>
  <w:num w:numId="25">
    <w:abstractNumId w:val="227"/>
  </w:num>
  <w:num w:numId="26">
    <w:abstractNumId w:val="228"/>
  </w:num>
  <w:num w:numId="27">
    <w:abstractNumId w:val="229"/>
  </w:num>
  <w:num w:numId="28">
    <w:abstractNumId w:val="217"/>
  </w:num>
  <w:num w:numId="29">
    <w:abstractNumId w:val="218"/>
  </w:num>
  <w:num w:numId="30">
    <w:abstractNumId w:val="219"/>
  </w:num>
  <w:num w:numId="31">
    <w:abstractNumId w:val="220"/>
  </w:num>
  <w:num w:numId="32">
    <w:abstractNumId w:val="221"/>
  </w:num>
  <w:num w:numId="33">
    <w:abstractNumId w:val="222"/>
  </w:num>
  <w:num w:numId="34">
    <w:abstractNumId w:val="223"/>
  </w:num>
  <w:num w:numId="35">
    <w:abstractNumId w:val="224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/>
  <w:attachedTemplate r:id="rId1"/>
  <w:linkStyles/>
  <w:stylePaneFormatFilter w:val="1728" w:allStyles="0" w:customStyles="0" w:latentStyles="0" w:stylesInUse="1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defaultTabStop w:val="720"/>
  <w:hyphenationZone w:val="425"/>
  <w:evenAndOddHeader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endnotePr>
    <w:pos w:val="sectEnd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B8E"/>
    <w:rsid w:val="00011E92"/>
    <w:rsid w:val="000352B5"/>
    <w:rsid w:val="000439CB"/>
    <w:rsid w:val="00081D29"/>
    <w:rsid w:val="00083745"/>
    <w:rsid w:val="00083AE6"/>
    <w:rsid w:val="000B0544"/>
    <w:rsid w:val="000B40A8"/>
    <w:rsid w:val="000C0D34"/>
    <w:rsid w:val="000E525F"/>
    <w:rsid w:val="000E6FE3"/>
    <w:rsid w:val="000F5E10"/>
    <w:rsid w:val="0011304C"/>
    <w:rsid w:val="00120230"/>
    <w:rsid w:val="00125F4E"/>
    <w:rsid w:val="0014348A"/>
    <w:rsid w:val="001744DA"/>
    <w:rsid w:val="001817D5"/>
    <w:rsid w:val="00184FEB"/>
    <w:rsid w:val="00191658"/>
    <w:rsid w:val="001B5ABF"/>
    <w:rsid w:val="001D2676"/>
    <w:rsid w:val="001E68F4"/>
    <w:rsid w:val="00203638"/>
    <w:rsid w:val="00204090"/>
    <w:rsid w:val="002114D6"/>
    <w:rsid w:val="00227DFC"/>
    <w:rsid w:val="00254526"/>
    <w:rsid w:val="00263CCF"/>
    <w:rsid w:val="00276DAB"/>
    <w:rsid w:val="002B37A3"/>
    <w:rsid w:val="002B3BB3"/>
    <w:rsid w:val="002C118D"/>
    <w:rsid w:val="002C3B1D"/>
    <w:rsid w:val="002C7D97"/>
    <w:rsid w:val="002E14BB"/>
    <w:rsid w:val="002E4493"/>
    <w:rsid w:val="003070AD"/>
    <w:rsid w:val="0032119A"/>
    <w:rsid w:val="00336723"/>
    <w:rsid w:val="00375CDE"/>
    <w:rsid w:val="00376450"/>
    <w:rsid w:val="00390113"/>
    <w:rsid w:val="003B7259"/>
    <w:rsid w:val="003F45E4"/>
    <w:rsid w:val="003F517B"/>
    <w:rsid w:val="00403130"/>
    <w:rsid w:val="00411597"/>
    <w:rsid w:val="004304D3"/>
    <w:rsid w:val="004402FA"/>
    <w:rsid w:val="004449A8"/>
    <w:rsid w:val="004673AB"/>
    <w:rsid w:val="00473F63"/>
    <w:rsid w:val="004920E9"/>
    <w:rsid w:val="004D2B8E"/>
    <w:rsid w:val="004D4CEC"/>
    <w:rsid w:val="004D7CFC"/>
    <w:rsid w:val="004E2C4A"/>
    <w:rsid w:val="00506A39"/>
    <w:rsid w:val="005156C9"/>
    <w:rsid w:val="005216B1"/>
    <w:rsid w:val="005244A3"/>
    <w:rsid w:val="00531142"/>
    <w:rsid w:val="005448A1"/>
    <w:rsid w:val="005606A8"/>
    <w:rsid w:val="00561B75"/>
    <w:rsid w:val="00564046"/>
    <w:rsid w:val="0057085A"/>
    <w:rsid w:val="005A07E7"/>
    <w:rsid w:val="005B3B95"/>
    <w:rsid w:val="005B4C50"/>
    <w:rsid w:val="005D1123"/>
    <w:rsid w:val="005D23ED"/>
    <w:rsid w:val="005D2D44"/>
    <w:rsid w:val="005E7E76"/>
    <w:rsid w:val="00651B28"/>
    <w:rsid w:val="0066598A"/>
    <w:rsid w:val="0067340C"/>
    <w:rsid w:val="006978EE"/>
    <w:rsid w:val="006B34EF"/>
    <w:rsid w:val="006D1D59"/>
    <w:rsid w:val="006E0E47"/>
    <w:rsid w:val="006E158E"/>
    <w:rsid w:val="006F05F2"/>
    <w:rsid w:val="00707DF7"/>
    <w:rsid w:val="00752672"/>
    <w:rsid w:val="007545BC"/>
    <w:rsid w:val="0076107E"/>
    <w:rsid w:val="0076389B"/>
    <w:rsid w:val="007878E8"/>
    <w:rsid w:val="00791DEA"/>
    <w:rsid w:val="00794A0A"/>
    <w:rsid w:val="007A574E"/>
    <w:rsid w:val="007A64E4"/>
    <w:rsid w:val="007B71D2"/>
    <w:rsid w:val="007C6253"/>
    <w:rsid w:val="007E4B6B"/>
    <w:rsid w:val="007F1332"/>
    <w:rsid w:val="00803FC8"/>
    <w:rsid w:val="00811E51"/>
    <w:rsid w:val="008147FA"/>
    <w:rsid w:val="00895226"/>
    <w:rsid w:val="00896B35"/>
    <w:rsid w:val="008C34B4"/>
    <w:rsid w:val="008E6A10"/>
    <w:rsid w:val="008F4E6F"/>
    <w:rsid w:val="00906DE8"/>
    <w:rsid w:val="00910F4E"/>
    <w:rsid w:val="009122D7"/>
    <w:rsid w:val="00922096"/>
    <w:rsid w:val="009278C0"/>
    <w:rsid w:val="00937E06"/>
    <w:rsid w:val="00941727"/>
    <w:rsid w:val="00944E0B"/>
    <w:rsid w:val="00961CF2"/>
    <w:rsid w:val="0099643E"/>
    <w:rsid w:val="009E175B"/>
    <w:rsid w:val="00A020A8"/>
    <w:rsid w:val="00A039F2"/>
    <w:rsid w:val="00A05918"/>
    <w:rsid w:val="00A30782"/>
    <w:rsid w:val="00A36515"/>
    <w:rsid w:val="00A423C4"/>
    <w:rsid w:val="00A44218"/>
    <w:rsid w:val="00A73636"/>
    <w:rsid w:val="00A7415F"/>
    <w:rsid w:val="00A77A03"/>
    <w:rsid w:val="00A77BD8"/>
    <w:rsid w:val="00A80A01"/>
    <w:rsid w:val="00AB1124"/>
    <w:rsid w:val="00AB11DE"/>
    <w:rsid w:val="00AE6D08"/>
    <w:rsid w:val="00AF4BDE"/>
    <w:rsid w:val="00B354A9"/>
    <w:rsid w:val="00B366F3"/>
    <w:rsid w:val="00B41781"/>
    <w:rsid w:val="00B44D9F"/>
    <w:rsid w:val="00B76F93"/>
    <w:rsid w:val="00B84D81"/>
    <w:rsid w:val="00B8512C"/>
    <w:rsid w:val="00BB246A"/>
    <w:rsid w:val="00BC0E0A"/>
    <w:rsid w:val="00BE0D8A"/>
    <w:rsid w:val="00BE5A75"/>
    <w:rsid w:val="00BF3937"/>
    <w:rsid w:val="00C0546D"/>
    <w:rsid w:val="00C310B6"/>
    <w:rsid w:val="00C43F59"/>
    <w:rsid w:val="00C46B4A"/>
    <w:rsid w:val="00C76AC1"/>
    <w:rsid w:val="00CA7180"/>
    <w:rsid w:val="00CB12DF"/>
    <w:rsid w:val="00CB2617"/>
    <w:rsid w:val="00CB6A20"/>
    <w:rsid w:val="00CC14F8"/>
    <w:rsid w:val="00CC1A7A"/>
    <w:rsid w:val="00CE56BA"/>
    <w:rsid w:val="00D200C2"/>
    <w:rsid w:val="00D21EB4"/>
    <w:rsid w:val="00D22249"/>
    <w:rsid w:val="00D25BFA"/>
    <w:rsid w:val="00D51ACB"/>
    <w:rsid w:val="00D75D2F"/>
    <w:rsid w:val="00DB35AC"/>
    <w:rsid w:val="00DD5B42"/>
    <w:rsid w:val="00E00936"/>
    <w:rsid w:val="00E10426"/>
    <w:rsid w:val="00E21671"/>
    <w:rsid w:val="00E233BE"/>
    <w:rsid w:val="00E45692"/>
    <w:rsid w:val="00E47BC5"/>
    <w:rsid w:val="00E74C5D"/>
    <w:rsid w:val="00E80B48"/>
    <w:rsid w:val="00EA2E62"/>
    <w:rsid w:val="00EA3ACE"/>
    <w:rsid w:val="00EB766C"/>
    <w:rsid w:val="00EC30CE"/>
    <w:rsid w:val="00EC3A8A"/>
    <w:rsid w:val="00ED30C2"/>
    <w:rsid w:val="00EE1532"/>
    <w:rsid w:val="00EF403E"/>
    <w:rsid w:val="00F014FC"/>
    <w:rsid w:val="00F03C66"/>
    <w:rsid w:val="00F04F7F"/>
    <w:rsid w:val="00F056C3"/>
    <w:rsid w:val="00F05889"/>
    <w:rsid w:val="00F10080"/>
    <w:rsid w:val="00F260E5"/>
    <w:rsid w:val="00F406A3"/>
    <w:rsid w:val="00F43810"/>
    <w:rsid w:val="00F47F95"/>
    <w:rsid w:val="00F675B2"/>
    <w:rsid w:val="00F802B8"/>
    <w:rsid w:val="00F962BD"/>
    <w:rsid w:val="00FA296C"/>
    <w:rsid w:val="00FA7825"/>
    <w:rsid w:val="00FB1700"/>
    <w:rsid w:val="00FD66E3"/>
    <w:rsid w:val="00FE2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efaultImageDpi w14:val="0"/>
  <w15:docId w15:val="{D9F70E4A-A231-48CE-B38E-73B6D654D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Normal Indent" w:semiHidden="1" w:unhideWhenUsed="1"/>
    <w:lsdException w:name="footnote text" w:semiHidden="1" w:uiPriority="0"/>
    <w:lsdException w:name="annotation text" w:semiHidden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/>
    <w:lsdException w:name="line number" w:semiHidden="1" w:unhideWhenUsed="1"/>
    <w:lsdException w:name="page number" w:semiHidden="1"/>
    <w:lsdException w:name="endnote reference" w:semiHidden="1"/>
    <w:lsdException w:name="endnote text" w:semiHidden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/>
    <w:lsdException w:name="Body Text" w:semiHidden="1"/>
    <w:lsdException w:name="Body Text Indent" w:semiHidden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/>
    <w:lsdException w:name="Body Text Indent 2" w:semiHidden="1"/>
    <w:lsdException w:name="Body Text Indent 3" w:semiHidden="1"/>
    <w:lsdException w:name="Block Text" w:semiHidden="1" w:unhideWhenUsed="1"/>
    <w:lsdException w:name="Hyperlink" w:semiHidden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D200C2"/>
    <w:pPr>
      <w:spacing w:before="240" w:after="0" w:line="360" w:lineRule="auto"/>
      <w:jc w:val="both"/>
    </w:pPr>
    <w:rPr>
      <w:rFonts w:ascii="Arial" w:eastAsia="Times New Roman" w:hAnsi="Arial" w:cs="Times New Roman"/>
      <w:kern w:val="12"/>
      <w:sz w:val="24"/>
      <w:szCs w:val="20"/>
    </w:rPr>
  </w:style>
  <w:style w:type="paragraph" w:styleId="berschrift1">
    <w:name w:val="heading 1"/>
    <w:basedOn w:val="Standard"/>
    <w:next w:val="Standard"/>
    <w:link w:val="berschrift1Zchn"/>
    <w:uiPriority w:val="99"/>
    <w:qFormat/>
    <w:rsid w:val="00D200C2"/>
    <w:pPr>
      <w:keepNext/>
      <w:spacing w:after="60"/>
      <w:outlineLvl w:val="0"/>
    </w:pPr>
    <w:rPr>
      <w:rFonts w:ascii="Verdana" w:hAnsi="Verdana" w:cs="Verdana"/>
      <w:b/>
      <w:bCs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9"/>
    <w:qFormat/>
    <w:rsid w:val="00D200C2"/>
    <w:pPr>
      <w:keepNext/>
      <w:spacing w:after="60"/>
      <w:outlineLvl w:val="1"/>
    </w:pPr>
    <w:rPr>
      <w:rFonts w:ascii="Verdana" w:hAnsi="Verdana" w:cs="Verdana"/>
      <w:b/>
      <w:bCs/>
      <w:i/>
      <w:iCs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9"/>
    <w:qFormat/>
    <w:rsid w:val="00D200C2"/>
    <w:pPr>
      <w:keepNext/>
      <w:tabs>
        <w:tab w:val="left" w:pos="1080"/>
      </w:tabs>
      <w:spacing w:after="60"/>
      <w:outlineLvl w:val="2"/>
    </w:pPr>
    <w:rPr>
      <w:rFonts w:cs="Arial"/>
      <w:b/>
      <w:bCs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9"/>
    <w:qFormat/>
    <w:rsid w:val="00D200C2"/>
    <w:pPr>
      <w:keepNext/>
      <w:spacing w:after="60"/>
      <w:outlineLvl w:val="3"/>
    </w:pPr>
    <w:rPr>
      <w:b/>
      <w:bCs/>
      <w:sz w:val="28"/>
      <w:szCs w:val="28"/>
    </w:rPr>
  </w:style>
  <w:style w:type="paragraph" w:styleId="berschrift5">
    <w:name w:val="heading 5"/>
    <w:basedOn w:val="Standard"/>
    <w:next w:val="Standard"/>
    <w:link w:val="berschrift5Zchn"/>
    <w:uiPriority w:val="99"/>
    <w:qFormat/>
    <w:rsid w:val="00D200C2"/>
    <w:pPr>
      <w:spacing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link w:val="berschrift6Zchn"/>
    <w:uiPriority w:val="99"/>
    <w:qFormat/>
    <w:rsid w:val="00D200C2"/>
    <w:pPr>
      <w:keepNext/>
      <w:tabs>
        <w:tab w:val="left" w:pos="540"/>
        <w:tab w:val="left" w:pos="1134"/>
      </w:tabs>
      <w:outlineLvl w:val="5"/>
    </w:pPr>
    <w:rPr>
      <w:b/>
      <w:bCs/>
    </w:rPr>
  </w:style>
  <w:style w:type="paragraph" w:styleId="berschrift7">
    <w:name w:val="heading 7"/>
    <w:basedOn w:val="Standard"/>
    <w:next w:val="Standard"/>
    <w:link w:val="berschrift7Zchn"/>
    <w:uiPriority w:val="99"/>
    <w:qFormat/>
    <w:rsid w:val="00D200C2"/>
    <w:pPr>
      <w:keepNext/>
      <w:ind w:left="1842" w:firstLine="282"/>
      <w:outlineLvl w:val="6"/>
    </w:pPr>
    <w:rPr>
      <w:i/>
      <w:iCs/>
    </w:rPr>
  </w:style>
  <w:style w:type="paragraph" w:styleId="berschrift8">
    <w:name w:val="heading 8"/>
    <w:basedOn w:val="Standard"/>
    <w:next w:val="Standard"/>
    <w:link w:val="berschrift8Zchn"/>
    <w:uiPriority w:val="99"/>
    <w:qFormat/>
    <w:rsid w:val="00D200C2"/>
    <w:pPr>
      <w:spacing w:after="60"/>
      <w:outlineLvl w:val="7"/>
    </w:pPr>
    <w:rPr>
      <w:i/>
      <w:iCs/>
    </w:rPr>
  </w:style>
  <w:style w:type="paragraph" w:styleId="berschrift9">
    <w:name w:val="heading 9"/>
    <w:basedOn w:val="Standard"/>
    <w:next w:val="Standard"/>
    <w:link w:val="berschrift9Zchn"/>
    <w:uiPriority w:val="99"/>
    <w:qFormat/>
    <w:rsid w:val="00D200C2"/>
    <w:pPr>
      <w:spacing w:after="60"/>
      <w:outlineLvl w:val="8"/>
    </w:pPr>
    <w:rPr>
      <w:rFonts w:cs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Funotenzeichen">
    <w:name w:val="footnote reference"/>
    <w:basedOn w:val="Absatz-Standardschriftart"/>
    <w:uiPriority w:val="99"/>
    <w:rsid w:val="00D200C2"/>
    <w:rPr>
      <w:vertAlign w:val="superscript"/>
    </w:rPr>
  </w:style>
  <w:style w:type="character" w:styleId="Seitenzahl">
    <w:name w:val="page number"/>
    <w:basedOn w:val="Absatz-Standardschriftart"/>
    <w:uiPriority w:val="99"/>
    <w:rsid w:val="00D200C2"/>
  </w:style>
  <w:style w:type="paragraph" w:customStyle="1" w:styleId="rStichwortverzeichnis">
    <w:name w:val="r_Stichwortverzeichnis"/>
    <w:uiPriority w:val="99"/>
    <w:rsid w:val="00D200C2"/>
    <w:pPr>
      <w:keepNext/>
      <w:widowControl w:val="0"/>
      <w:numPr>
        <w:numId w:val="17"/>
      </w:numPr>
      <w:suppressAutoHyphens/>
      <w:autoSpaceDE w:val="0"/>
      <w:autoSpaceDN w:val="0"/>
      <w:adjustRightInd w:val="0"/>
      <w:spacing w:before="240" w:after="60" w:line="240" w:lineRule="auto"/>
      <w:outlineLvl w:val="0"/>
    </w:pPr>
    <w:rPr>
      <w:rFonts w:ascii="Arial" w:eastAsia="Times New Roman" w:hAnsi="Arial" w:cs="Arial"/>
      <w:b/>
      <w:bCs/>
      <w:color w:val="000000"/>
      <w:sz w:val="24"/>
      <w:szCs w:val="24"/>
      <w:u w:color="000000"/>
      <w:lang w:val="en-GB"/>
    </w:rPr>
  </w:style>
  <w:style w:type="character" w:customStyle="1" w:styleId="Nummer">
    <w:name w:val="Nummer"/>
    <w:uiPriority w:val="99"/>
    <w:rsid w:val="00D200C2"/>
    <w:rPr>
      <w:b/>
      <w:bCs/>
      <w:color w:val="FFFFFF"/>
      <w:shd w:val="clear" w:color="000000" w:fill="000000"/>
    </w:rPr>
  </w:style>
  <w:style w:type="paragraph" w:styleId="Funotentext">
    <w:name w:val="footnote text"/>
    <w:basedOn w:val="Standard"/>
    <w:link w:val="FunotentextZchn"/>
    <w:rsid w:val="00D200C2"/>
    <w:pPr>
      <w:ind w:firstLine="284"/>
    </w:pPr>
  </w:style>
  <w:style w:type="character" w:customStyle="1" w:styleId="FunotentextZchn">
    <w:name w:val="Fußnotentext Zchn"/>
    <w:link w:val="Funotentext"/>
    <w:rsid w:val="00D200C2"/>
    <w:rPr>
      <w:rFonts w:ascii="Arial" w:eastAsia="Times New Roman" w:hAnsi="Arial" w:cs="Times New Roman"/>
      <w:kern w:val="12"/>
      <w:sz w:val="24"/>
      <w:szCs w:val="20"/>
    </w:rPr>
  </w:style>
  <w:style w:type="paragraph" w:customStyle="1" w:styleId="rliste2kasten">
    <w:name w:val="r_liste2kasten"/>
    <w:uiPriority w:val="99"/>
    <w:rsid w:val="00D200C2"/>
    <w:pPr>
      <w:numPr>
        <w:numId w:val="5"/>
      </w:numPr>
      <w:tabs>
        <w:tab w:val="left" w:pos="1068"/>
      </w:tabs>
      <w:suppressAutoHyphens/>
      <w:autoSpaceDE w:val="0"/>
      <w:autoSpaceDN w:val="0"/>
      <w:adjustRightInd w:val="0"/>
      <w:spacing w:after="0" w:line="240" w:lineRule="auto"/>
      <w:ind w:left="1068" w:hanging="360"/>
    </w:pPr>
    <w:rPr>
      <w:rFonts w:ascii="Times New Roman" w:eastAsia="Times New Roman" w:hAnsi="Times New Roman" w:cs="Times New Roman"/>
      <w:color w:val="000000"/>
      <w:sz w:val="24"/>
      <w:szCs w:val="24"/>
      <w:u w:color="000000"/>
      <w:lang w:val="en-GB"/>
    </w:rPr>
  </w:style>
  <w:style w:type="character" w:customStyle="1" w:styleId="rTiefstellen">
    <w:name w:val="r_Tiefstellen"/>
    <w:uiPriority w:val="99"/>
    <w:rsid w:val="00D200C2"/>
    <w:rPr>
      <w:vertAlign w:val="subscript"/>
    </w:rPr>
  </w:style>
  <w:style w:type="paragraph" w:customStyle="1" w:styleId="BodyTextIndent21">
    <w:name w:val="Body Text Indent 2_1"/>
    <w:uiPriority w:val="99"/>
    <w:rsid w:val="00D200C2"/>
    <w:p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uppressAutoHyphens/>
      <w:autoSpaceDE w:val="0"/>
      <w:autoSpaceDN w:val="0"/>
      <w:adjustRightInd w:val="0"/>
      <w:spacing w:after="0" w:line="240" w:lineRule="auto"/>
      <w:ind w:left="708"/>
      <w:jc w:val="both"/>
    </w:pPr>
    <w:rPr>
      <w:rFonts w:ascii="Calisto MT" w:eastAsia="Times New Roman" w:hAnsi="Calisto MT" w:cs="Calisto MT"/>
      <w:color w:val="000000"/>
      <w:sz w:val="24"/>
      <w:szCs w:val="24"/>
      <w:u w:color="000000"/>
    </w:rPr>
  </w:style>
  <w:style w:type="character" w:customStyle="1" w:styleId="rzfindex">
    <w:name w:val="r_zf_index"/>
    <w:uiPriority w:val="99"/>
    <w:rsid w:val="00D200C2"/>
    <w:rPr>
      <w:color w:val="800080"/>
      <w:lang w:val="en-GB"/>
    </w:rPr>
  </w:style>
  <w:style w:type="paragraph" w:customStyle="1" w:styleId="rliste2punkt">
    <w:name w:val="r_liste2punkt"/>
    <w:uiPriority w:val="99"/>
    <w:rsid w:val="00D200C2"/>
    <w:pPr>
      <w:numPr>
        <w:numId w:val="8"/>
      </w:numPr>
      <w:tabs>
        <w:tab w:val="left" w:pos="851"/>
        <w:tab w:val="left" w:pos="1068"/>
      </w:tabs>
      <w:suppressAutoHyphens/>
      <w:autoSpaceDE w:val="0"/>
      <w:autoSpaceDN w:val="0"/>
      <w:adjustRightInd w:val="0"/>
      <w:spacing w:before="60" w:after="0" w:line="240" w:lineRule="auto"/>
      <w:ind w:left="1068" w:hanging="360"/>
    </w:pPr>
    <w:rPr>
      <w:rFonts w:ascii="Times New Roman" w:eastAsia="Times New Roman" w:hAnsi="Times New Roman" w:cs="Times New Roman"/>
      <w:color w:val="000000"/>
      <w:sz w:val="24"/>
      <w:szCs w:val="24"/>
      <w:u w:color="000000"/>
      <w:lang w:val="en-GB"/>
    </w:rPr>
  </w:style>
  <w:style w:type="paragraph" w:customStyle="1" w:styleId="rBeispielEnde">
    <w:name w:val="r_Beispiel Ende"/>
    <w:uiPriority w:val="99"/>
    <w:rsid w:val="00D200C2"/>
    <w:pPr>
      <w:widowControl w:val="0"/>
      <w:pBdr>
        <w:left w:val="single" w:sz="12" w:space="4" w:color="800080"/>
        <w:bottom w:val="single" w:sz="12" w:space="1" w:color="800080"/>
        <w:right w:val="single" w:sz="12" w:space="4" w:color="800080"/>
      </w:pBdr>
      <w:suppressAutoHyphens/>
      <w:autoSpaceDE w:val="0"/>
      <w:autoSpaceDN w:val="0"/>
      <w:adjustRightInd w:val="0"/>
      <w:spacing w:after="0" w:line="240" w:lineRule="auto"/>
      <w:ind w:left="851" w:hanging="851"/>
    </w:pPr>
    <w:rPr>
      <w:rFonts w:ascii="Times New Roman" w:eastAsia="Times New Roman" w:hAnsi="Times New Roman" w:cs="Times New Roman"/>
      <w:color w:val="000000"/>
      <w:sz w:val="20"/>
      <w:szCs w:val="20"/>
      <w:u w:color="000000"/>
    </w:rPr>
  </w:style>
  <w:style w:type="character" w:customStyle="1" w:styleId="text">
    <w:name w:val="text"/>
    <w:uiPriority w:val="99"/>
    <w:rsid w:val="00D200C2"/>
    <w:rPr>
      <w:b/>
      <w:bCs/>
      <w:color w:val="0000FF"/>
    </w:rPr>
  </w:style>
  <w:style w:type="paragraph" w:customStyle="1" w:styleId="Literaturauswahl">
    <w:name w:val="Literaturauswahl"/>
    <w:uiPriority w:val="99"/>
    <w:rsid w:val="00D200C2"/>
    <w:pPr>
      <w:suppressAutoHyphens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19"/>
      <w:szCs w:val="19"/>
      <w:u w:color="000000"/>
    </w:rPr>
  </w:style>
  <w:style w:type="paragraph" w:customStyle="1" w:styleId="rrandziffer">
    <w:name w:val="r_randziffer"/>
    <w:uiPriority w:val="99"/>
    <w:rsid w:val="00D200C2"/>
    <w:pPr>
      <w:framePr w:wrap="auto" w:vAnchor="text" w:hAnchor="text" w:y="1"/>
      <w:suppressAutoHyphens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u w:color="33CCCC"/>
    </w:rPr>
  </w:style>
  <w:style w:type="paragraph" w:customStyle="1" w:styleId="rTippAnfang">
    <w:name w:val="r_Tipp Anfang"/>
    <w:uiPriority w:val="99"/>
    <w:rsid w:val="00D200C2"/>
    <w:pPr>
      <w:widowControl w:val="0"/>
      <w:pBdr>
        <w:top w:val="single" w:sz="12" w:space="1" w:color="0000FF"/>
        <w:left w:val="single" w:sz="12" w:space="4" w:color="0000FF"/>
        <w:right w:val="single" w:sz="12" w:space="4" w:color="0000FF"/>
      </w:pBdr>
      <w:suppressAutoHyphens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u w:color="000000"/>
    </w:rPr>
  </w:style>
  <w:style w:type="character" w:customStyle="1" w:styleId="zaehler">
    <w:name w:val="zaehler"/>
    <w:uiPriority w:val="99"/>
    <w:rsid w:val="00D200C2"/>
    <w:rPr>
      <w:color w:val="FF9900"/>
    </w:rPr>
  </w:style>
  <w:style w:type="paragraph" w:customStyle="1" w:styleId="rliste2abc">
    <w:name w:val="r_liste2abc"/>
    <w:uiPriority w:val="99"/>
    <w:rsid w:val="00D200C2"/>
    <w:pPr>
      <w:numPr>
        <w:numId w:val="20"/>
      </w:numPr>
      <w:tabs>
        <w:tab w:val="left" w:pos="1068"/>
      </w:tabs>
      <w:suppressAutoHyphens/>
      <w:autoSpaceDE w:val="0"/>
      <w:autoSpaceDN w:val="0"/>
      <w:adjustRightInd w:val="0"/>
      <w:spacing w:before="60" w:after="0" w:line="240" w:lineRule="auto"/>
      <w:ind w:left="1068" w:hanging="360"/>
    </w:pPr>
    <w:rPr>
      <w:rFonts w:ascii="Times New Roman" w:eastAsia="Times New Roman" w:hAnsi="Times New Roman" w:cs="Times New Roman"/>
      <w:color w:val="000000"/>
      <w:sz w:val="24"/>
      <w:szCs w:val="24"/>
      <w:u w:color="000000"/>
      <w:lang w:val="en-GB"/>
    </w:rPr>
  </w:style>
  <w:style w:type="character" w:customStyle="1" w:styleId="rHochstellen">
    <w:name w:val="r_Hochstellen"/>
    <w:uiPriority w:val="99"/>
    <w:rsid w:val="00D200C2"/>
    <w:rPr>
      <w:vertAlign w:val="superscript"/>
    </w:rPr>
  </w:style>
  <w:style w:type="character" w:customStyle="1" w:styleId="rzfFormularlinie">
    <w:name w:val="r_zf_Formularlinie"/>
    <w:uiPriority w:val="99"/>
    <w:rsid w:val="00D200C2"/>
    <w:rPr>
      <w:color w:val="008000"/>
      <w:sz w:val="22"/>
      <w:szCs w:val="22"/>
    </w:rPr>
  </w:style>
  <w:style w:type="paragraph" w:customStyle="1" w:styleId="rliste3punkt">
    <w:name w:val="r_liste3punkt"/>
    <w:uiPriority w:val="99"/>
    <w:rsid w:val="00D200C2"/>
    <w:pPr>
      <w:numPr>
        <w:numId w:val="7"/>
      </w:numPr>
      <w:tabs>
        <w:tab w:val="left" w:pos="1428"/>
      </w:tabs>
      <w:suppressAutoHyphens/>
      <w:autoSpaceDE w:val="0"/>
      <w:autoSpaceDN w:val="0"/>
      <w:adjustRightInd w:val="0"/>
      <w:spacing w:after="0" w:line="240" w:lineRule="auto"/>
      <w:ind w:left="1428" w:hanging="360"/>
    </w:pPr>
    <w:rPr>
      <w:rFonts w:ascii="Times New Roman" w:eastAsia="Times New Roman" w:hAnsi="Times New Roman" w:cs="Times New Roman"/>
      <w:color w:val="000000"/>
      <w:sz w:val="24"/>
      <w:szCs w:val="24"/>
      <w:u w:color="000000"/>
    </w:rPr>
  </w:style>
  <w:style w:type="paragraph" w:customStyle="1" w:styleId="rStandard">
    <w:name w:val="r_Standard"/>
    <w:uiPriority w:val="99"/>
    <w:rsid w:val="00D200C2"/>
    <w:pPr>
      <w:numPr>
        <w:numId w:val="10"/>
      </w:numPr>
      <w:suppressAutoHyphens/>
      <w:autoSpaceDE w:val="0"/>
      <w:autoSpaceDN w:val="0"/>
      <w:adjustRightInd w:val="0"/>
      <w:spacing w:before="240"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u w:color="000000"/>
    </w:rPr>
  </w:style>
  <w:style w:type="paragraph" w:styleId="StandardWeb">
    <w:name w:val="Normal (Web)"/>
    <w:basedOn w:val="Standard"/>
    <w:uiPriority w:val="99"/>
    <w:rsid w:val="00D200C2"/>
    <w:pPr>
      <w:spacing w:before="60" w:after="60"/>
    </w:pPr>
  </w:style>
  <w:style w:type="paragraph" w:customStyle="1" w:styleId="Vertragsklausel">
    <w:name w:val="Vertragsklausel"/>
    <w:uiPriority w:val="99"/>
    <w:rsid w:val="00D200C2"/>
    <w:pPr>
      <w:tabs>
        <w:tab w:val="left" w:pos="567"/>
      </w:tabs>
      <w:suppressAutoHyphens/>
      <w:autoSpaceDE w:val="0"/>
      <w:autoSpaceDN w:val="0"/>
      <w:adjustRightInd w:val="0"/>
      <w:spacing w:after="0" w:line="240" w:lineRule="auto"/>
      <w:ind w:left="567" w:hanging="567"/>
    </w:pPr>
    <w:rPr>
      <w:rFonts w:ascii="Times New Roman" w:eastAsia="Times New Roman" w:hAnsi="Times New Roman" w:cs="Times New Roman"/>
      <w:color w:val="000000"/>
      <w:sz w:val="24"/>
      <w:szCs w:val="24"/>
      <w:u w:color="000000"/>
    </w:rPr>
  </w:style>
  <w:style w:type="paragraph" w:customStyle="1" w:styleId="rGesetzUeb">
    <w:name w:val="r_GesetzUeb"/>
    <w:uiPriority w:val="99"/>
    <w:rsid w:val="00D200C2"/>
    <w:pPr>
      <w:suppressAutoHyphens/>
      <w:autoSpaceDE w:val="0"/>
      <w:autoSpaceDN w:val="0"/>
      <w:adjustRightInd w:val="0"/>
      <w:spacing w:before="120" w:after="120" w:line="240" w:lineRule="auto"/>
      <w:jc w:val="center"/>
    </w:pPr>
    <w:rPr>
      <w:rFonts w:ascii="Times New Roman" w:eastAsia="Times New Roman" w:hAnsi="Times New Roman" w:cs="Times New Roman"/>
      <w:color w:val="000000"/>
      <w:sz w:val="28"/>
      <w:szCs w:val="28"/>
      <w:u w:color="000000"/>
    </w:rPr>
  </w:style>
  <w:style w:type="character" w:styleId="Endnotenzeichen">
    <w:name w:val="endnote reference"/>
    <w:basedOn w:val="Absatz-Standardschriftart"/>
    <w:uiPriority w:val="99"/>
    <w:rsid w:val="00D200C2"/>
    <w:rPr>
      <w:vertAlign w:val="superscript"/>
    </w:rPr>
  </w:style>
  <w:style w:type="paragraph" w:styleId="Verzeichnis6">
    <w:name w:val="toc 6"/>
    <w:basedOn w:val="Standard"/>
    <w:next w:val="Standard"/>
    <w:uiPriority w:val="99"/>
    <w:rsid w:val="00D200C2"/>
    <w:pPr>
      <w:ind w:left="1200"/>
    </w:pPr>
  </w:style>
  <w:style w:type="paragraph" w:styleId="Verzeichnis7">
    <w:name w:val="toc 7"/>
    <w:basedOn w:val="Standard"/>
    <w:next w:val="Standard"/>
    <w:uiPriority w:val="99"/>
    <w:rsid w:val="00D200C2"/>
    <w:pPr>
      <w:ind w:left="1440"/>
    </w:pPr>
  </w:style>
  <w:style w:type="paragraph" w:styleId="Verzeichnis4">
    <w:name w:val="toc 4"/>
    <w:basedOn w:val="Standard"/>
    <w:next w:val="Standard"/>
    <w:uiPriority w:val="99"/>
    <w:rsid w:val="00D200C2"/>
    <w:pPr>
      <w:ind w:left="720"/>
    </w:pPr>
  </w:style>
  <w:style w:type="paragraph" w:styleId="Verzeichnis5">
    <w:name w:val="toc 5"/>
    <w:basedOn w:val="Standard"/>
    <w:next w:val="Standard"/>
    <w:uiPriority w:val="99"/>
    <w:rsid w:val="00D200C2"/>
    <w:pPr>
      <w:ind w:left="960"/>
    </w:pPr>
  </w:style>
  <w:style w:type="paragraph" w:styleId="Verzeichnis2">
    <w:name w:val="toc 2"/>
    <w:basedOn w:val="Standard"/>
    <w:next w:val="Standard"/>
    <w:uiPriority w:val="99"/>
    <w:rsid w:val="00D200C2"/>
    <w:pPr>
      <w:ind w:left="240"/>
    </w:pPr>
  </w:style>
  <w:style w:type="paragraph" w:styleId="Verzeichnis3">
    <w:name w:val="toc 3"/>
    <w:basedOn w:val="Standard"/>
    <w:next w:val="Standard"/>
    <w:uiPriority w:val="99"/>
    <w:rsid w:val="00D200C2"/>
    <w:pPr>
      <w:ind w:left="480"/>
    </w:pPr>
  </w:style>
  <w:style w:type="paragraph" w:styleId="Sprechblasentext">
    <w:name w:val="Balloon Text"/>
    <w:basedOn w:val="Standard"/>
    <w:link w:val="SprechblasentextZchn"/>
    <w:uiPriority w:val="99"/>
    <w:rsid w:val="00D200C2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rsid w:val="00D200C2"/>
    <w:rPr>
      <w:rFonts w:ascii="Tahoma" w:eastAsia="Times New Roman" w:hAnsi="Tahoma" w:cs="Tahoma"/>
      <w:kern w:val="12"/>
      <w:sz w:val="16"/>
      <w:szCs w:val="16"/>
    </w:rPr>
  </w:style>
  <w:style w:type="paragraph" w:styleId="Verzeichnis1">
    <w:name w:val="toc 1"/>
    <w:basedOn w:val="Standard"/>
    <w:next w:val="Standard"/>
    <w:uiPriority w:val="99"/>
    <w:rsid w:val="00D200C2"/>
  </w:style>
  <w:style w:type="paragraph" w:customStyle="1" w:styleId="rliste1abc">
    <w:name w:val="r_liste1abc"/>
    <w:uiPriority w:val="99"/>
    <w:rsid w:val="00D200C2"/>
    <w:pPr>
      <w:numPr>
        <w:numId w:val="21"/>
      </w:numPr>
      <w:tabs>
        <w:tab w:val="left" w:pos="360"/>
      </w:tabs>
      <w:suppressAutoHyphens/>
      <w:autoSpaceDE w:val="0"/>
      <w:autoSpaceDN w:val="0"/>
      <w:adjustRightInd w:val="0"/>
      <w:spacing w:before="60" w:after="0" w:line="240" w:lineRule="auto"/>
      <w:ind w:left="360" w:hanging="360"/>
    </w:pPr>
    <w:rPr>
      <w:rFonts w:ascii="Times New Roman" w:eastAsia="Times New Roman" w:hAnsi="Times New Roman" w:cs="Times New Roman"/>
      <w:color w:val="000000"/>
      <w:sz w:val="24"/>
      <w:szCs w:val="24"/>
      <w:u w:color="000000"/>
    </w:rPr>
  </w:style>
  <w:style w:type="character" w:customStyle="1" w:styleId="Verweis">
    <w:name w:val="Verweis"/>
    <w:uiPriority w:val="99"/>
    <w:rsid w:val="00D200C2"/>
    <w:rPr>
      <w:color w:val="FF0000"/>
    </w:rPr>
  </w:style>
  <w:style w:type="paragraph" w:customStyle="1" w:styleId="rNote">
    <w:name w:val="r_Note"/>
    <w:uiPriority w:val="99"/>
    <w:rsid w:val="00D200C2"/>
    <w:pPr>
      <w:tabs>
        <w:tab w:val="left" w:pos="1134"/>
      </w:tabs>
      <w:suppressAutoHyphens/>
      <w:autoSpaceDE w:val="0"/>
      <w:autoSpaceDN w:val="0"/>
      <w:adjustRightInd w:val="0"/>
      <w:spacing w:after="0" w:line="240" w:lineRule="auto"/>
      <w:ind w:left="1134" w:hanging="1134"/>
    </w:pPr>
    <w:rPr>
      <w:rFonts w:ascii="Times New Roman" w:eastAsia="Times New Roman" w:hAnsi="Times New Roman" w:cs="Times New Roman"/>
      <w:color w:val="000000"/>
      <w:sz w:val="24"/>
      <w:szCs w:val="24"/>
      <w:u w:color="000000"/>
    </w:rPr>
  </w:style>
  <w:style w:type="paragraph" w:customStyle="1" w:styleId="rTippEnde">
    <w:name w:val="r_Tipp Ende"/>
    <w:uiPriority w:val="99"/>
    <w:rsid w:val="00D200C2"/>
    <w:pPr>
      <w:widowControl w:val="0"/>
      <w:pBdr>
        <w:left w:val="single" w:sz="12" w:space="4" w:color="0000FF"/>
        <w:bottom w:val="single" w:sz="12" w:space="1" w:color="0000FF"/>
        <w:right w:val="single" w:sz="12" w:space="4" w:color="0000FF"/>
      </w:pBdr>
      <w:suppressAutoHyphens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u w:color="000000"/>
    </w:rPr>
  </w:style>
  <w:style w:type="paragraph" w:customStyle="1" w:styleId="rliste3strich">
    <w:name w:val="r_liste3strich"/>
    <w:uiPriority w:val="99"/>
    <w:rsid w:val="00D200C2"/>
    <w:pPr>
      <w:numPr>
        <w:numId w:val="19"/>
      </w:numPr>
      <w:tabs>
        <w:tab w:val="left" w:pos="1428"/>
      </w:tabs>
      <w:suppressAutoHyphens/>
      <w:autoSpaceDE w:val="0"/>
      <w:autoSpaceDN w:val="0"/>
      <w:adjustRightInd w:val="0"/>
      <w:spacing w:after="0" w:line="240" w:lineRule="auto"/>
      <w:ind w:left="1428" w:hanging="360"/>
    </w:pPr>
    <w:rPr>
      <w:rFonts w:ascii="Times New Roman" w:eastAsia="Times New Roman" w:hAnsi="Times New Roman" w:cs="Times New Roman"/>
      <w:color w:val="000000"/>
      <w:sz w:val="24"/>
      <w:szCs w:val="24"/>
      <w:u w:color="000000"/>
      <w:lang w:val="en-GB"/>
    </w:rPr>
  </w:style>
  <w:style w:type="paragraph" w:customStyle="1" w:styleId="rbildtitel">
    <w:name w:val="r_bildtitel"/>
    <w:uiPriority w:val="99"/>
    <w:rsid w:val="00D200C2"/>
    <w:pPr>
      <w:pBdr>
        <w:top w:val="single" w:sz="12" w:space="1" w:color="000000"/>
        <w:left w:val="single" w:sz="12" w:space="4" w:color="000000"/>
        <w:right w:val="single" w:sz="12" w:space="4" w:color="000000"/>
      </w:pBdr>
      <w:suppressAutoHyphens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u w:color="000000"/>
      <w:lang w:val="en-GB"/>
    </w:rPr>
  </w:style>
  <w:style w:type="paragraph" w:customStyle="1" w:styleId="rliste1man">
    <w:name w:val="r_liste1man"/>
    <w:uiPriority w:val="99"/>
    <w:rsid w:val="00D200C2"/>
    <w:pPr>
      <w:tabs>
        <w:tab w:val="left" w:pos="357"/>
      </w:tabs>
      <w:suppressAutoHyphens/>
      <w:autoSpaceDE w:val="0"/>
      <w:autoSpaceDN w:val="0"/>
      <w:adjustRightInd w:val="0"/>
      <w:spacing w:after="0" w:line="240" w:lineRule="auto"/>
      <w:ind w:left="357"/>
    </w:pPr>
    <w:rPr>
      <w:rFonts w:ascii="Times New Roman" w:eastAsia="Times New Roman" w:hAnsi="Times New Roman" w:cs="Times New Roman"/>
      <w:color w:val="000000"/>
      <w:sz w:val="24"/>
      <w:szCs w:val="24"/>
      <w:u w:color="000000"/>
      <w:lang w:val="en-GB"/>
    </w:rPr>
  </w:style>
  <w:style w:type="paragraph" w:customStyle="1" w:styleId="rbild">
    <w:name w:val="r_bild"/>
    <w:uiPriority w:val="99"/>
    <w:rsid w:val="00D200C2"/>
    <w:pPr>
      <w:pBdr>
        <w:top w:val="single" w:sz="12" w:space="1" w:color="000000"/>
        <w:left w:val="single" w:sz="12" w:space="4" w:color="000000"/>
        <w:right w:val="single" w:sz="12" w:space="4" w:color="000000"/>
      </w:pBdr>
      <w:suppressAutoHyphens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u w:color="000000"/>
    </w:rPr>
  </w:style>
  <w:style w:type="paragraph" w:customStyle="1" w:styleId="rGesetz">
    <w:name w:val="r_Gesetz"/>
    <w:uiPriority w:val="99"/>
    <w:rsid w:val="00D200C2"/>
    <w:pPr>
      <w:suppressAutoHyphens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u w:color="000000"/>
    </w:rPr>
  </w:style>
  <w:style w:type="paragraph" w:styleId="Endnotentext">
    <w:name w:val="endnote text"/>
    <w:basedOn w:val="Standard"/>
    <w:link w:val="EndnotentextZchn"/>
    <w:uiPriority w:val="99"/>
    <w:rsid w:val="00D200C2"/>
    <w:rPr>
      <w:rFonts w:cs="Arial"/>
      <w:sz w:val="20"/>
      <w:lang w:val="fr-FR"/>
    </w:rPr>
  </w:style>
  <w:style w:type="character" w:customStyle="1" w:styleId="EndnotentextZchn">
    <w:name w:val="Endnotentext Zchn"/>
    <w:basedOn w:val="Absatz-Standardschriftart"/>
    <w:link w:val="Endnotentext"/>
    <w:uiPriority w:val="99"/>
    <w:rsid w:val="00D200C2"/>
    <w:rPr>
      <w:rFonts w:ascii="Arial" w:eastAsia="Times New Roman" w:hAnsi="Arial" w:cs="Arial"/>
      <w:kern w:val="12"/>
      <w:sz w:val="20"/>
      <w:szCs w:val="20"/>
      <w:lang w:val="fr-FR"/>
    </w:rPr>
  </w:style>
  <w:style w:type="character" w:customStyle="1" w:styleId="rzfnote">
    <w:name w:val="r_zf_note"/>
    <w:uiPriority w:val="99"/>
    <w:rsid w:val="00D200C2"/>
    <w:rPr>
      <w:color w:val="33CCCC"/>
    </w:rPr>
  </w:style>
  <w:style w:type="paragraph" w:customStyle="1" w:styleId="BodyText21">
    <w:name w:val="Body Text 2_1"/>
    <w:uiPriority w:val="99"/>
    <w:rsid w:val="00D200C2"/>
    <w:pPr>
      <w:widowControl w:val="0"/>
      <w:suppressAutoHyphens/>
      <w:autoSpaceDE w:val="0"/>
      <w:autoSpaceDN w:val="0"/>
      <w:adjustRightInd w:val="0"/>
      <w:spacing w:after="0" w:line="240" w:lineRule="auto"/>
      <w:ind w:left="1560" w:hanging="851"/>
    </w:pPr>
    <w:rPr>
      <w:rFonts w:ascii="Times New Roman" w:eastAsia="Times New Roman" w:hAnsi="Times New Roman" w:cs="Times New Roman"/>
      <w:color w:val="000000"/>
      <w:sz w:val="24"/>
      <w:szCs w:val="24"/>
      <w:u w:color="000000"/>
      <w:lang w:val="en-GB"/>
    </w:rPr>
  </w:style>
  <w:style w:type="paragraph" w:customStyle="1" w:styleId="rBeispiel">
    <w:name w:val="r_Beispiel"/>
    <w:uiPriority w:val="99"/>
    <w:rsid w:val="00D200C2"/>
    <w:pPr>
      <w:pBdr>
        <w:top w:val="single" w:sz="12" w:space="1" w:color="000000"/>
        <w:left w:val="single" w:sz="12" w:space="4" w:color="000000"/>
        <w:bottom w:val="single" w:sz="12" w:space="1" w:color="000000"/>
        <w:right w:val="single" w:sz="12" w:space="4" w:color="000000"/>
      </w:pBdr>
      <w:suppressAutoHyphens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u w:color="000000"/>
    </w:rPr>
  </w:style>
  <w:style w:type="character" w:customStyle="1" w:styleId="rzfcode">
    <w:name w:val="r_zf_code"/>
    <w:uiPriority w:val="99"/>
    <w:rsid w:val="00D200C2"/>
    <w:rPr>
      <w:rFonts w:ascii="Helvetica" w:eastAsia="Times New Roman" w:hAnsi="Helvetica" w:cs="Helvetica"/>
      <w:smallCaps/>
      <w:color w:val="800080"/>
    </w:rPr>
  </w:style>
  <w:style w:type="paragraph" w:customStyle="1" w:styleId="rliste2strich">
    <w:name w:val="r_liste2strich"/>
    <w:uiPriority w:val="99"/>
    <w:rsid w:val="00D200C2"/>
    <w:pPr>
      <w:numPr>
        <w:numId w:val="15"/>
      </w:numPr>
      <w:tabs>
        <w:tab w:val="left" w:pos="1068"/>
      </w:tabs>
      <w:suppressAutoHyphens/>
      <w:autoSpaceDE w:val="0"/>
      <w:autoSpaceDN w:val="0"/>
      <w:adjustRightInd w:val="0"/>
      <w:spacing w:before="60" w:after="0" w:line="240" w:lineRule="auto"/>
      <w:ind w:left="1068" w:hanging="360"/>
    </w:pPr>
    <w:rPr>
      <w:rFonts w:ascii="Times New Roman" w:eastAsia="Times New Roman" w:hAnsi="Times New Roman" w:cs="Times New Roman"/>
      <w:color w:val="000000"/>
      <w:sz w:val="24"/>
      <w:szCs w:val="24"/>
      <w:u w:color="000000"/>
      <w:lang w:val="en-GB"/>
    </w:rPr>
  </w:style>
  <w:style w:type="paragraph" w:styleId="Verzeichnis8">
    <w:name w:val="toc 8"/>
    <w:basedOn w:val="Standard"/>
    <w:next w:val="Standard"/>
    <w:uiPriority w:val="99"/>
    <w:rsid w:val="00D200C2"/>
    <w:pPr>
      <w:ind w:left="1680"/>
    </w:pPr>
  </w:style>
  <w:style w:type="paragraph" w:customStyle="1" w:styleId="rliste1num">
    <w:name w:val="r_liste1num"/>
    <w:uiPriority w:val="99"/>
    <w:rsid w:val="00D200C2"/>
    <w:pPr>
      <w:numPr>
        <w:numId w:val="13"/>
      </w:numPr>
      <w:tabs>
        <w:tab w:val="left" w:pos="360"/>
      </w:tabs>
      <w:suppressAutoHyphens/>
      <w:autoSpaceDE w:val="0"/>
      <w:autoSpaceDN w:val="0"/>
      <w:adjustRightInd w:val="0"/>
      <w:spacing w:before="60" w:after="0" w:line="240" w:lineRule="auto"/>
      <w:ind w:left="360" w:hanging="360"/>
    </w:pPr>
    <w:rPr>
      <w:rFonts w:ascii="Times New Roman" w:eastAsia="Times New Roman" w:hAnsi="Times New Roman" w:cs="Times New Roman"/>
      <w:color w:val="000000"/>
      <w:sz w:val="24"/>
      <w:szCs w:val="24"/>
      <w:u w:color="000000"/>
      <w:lang w:val="en-GB"/>
    </w:rPr>
  </w:style>
  <w:style w:type="paragraph" w:styleId="Verzeichnis9">
    <w:name w:val="toc 9"/>
    <w:basedOn w:val="Standard"/>
    <w:next w:val="Standard"/>
    <w:uiPriority w:val="99"/>
    <w:rsid w:val="00D200C2"/>
    <w:pPr>
      <w:ind w:left="1920"/>
    </w:pPr>
  </w:style>
  <w:style w:type="character" w:customStyle="1" w:styleId="rzfkastenb">
    <w:name w:val="r_zf_kastenüb"/>
    <w:uiPriority w:val="99"/>
    <w:rsid w:val="00D200C2"/>
    <w:rPr>
      <w:b/>
      <w:bCs/>
      <w:color w:val="0000FF"/>
    </w:rPr>
  </w:style>
  <w:style w:type="paragraph" w:customStyle="1" w:styleId="BodyText22">
    <w:name w:val="Body Text 2_2"/>
    <w:uiPriority w:val="99"/>
    <w:rsid w:val="00D200C2"/>
    <w:pPr>
      <w:suppressAutoHyphens/>
      <w:autoSpaceDE w:val="0"/>
      <w:autoSpaceDN w:val="0"/>
      <w:adjustRightInd w:val="0"/>
      <w:spacing w:after="0" w:line="240" w:lineRule="auto"/>
      <w:jc w:val="center"/>
    </w:pPr>
    <w:rPr>
      <w:rFonts w:ascii="Calisto MT" w:eastAsia="Times New Roman" w:hAnsi="Calisto MT" w:cs="Calisto MT"/>
      <w:b/>
      <w:bCs/>
      <w:color w:val="000000"/>
      <w:sz w:val="26"/>
      <w:szCs w:val="26"/>
      <w:u w:color="000000"/>
      <w:lang w:val="fr-FR"/>
    </w:rPr>
  </w:style>
  <w:style w:type="paragraph" w:customStyle="1" w:styleId="VVariante">
    <w:name w:val="V Variante"/>
    <w:uiPriority w:val="99"/>
    <w:rsid w:val="00D200C2"/>
    <w:pPr>
      <w:tabs>
        <w:tab w:val="left" w:pos="1985"/>
      </w:tabs>
      <w:suppressAutoHyphens/>
      <w:autoSpaceDE w:val="0"/>
      <w:autoSpaceDN w:val="0"/>
      <w:adjustRightInd w:val="0"/>
      <w:spacing w:after="0" w:line="240" w:lineRule="auto"/>
      <w:ind w:left="2410" w:hanging="1843"/>
    </w:pPr>
    <w:rPr>
      <w:rFonts w:ascii="Times New Roman" w:eastAsia="Times New Roman" w:hAnsi="Times New Roman" w:cs="Times New Roman"/>
      <w:color w:val="000000"/>
      <w:sz w:val="21"/>
      <w:szCs w:val="21"/>
      <w:u w:color="000000"/>
    </w:rPr>
  </w:style>
  <w:style w:type="character" w:customStyle="1" w:styleId="Listenr">
    <w:name w:val="Listenr"/>
    <w:uiPriority w:val="99"/>
    <w:rsid w:val="00D200C2"/>
    <w:rPr>
      <w:b/>
      <w:bCs/>
      <w:color w:val="000000"/>
    </w:rPr>
  </w:style>
  <w:style w:type="paragraph" w:customStyle="1" w:styleId="Liste1GradEinzug">
    <w:name w:val="Liste 1.Grad Einzug"/>
    <w:uiPriority w:val="99"/>
    <w:rsid w:val="00D200C2"/>
    <w:pPr>
      <w:numPr>
        <w:numId w:val="1"/>
      </w:numPr>
      <w:tabs>
        <w:tab w:val="left" w:pos="717"/>
      </w:tabs>
      <w:suppressAutoHyphens/>
      <w:autoSpaceDE w:val="0"/>
      <w:autoSpaceDN w:val="0"/>
      <w:adjustRightInd w:val="0"/>
      <w:spacing w:after="0" w:line="240" w:lineRule="auto"/>
      <w:ind w:left="717" w:hanging="360"/>
    </w:pPr>
    <w:rPr>
      <w:rFonts w:ascii="Times New Roman" w:eastAsia="Times New Roman" w:hAnsi="Times New Roman" w:cs="Times New Roman"/>
      <w:color w:val="000000"/>
      <w:sz w:val="24"/>
      <w:szCs w:val="24"/>
      <w:u w:color="000000"/>
    </w:rPr>
  </w:style>
  <w:style w:type="paragraph" w:customStyle="1" w:styleId="rNoteEnde">
    <w:name w:val="r_Note Ende"/>
    <w:uiPriority w:val="99"/>
    <w:rsid w:val="00D200C2"/>
    <w:pPr>
      <w:tabs>
        <w:tab w:val="left" w:pos="1134"/>
      </w:tabs>
      <w:suppressAutoHyphens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u w:color="000000"/>
    </w:rPr>
  </w:style>
  <w:style w:type="character" w:styleId="Kommentarzeichen">
    <w:name w:val="annotation reference"/>
    <w:basedOn w:val="Absatz-Standardschriftart"/>
    <w:uiPriority w:val="99"/>
    <w:rsid w:val="00D200C2"/>
    <w:rPr>
      <w:sz w:val="16"/>
      <w:szCs w:val="16"/>
    </w:rPr>
  </w:style>
  <w:style w:type="character" w:styleId="Hyperlink">
    <w:name w:val="Hyperlink"/>
    <w:basedOn w:val="Absatz-Standardschriftart"/>
    <w:uiPriority w:val="99"/>
    <w:rsid w:val="00D200C2"/>
    <w:rPr>
      <w:color w:val="0000FF"/>
      <w:u w:val="single" w:color="0000FF"/>
    </w:rPr>
  </w:style>
  <w:style w:type="paragraph" w:styleId="Textkrper-Einzug2">
    <w:name w:val="Body Text Indent 2"/>
    <w:basedOn w:val="Standard"/>
    <w:link w:val="Textkrper-Einzug2Zchn"/>
    <w:uiPriority w:val="99"/>
    <w:rsid w:val="00D200C2"/>
    <w:pPr>
      <w:ind w:left="705" w:hanging="705"/>
    </w:pPr>
    <w:rPr>
      <w:rFonts w:ascii="Calisto MT" w:hAnsi="Calisto MT" w:cs="Calisto MT"/>
    </w:rPr>
  </w:style>
  <w:style w:type="character" w:customStyle="1" w:styleId="Textkrper-Einzug2Zchn">
    <w:name w:val="Textkörper-Einzug 2 Zchn"/>
    <w:basedOn w:val="Absatz-Standardschriftart"/>
    <w:link w:val="Textkrper-Einzug2"/>
    <w:uiPriority w:val="99"/>
    <w:rsid w:val="00D200C2"/>
    <w:rPr>
      <w:rFonts w:ascii="Calisto MT" w:eastAsia="Times New Roman" w:hAnsi="Calisto MT" w:cs="Calisto MT"/>
      <w:kern w:val="12"/>
      <w:sz w:val="24"/>
      <w:szCs w:val="20"/>
    </w:rPr>
  </w:style>
  <w:style w:type="paragraph" w:styleId="Textkrper-Einzug3">
    <w:name w:val="Body Text Indent 3"/>
    <w:basedOn w:val="Standard"/>
    <w:link w:val="Textkrper-Einzug3Zchn"/>
    <w:uiPriority w:val="99"/>
    <w:rsid w:val="00D200C2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rsid w:val="00D200C2"/>
    <w:rPr>
      <w:rFonts w:ascii="Arial" w:eastAsia="Times New Roman" w:hAnsi="Arial" w:cs="Times New Roman"/>
      <w:kern w:val="12"/>
      <w:sz w:val="16"/>
      <w:szCs w:val="16"/>
    </w:rPr>
  </w:style>
  <w:style w:type="paragraph" w:customStyle="1" w:styleId="KVertragsklausel">
    <w:name w:val="K Vertragsklausel"/>
    <w:uiPriority w:val="99"/>
    <w:rsid w:val="00D200C2"/>
    <w:pPr>
      <w:pBdr>
        <w:top w:val="single" w:sz="12" w:space="10" w:color="C0C0C0"/>
        <w:bottom w:val="single" w:sz="12" w:space="10" w:color="C0C0C0"/>
      </w:pBdr>
      <w:tabs>
        <w:tab w:val="left" w:pos="567"/>
      </w:tabs>
      <w:suppressAutoHyphens/>
      <w:autoSpaceDE w:val="0"/>
      <w:autoSpaceDN w:val="0"/>
      <w:adjustRightInd w:val="0"/>
      <w:spacing w:after="0" w:line="240" w:lineRule="auto"/>
      <w:ind w:left="567" w:hanging="567"/>
    </w:pPr>
    <w:rPr>
      <w:rFonts w:ascii="Times New Roman" w:eastAsia="Times New Roman" w:hAnsi="Times New Roman" w:cs="Times New Roman"/>
      <w:color w:val="000000"/>
      <w:sz w:val="21"/>
      <w:szCs w:val="21"/>
      <w:u w:color="000000"/>
    </w:rPr>
  </w:style>
  <w:style w:type="paragraph" w:styleId="Textkrper-Zeileneinzug">
    <w:name w:val="Body Text Indent"/>
    <w:basedOn w:val="Standard"/>
    <w:link w:val="Textkrper-ZeileneinzugZchn"/>
    <w:uiPriority w:val="99"/>
    <w:rsid w:val="00D200C2"/>
    <w:pPr>
      <w:ind w:left="705"/>
    </w:pPr>
  </w:style>
  <w:style w:type="character" w:customStyle="1" w:styleId="Textkrper-ZeileneinzugZchn">
    <w:name w:val="Textkörper-Zeileneinzug Zchn"/>
    <w:basedOn w:val="Absatz-Standardschriftart"/>
    <w:link w:val="Textkrper-Zeileneinzug"/>
    <w:uiPriority w:val="99"/>
    <w:rsid w:val="00D200C2"/>
    <w:rPr>
      <w:rFonts w:ascii="Arial" w:eastAsia="Times New Roman" w:hAnsi="Arial" w:cs="Times New Roman"/>
      <w:kern w:val="12"/>
      <w:sz w:val="24"/>
      <w:szCs w:val="20"/>
    </w:rPr>
  </w:style>
  <w:style w:type="character" w:styleId="Fett">
    <w:name w:val="Strong"/>
    <w:basedOn w:val="Absatz-Standardschriftart"/>
    <w:uiPriority w:val="99"/>
    <w:qFormat/>
    <w:rsid w:val="00D200C2"/>
    <w:rPr>
      <w:b/>
      <w:bCs/>
    </w:rPr>
  </w:style>
  <w:style w:type="paragraph" w:styleId="Kommentartext">
    <w:name w:val="annotation text"/>
    <w:basedOn w:val="Standard"/>
    <w:link w:val="KommentartextZchn"/>
    <w:uiPriority w:val="99"/>
    <w:rsid w:val="00D200C2"/>
    <w:rPr>
      <w:sz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D200C2"/>
    <w:rPr>
      <w:rFonts w:ascii="Arial" w:eastAsia="Times New Roman" w:hAnsi="Arial" w:cs="Times New Roman"/>
      <w:kern w:val="12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rsid w:val="00D200C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rsid w:val="00D200C2"/>
    <w:rPr>
      <w:rFonts w:ascii="Arial" w:eastAsia="Times New Roman" w:hAnsi="Arial" w:cs="Times New Roman"/>
      <w:b/>
      <w:bCs/>
      <w:kern w:val="12"/>
      <w:sz w:val="20"/>
      <w:szCs w:val="20"/>
    </w:rPr>
  </w:style>
  <w:style w:type="paragraph" w:customStyle="1" w:styleId="rliste3abc">
    <w:name w:val="r_liste3abc"/>
    <w:uiPriority w:val="99"/>
    <w:rsid w:val="00D200C2"/>
    <w:pPr>
      <w:numPr>
        <w:numId w:val="16"/>
      </w:numPr>
      <w:tabs>
        <w:tab w:val="left" w:pos="1428"/>
      </w:tabs>
      <w:suppressAutoHyphens/>
      <w:autoSpaceDE w:val="0"/>
      <w:autoSpaceDN w:val="0"/>
      <w:adjustRightInd w:val="0"/>
      <w:spacing w:after="0" w:line="240" w:lineRule="auto"/>
      <w:ind w:left="1428" w:hanging="360"/>
    </w:pPr>
    <w:rPr>
      <w:rFonts w:ascii="Times New Roman" w:eastAsia="Times New Roman" w:hAnsi="Times New Roman" w:cs="Times New Roman"/>
      <w:color w:val="000000"/>
      <w:sz w:val="24"/>
      <w:szCs w:val="24"/>
      <w:u w:color="000000"/>
      <w:lang w:val="en-GB"/>
    </w:rPr>
  </w:style>
  <w:style w:type="character" w:customStyle="1" w:styleId="Listenrfett">
    <w:name w:val="Listenr_fett"/>
    <w:uiPriority w:val="99"/>
    <w:rsid w:val="00D200C2"/>
    <w:rPr>
      <w:b/>
      <w:bCs/>
      <w:color w:val="000000"/>
    </w:rPr>
  </w:style>
  <w:style w:type="character" w:customStyle="1" w:styleId="berschrift1Zchn">
    <w:name w:val="Überschrift 1 Zchn"/>
    <w:basedOn w:val="Absatz-Standardschriftart"/>
    <w:link w:val="berschrift1"/>
    <w:uiPriority w:val="99"/>
    <w:rsid w:val="00D200C2"/>
    <w:rPr>
      <w:rFonts w:ascii="Verdana" w:eastAsia="Times New Roman" w:hAnsi="Verdana" w:cs="Verdana"/>
      <w:b/>
      <w:bCs/>
      <w:kern w:val="12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9"/>
    <w:rsid w:val="00D200C2"/>
    <w:rPr>
      <w:rFonts w:ascii="Verdana" w:eastAsia="Times New Roman" w:hAnsi="Verdana" w:cs="Verdana"/>
      <w:b/>
      <w:bCs/>
      <w:i/>
      <w:iCs/>
      <w:kern w:val="12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9"/>
    <w:rsid w:val="00D200C2"/>
    <w:rPr>
      <w:rFonts w:ascii="Arial" w:eastAsia="Times New Roman" w:hAnsi="Arial" w:cs="Arial"/>
      <w:b/>
      <w:bCs/>
      <w:kern w:val="12"/>
      <w:sz w:val="26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99"/>
    <w:rsid w:val="00D200C2"/>
    <w:rPr>
      <w:rFonts w:ascii="Arial" w:eastAsia="Times New Roman" w:hAnsi="Arial" w:cs="Times New Roman"/>
      <w:b/>
      <w:bCs/>
      <w:kern w:val="12"/>
      <w:sz w:val="28"/>
      <w:szCs w:val="28"/>
    </w:rPr>
  </w:style>
  <w:style w:type="character" w:customStyle="1" w:styleId="berschrift5Zchn">
    <w:name w:val="Überschrift 5 Zchn"/>
    <w:basedOn w:val="Absatz-Standardschriftart"/>
    <w:link w:val="berschrift5"/>
    <w:uiPriority w:val="99"/>
    <w:rsid w:val="00D200C2"/>
    <w:rPr>
      <w:rFonts w:ascii="Arial" w:eastAsia="Times New Roman" w:hAnsi="Arial" w:cs="Times New Roman"/>
      <w:b/>
      <w:bCs/>
      <w:i/>
      <w:iCs/>
      <w:kern w:val="12"/>
      <w:sz w:val="26"/>
      <w:szCs w:val="26"/>
    </w:rPr>
  </w:style>
  <w:style w:type="character" w:customStyle="1" w:styleId="berschrift6Zchn">
    <w:name w:val="Überschrift 6 Zchn"/>
    <w:basedOn w:val="Absatz-Standardschriftart"/>
    <w:link w:val="berschrift6"/>
    <w:uiPriority w:val="99"/>
    <w:rsid w:val="00D200C2"/>
    <w:rPr>
      <w:rFonts w:ascii="Arial" w:eastAsia="Times New Roman" w:hAnsi="Arial" w:cs="Times New Roman"/>
      <w:b/>
      <w:bCs/>
      <w:kern w:val="12"/>
      <w:sz w:val="24"/>
      <w:szCs w:val="20"/>
    </w:rPr>
  </w:style>
  <w:style w:type="character" w:customStyle="1" w:styleId="berschrift7Zchn">
    <w:name w:val="Überschrift 7 Zchn"/>
    <w:basedOn w:val="Absatz-Standardschriftart"/>
    <w:link w:val="berschrift7"/>
    <w:uiPriority w:val="99"/>
    <w:rsid w:val="00D200C2"/>
    <w:rPr>
      <w:rFonts w:ascii="Arial" w:eastAsia="Times New Roman" w:hAnsi="Arial" w:cs="Times New Roman"/>
      <w:i/>
      <w:iCs/>
      <w:kern w:val="12"/>
      <w:sz w:val="24"/>
      <w:szCs w:val="20"/>
    </w:rPr>
  </w:style>
  <w:style w:type="character" w:customStyle="1" w:styleId="berschrift8Zchn">
    <w:name w:val="Überschrift 8 Zchn"/>
    <w:basedOn w:val="Absatz-Standardschriftart"/>
    <w:link w:val="berschrift8"/>
    <w:uiPriority w:val="99"/>
    <w:rsid w:val="00D200C2"/>
    <w:rPr>
      <w:rFonts w:ascii="Arial" w:eastAsia="Times New Roman" w:hAnsi="Arial" w:cs="Times New Roman"/>
      <w:i/>
      <w:iCs/>
      <w:kern w:val="12"/>
      <w:sz w:val="24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9"/>
    <w:rsid w:val="00D200C2"/>
    <w:rPr>
      <w:rFonts w:ascii="Arial" w:eastAsia="Times New Roman" w:hAnsi="Arial" w:cs="Arial"/>
      <w:kern w:val="12"/>
      <w:sz w:val="24"/>
      <w:szCs w:val="20"/>
    </w:rPr>
  </w:style>
  <w:style w:type="paragraph" w:customStyle="1" w:styleId="rKapitel">
    <w:name w:val="r_Kapitel"/>
    <w:uiPriority w:val="99"/>
    <w:rsid w:val="00D200C2"/>
    <w:pPr>
      <w:suppressAutoHyphens/>
      <w:autoSpaceDE w:val="0"/>
      <w:autoSpaceDN w:val="0"/>
      <w:adjustRightInd w:val="0"/>
      <w:spacing w:before="480" w:after="360" w:line="240" w:lineRule="auto"/>
      <w:ind w:left="720"/>
      <w:jc w:val="center"/>
    </w:pPr>
    <w:rPr>
      <w:rFonts w:ascii="Times New Roman" w:eastAsia="Times New Roman" w:hAnsi="Times New Roman" w:cs="Times New Roman"/>
      <w:color w:val="000000"/>
      <w:sz w:val="36"/>
      <w:szCs w:val="36"/>
      <w:u w:color="000000"/>
    </w:rPr>
  </w:style>
  <w:style w:type="character" w:customStyle="1" w:styleId="rzfFormulierungsvorschlag">
    <w:name w:val="r_zf_Formulierungsvorschlag"/>
    <w:uiPriority w:val="99"/>
    <w:rsid w:val="00D200C2"/>
    <w:rPr>
      <w:color w:val="0000FF"/>
      <w:sz w:val="22"/>
      <w:szCs w:val="22"/>
    </w:rPr>
  </w:style>
  <w:style w:type="paragraph" w:customStyle="1" w:styleId="rliste3kasten">
    <w:name w:val="r_liste3kasten"/>
    <w:uiPriority w:val="99"/>
    <w:rsid w:val="00D200C2"/>
    <w:pPr>
      <w:numPr>
        <w:numId w:val="4"/>
      </w:numPr>
      <w:tabs>
        <w:tab w:val="left" w:pos="1428"/>
      </w:tabs>
      <w:suppressAutoHyphens/>
      <w:autoSpaceDE w:val="0"/>
      <w:autoSpaceDN w:val="0"/>
      <w:adjustRightInd w:val="0"/>
      <w:spacing w:after="0" w:line="240" w:lineRule="auto"/>
      <w:ind w:left="1428" w:hanging="360"/>
    </w:pPr>
    <w:rPr>
      <w:rFonts w:ascii="Times New Roman" w:eastAsia="Times New Roman" w:hAnsi="Times New Roman" w:cs="Times New Roman"/>
      <w:color w:val="000000"/>
      <w:sz w:val="24"/>
      <w:szCs w:val="24"/>
      <w:u w:color="000000"/>
      <w:lang w:val="en-GB"/>
    </w:rPr>
  </w:style>
  <w:style w:type="character" w:customStyle="1" w:styleId="VerweisRandziffer">
    <w:name w:val="Verweis Randziffer"/>
    <w:uiPriority w:val="99"/>
    <w:rsid w:val="00D200C2"/>
    <w:rPr>
      <w:color w:val="FF0000"/>
    </w:rPr>
  </w:style>
  <w:style w:type="paragraph" w:customStyle="1" w:styleId="rAchtungEnde">
    <w:name w:val="r_Achtung Ende"/>
    <w:uiPriority w:val="99"/>
    <w:rsid w:val="00D200C2"/>
    <w:pPr>
      <w:pBdr>
        <w:left w:val="single" w:sz="12" w:space="4" w:color="000000"/>
        <w:bottom w:val="single" w:sz="12" w:space="1" w:color="000000"/>
        <w:right w:val="single" w:sz="12" w:space="4" w:color="000000"/>
      </w:pBdr>
      <w:suppressAutoHyphens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u w:color="000000"/>
    </w:rPr>
  </w:style>
  <w:style w:type="character" w:customStyle="1" w:styleId="rzfseite">
    <w:name w:val="r_zf_seite"/>
    <w:uiPriority w:val="99"/>
    <w:rsid w:val="00D200C2"/>
    <w:rPr>
      <w:color w:val="FF0000"/>
      <w:lang w:val="en-GB"/>
    </w:rPr>
  </w:style>
  <w:style w:type="paragraph" w:customStyle="1" w:styleId="rberschrift2">
    <w:name w:val="r_Überschrift 2"/>
    <w:next w:val="Standard"/>
    <w:uiPriority w:val="99"/>
    <w:rsid w:val="00D200C2"/>
    <w:pPr>
      <w:keepNext/>
      <w:tabs>
        <w:tab w:val="left" w:pos="357"/>
      </w:tabs>
      <w:suppressAutoHyphens/>
      <w:autoSpaceDE w:val="0"/>
      <w:autoSpaceDN w:val="0"/>
      <w:adjustRightInd w:val="0"/>
      <w:spacing w:before="480" w:after="300" w:line="240" w:lineRule="auto"/>
      <w:outlineLvl w:val="1"/>
    </w:pPr>
    <w:rPr>
      <w:rFonts w:ascii="Arial" w:eastAsia="Times New Roman" w:hAnsi="Arial" w:cs="Arial"/>
      <w:i/>
      <w:iCs/>
      <w:color w:val="000000"/>
      <w:sz w:val="24"/>
      <w:szCs w:val="24"/>
      <w:u w:color="000000"/>
    </w:rPr>
  </w:style>
  <w:style w:type="character" w:customStyle="1" w:styleId="rdoppelunterstrich">
    <w:name w:val="r_doppelunterstrich"/>
    <w:uiPriority w:val="99"/>
    <w:rsid w:val="00D200C2"/>
    <w:rPr>
      <w:color w:val="000000"/>
      <w:u w:val="double" w:color="000000"/>
    </w:rPr>
  </w:style>
  <w:style w:type="paragraph" w:customStyle="1" w:styleId="Vberschrift1">
    <w:name w:val="V Überschrift 1"/>
    <w:next w:val="Standard"/>
    <w:uiPriority w:val="99"/>
    <w:rsid w:val="00D200C2"/>
    <w:pPr>
      <w:suppressAutoHyphens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b/>
      <w:bCs/>
      <w:color w:val="000000"/>
      <w:sz w:val="24"/>
      <w:szCs w:val="24"/>
      <w:u w:color="000000"/>
    </w:rPr>
  </w:style>
  <w:style w:type="paragraph" w:customStyle="1" w:styleId="rberschrift1">
    <w:name w:val="r_Überschrift 1"/>
    <w:next w:val="Standard"/>
    <w:uiPriority w:val="99"/>
    <w:rsid w:val="00D200C2"/>
    <w:pPr>
      <w:keepNext/>
      <w:numPr>
        <w:numId w:val="18"/>
      </w:numPr>
      <w:tabs>
        <w:tab w:val="left" w:pos="357"/>
      </w:tabs>
      <w:suppressAutoHyphens/>
      <w:autoSpaceDE w:val="0"/>
      <w:autoSpaceDN w:val="0"/>
      <w:adjustRightInd w:val="0"/>
      <w:spacing w:before="480" w:after="300" w:line="240" w:lineRule="auto"/>
      <w:outlineLvl w:val="0"/>
    </w:pPr>
    <w:rPr>
      <w:rFonts w:ascii="Arial" w:eastAsia="Times New Roman" w:hAnsi="Arial" w:cs="Arial"/>
      <w:b/>
      <w:bCs/>
      <w:color w:val="000000"/>
      <w:sz w:val="24"/>
      <w:szCs w:val="24"/>
      <w:u w:color="000000"/>
      <w:lang w:val="en-GB"/>
    </w:rPr>
  </w:style>
  <w:style w:type="paragraph" w:customStyle="1" w:styleId="Vberschrift2">
    <w:name w:val="V Überschrift 2"/>
    <w:next w:val="Standard"/>
    <w:uiPriority w:val="99"/>
    <w:rsid w:val="00D200C2"/>
    <w:pPr>
      <w:suppressAutoHyphens/>
      <w:autoSpaceDE w:val="0"/>
      <w:autoSpaceDN w:val="0"/>
      <w:adjustRightInd w:val="0"/>
      <w:spacing w:before="120" w:after="200" w:line="240" w:lineRule="auto"/>
      <w:ind w:left="1134" w:hanging="567"/>
    </w:pPr>
    <w:rPr>
      <w:rFonts w:ascii="Arial" w:eastAsia="Times New Roman" w:hAnsi="Arial" w:cs="Arial"/>
      <w:b/>
      <w:bCs/>
      <w:color w:val="000000"/>
      <w:sz w:val="24"/>
      <w:szCs w:val="24"/>
      <w:u w:color="000000"/>
    </w:rPr>
  </w:style>
  <w:style w:type="paragraph" w:customStyle="1" w:styleId="rliste1strich">
    <w:name w:val="r_liste1strich"/>
    <w:uiPriority w:val="99"/>
    <w:rsid w:val="00D200C2"/>
    <w:pPr>
      <w:numPr>
        <w:numId w:val="6"/>
      </w:numPr>
      <w:tabs>
        <w:tab w:val="left" w:pos="360"/>
      </w:tabs>
      <w:suppressAutoHyphens/>
      <w:autoSpaceDE w:val="0"/>
      <w:autoSpaceDN w:val="0"/>
      <w:adjustRightInd w:val="0"/>
      <w:spacing w:before="60" w:after="60" w:line="240" w:lineRule="auto"/>
      <w:ind w:left="360" w:hanging="360"/>
    </w:pPr>
    <w:rPr>
      <w:rFonts w:ascii="Times New Roman" w:eastAsia="Times New Roman" w:hAnsi="Times New Roman" w:cs="Times New Roman"/>
      <w:color w:val="000000"/>
      <w:sz w:val="24"/>
      <w:szCs w:val="24"/>
      <w:u w:color="000000"/>
    </w:rPr>
  </w:style>
  <w:style w:type="paragraph" w:customStyle="1" w:styleId="rPraeambel">
    <w:name w:val="r_Praeambel"/>
    <w:next w:val="Standard"/>
    <w:uiPriority w:val="99"/>
    <w:rsid w:val="00D200C2"/>
    <w:pPr>
      <w:keepNext/>
      <w:numPr>
        <w:numId w:val="11"/>
      </w:numPr>
      <w:suppressAutoHyphens/>
      <w:autoSpaceDE w:val="0"/>
      <w:autoSpaceDN w:val="0"/>
      <w:adjustRightInd w:val="0"/>
      <w:spacing w:before="240" w:after="60" w:line="240" w:lineRule="auto"/>
      <w:outlineLvl w:val="0"/>
    </w:pPr>
    <w:rPr>
      <w:rFonts w:ascii="Arial" w:eastAsia="Times New Roman" w:hAnsi="Arial" w:cs="Arial"/>
      <w:b/>
      <w:bCs/>
      <w:color w:val="000000"/>
      <w:sz w:val="32"/>
      <w:szCs w:val="32"/>
      <w:u w:color="000000"/>
      <w:lang w:val="en-GB"/>
    </w:rPr>
  </w:style>
  <w:style w:type="paragraph" w:customStyle="1" w:styleId="Vberschrift3">
    <w:name w:val="V Überschrift 3"/>
    <w:next w:val="Standard"/>
    <w:uiPriority w:val="99"/>
    <w:rsid w:val="00D200C2"/>
    <w:pPr>
      <w:suppressAutoHyphens/>
      <w:autoSpaceDE w:val="0"/>
      <w:autoSpaceDN w:val="0"/>
      <w:adjustRightInd w:val="0"/>
      <w:spacing w:before="120" w:after="200" w:line="240" w:lineRule="auto"/>
      <w:ind w:left="1134" w:hanging="567"/>
    </w:pPr>
    <w:rPr>
      <w:rFonts w:ascii="Times New Roman" w:eastAsia="Times New Roman" w:hAnsi="Times New Roman" w:cs="Times New Roman"/>
      <w:i/>
      <w:iCs/>
      <w:color w:val="000000"/>
      <w:sz w:val="21"/>
      <w:szCs w:val="21"/>
      <w:u w:color="000000"/>
    </w:rPr>
  </w:style>
  <w:style w:type="paragraph" w:customStyle="1" w:styleId="rVerzeichnis1">
    <w:name w:val="r_Verzeichnis 1"/>
    <w:uiPriority w:val="99"/>
    <w:rsid w:val="00D200C2"/>
    <w:pPr>
      <w:keepNext/>
      <w:tabs>
        <w:tab w:val="right" w:leader="dot" w:pos="9062"/>
      </w:tabs>
      <w:suppressAutoHyphens/>
      <w:autoSpaceDE w:val="0"/>
      <w:autoSpaceDN w:val="0"/>
      <w:adjustRightInd w:val="0"/>
      <w:spacing w:before="240" w:after="60" w:line="240" w:lineRule="auto"/>
      <w:outlineLvl w:val="0"/>
    </w:pPr>
    <w:rPr>
      <w:rFonts w:ascii="Arial" w:eastAsia="Times New Roman" w:hAnsi="Arial" w:cs="Arial"/>
      <w:b/>
      <w:bCs/>
      <w:i/>
      <w:iCs/>
      <w:color w:val="000000"/>
      <w:sz w:val="28"/>
      <w:szCs w:val="28"/>
      <w:u w:color="000000"/>
    </w:rPr>
  </w:style>
  <w:style w:type="paragraph" w:customStyle="1" w:styleId="rVerzeichnis2">
    <w:name w:val="r_Verzeichnis 2"/>
    <w:uiPriority w:val="99"/>
    <w:rsid w:val="00D200C2"/>
    <w:pPr>
      <w:keepNext/>
      <w:numPr>
        <w:ilvl w:val="1"/>
        <w:numId w:val="12"/>
      </w:numPr>
      <w:tabs>
        <w:tab w:val="right" w:leader="dot" w:pos="9062"/>
      </w:tabs>
      <w:suppressAutoHyphens/>
      <w:autoSpaceDE w:val="0"/>
      <w:autoSpaceDN w:val="0"/>
      <w:adjustRightInd w:val="0"/>
      <w:spacing w:before="240" w:after="60" w:line="240" w:lineRule="auto"/>
      <w:outlineLvl w:val="1"/>
    </w:pPr>
    <w:rPr>
      <w:rFonts w:ascii="Arial" w:eastAsia="Times New Roman" w:hAnsi="Arial" w:cs="Arial"/>
      <w:b/>
      <w:bCs/>
      <w:color w:val="000000"/>
      <w:sz w:val="26"/>
      <w:szCs w:val="26"/>
      <w:u w:color="000000"/>
      <w:lang w:val="en-GB"/>
    </w:rPr>
  </w:style>
  <w:style w:type="paragraph" w:customStyle="1" w:styleId="rVerzeichnis3">
    <w:name w:val="r_Verzeichnis 3"/>
    <w:uiPriority w:val="99"/>
    <w:rsid w:val="00D200C2"/>
    <w:pPr>
      <w:suppressAutoHyphens/>
      <w:autoSpaceDE w:val="0"/>
      <w:autoSpaceDN w:val="0"/>
      <w:adjustRightInd w:val="0"/>
      <w:spacing w:after="0" w:line="240" w:lineRule="auto"/>
      <w:ind w:left="482"/>
      <w:outlineLvl w:val="2"/>
    </w:pPr>
    <w:rPr>
      <w:rFonts w:ascii="Times New Roman" w:eastAsia="Times New Roman" w:hAnsi="Times New Roman" w:cs="Times New Roman"/>
      <w:color w:val="000000"/>
      <w:sz w:val="24"/>
      <w:szCs w:val="24"/>
      <w:u w:color="000000"/>
    </w:rPr>
  </w:style>
  <w:style w:type="paragraph" w:customStyle="1" w:styleId="rVerzeichnis4">
    <w:name w:val="r_Verzeichnis 4"/>
    <w:uiPriority w:val="99"/>
    <w:rsid w:val="00D200C2"/>
    <w:pPr>
      <w:suppressAutoHyphens/>
      <w:autoSpaceDE w:val="0"/>
      <w:autoSpaceDN w:val="0"/>
      <w:adjustRightInd w:val="0"/>
      <w:spacing w:after="0" w:line="240" w:lineRule="auto"/>
      <w:ind w:left="720"/>
      <w:outlineLvl w:val="3"/>
    </w:pPr>
    <w:rPr>
      <w:rFonts w:ascii="Times New Roman" w:eastAsia="Times New Roman" w:hAnsi="Times New Roman" w:cs="Times New Roman"/>
      <w:color w:val="000000"/>
      <w:sz w:val="24"/>
      <w:szCs w:val="24"/>
      <w:u w:color="000000"/>
    </w:rPr>
  </w:style>
  <w:style w:type="paragraph" w:customStyle="1" w:styleId="rliste3num">
    <w:name w:val="r_liste3num"/>
    <w:uiPriority w:val="99"/>
    <w:rsid w:val="00D200C2"/>
    <w:pPr>
      <w:tabs>
        <w:tab w:val="left" w:pos="1428"/>
      </w:tabs>
      <w:suppressAutoHyphens/>
      <w:autoSpaceDE w:val="0"/>
      <w:autoSpaceDN w:val="0"/>
      <w:adjustRightInd w:val="0"/>
      <w:spacing w:after="0" w:line="240" w:lineRule="auto"/>
      <w:ind w:left="1428" w:hanging="360"/>
    </w:pPr>
    <w:rPr>
      <w:rFonts w:ascii="Times New Roman" w:eastAsia="Times New Roman" w:hAnsi="Times New Roman" w:cs="Times New Roman"/>
      <w:color w:val="000000"/>
      <w:sz w:val="24"/>
      <w:szCs w:val="24"/>
      <w:u w:color="000000"/>
      <w:lang w:val="en-GB"/>
    </w:rPr>
  </w:style>
  <w:style w:type="paragraph" w:customStyle="1" w:styleId="rberschrift5">
    <w:name w:val="r_Überschrift 5"/>
    <w:next w:val="Standard"/>
    <w:uiPriority w:val="99"/>
    <w:rsid w:val="00D200C2"/>
    <w:pPr>
      <w:suppressAutoHyphens/>
      <w:autoSpaceDE w:val="0"/>
      <w:autoSpaceDN w:val="0"/>
      <w:adjustRightInd w:val="0"/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color w:val="000000"/>
      <w:sz w:val="26"/>
      <w:szCs w:val="26"/>
      <w:u w:color="000000"/>
    </w:rPr>
  </w:style>
  <w:style w:type="paragraph" w:customStyle="1" w:styleId="rberschrift4">
    <w:name w:val="r_Überschrift 4"/>
    <w:next w:val="Standard"/>
    <w:uiPriority w:val="99"/>
    <w:rsid w:val="00D200C2"/>
    <w:pPr>
      <w:keepNext/>
      <w:widowControl w:val="0"/>
      <w:suppressAutoHyphens/>
      <w:autoSpaceDE w:val="0"/>
      <w:autoSpaceDN w:val="0"/>
      <w:adjustRightInd w:val="0"/>
      <w:spacing w:after="0" w:line="240" w:lineRule="auto"/>
      <w:outlineLvl w:val="3"/>
    </w:pPr>
    <w:rPr>
      <w:rFonts w:ascii="Arial" w:eastAsia="Times New Roman" w:hAnsi="Arial" w:cs="Arial"/>
      <w:b/>
      <w:bCs/>
      <w:color w:val="000000"/>
      <w:sz w:val="20"/>
      <w:szCs w:val="20"/>
      <w:u w:color="000000"/>
    </w:rPr>
  </w:style>
  <w:style w:type="paragraph" w:customStyle="1" w:styleId="rberschrift3">
    <w:name w:val="r_Überschrift 3"/>
    <w:next w:val="Standard"/>
    <w:uiPriority w:val="99"/>
    <w:rsid w:val="00D200C2"/>
    <w:pPr>
      <w:keepNext/>
      <w:tabs>
        <w:tab w:val="left" w:pos="357"/>
      </w:tabs>
      <w:suppressAutoHyphens/>
      <w:autoSpaceDE w:val="0"/>
      <w:autoSpaceDN w:val="0"/>
      <w:adjustRightInd w:val="0"/>
      <w:spacing w:before="480" w:after="300" w:line="240" w:lineRule="auto"/>
      <w:outlineLvl w:val="2"/>
    </w:pPr>
    <w:rPr>
      <w:rFonts w:ascii="Arial" w:eastAsia="Times New Roman" w:hAnsi="Arial" w:cs="Arial"/>
      <w:b/>
      <w:bCs/>
      <w:color w:val="000000"/>
      <w:sz w:val="24"/>
      <w:szCs w:val="24"/>
      <w:u w:color="000000"/>
    </w:rPr>
  </w:style>
  <w:style w:type="paragraph" w:customStyle="1" w:styleId="BodyText31">
    <w:name w:val="Body Text 3_1"/>
    <w:uiPriority w:val="99"/>
    <w:rsid w:val="00D200C2"/>
    <w:pPr>
      <w:suppressAutoHyphens/>
      <w:autoSpaceDE w:val="0"/>
      <w:autoSpaceDN w:val="0"/>
      <w:adjustRightInd w:val="0"/>
      <w:spacing w:after="0" w:line="240" w:lineRule="auto"/>
      <w:jc w:val="both"/>
    </w:pPr>
    <w:rPr>
      <w:rFonts w:ascii="Calisto MT" w:eastAsia="Times New Roman" w:hAnsi="Calisto MT" w:cs="Calisto MT"/>
      <w:color w:val="000000"/>
      <w:sz w:val="24"/>
      <w:szCs w:val="24"/>
      <w:u w:color="000000"/>
    </w:rPr>
  </w:style>
  <w:style w:type="paragraph" w:styleId="Kopfzeile">
    <w:name w:val="header"/>
    <w:basedOn w:val="Standard"/>
    <w:link w:val="KopfzeileZchn"/>
    <w:uiPriority w:val="99"/>
    <w:rsid w:val="00D200C2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D200C2"/>
    <w:rPr>
      <w:rFonts w:ascii="Arial" w:eastAsia="Times New Roman" w:hAnsi="Arial" w:cs="Times New Roman"/>
      <w:kern w:val="12"/>
      <w:sz w:val="24"/>
      <w:szCs w:val="20"/>
    </w:rPr>
  </w:style>
  <w:style w:type="character" w:customStyle="1" w:styleId="Listenrkursiv">
    <w:name w:val="Listenr_kursiv"/>
    <w:uiPriority w:val="99"/>
    <w:rsid w:val="00D200C2"/>
    <w:rPr>
      <w:b/>
      <w:bCs/>
      <w:i/>
      <w:iCs/>
      <w:color w:val="000000"/>
    </w:rPr>
  </w:style>
  <w:style w:type="paragraph" w:customStyle="1" w:styleId="rEinzug1">
    <w:name w:val="r_Einzug 1"/>
    <w:uiPriority w:val="99"/>
    <w:rsid w:val="00D200C2"/>
    <w:pPr>
      <w:widowControl w:val="0"/>
      <w:suppressAutoHyphens/>
      <w:autoSpaceDE w:val="0"/>
      <w:autoSpaceDN w:val="0"/>
      <w:adjustRightInd w:val="0"/>
      <w:spacing w:after="60" w:line="240" w:lineRule="auto"/>
      <w:ind w:left="357"/>
    </w:pPr>
    <w:rPr>
      <w:rFonts w:ascii="Times New Roman" w:eastAsia="Times New Roman" w:hAnsi="Times New Roman" w:cs="Times New Roman"/>
      <w:color w:val="000000"/>
      <w:sz w:val="24"/>
      <w:szCs w:val="24"/>
      <w:u w:color="000000"/>
    </w:rPr>
  </w:style>
  <w:style w:type="paragraph" w:customStyle="1" w:styleId="rEinzug2">
    <w:name w:val="r_Einzug 2"/>
    <w:uiPriority w:val="99"/>
    <w:rsid w:val="00D200C2"/>
    <w:pPr>
      <w:widowControl w:val="0"/>
      <w:numPr>
        <w:numId w:val="2"/>
      </w:numPr>
      <w:suppressAutoHyphens/>
      <w:autoSpaceDE w:val="0"/>
      <w:autoSpaceDN w:val="0"/>
      <w:adjustRightInd w:val="0"/>
      <w:spacing w:after="60" w:line="240" w:lineRule="auto"/>
      <w:ind w:left="851"/>
    </w:pPr>
    <w:rPr>
      <w:rFonts w:ascii="Times New Roman" w:eastAsia="Times New Roman" w:hAnsi="Times New Roman" w:cs="Times New Roman"/>
      <w:color w:val="000000"/>
      <w:sz w:val="24"/>
      <w:szCs w:val="24"/>
      <w:u w:color="000000"/>
    </w:rPr>
  </w:style>
  <w:style w:type="paragraph" w:styleId="Fuzeile">
    <w:name w:val="footer"/>
    <w:basedOn w:val="Standard"/>
    <w:link w:val="FuzeileZchn"/>
    <w:uiPriority w:val="99"/>
    <w:rsid w:val="00D200C2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D200C2"/>
    <w:rPr>
      <w:rFonts w:ascii="Arial" w:eastAsia="Times New Roman" w:hAnsi="Arial" w:cs="Times New Roman"/>
      <w:kern w:val="12"/>
      <w:sz w:val="24"/>
      <w:szCs w:val="20"/>
    </w:rPr>
  </w:style>
  <w:style w:type="paragraph" w:styleId="Textkrper3">
    <w:name w:val="Body Text 3"/>
    <w:basedOn w:val="Standard"/>
    <w:link w:val="Textkrper3Zchn"/>
    <w:uiPriority w:val="99"/>
    <w:rsid w:val="00D200C2"/>
    <w:rPr>
      <w:rFonts w:ascii="Calisto MT" w:hAnsi="Calisto MT" w:cs="Calisto MT"/>
    </w:rPr>
  </w:style>
  <w:style w:type="character" w:customStyle="1" w:styleId="Textkrper3Zchn">
    <w:name w:val="Textkörper 3 Zchn"/>
    <w:basedOn w:val="Absatz-Standardschriftart"/>
    <w:link w:val="Textkrper3"/>
    <w:uiPriority w:val="99"/>
    <w:rsid w:val="00D200C2"/>
    <w:rPr>
      <w:rFonts w:ascii="Calisto MT" w:eastAsia="Times New Roman" w:hAnsi="Calisto MT" w:cs="Calisto MT"/>
      <w:kern w:val="12"/>
      <w:sz w:val="24"/>
      <w:szCs w:val="20"/>
    </w:rPr>
  </w:style>
  <w:style w:type="character" w:customStyle="1" w:styleId="rzfpage">
    <w:name w:val="r_zf_page"/>
    <w:uiPriority w:val="99"/>
    <w:rsid w:val="00D200C2"/>
    <w:rPr>
      <w:color w:val="800080"/>
      <w:lang w:val="en-GB"/>
    </w:rPr>
  </w:style>
  <w:style w:type="paragraph" w:styleId="Textkrper">
    <w:name w:val="Body Text"/>
    <w:basedOn w:val="Standard"/>
    <w:link w:val="TextkrperZchn"/>
    <w:uiPriority w:val="99"/>
    <w:rsid w:val="00D200C2"/>
  </w:style>
  <w:style w:type="character" w:customStyle="1" w:styleId="TextkrperZchn">
    <w:name w:val="Textkörper Zchn"/>
    <w:basedOn w:val="Absatz-Standardschriftart"/>
    <w:link w:val="Textkrper"/>
    <w:uiPriority w:val="99"/>
    <w:rsid w:val="00D200C2"/>
    <w:rPr>
      <w:rFonts w:ascii="Arial" w:eastAsia="Times New Roman" w:hAnsi="Arial" w:cs="Times New Roman"/>
      <w:kern w:val="12"/>
      <w:sz w:val="24"/>
      <w:szCs w:val="20"/>
    </w:rPr>
  </w:style>
  <w:style w:type="paragraph" w:customStyle="1" w:styleId="rAchtung">
    <w:name w:val="r_Achtung"/>
    <w:uiPriority w:val="99"/>
    <w:rsid w:val="00D200C2"/>
    <w:pPr>
      <w:widowControl w:val="0"/>
      <w:pBdr>
        <w:top w:val="single" w:sz="12" w:space="1" w:color="0000FF"/>
        <w:left w:val="single" w:sz="12" w:space="4" w:color="0000FF"/>
        <w:right w:val="single" w:sz="12" w:space="4" w:color="0000FF"/>
      </w:pBdr>
      <w:suppressAutoHyphens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u w:color="000000"/>
    </w:rPr>
  </w:style>
  <w:style w:type="paragraph" w:customStyle="1" w:styleId="rVerzeichnis5">
    <w:name w:val="r_Verzeichnis 5"/>
    <w:uiPriority w:val="99"/>
    <w:rsid w:val="00D200C2"/>
    <w:pPr>
      <w:suppressAutoHyphens/>
      <w:autoSpaceDE w:val="0"/>
      <w:autoSpaceDN w:val="0"/>
      <w:adjustRightInd w:val="0"/>
      <w:spacing w:after="0" w:line="240" w:lineRule="auto"/>
      <w:ind w:left="958"/>
      <w:outlineLvl w:val="4"/>
    </w:pPr>
    <w:rPr>
      <w:rFonts w:ascii="Times New Roman" w:eastAsia="Times New Roman" w:hAnsi="Times New Roman" w:cs="Times New Roman"/>
      <w:color w:val="000000"/>
      <w:sz w:val="24"/>
      <w:szCs w:val="24"/>
      <w:u w:color="000000"/>
    </w:rPr>
  </w:style>
  <w:style w:type="paragraph" w:customStyle="1" w:styleId="KVertragsklauselVariante">
    <w:name w:val="K Vertragsklausel Variante"/>
    <w:uiPriority w:val="99"/>
    <w:rsid w:val="00D200C2"/>
    <w:pPr>
      <w:pBdr>
        <w:bottom w:val="single" w:sz="12" w:space="10" w:color="C0C0C0"/>
      </w:pBdr>
      <w:tabs>
        <w:tab w:val="left" w:pos="567"/>
      </w:tabs>
      <w:suppressAutoHyphens/>
      <w:autoSpaceDE w:val="0"/>
      <w:autoSpaceDN w:val="0"/>
      <w:adjustRightInd w:val="0"/>
      <w:spacing w:after="0" w:line="240" w:lineRule="auto"/>
      <w:ind w:left="567" w:hanging="567"/>
    </w:pPr>
    <w:rPr>
      <w:rFonts w:ascii="Times New Roman" w:eastAsia="Times New Roman" w:hAnsi="Times New Roman" w:cs="Times New Roman"/>
      <w:color w:val="000000"/>
      <w:sz w:val="21"/>
      <w:szCs w:val="21"/>
      <w:u w:color="000000"/>
    </w:rPr>
  </w:style>
  <w:style w:type="character" w:customStyle="1" w:styleId="highlight">
    <w:name w:val="highlight"/>
    <w:uiPriority w:val="99"/>
    <w:rsid w:val="00D200C2"/>
  </w:style>
  <w:style w:type="paragraph" w:customStyle="1" w:styleId="rVerzeichnis6">
    <w:name w:val="r_Verzeichnis 6"/>
    <w:uiPriority w:val="99"/>
    <w:rsid w:val="00D200C2"/>
    <w:pPr>
      <w:suppressAutoHyphens/>
      <w:autoSpaceDE w:val="0"/>
      <w:autoSpaceDN w:val="0"/>
      <w:adjustRightInd w:val="0"/>
      <w:spacing w:after="0" w:line="240" w:lineRule="auto"/>
      <w:ind w:left="1202"/>
      <w:outlineLvl w:val="5"/>
    </w:pPr>
    <w:rPr>
      <w:rFonts w:ascii="Times New Roman" w:eastAsia="Times New Roman" w:hAnsi="Times New Roman" w:cs="Times New Roman"/>
      <w:color w:val="000000"/>
      <w:sz w:val="24"/>
      <w:szCs w:val="24"/>
      <w:u w:color="000000"/>
    </w:rPr>
  </w:style>
  <w:style w:type="paragraph" w:customStyle="1" w:styleId="rVerzeichnis7">
    <w:name w:val="r_Verzeichnis 7"/>
    <w:uiPriority w:val="99"/>
    <w:rsid w:val="00D200C2"/>
    <w:pPr>
      <w:suppressAutoHyphens/>
      <w:autoSpaceDE w:val="0"/>
      <w:autoSpaceDN w:val="0"/>
      <w:adjustRightInd w:val="0"/>
      <w:spacing w:after="0" w:line="240" w:lineRule="auto"/>
      <w:ind w:left="1440"/>
      <w:outlineLvl w:val="6"/>
    </w:pPr>
    <w:rPr>
      <w:rFonts w:ascii="Times New Roman" w:eastAsia="Times New Roman" w:hAnsi="Times New Roman" w:cs="Times New Roman"/>
      <w:color w:val="000000"/>
      <w:sz w:val="24"/>
      <w:szCs w:val="24"/>
      <w:u w:color="000000"/>
    </w:rPr>
  </w:style>
  <w:style w:type="paragraph" w:customStyle="1" w:styleId="rVerzeichnis8">
    <w:name w:val="r_Verzeichnis 8"/>
    <w:uiPriority w:val="99"/>
    <w:rsid w:val="00D200C2"/>
    <w:pPr>
      <w:suppressAutoHyphens/>
      <w:autoSpaceDE w:val="0"/>
      <w:autoSpaceDN w:val="0"/>
      <w:adjustRightInd w:val="0"/>
      <w:spacing w:after="0" w:line="240" w:lineRule="auto"/>
      <w:ind w:left="1678"/>
      <w:outlineLvl w:val="7"/>
    </w:pPr>
    <w:rPr>
      <w:rFonts w:ascii="Times New Roman" w:eastAsia="Times New Roman" w:hAnsi="Times New Roman" w:cs="Times New Roman"/>
      <w:color w:val="000000"/>
      <w:sz w:val="24"/>
      <w:szCs w:val="24"/>
      <w:u w:color="000000"/>
    </w:rPr>
  </w:style>
  <w:style w:type="character" w:customStyle="1" w:styleId="runterstrich">
    <w:name w:val="r_unterstrich"/>
    <w:uiPriority w:val="99"/>
    <w:rsid w:val="00D200C2"/>
    <w:rPr>
      <w:color w:val="000000"/>
      <w:u w:val="single" w:color="000000"/>
    </w:rPr>
  </w:style>
  <w:style w:type="paragraph" w:customStyle="1" w:styleId="rliste2num">
    <w:name w:val="r_liste2num"/>
    <w:uiPriority w:val="99"/>
    <w:rsid w:val="00D200C2"/>
    <w:pPr>
      <w:tabs>
        <w:tab w:val="left" w:pos="1068"/>
      </w:tabs>
      <w:suppressAutoHyphens/>
      <w:autoSpaceDE w:val="0"/>
      <w:autoSpaceDN w:val="0"/>
      <w:adjustRightInd w:val="0"/>
      <w:spacing w:before="60" w:after="0" w:line="240" w:lineRule="auto"/>
      <w:ind w:left="1068" w:hanging="360"/>
    </w:pPr>
    <w:rPr>
      <w:rFonts w:ascii="Times New Roman" w:eastAsia="Times New Roman" w:hAnsi="Times New Roman" w:cs="Times New Roman"/>
      <w:color w:val="000000"/>
      <w:sz w:val="24"/>
      <w:szCs w:val="24"/>
      <w:u w:color="000000"/>
      <w:lang w:val="en-GB"/>
    </w:rPr>
  </w:style>
  <w:style w:type="paragraph" w:customStyle="1" w:styleId="Normal1">
    <w:name w:val="Normal_1"/>
    <w:next w:val="Textkrper-Zeileneinzug"/>
    <w:uiPriority w:val="99"/>
    <w:rsid w:val="00D200C2"/>
    <w:pPr>
      <w:suppressAutoHyphens/>
      <w:autoSpaceDE w:val="0"/>
      <w:autoSpaceDN w:val="0"/>
      <w:adjustRightInd w:val="0"/>
      <w:spacing w:after="0" w:line="240" w:lineRule="auto"/>
      <w:ind w:left="705"/>
      <w:jc w:val="both"/>
    </w:pPr>
    <w:rPr>
      <w:rFonts w:ascii="Times New Roman" w:eastAsia="Times New Roman" w:hAnsi="Times New Roman" w:cs="Times New Roman"/>
      <w:color w:val="000000"/>
      <w:sz w:val="24"/>
      <w:szCs w:val="24"/>
      <w:u w:color="000000"/>
    </w:rPr>
  </w:style>
  <w:style w:type="character" w:customStyle="1" w:styleId="rfett">
    <w:name w:val="r_fett"/>
    <w:uiPriority w:val="99"/>
    <w:rsid w:val="00D200C2"/>
    <w:rPr>
      <w:b/>
      <w:bCs/>
    </w:rPr>
  </w:style>
  <w:style w:type="paragraph" w:customStyle="1" w:styleId="rliste1punkt">
    <w:name w:val="r_liste1punkt"/>
    <w:uiPriority w:val="99"/>
    <w:rsid w:val="00D200C2"/>
    <w:pPr>
      <w:numPr>
        <w:numId w:val="9"/>
      </w:numPr>
      <w:tabs>
        <w:tab w:val="left" w:pos="357"/>
      </w:tabs>
      <w:suppressAutoHyphens/>
      <w:autoSpaceDE w:val="0"/>
      <w:autoSpaceDN w:val="0"/>
      <w:adjustRightInd w:val="0"/>
      <w:spacing w:before="60" w:after="0" w:line="240" w:lineRule="auto"/>
      <w:ind w:left="360" w:hanging="360"/>
    </w:pPr>
    <w:rPr>
      <w:rFonts w:ascii="Times New Roman" w:eastAsia="Times New Roman" w:hAnsi="Times New Roman" w:cs="Times New Roman"/>
      <w:color w:val="000000"/>
      <w:sz w:val="24"/>
      <w:szCs w:val="24"/>
      <w:u w:color="000000"/>
    </w:rPr>
  </w:style>
  <w:style w:type="paragraph" w:customStyle="1" w:styleId="rIndex2">
    <w:name w:val="r_Index 2"/>
    <w:uiPriority w:val="99"/>
    <w:rsid w:val="00D200C2"/>
    <w:pPr>
      <w:keepNext/>
      <w:widowControl w:val="0"/>
      <w:numPr>
        <w:ilvl w:val="1"/>
        <w:numId w:val="3"/>
      </w:numPr>
      <w:tabs>
        <w:tab w:val="right" w:leader="dot" w:pos="9062"/>
      </w:tabs>
      <w:suppressAutoHyphens/>
      <w:autoSpaceDE w:val="0"/>
      <w:autoSpaceDN w:val="0"/>
      <w:adjustRightInd w:val="0"/>
      <w:spacing w:before="240" w:after="60" w:line="240" w:lineRule="auto"/>
      <w:outlineLvl w:val="1"/>
    </w:pPr>
    <w:rPr>
      <w:rFonts w:ascii="Arial" w:eastAsia="Times New Roman" w:hAnsi="Arial" w:cs="Arial"/>
      <w:color w:val="000000"/>
      <w:sz w:val="20"/>
      <w:szCs w:val="20"/>
      <w:u w:color="000000"/>
      <w:lang w:val="en-GB"/>
    </w:rPr>
  </w:style>
  <w:style w:type="paragraph" w:customStyle="1" w:styleId="rIndex1">
    <w:name w:val="r_Index 1"/>
    <w:uiPriority w:val="99"/>
    <w:rsid w:val="00D200C2"/>
    <w:pPr>
      <w:keepNext/>
      <w:widowControl w:val="0"/>
      <w:tabs>
        <w:tab w:val="right" w:leader="dot" w:pos="9062"/>
      </w:tabs>
      <w:suppressAutoHyphens/>
      <w:autoSpaceDE w:val="0"/>
      <w:autoSpaceDN w:val="0"/>
      <w:adjustRightInd w:val="0"/>
      <w:spacing w:before="240" w:after="60" w:line="240" w:lineRule="auto"/>
      <w:outlineLvl w:val="0"/>
    </w:pPr>
    <w:rPr>
      <w:rFonts w:ascii="Arial" w:eastAsia="Times New Roman" w:hAnsi="Arial" w:cs="Arial"/>
      <w:color w:val="000000"/>
      <w:sz w:val="20"/>
      <w:szCs w:val="20"/>
      <w:u w:color="000000"/>
    </w:rPr>
  </w:style>
  <w:style w:type="paragraph" w:customStyle="1" w:styleId="rcopyright">
    <w:name w:val="r_copyright"/>
    <w:uiPriority w:val="99"/>
    <w:rsid w:val="00D200C2"/>
    <w:pPr>
      <w:pBdr>
        <w:left w:val="single" w:sz="12" w:space="4" w:color="000000"/>
        <w:bottom w:val="single" w:sz="12" w:space="1" w:color="000000"/>
        <w:right w:val="single" w:sz="12" w:space="4" w:color="000000"/>
      </w:pBdr>
      <w:suppressAutoHyphens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u w:color="000000"/>
    </w:rPr>
  </w:style>
  <w:style w:type="paragraph" w:customStyle="1" w:styleId="rAchtungAnfang">
    <w:name w:val="r_Achtung Anfang"/>
    <w:uiPriority w:val="99"/>
    <w:rsid w:val="00D200C2"/>
    <w:pPr>
      <w:widowControl w:val="0"/>
      <w:pBdr>
        <w:top w:val="single" w:sz="12" w:space="1" w:color="0000FF"/>
        <w:left w:val="single" w:sz="12" w:space="4" w:color="0000FF"/>
        <w:right w:val="single" w:sz="12" w:space="4" w:color="0000FF"/>
      </w:pBdr>
      <w:suppressAutoHyphens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b/>
      <w:bCs/>
      <w:color w:val="000000"/>
      <w:sz w:val="20"/>
      <w:szCs w:val="20"/>
      <w:u w:color="000000"/>
    </w:rPr>
  </w:style>
  <w:style w:type="character" w:customStyle="1" w:styleId="zfbildinline">
    <w:name w:val="zf_bildinline"/>
    <w:uiPriority w:val="99"/>
    <w:rsid w:val="00D200C2"/>
    <w:rPr>
      <w:color w:val="000000"/>
    </w:rPr>
  </w:style>
  <w:style w:type="paragraph" w:customStyle="1" w:styleId="rIndex3">
    <w:name w:val="r_Index 3"/>
    <w:uiPriority w:val="99"/>
    <w:rsid w:val="00D200C2"/>
    <w:pPr>
      <w:keepNext/>
      <w:widowControl w:val="0"/>
      <w:suppressAutoHyphens/>
      <w:autoSpaceDE w:val="0"/>
      <w:autoSpaceDN w:val="0"/>
      <w:adjustRightInd w:val="0"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color w:val="000000"/>
      <w:sz w:val="20"/>
      <w:szCs w:val="20"/>
      <w:u w:color="000000"/>
    </w:rPr>
  </w:style>
  <w:style w:type="character" w:customStyle="1" w:styleId="VerweisFussnote">
    <w:name w:val="Verweis Fussnote"/>
    <w:uiPriority w:val="99"/>
    <w:rsid w:val="00D200C2"/>
    <w:rPr>
      <w:color w:val="000000"/>
    </w:rPr>
  </w:style>
  <w:style w:type="paragraph" w:customStyle="1" w:styleId="rIVZ">
    <w:name w:val="r_IVZ"/>
    <w:uiPriority w:val="99"/>
    <w:rsid w:val="00D200C2"/>
    <w:pPr>
      <w:keepNext/>
      <w:numPr>
        <w:numId w:val="14"/>
      </w:numPr>
      <w:suppressAutoHyphens/>
      <w:autoSpaceDE w:val="0"/>
      <w:autoSpaceDN w:val="0"/>
      <w:adjustRightInd w:val="0"/>
      <w:spacing w:before="240" w:after="60" w:line="240" w:lineRule="auto"/>
      <w:outlineLvl w:val="0"/>
    </w:pPr>
    <w:rPr>
      <w:rFonts w:ascii="Arial" w:eastAsia="Times New Roman" w:hAnsi="Arial" w:cs="Arial"/>
      <w:b/>
      <w:bCs/>
      <w:color w:val="000000"/>
      <w:sz w:val="32"/>
      <w:szCs w:val="32"/>
      <w:u w:color="000000"/>
      <w:lang w:val="en-GB"/>
    </w:rPr>
  </w:style>
  <w:style w:type="character" w:customStyle="1" w:styleId="rkursiv">
    <w:name w:val="r_kursiv"/>
    <w:uiPriority w:val="99"/>
    <w:rsid w:val="00D200C2"/>
    <w:rPr>
      <w:i/>
      <w:iCs/>
      <w:lang w:val="en-GB"/>
    </w:rPr>
  </w:style>
  <w:style w:type="paragraph" w:customStyle="1" w:styleId="IntroAlt">
    <w:name w:val="IntroAlt"/>
    <w:basedOn w:val="Standard"/>
    <w:next w:val="Standard"/>
    <w:rsid w:val="00D200C2"/>
    <w:pPr>
      <w:tabs>
        <w:tab w:val="left" w:pos="2835"/>
        <w:tab w:val="left" w:pos="5670"/>
      </w:tabs>
      <w:spacing w:after="120" w:line="276" w:lineRule="auto"/>
    </w:pPr>
    <w:rPr>
      <w:spacing w:val="4"/>
      <w:sz w:val="18"/>
      <w:lang w:val="fr-CH"/>
    </w:rPr>
  </w:style>
  <w:style w:type="paragraph" w:customStyle="1" w:styleId="IntroTitle1">
    <w:name w:val="IntroTitle1"/>
    <w:basedOn w:val="Standard"/>
    <w:next w:val="Intro"/>
    <w:rsid w:val="00D200C2"/>
    <w:pPr>
      <w:keepNext/>
      <w:tabs>
        <w:tab w:val="left" w:pos="1418"/>
      </w:tabs>
      <w:spacing w:before="360" w:after="120" w:line="276" w:lineRule="auto"/>
      <w:outlineLvl w:val="0"/>
    </w:pPr>
    <w:rPr>
      <w:b/>
      <w:sz w:val="20"/>
      <w:lang w:val="fr-CH"/>
    </w:rPr>
  </w:style>
  <w:style w:type="paragraph" w:customStyle="1" w:styleId="Intro">
    <w:name w:val="Intro"/>
    <w:basedOn w:val="Standard"/>
    <w:rsid w:val="00D200C2"/>
    <w:pPr>
      <w:spacing w:after="120" w:line="276" w:lineRule="auto"/>
    </w:pPr>
    <w:rPr>
      <w:spacing w:val="4"/>
      <w:sz w:val="18"/>
      <w:lang w:val="fr-CH"/>
    </w:rPr>
  </w:style>
  <w:style w:type="paragraph" w:customStyle="1" w:styleId="TocMain1">
    <w:name w:val="TocMain1"/>
    <w:basedOn w:val="Standard"/>
    <w:rsid w:val="00D200C2"/>
    <w:pPr>
      <w:tabs>
        <w:tab w:val="left" w:pos="1304"/>
        <w:tab w:val="right" w:leader="dot" w:pos="7938"/>
        <w:tab w:val="right" w:pos="8505"/>
      </w:tabs>
      <w:spacing w:before="170" w:line="320" w:lineRule="exact"/>
      <w:ind w:left="567" w:hanging="567"/>
    </w:pPr>
    <w:rPr>
      <w:b/>
      <w:noProof/>
      <w:sz w:val="26"/>
      <w:lang w:val="fr-CH"/>
    </w:rPr>
  </w:style>
  <w:style w:type="paragraph" w:customStyle="1" w:styleId="TocFront1">
    <w:name w:val="TocFront1"/>
    <w:basedOn w:val="Standard"/>
    <w:rsid w:val="00D200C2"/>
    <w:pPr>
      <w:tabs>
        <w:tab w:val="right" w:leader="dot" w:pos="7938"/>
        <w:tab w:val="right" w:pos="8505"/>
      </w:tabs>
      <w:spacing w:before="170" w:line="240" w:lineRule="auto"/>
    </w:pPr>
    <w:rPr>
      <w:szCs w:val="24"/>
      <w:lang w:val="fr-CH"/>
    </w:rPr>
  </w:style>
  <w:style w:type="paragraph" w:customStyle="1" w:styleId="TocBack1">
    <w:name w:val="TocBack1"/>
    <w:basedOn w:val="Standard"/>
    <w:rsid w:val="00D200C2"/>
    <w:pPr>
      <w:tabs>
        <w:tab w:val="left" w:pos="454"/>
        <w:tab w:val="right" w:leader="dot" w:pos="5670"/>
        <w:tab w:val="right" w:pos="6521"/>
        <w:tab w:val="right" w:pos="7371"/>
      </w:tabs>
      <w:spacing w:line="220" w:lineRule="exact"/>
      <w:ind w:left="454" w:hanging="454"/>
    </w:pPr>
    <w:rPr>
      <w:sz w:val="18"/>
    </w:rPr>
  </w:style>
  <w:style w:type="paragraph" w:customStyle="1" w:styleId="Register3">
    <w:name w:val="Register3"/>
    <w:rsid w:val="00D200C2"/>
    <w:pPr>
      <w:tabs>
        <w:tab w:val="left" w:pos="1021"/>
      </w:tabs>
      <w:suppressAutoHyphens/>
      <w:autoSpaceDE w:val="0"/>
      <w:autoSpaceDN w:val="0"/>
      <w:adjustRightInd w:val="0"/>
      <w:spacing w:after="0" w:line="220" w:lineRule="exact"/>
      <w:ind w:left="1020" w:hanging="340"/>
    </w:pPr>
    <w:rPr>
      <w:rFonts w:ascii="Times New Roman" w:eastAsia="Times New Roman" w:hAnsi="Times New Roman" w:cs="Times New Roman"/>
      <w:color w:val="000000"/>
      <w:sz w:val="18"/>
      <w:szCs w:val="18"/>
      <w:u w:color="000000"/>
    </w:rPr>
  </w:style>
  <w:style w:type="paragraph" w:customStyle="1" w:styleId="LawTitle1">
    <w:name w:val="LawTitle1"/>
    <w:basedOn w:val="Standard"/>
    <w:next w:val="LawaTitle1"/>
    <w:rsid w:val="00D200C2"/>
    <w:pPr>
      <w:keepNext/>
      <w:tabs>
        <w:tab w:val="left" w:pos="340"/>
      </w:tabs>
      <w:suppressAutoHyphens/>
      <w:spacing w:before="480" w:after="480" w:line="320" w:lineRule="exact"/>
      <w:ind w:left="340" w:hanging="340"/>
      <w:outlineLvl w:val="3"/>
    </w:pPr>
    <w:rPr>
      <w:b/>
      <w:sz w:val="28"/>
      <w:szCs w:val="28"/>
    </w:rPr>
  </w:style>
  <w:style w:type="paragraph" w:customStyle="1" w:styleId="LawaTitle1">
    <w:name w:val="LawaTitle1"/>
    <w:basedOn w:val="Standard"/>
    <w:next w:val="Standard"/>
    <w:rsid w:val="00D200C2"/>
    <w:pPr>
      <w:pBdr>
        <w:top w:val="single" w:sz="18" w:space="1" w:color="808080" w:themeColor="background1" w:themeShade="80"/>
        <w:left w:val="single" w:sz="18" w:space="4" w:color="808080" w:themeColor="background1" w:themeShade="80"/>
        <w:bottom w:val="single" w:sz="18" w:space="1" w:color="808080" w:themeColor="background1" w:themeShade="80"/>
        <w:right w:val="single" w:sz="18" w:space="4" w:color="808080" w:themeColor="background1" w:themeShade="80"/>
      </w:pBdr>
      <w:tabs>
        <w:tab w:val="left" w:pos="1134"/>
      </w:tabs>
      <w:spacing w:after="120" w:line="288" w:lineRule="auto"/>
      <w:ind w:left="567" w:right="284"/>
    </w:pPr>
    <w:rPr>
      <w:b/>
      <w:spacing w:val="2"/>
      <w:sz w:val="16"/>
    </w:rPr>
  </w:style>
  <w:style w:type="paragraph" w:customStyle="1" w:styleId="LawaTitle2">
    <w:name w:val="LawaTitle2"/>
    <w:basedOn w:val="LawaTitle1"/>
    <w:next w:val="Standard"/>
    <w:rsid w:val="00D200C2"/>
    <w:rPr>
      <w:b w:val="0"/>
      <w:i/>
    </w:rPr>
  </w:style>
  <w:style w:type="paragraph" w:customStyle="1" w:styleId="Lawa">
    <w:name w:val="Lawa"/>
    <w:basedOn w:val="Standard"/>
    <w:rsid w:val="00D200C2"/>
    <w:pPr>
      <w:spacing w:after="120" w:line="288" w:lineRule="auto"/>
      <w:ind w:left="567" w:right="284"/>
    </w:pPr>
    <w:rPr>
      <w:spacing w:val="2"/>
      <w:sz w:val="16"/>
      <w:lang w:val="fr-CH"/>
    </w:rPr>
  </w:style>
  <w:style w:type="paragraph" w:customStyle="1" w:styleId="BiblioAlt">
    <w:name w:val="BiblioAlt"/>
    <w:basedOn w:val="Standard"/>
    <w:next w:val="Standard"/>
    <w:rsid w:val="00D200C2"/>
    <w:pPr>
      <w:ind w:left="340" w:hanging="340"/>
    </w:pPr>
    <w:rPr>
      <w:sz w:val="20"/>
    </w:rPr>
  </w:style>
  <w:style w:type="paragraph" w:customStyle="1" w:styleId="MaterialsAlt">
    <w:name w:val="MaterialsAlt"/>
    <w:basedOn w:val="BiblioAlt"/>
    <w:rsid w:val="00D200C2"/>
  </w:style>
  <w:style w:type="paragraph" w:customStyle="1" w:styleId="BlockLaw">
    <w:name w:val="BlockLaw"/>
    <w:basedOn w:val="Standard"/>
    <w:rsid w:val="00D200C2"/>
    <w:pPr>
      <w:spacing w:before="120" w:after="120"/>
      <w:ind w:left="284" w:right="284"/>
      <w:contextualSpacing/>
    </w:pPr>
    <w:rPr>
      <w:sz w:val="20"/>
    </w:rPr>
  </w:style>
  <w:style w:type="paragraph" w:customStyle="1" w:styleId="ListCont1">
    <w:name w:val="ListCont1"/>
    <w:basedOn w:val="Standard"/>
    <w:rsid w:val="00D200C2"/>
    <w:pPr>
      <w:tabs>
        <w:tab w:val="right" w:pos="9072"/>
      </w:tabs>
      <w:spacing w:before="0" w:after="240"/>
      <w:ind w:left="284"/>
      <w:jc w:val="left"/>
    </w:pPr>
    <w:rPr>
      <w:lang w:val="en-US"/>
    </w:rPr>
  </w:style>
  <w:style w:type="paragraph" w:customStyle="1" w:styleId="BlockQuote">
    <w:name w:val="BlockQuote"/>
    <w:basedOn w:val="Standard"/>
    <w:rsid w:val="00D200C2"/>
    <w:pPr>
      <w:spacing w:before="120" w:after="120"/>
      <w:ind w:left="284" w:right="284"/>
    </w:pPr>
    <w:rPr>
      <w:sz w:val="20"/>
      <w:szCs w:val="18"/>
    </w:rPr>
  </w:style>
  <w:style w:type="paragraph" w:customStyle="1" w:styleId="BlockEpigraph">
    <w:name w:val="BlockEpigraph"/>
    <w:basedOn w:val="Standard"/>
    <w:rsid w:val="00D200C2"/>
    <w:pPr>
      <w:spacing w:before="120" w:after="120"/>
      <w:ind w:left="567"/>
      <w:contextualSpacing/>
    </w:pPr>
    <w:rPr>
      <w:i/>
      <w:sz w:val="20"/>
      <w:szCs w:val="18"/>
    </w:rPr>
  </w:style>
  <w:style w:type="paragraph" w:customStyle="1" w:styleId="LawbTitle1">
    <w:name w:val="LawbTitle1"/>
    <w:basedOn w:val="Standard"/>
    <w:next w:val="Standard"/>
    <w:rsid w:val="00D200C2"/>
    <w:pPr>
      <w:keepNext/>
      <w:tabs>
        <w:tab w:val="left" w:pos="340"/>
      </w:tabs>
      <w:suppressAutoHyphens/>
      <w:spacing w:before="480" w:after="480" w:line="320" w:lineRule="exact"/>
      <w:ind w:left="340" w:hanging="340"/>
      <w:outlineLvl w:val="1"/>
    </w:pPr>
    <w:rPr>
      <w:b/>
      <w:sz w:val="28"/>
      <w:szCs w:val="28"/>
    </w:rPr>
  </w:style>
  <w:style w:type="paragraph" w:customStyle="1" w:styleId="LawcTitle1">
    <w:name w:val="LawcTitle1"/>
    <w:basedOn w:val="Standard"/>
    <w:next w:val="Standard"/>
    <w:rsid w:val="00D200C2"/>
    <w:pPr>
      <w:keepNext/>
      <w:tabs>
        <w:tab w:val="left" w:pos="340"/>
      </w:tabs>
      <w:suppressAutoHyphens/>
      <w:spacing w:before="480" w:after="480" w:line="320" w:lineRule="exact"/>
      <w:ind w:left="340" w:hanging="340"/>
      <w:outlineLvl w:val="1"/>
    </w:pPr>
    <w:rPr>
      <w:b/>
      <w:sz w:val="28"/>
      <w:szCs w:val="28"/>
    </w:rPr>
  </w:style>
  <w:style w:type="paragraph" w:customStyle="1" w:styleId="List1">
    <w:name w:val="List1"/>
    <w:basedOn w:val="Standard"/>
    <w:rsid w:val="00D200C2"/>
    <w:pPr>
      <w:tabs>
        <w:tab w:val="left" w:pos="284"/>
      </w:tabs>
      <w:spacing w:before="0"/>
      <w:ind w:left="284" w:hanging="284"/>
      <w:jc w:val="left"/>
    </w:pPr>
  </w:style>
  <w:style w:type="paragraph" w:customStyle="1" w:styleId="BlockExampleAlt">
    <w:name w:val="BlockExampleAlt"/>
    <w:basedOn w:val="Standard"/>
    <w:rsid w:val="00D200C2"/>
    <w:pPr>
      <w:ind w:left="284" w:right="284"/>
      <w:contextualSpacing/>
    </w:pPr>
    <w:rPr>
      <w:sz w:val="20"/>
    </w:rPr>
  </w:style>
  <w:style w:type="paragraph" w:customStyle="1" w:styleId="BlockExample">
    <w:name w:val="BlockExample"/>
    <w:basedOn w:val="Standard"/>
    <w:rsid w:val="00D200C2"/>
    <w:pPr>
      <w:spacing w:before="120" w:after="120"/>
      <w:ind w:left="284" w:right="284"/>
    </w:pPr>
  </w:style>
  <w:style w:type="paragraph" w:customStyle="1" w:styleId="LawaAlt">
    <w:name w:val="LawaAlt"/>
    <w:basedOn w:val="Standard"/>
    <w:rsid w:val="00D200C2"/>
    <w:rPr>
      <w:b/>
      <w:bCs/>
    </w:rPr>
  </w:style>
  <w:style w:type="paragraph" w:customStyle="1" w:styleId="TableBody">
    <w:name w:val="TableBody"/>
    <w:basedOn w:val="Standard"/>
    <w:rsid w:val="00D200C2"/>
    <w:pPr>
      <w:spacing w:before="0"/>
      <w:jc w:val="left"/>
    </w:pPr>
    <w:rPr>
      <w:sz w:val="20"/>
    </w:rPr>
  </w:style>
  <w:style w:type="paragraph" w:customStyle="1" w:styleId="TableHead">
    <w:name w:val="TableHead"/>
    <w:basedOn w:val="Standard"/>
    <w:rsid w:val="00D200C2"/>
    <w:pPr>
      <w:spacing w:before="0"/>
      <w:jc w:val="left"/>
    </w:pPr>
    <w:rPr>
      <w:b/>
      <w:sz w:val="20"/>
    </w:rPr>
  </w:style>
  <w:style w:type="paragraph" w:customStyle="1" w:styleId="BlockBiblio">
    <w:name w:val="BlockBiblio"/>
    <w:basedOn w:val="Standard"/>
    <w:rsid w:val="00D200C2"/>
    <w:pPr>
      <w:spacing w:before="120" w:after="120"/>
      <w:ind w:left="284" w:hanging="284"/>
    </w:pPr>
    <w:rPr>
      <w:sz w:val="20"/>
    </w:rPr>
  </w:style>
  <w:style w:type="paragraph" w:customStyle="1" w:styleId="CommentTitle5">
    <w:name w:val="CommentTitle5"/>
    <w:basedOn w:val="Standard"/>
    <w:next w:val="Standard"/>
    <w:rsid w:val="00D200C2"/>
    <w:pPr>
      <w:keepNext/>
      <w:suppressAutoHyphens/>
      <w:spacing w:before="360" w:after="120"/>
      <w:ind w:left="1134" w:hanging="1134"/>
      <w:outlineLvl w:val="4"/>
    </w:pPr>
    <w:rPr>
      <w:b/>
    </w:rPr>
  </w:style>
  <w:style w:type="paragraph" w:customStyle="1" w:styleId="CommentTitle4">
    <w:name w:val="CommentTitle4"/>
    <w:basedOn w:val="Standard"/>
    <w:next w:val="Standard"/>
    <w:rsid w:val="00D200C2"/>
    <w:pPr>
      <w:keepNext/>
      <w:tabs>
        <w:tab w:val="left" w:pos="340"/>
      </w:tabs>
      <w:suppressAutoHyphens/>
      <w:spacing w:before="420" w:after="140"/>
      <w:ind w:left="1134" w:hanging="1134"/>
      <w:outlineLvl w:val="3"/>
    </w:pPr>
    <w:rPr>
      <w:b/>
      <w:sz w:val="26"/>
    </w:rPr>
  </w:style>
  <w:style w:type="paragraph" w:customStyle="1" w:styleId="CommentTitle3">
    <w:name w:val="CommentTitle3"/>
    <w:basedOn w:val="Standard"/>
    <w:next w:val="Standard"/>
    <w:rsid w:val="00D200C2"/>
    <w:pPr>
      <w:keepNext/>
      <w:suppressAutoHyphens/>
      <w:jc w:val="left"/>
      <w:outlineLvl w:val="2"/>
    </w:pPr>
    <w:rPr>
      <w:i/>
    </w:rPr>
  </w:style>
  <w:style w:type="paragraph" w:customStyle="1" w:styleId="CommentTitle2">
    <w:name w:val="CommentTitle2"/>
    <w:basedOn w:val="StandardTitle2"/>
    <w:next w:val="Standard"/>
    <w:rsid w:val="00D200C2"/>
    <w:pPr>
      <w:tabs>
        <w:tab w:val="left" w:pos="567"/>
      </w:tabs>
      <w:spacing w:line="360" w:lineRule="auto"/>
    </w:pPr>
  </w:style>
  <w:style w:type="paragraph" w:customStyle="1" w:styleId="CommentTitle1">
    <w:name w:val="CommentTitle1"/>
    <w:basedOn w:val="StandardTitle1"/>
    <w:next w:val="Standard"/>
    <w:rsid w:val="00D200C2"/>
    <w:pPr>
      <w:pageBreakBefore w:val="0"/>
      <w:tabs>
        <w:tab w:val="clear" w:pos="2268"/>
        <w:tab w:val="left" w:pos="1985"/>
      </w:tabs>
      <w:ind w:left="0" w:firstLine="0"/>
    </w:pPr>
    <w:rPr>
      <w:sz w:val="28"/>
    </w:rPr>
  </w:style>
  <w:style w:type="paragraph" w:customStyle="1" w:styleId="Index1">
    <w:name w:val="Index1"/>
    <w:basedOn w:val="Standard"/>
    <w:rsid w:val="00D200C2"/>
    <w:pPr>
      <w:tabs>
        <w:tab w:val="left" w:pos="284"/>
        <w:tab w:val="right" w:pos="7088"/>
      </w:tabs>
      <w:ind w:left="284" w:hanging="284"/>
    </w:pPr>
    <w:rPr>
      <w:sz w:val="20"/>
      <w:szCs w:val="18"/>
    </w:rPr>
  </w:style>
  <w:style w:type="paragraph" w:customStyle="1" w:styleId="Index2">
    <w:name w:val="Index2"/>
    <w:basedOn w:val="Standard"/>
    <w:rsid w:val="00D200C2"/>
    <w:pPr>
      <w:tabs>
        <w:tab w:val="left" w:pos="284"/>
        <w:tab w:val="right" w:pos="7088"/>
      </w:tabs>
      <w:ind w:left="284" w:hanging="284"/>
    </w:pPr>
    <w:rPr>
      <w:sz w:val="20"/>
      <w:szCs w:val="18"/>
    </w:rPr>
  </w:style>
  <w:style w:type="paragraph" w:customStyle="1" w:styleId="MainTitle2">
    <w:name w:val="MainTitle2"/>
    <w:basedOn w:val="Standard"/>
    <w:next w:val="Standard"/>
    <w:rsid w:val="00D200C2"/>
    <w:pPr>
      <w:keepNext/>
      <w:pageBreakBefore/>
      <w:suppressAutoHyphens/>
      <w:spacing w:before="400" w:after="400"/>
      <w:jc w:val="center"/>
      <w:outlineLvl w:val="1"/>
    </w:pPr>
    <w:rPr>
      <w:b/>
      <w:sz w:val="36"/>
      <w:szCs w:val="34"/>
    </w:rPr>
  </w:style>
  <w:style w:type="paragraph" w:customStyle="1" w:styleId="TocFront2">
    <w:name w:val="TocFront2"/>
    <w:basedOn w:val="Standard"/>
    <w:rsid w:val="00D200C2"/>
    <w:pPr>
      <w:tabs>
        <w:tab w:val="left" w:pos="709"/>
        <w:tab w:val="right" w:leader="dot" w:pos="7938"/>
        <w:tab w:val="right" w:pos="8505"/>
      </w:tabs>
      <w:ind w:left="284"/>
    </w:pPr>
  </w:style>
  <w:style w:type="paragraph" w:customStyle="1" w:styleId="TocFront3">
    <w:name w:val="TocFront3"/>
    <w:basedOn w:val="Standard"/>
    <w:rsid w:val="00D200C2"/>
    <w:pPr>
      <w:tabs>
        <w:tab w:val="left" w:pos="1134"/>
        <w:tab w:val="right" w:leader="dot" w:pos="7938"/>
        <w:tab w:val="right" w:pos="8505"/>
      </w:tabs>
      <w:ind w:left="567"/>
    </w:pPr>
    <w:rPr>
      <w:bCs/>
    </w:rPr>
  </w:style>
  <w:style w:type="paragraph" w:customStyle="1" w:styleId="TocMain2">
    <w:name w:val="TocMain2"/>
    <w:basedOn w:val="TocMain1"/>
    <w:rsid w:val="00D200C2"/>
    <w:pPr>
      <w:tabs>
        <w:tab w:val="clear" w:pos="1304"/>
        <w:tab w:val="left" w:pos="1701"/>
      </w:tabs>
    </w:pPr>
    <w:rPr>
      <w:b w:val="0"/>
    </w:rPr>
  </w:style>
  <w:style w:type="paragraph" w:customStyle="1" w:styleId="TocMain3">
    <w:name w:val="TocMain3"/>
    <w:basedOn w:val="TocMain2"/>
    <w:rsid w:val="00D200C2"/>
    <w:pPr>
      <w:spacing w:before="240" w:after="120"/>
    </w:pPr>
  </w:style>
  <w:style w:type="paragraph" w:customStyle="1" w:styleId="StandardTitle1">
    <w:name w:val="StandardTitle1"/>
    <w:basedOn w:val="Standard"/>
    <w:next w:val="Standard"/>
    <w:rsid w:val="00D200C2"/>
    <w:pPr>
      <w:keepNext/>
      <w:pageBreakBefore/>
      <w:tabs>
        <w:tab w:val="left" w:pos="2268"/>
      </w:tabs>
      <w:suppressAutoHyphens/>
      <w:spacing w:before="120" w:after="360"/>
      <w:ind w:left="2268" w:hanging="2268"/>
      <w:jc w:val="left"/>
      <w:outlineLvl w:val="0"/>
    </w:pPr>
    <w:rPr>
      <w:rFonts w:cs="Arial"/>
      <w:b/>
      <w:bCs/>
      <w:sz w:val="32"/>
      <w:szCs w:val="22"/>
      <w:lang w:val="de-CH"/>
    </w:rPr>
  </w:style>
  <w:style w:type="paragraph" w:customStyle="1" w:styleId="StandardTitle2">
    <w:name w:val="StandardTitle2"/>
    <w:basedOn w:val="rStandard"/>
    <w:next w:val="Standard"/>
    <w:rsid w:val="00D200C2"/>
    <w:pPr>
      <w:numPr>
        <w:numId w:val="0"/>
      </w:numPr>
      <w:spacing w:after="120"/>
      <w:outlineLvl w:val="1"/>
    </w:pPr>
    <w:rPr>
      <w:rFonts w:ascii="Arial" w:hAnsi="Arial" w:cs="Arial"/>
      <w:b/>
    </w:rPr>
  </w:style>
  <w:style w:type="paragraph" w:customStyle="1" w:styleId="StandardAlt">
    <w:name w:val="StandardAlt"/>
    <w:basedOn w:val="Standard"/>
    <w:rsid w:val="00D200C2"/>
    <w:pPr>
      <w:spacing w:after="240"/>
    </w:pPr>
    <w:rPr>
      <w:rFonts w:ascii="Times New Roman" w:hAnsi="Times New Roman"/>
    </w:rPr>
  </w:style>
  <w:style w:type="paragraph" w:customStyle="1" w:styleId="Comment">
    <w:name w:val="Comment"/>
    <w:basedOn w:val="Standard"/>
    <w:rsid w:val="00D200C2"/>
    <w:pPr>
      <w:tabs>
        <w:tab w:val="left" w:pos="567"/>
      </w:tabs>
      <w:spacing w:before="120" w:after="120"/>
    </w:pPr>
  </w:style>
  <w:style w:type="paragraph" w:customStyle="1" w:styleId="CommentAlt">
    <w:name w:val="CommentAlt"/>
    <w:basedOn w:val="Comment"/>
    <w:rsid w:val="00D200C2"/>
    <w:pPr>
      <w:ind w:left="567"/>
    </w:pPr>
  </w:style>
  <w:style w:type="paragraph" w:customStyle="1" w:styleId="MainTitle1">
    <w:name w:val="MainTitle1"/>
    <w:basedOn w:val="Standard"/>
    <w:next w:val="MainTitle2"/>
    <w:rsid w:val="004D2B8E"/>
    <w:pPr>
      <w:keepNext/>
      <w:pageBreakBefore/>
      <w:suppressAutoHyphens/>
      <w:spacing w:before="720" w:after="720" w:line="259" w:lineRule="auto"/>
      <w:jc w:val="center"/>
      <w:outlineLvl w:val="0"/>
    </w:pPr>
    <w:rPr>
      <w:rFonts w:asciiTheme="minorHAnsi" w:eastAsiaTheme="minorHAnsi" w:hAnsiTheme="minorHAnsi" w:cstheme="minorBidi"/>
      <w:b/>
      <w:kern w:val="0"/>
      <w:sz w:val="36"/>
      <w:szCs w:val="36"/>
      <w:lang w:val="de-CH" w:eastAsia="en-US"/>
    </w:rPr>
  </w:style>
  <w:style w:type="table" w:styleId="Tabellenraster">
    <w:name w:val="Table Grid"/>
    <w:basedOn w:val="NormaleTabelle"/>
    <w:uiPriority w:val="39"/>
    <w:rsid w:val="004D2B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lockLawSubtitle">
    <w:name w:val="BlockLawSubtitle"/>
    <w:basedOn w:val="Standard"/>
    <w:next w:val="Standard"/>
    <w:rsid w:val="004D2B8E"/>
    <w:pPr>
      <w:spacing w:before="120" w:after="120"/>
      <w:ind w:left="340"/>
      <w:jc w:val="left"/>
    </w:pPr>
    <w:rPr>
      <w:i/>
      <w:sz w:val="20"/>
      <w:szCs w:val="18"/>
    </w:rPr>
  </w:style>
  <w:style w:type="paragraph" w:customStyle="1" w:styleId="Joker">
    <w:name w:val="Joker"/>
    <w:basedOn w:val="Standard"/>
    <w:rsid w:val="004D2B8E"/>
    <w:pPr>
      <w:numPr>
        <w:numId w:val="22"/>
      </w:numPr>
      <w:jc w:val="left"/>
    </w:pPr>
    <w:rPr>
      <w:bCs/>
      <w:iCs/>
    </w:rPr>
  </w:style>
  <w:style w:type="paragraph" w:customStyle="1" w:styleId="BlockExampleTitle">
    <w:name w:val="BlockExampleTitle"/>
    <w:basedOn w:val="CommentTitle2"/>
    <w:next w:val="BlockExample"/>
    <w:rsid w:val="00D200C2"/>
    <w:pPr>
      <w:jc w:val="center"/>
    </w:pPr>
  </w:style>
  <w:style w:type="paragraph" w:customStyle="1" w:styleId="List2">
    <w:name w:val="List2"/>
    <w:basedOn w:val="Standard"/>
    <w:rsid w:val="00C43F59"/>
    <w:pPr>
      <w:spacing w:before="0"/>
      <w:ind w:left="680" w:hanging="340"/>
      <w:jc w:val="left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ephanie.rieder\AppData\Roaming\Microsoft\Templates\HB_GmBH-R_Checklist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HB_GmBH-R_Checklist</Template>
  <TotalTime>0</TotalTime>
  <Pages>2</Pages>
  <Words>281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reemers publishing services gmbh</Company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Stéphanie Rieder</dc:creator>
  <cp:keywords/>
  <dc:description/>
  <cp:lastModifiedBy>Stephanie Giese</cp:lastModifiedBy>
  <cp:revision>5</cp:revision>
  <dcterms:created xsi:type="dcterms:W3CDTF">2019-10-30T13:22:00Z</dcterms:created>
  <dcterms:modified xsi:type="dcterms:W3CDTF">2019-11-06T15:18:00Z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downCast 1.8.4 (Build 865) © 2003-2008  infinity-loop GmbH</vt:lpwstr>
  </property>
</Properties>
</file>