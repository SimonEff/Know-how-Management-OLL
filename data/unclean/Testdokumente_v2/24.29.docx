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612" w:rsidRPr="00A978B1" w:rsidRDefault="00CB5612" w:rsidP="00751589">
      <w:pPr>
        <w:pStyle w:val="CommentTitle1"/>
      </w:pPr>
      <w:r w:rsidRPr="00A978B1">
        <w:t>MUSTER GESELLSCHAFTERBINDUNGSVERTRAG</w:t>
      </w:r>
    </w:p>
    <w:p w:rsidR="00CB5612" w:rsidRPr="006003E3" w:rsidRDefault="00CB5612" w:rsidP="00A978B1">
      <w:pPr>
        <w:pStyle w:val="CommentAlt"/>
      </w:pPr>
      <w:r>
        <w:t>zwischen</w:t>
      </w:r>
    </w:p>
    <w:p w:rsidR="00CB5612" w:rsidRPr="006003E3" w:rsidRDefault="00CB5612" w:rsidP="00A978B1">
      <w:pPr>
        <w:pStyle w:val="CommentAlt"/>
      </w:pPr>
      <w:r>
        <w:t>den Gesellschaftern</w:t>
      </w:r>
    </w:p>
    <w:p w:rsidR="00CB5612" w:rsidRPr="006003E3" w:rsidRDefault="00CB5612" w:rsidP="00A978B1">
      <w:pPr>
        <w:pStyle w:val="CommentAlt"/>
      </w:pPr>
      <w:r>
        <w:t xml:space="preserve">der </w:t>
      </w:r>
      <w:r w:rsidRPr="002752AE">
        <w:rPr>
          <w:color w:val="0000FF"/>
        </w:rPr>
        <w:t>[Firma]</w:t>
      </w:r>
      <w:r>
        <w:t xml:space="preserve"> GmbH, </w:t>
      </w:r>
      <w:r w:rsidRPr="002752AE">
        <w:rPr>
          <w:color w:val="0000FF"/>
        </w:rPr>
        <w:t>[Ort des Sitzes]</w:t>
      </w:r>
    </w:p>
    <w:p w:rsidR="00CB5612" w:rsidRDefault="00CB5612" w:rsidP="00A978B1">
      <w:pPr>
        <w:pStyle w:val="CommentAlt"/>
      </w:pPr>
      <w:r>
        <w:t xml:space="preserve">(nachfolgend </w:t>
      </w:r>
      <w:r w:rsidRPr="00CB5612">
        <w:rPr>
          <w:b/>
        </w:rPr>
        <w:t>«Gesellschaft»</w:t>
      </w:r>
      <w:r>
        <w:t>)</w:t>
      </w:r>
    </w:p>
    <w:p w:rsidR="00CB5612" w:rsidRPr="00A978B1" w:rsidRDefault="00A978B1" w:rsidP="00A978B1">
      <w:pPr>
        <w:pStyle w:val="List1"/>
      </w:pPr>
      <w:r w:rsidRPr="00A978B1">
        <w:t>1.</w:t>
      </w:r>
      <w:r w:rsidRPr="00A978B1">
        <w:tab/>
      </w:r>
      <w:r w:rsidR="00CB5612" w:rsidRPr="00A978B1">
        <w:rPr>
          <w:color w:val="0000FF"/>
        </w:rPr>
        <w:t>[Vorname, Name] [Adresse]</w:t>
      </w:r>
    </w:p>
    <w:p w:rsidR="00CB5612" w:rsidRPr="00A978B1" w:rsidRDefault="00A978B1" w:rsidP="00A978B1">
      <w:pPr>
        <w:pStyle w:val="List1"/>
      </w:pPr>
      <w:r w:rsidRPr="00A978B1">
        <w:t>2.</w:t>
      </w:r>
      <w:r w:rsidRPr="00A978B1">
        <w:tab/>
      </w:r>
      <w:r w:rsidR="00CB5612" w:rsidRPr="00A978B1">
        <w:rPr>
          <w:color w:val="0000FF"/>
        </w:rPr>
        <w:t>[Vorname, Name] [Adresse]</w:t>
      </w:r>
    </w:p>
    <w:p w:rsidR="00CB5612" w:rsidRPr="00A978B1" w:rsidRDefault="00A978B1" w:rsidP="00A978B1">
      <w:pPr>
        <w:pStyle w:val="List1"/>
      </w:pPr>
      <w:r w:rsidRPr="00A978B1">
        <w:t>3.</w:t>
      </w:r>
      <w:r w:rsidRPr="00A978B1">
        <w:tab/>
      </w:r>
      <w:r w:rsidR="00CB5612" w:rsidRPr="00A978B1">
        <w:rPr>
          <w:color w:val="0000FF"/>
        </w:rPr>
        <w:t>[namentliche Erwähnung allfälliger weiterer Gesellschafter mit Vorname, Name und Adresse]</w:t>
      </w:r>
    </w:p>
    <w:p w:rsidR="00CB5612" w:rsidRPr="006003E3" w:rsidRDefault="00CB5612" w:rsidP="006003E3">
      <w:pPr>
        <w:pStyle w:val="Comment"/>
      </w:pPr>
      <w:r>
        <w:t xml:space="preserve">(je einzeln auch </w:t>
      </w:r>
      <w:r w:rsidRPr="00CB5612">
        <w:rPr>
          <w:b/>
        </w:rPr>
        <w:t>«Partei»</w:t>
      </w:r>
      <w:r>
        <w:t xml:space="preserve">, gemeinsam auch </w:t>
      </w:r>
      <w:r w:rsidRPr="00CB5612">
        <w:rPr>
          <w:b/>
        </w:rPr>
        <w:t>«Parteien»</w:t>
      </w:r>
      <w:r>
        <w:t>)</w:t>
      </w:r>
    </w:p>
    <w:p w:rsidR="00CB5612" w:rsidRPr="002752AE" w:rsidRDefault="00CB5612" w:rsidP="00783E42">
      <w:pPr>
        <w:pStyle w:val="CommentTitle2"/>
      </w:pPr>
      <w:r w:rsidRPr="00CB5612">
        <w:t>Präambel</w:t>
      </w:r>
    </w:p>
    <w:p w:rsidR="00CB5612" w:rsidRPr="006003E3" w:rsidRDefault="00CB5612" w:rsidP="002752AE">
      <w:pPr>
        <w:pStyle w:val="Comment"/>
      </w:pPr>
      <w:r>
        <w:t xml:space="preserve">Das Stammkapital der Gesellschaft beträgt CHF </w:t>
      </w:r>
      <w:r w:rsidRPr="002752AE">
        <w:rPr>
          <w:color w:val="0000FF"/>
        </w:rPr>
        <w:t>[Betrag]</w:t>
      </w:r>
      <w:r>
        <w:t xml:space="preserve"> und ist eingeteilt in </w:t>
      </w:r>
      <w:r w:rsidRPr="002752AE">
        <w:rPr>
          <w:color w:val="0000FF"/>
        </w:rPr>
        <w:t>[Anzahl]</w:t>
      </w:r>
      <w:r>
        <w:t xml:space="preserve"> Stammanteile à nominal CHF </w:t>
      </w:r>
      <w:r w:rsidRPr="002752AE">
        <w:rPr>
          <w:color w:val="0000FF"/>
        </w:rPr>
        <w:t>[Betrag]</w:t>
      </w:r>
      <w:r>
        <w:t>.</w:t>
      </w:r>
    </w:p>
    <w:p w:rsidR="00CB5612" w:rsidRPr="006003E3" w:rsidRDefault="00CB5612" w:rsidP="002752AE">
      <w:pPr>
        <w:pStyle w:val="Comment"/>
      </w:pPr>
      <w:r>
        <w:t>Die Parteien sind zurzeit wie folgt an der Gesellschaft beteiligt:</w:t>
      </w:r>
    </w:p>
    <w:p w:rsidR="00CB5612" w:rsidRDefault="00CB5612" w:rsidP="00A978B1">
      <w:pPr>
        <w:pStyle w:val="Comment"/>
        <w:ind w:left="2552" w:hanging="2552"/>
      </w:pPr>
      <w:r w:rsidRPr="002752AE">
        <w:rPr>
          <w:color w:val="0000FF"/>
        </w:rPr>
        <w:t>[Vorname, Name]</w:t>
      </w:r>
      <w:r>
        <w:t>:</w:t>
      </w:r>
      <w:r w:rsidR="00A978B1">
        <w:tab/>
      </w:r>
      <w:r>
        <w:t xml:space="preserve">mit </w:t>
      </w:r>
      <w:r w:rsidRPr="002752AE">
        <w:rPr>
          <w:color w:val="0000FF"/>
        </w:rPr>
        <w:t>[Anzahl]</w:t>
      </w:r>
      <w:r>
        <w:t xml:space="preserve"> Stammanteilen à nominal CHF </w:t>
      </w:r>
      <w:r w:rsidRPr="002752AE">
        <w:rPr>
          <w:color w:val="0000FF"/>
        </w:rPr>
        <w:t>[Betrag]</w:t>
      </w:r>
      <w:r>
        <w:t xml:space="preserve">, entsprechend </w:t>
      </w:r>
      <w:r w:rsidRPr="002752AE">
        <w:rPr>
          <w:color w:val="0000FF"/>
        </w:rPr>
        <w:t>[Prozentzahl]</w:t>
      </w:r>
      <w:r>
        <w:t>% des Stammkapitals</w:t>
      </w:r>
    </w:p>
    <w:p w:rsidR="00783E42" w:rsidRDefault="00CB5612" w:rsidP="00A978B1">
      <w:pPr>
        <w:pStyle w:val="Comment"/>
        <w:ind w:left="2552" w:hanging="2552"/>
      </w:pPr>
      <w:r w:rsidRPr="002752AE">
        <w:rPr>
          <w:color w:val="0000FF"/>
        </w:rPr>
        <w:t>[Vorname, Name]</w:t>
      </w:r>
      <w:r>
        <w:t>:</w:t>
      </w:r>
      <w:r w:rsidR="00A978B1">
        <w:tab/>
      </w:r>
      <w:r>
        <w:t xml:space="preserve">mit </w:t>
      </w:r>
      <w:r w:rsidRPr="002752AE">
        <w:rPr>
          <w:color w:val="0000FF"/>
        </w:rPr>
        <w:t>[Anzahl]</w:t>
      </w:r>
      <w:r>
        <w:t xml:space="preserve"> Stammanteilen à nominal CHF </w:t>
      </w:r>
      <w:r w:rsidRPr="002752AE">
        <w:rPr>
          <w:color w:val="0000FF"/>
        </w:rPr>
        <w:t>[Betrag]</w:t>
      </w:r>
      <w:r>
        <w:t xml:space="preserve">, entsprechend </w:t>
      </w:r>
      <w:r w:rsidRPr="002752AE">
        <w:rPr>
          <w:color w:val="0000FF"/>
        </w:rPr>
        <w:t>[Prozentzahl]</w:t>
      </w:r>
      <w:r>
        <w:t>% des Stammkapitals</w:t>
      </w:r>
    </w:p>
    <w:p w:rsidR="00CB5612" w:rsidRPr="002752AE" w:rsidRDefault="00CB5612" w:rsidP="002752AE">
      <w:pPr>
        <w:pStyle w:val="Comment"/>
        <w:rPr>
          <w:color w:val="0000FF"/>
        </w:rPr>
      </w:pPr>
      <w:r w:rsidRPr="002752AE">
        <w:rPr>
          <w:color w:val="0000FF"/>
        </w:rPr>
        <w:t>[Aufführung allfälliger weiterer Gesellschafter mit ihrer Anzahl Stammanteile und Prozentanteil am Stammkapital]</w:t>
      </w:r>
    </w:p>
    <w:p w:rsidR="00CB5612" w:rsidRPr="006003E3" w:rsidRDefault="00CB5612" w:rsidP="002752AE">
      <w:pPr>
        <w:pStyle w:val="Comment"/>
      </w:pPr>
      <w:r>
        <w:t xml:space="preserve">Die Parteien halten zusammen </w:t>
      </w:r>
      <w:r w:rsidRPr="002752AE">
        <w:rPr>
          <w:color w:val="0000FF"/>
        </w:rPr>
        <w:t>[Prozentzahl]</w:t>
      </w:r>
      <w:r>
        <w:t>% der Stammanteile der Gesellschaft.</w:t>
      </w:r>
    </w:p>
    <w:p w:rsidR="00CB5612" w:rsidRPr="006003E3" w:rsidRDefault="00CB5612" w:rsidP="002752AE">
      <w:pPr>
        <w:pStyle w:val="Comment"/>
      </w:pPr>
      <w:r>
        <w:t>Die Parteien beabsichtigen, mit dem vorliegenden Gesellschafterbindungsvertrag die Rechte und Pflichten der Parteien in Bezug auf sämtliche von ihnen zurzeit und zukünftig gehaltenen Stammanteile zu regeln.</w:t>
      </w:r>
    </w:p>
    <w:p w:rsidR="00CB5612" w:rsidRPr="006003E3" w:rsidRDefault="00CB5612" w:rsidP="002752AE">
      <w:pPr>
        <w:pStyle w:val="Comment"/>
      </w:pPr>
      <w:r>
        <w:lastRenderedPageBreak/>
        <w:t>Entsprechend vereinbaren die Parteien was folgt:</w:t>
      </w:r>
    </w:p>
    <w:p w:rsidR="00CB5612" w:rsidRPr="002752AE" w:rsidRDefault="00CB5612" w:rsidP="00783E42">
      <w:pPr>
        <w:pStyle w:val="CommentTitle2"/>
      </w:pPr>
      <w:r w:rsidRPr="00CB5612">
        <w:t>1</w:t>
      </w:r>
      <w:r w:rsidR="00677AF3">
        <w:t>.</w:t>
      </w:r>
      <w:r w:rsidR="00677AF3">
        <w:tab/>
      </w:r>
      <w:r w:rsidRPr="00CB5612">
        <w:t>Geschäftsführung</w:t>
      </w:r>
    </w:p>
    <w:p w:rsidR="00CB5612" w:rsidRPr="006003E3" w:rsidRDefault="00CB5612" w:rsidP="002752AE">
      <w:pPr>
        <w:pStyle w:val="Comment"/>
      </w:pPr>
      <w:r>
        <w:t>Jede Partei hat Anspruch darauf, als Geschäftsführer der Gesellschaft gewählt zu werden oder einen Geschäftsführer zu bezeichnen. Eine Nichtwahl oder eine Abberufung eines vorgeschlagenen Geschäftsführers darf nur aus wichtigen Gründen erfolgen. Diesfalls steht der betreffenden Partei das Recht zu, der Gesellschafterversammlung einen Ersatzvorschlag zu unterbreiten.</w:t>
      </w:r>
    </w:p>
    <w:p w:rsidR="00CB5612" w:rsidRPr="006003E3" w:rsidRDefault="00CB5612" w:rsidP="002752AE">
      <w:pPr>
        <w:pStyle w:val="Comment"/>
      </w:pPr>
      <w:r>
        <w:t xml:space="preserve">Die Parteien verpflichten sich, </w:t>
      </w:r>
      <w:r w:rsidRPr="002752AE">
        <w:rPr>
          <w:color w:val="0000FF"/>
        </w:rPr>
        <w:t>[Vorname, Name]</w:t>
      </w:r>
      <w:r>
        <w:t xml:space="preserve"> als Vorsitzenden der Geschäftsführer zu wählen.</w:t>
      </w:r>
    </w:p>
    <w:p w:rsidR="00CB5612" w:rsidRPr="006003E3" w:rsidRDefault="00CB5612" w:rsidP="002752AE">
      <w:pPr>
        <w:pStyle w:val="Comment"/>
      </w:pPr>
      <w:r>
        <w:t>Die Parteien verpflichten sich, ihre Stimmen an den Gesellschafterversammlungen bzw. an den Sitzungen der Geschäftsführer entsprechend abzugeben.</w:t>
      </w:r>
    </w:p>
    <w:p w:rsidR="00CB5612" w:rsidRPr="002752AE" w:rsidRDefault="00CB5612" w:rsidP="00783E42">
      <w:pPr>
        <w:pStyle w:val="CommentTitle2"/>
      </w:pPr>
      <w:r w:rsidRPr="00CB5612">
        <w:t>2</w:t>
      </w:r>
      <w:r w:rsidR="00677AF3">
        <w:t>.</w:t>
      </w:r>
      <w:r w:rsidR="00677AF3">
        <w:tab/>
      </w:r>
      <w:r w:rsidRPr="00CB5612">
        <w:t>Quoren für wichtige Beschlüsse</w:t>
      </w:r>
    </w:p>
    <w:p w:rsidR="00CB5612" w:rsidRPr="006003E3" w:rsidRDefault="00CB5612" w:rsidP="002752AE">
      <w:pPr>
        <w:pStyle w:val="Comment"/>
      </w:pPr>
      <w:r>
        <w:t>Die Parteien sind in der Ausübung ihrer Stimmrechte an den Gesellschafterversammlungen und an den Sitzungen der Geschäftsführer – vorbehältlich abweichender Regelungen in diesem Vertrag – grundsätzlich frei.</w:t>
      </w:r>
    </w:p>
    <w:p w:rsidR="00CB5612" w:rsidRPr="006003E3" w:rsidRDefault="00CB5612" w:rsidP="002752AE">
      <w:pPr>
        <w:pStyle w:val="Comment"/>
      </w:pPr>
      <w:r>
        <w:t xml:space="preserve">Für die folgenden wichtigen Beschlüsse der Gesellschafterversammlung braucht es die Zustimmung von </w:t>
      </w:r>
      <w:r w:rsidRPr="002752AE">
        <w:rPr>
          <w:color w:val="0000FF"/>
        </w:rPr>
        <w:t>[Angabe des Beschlussfassungsquorums, z.B. 2</w:t>
      </w:r>
      <w:r w:rsidR="00BD7298">
        <w:rPr>
          <w:color w:val="0000FF"/>
        </w:rPr>
        <w:t>/​</w:t>
      </w:r>
      <w:r w:rsidRPr="002752AE">
        <w:rPr>
          <w:color w:val="0000FF"/>
        </w:rPr>
        <w:t>3]</w:t>
      </w:r>
      <w:r>
        <w:t xml:space="preserve"> der Parteien, wobei sich das Stimmrecht nach dem Nennwert der Stammanteile bemisst:</w:t>
      </w:r>
    </w:p>
    <w:p w:rsidR="00CB5612" w:rsidRPr="002752AE" w:rsidRDefault="00A978B1" w:rsidP="00A978B1">
      <w:pPr>
        <w:pStyle w:val="List1"/>
      </w:pPr>
      <w:r>
        <w:t>–</w:t>
      </w:r>
      <w:r>
        <w:tab/>
      </w:r>
      <w:r w:rsidR="00CB5612" w:rsidRPr="00A978B1">
        <w:rPr>
          <w:color w:val="0000FF"/>
        </w:rPr>
        <w:t>[Auflistung der entsprechenden Beschlüsse, z.B. Strategie, Wahl und Abwahl der Geschäftsführer und der allfälligen Revisionsstelle, Statutenänderungen, Gewinnverwendung, Beteiligung neuer Gesellschafter mittels Ausgabe neuer Stammanteile]</w:t>
      </w:r>
    </w:p>
    <w:p w:rsidR="00CB5612" w:rsidRPr="006003E3" w:rsidRDefault="00CB5612" w:rsidP="002752AE">
      <w:pPr>
        <w:pStyle w:val="Comment"/>
      </w:pPr>
      <w:r>
        <w:t xml:space="preserve">Für die Beschlüsse </w:t>
      </w:r>
      <w:proofErr w:type="spellStart"/>
      <w:r>
        <w:t>gemäss</w:t>
      </w:r>
      <w:proofErr w:type="spellEnd"/>
      <w:r>
        <w:t xml:space="preserve"> Art.</w:t>
      </w:r>
      <w:r w:rsidR="00783E42">
        <w:t> </w:t>
      </w:r>
      <w:r>
        <w:t>808</w:t>
      </w:r>
      <w:r w:rsidRPr="000474E0">
        <w:rPr>
          <w:i/>
        </w:rPr>
        <w:t>b</w:t>
      </w:r>
      <w:r>
        <w:t xml:space="preserve"> OR gilt das dort vorgesehene Beschlussquorum, es sei denn, dieser Gesellschafterbindungsvertrag sieht ein höheres Beschlussquorum vor; in diesem Fall gilt dieses höhere Beschlussquorum auch für die Beschlüsse </w:t>
      </w:r>
      <w:proofErr w:type="spellStart"/>
      <w:r>
        <w:t>gemäss</w:t>
      </w:r>
      <w:proofErr w:type="spellEnd"/>
      <w:r>
        <w:t xml:space="preserve"> Art.</w:t>
      </w:r>
      <w:r w:rsidR="00783E42">
        <w:t> </w:t>
      </w:r>
      <w:r>
        <w:t>808</w:t>
      </w:r>
      <w:r w:rsidRPr="000474E0">
        <w:rPr>
          <w:i/>
        </w:rPr>
        <w:t>b</w:t>
      </w:r>
      <w:r>
        <w:t xml:space="preserve"> OR.</w:t>
      </w:r>
    </w:p>
    <w:p w:rsidR="00CB5612" w:rsidRPr="006003E3" w:rsidRDefault="00CB5612" w:rsidP="002752AE">
      <w:pPr>
        <w:pStyle w:val="Comment"/>
      </w:pPr>
      <w:r>
        <w:t xml:space="preserve">Für die folgenden wichtigen Beschlüsse der Geschäftsführer braucht es die Zustimmung von </w:t>
      </w:r>
      <w:r w:rsidRPr="002752AE">
        <w:rPr>
          <w:color w:val="0000FF"/>
        </w:rPr>
        <w:t>[Angabe des Beschlussfassungsquorums]</w:t>
      </w:r>
      <w:r>
        <w:t>, bemessen nach Köpfen:</w:t>
      </w:r>
    </w:p>
    <w:p w:rsidR="00CB5612" w:rsidRPr="002752AE" w:rsidRDefault="00A978B1" w:rsidP="00A978B1">
      <w:pPr>
        <w:pStyle w:val="List1"/>
      </w:pPr>
      <w:r>
        <w:lastRenderedPageBreak/>
        <w:t>–</w:t>
      </w:r>
      <w:r>
        <w:tab/>
      </w:r>
      <w:r w:rsidR="00CB5612" w:rsidRPr="00A978B1">
        <w:rPr>
          <w:color w:val="0000FF"/>
        </w:rPr>
        <w:t>[Auflistung der entsprechenden Beschlüsse, z.B. Strategie, Budget, Organisationsreglement, Aufnahme von Krediten, Investitionen, Einstellung von Schlüssel-Mitarbeitern]</w:t>
      </w:r>
    </w:p>
    <w:p w:rsidR="00CB5612" w:rsidRPr="002752AE" w:rsidRDefault="00CB5612" w:rsidP="00783E42">
      <w:pPr>
        <w:pStyle w:val="CommentTitle2"/>
      </w:pPr>
      <w:r w:rsidRPr="00CB5612">
        <w:t>3</w:t>
      </w:r>
      <w:r w:rsidR="00677AF3">
        <w:t>.</w:t>
      </w:r>
      <w:r w:rsidR="00677AF3">
        <w:tab/>
      </w:r>
      <w:r w:rsidRPr="00CB5612">
        <w:t>Übertragung Stammanteile</w:t>
      </w:r>
    </w:p>
    <w:p w:rsidR="00CB5612" w:rsidRPr="006003E3" w:rsidRDefault="00CB5612" w:rsidP="002752AE">
      <w:pPr>
        <w:pStyle w:val="Comment"/>
      </w:pPr>
      <w:r>
        <w:t xml:space="preserve">Die Übertragung der Stammanteile ist nur in Übereinstimmung mit den Statuten der Gesellschaft und </w:t>
      </w:r>
      <w:proofErr w:type="spellStart"/>
      <w:r>
        <w:t>gemäss</w:t>
      </w:r>
      <w:proofErr w:type="spellEnd"/>
      <w:r>
        <w:t xml:space="preserve"> den nachfolgenden Bestimmungen dieses Gesellschafterbindungsvertrags möglich.</w:t>
      </w:r>
    </w:p>
    <w:p w:rsidR="00CB5612" w:rsidRPr="006003E3" w:rsidRDefault="00CB5612" w:rsidP="002752AE">
      <w:pPr>
        <w:pStyle w:val="Comment"/>
      </w:pPr>
      <w:r>
        <w:t xml:space="preserve">Die Parteien vereinbaren, dass die entgeltliche oder unentgeltliche Übertragung von Stammanteilen (enthaltend jede </w:t>
      </w:r>
      <w:proofErr w:type="spellStart"/>
      <w:r>
        <w:t>Veräusserung</w:t>
      </w:r>
      <w:proofErr w:type="spellEnd"/>
      <w:r>
        <w:t>, Verpfändung oder anderweitige Belastung von Stammanteilen mit dinglichen oder obligatorischen Rechten) auf einen Dritterwerber nur unter folgenden Voraussetzungen erfolgen kann: (i)</w:t>
      </w:r>
      <w:r w:rsidR="00783E42">
        <w:t> </w:t>
      </w:r>
      <w:r>
        <w:t>unbedingter Beitritt des Dritterwerbers zum Gesellschafterbindungsvertrag durch schriftliche Beitrittserklärung; (ii)</w:t>
      </w:r>
      <w:r w:rsidR="00783E42">
        <w:t> </w:t>
      </w:r>
      <w:r>
        <w:t xml:space="preserve">Zustimmung der Parteien zur Übertragung der Stammanteile auf den Dritterwerber mit qualifiziertem Mehr </w:t>
      </w:r>
      <w:proofErr w:type="spellStart"/>
      <w:r>
        <w:t>gemäss</w:t>
      </w:r>
      <w:proofErr w:type="spellEnd"/>
      <w:r>
        <w:t xml:space="preserve"> Art.</w:t>
      </w:r>
      <w:r w:rsidR="00783E42">
        <w:t> </w:t>
      </w:r>
      <w:r>
        <w:t>804 Abs.</w:t>
      </w:r>
      <w:r w:rsidR="00783E42">
        <w:t> </w:t>
      </w:r>
      <w:r>
        <w:t>2 Ziff.</w:t>
      </w:r>
      <w:r w:rsidR="00783E42">
        <w:t> </w:t>
      </w:r>
      <w:r>
        <w:t xml:space="preserve">8 OR </w:t>
      </w:r>
      <w:proofErr w:type="spellStart"/>
      <w:r>
        <w:t>i.V.m</w:t>
      </w:r>
      <w:proofErr w:type="spellEnd"/>
      <w:r>
        <w:t>. Art.</w:t>
      </w:r>
      <w:r w:rsidR="00783E42">
        <w:t> </w:t>
      </w:r>
      <w:r>
        <w:t>808b Abs.</w:t>
      </w:r>
      <w:r w:rsidR="00783E42">
        <w:t> </w:t>
      </w:r>
      <w:r>
        <w:t>1 Ziffer</w:t>
      </w:r>
      <w:r w:rsidR="00783E42">
        <w:t> </w:t>
      </w:r>
      <w:r>
        <w:t>4 OR; und (iii)</w:t>
      </w:r>
      <w:r w:rsidR="00783E42">
        <w:t> </w:t>
      </w:r>
      <w:r>
        <w:t>die Bestimmungen dieser Ziffer</w:t>
      </w:r>
      <w:r w:rsidR="00783E42">
        <w:t> </w:t>
      </w:r>
      <w:r>
        <w:t xml:space="preserve">3 und von Art. </w:t>
      </w:r>
      <w:r w:rsidRPr="000474E0">
        <w:rPr>
          <w:color w:val="0000FF"/>
          <w:lang w:val="de-CH"/>
        </w:rPr>
        <w:t xml:space="preserve">[relevante Artikel-Nummern betr. Vorhand-, Vorkaufs- und </w:t>
      </w:r>
      <w:proofErr w:type="spellStart"/>
      <w:r w:rsidRPr="000474E0">
        <w:rPr>
          <w:color w:val="0000FF"/>
          <w:lang w:val="de-CH"/>
        </w:rPr>
        <w:t>Kaufsrechten</w:t>
      </w:r>
      <w:proofErr w:type="spellEnd"/>
      <w:r w:rsidRPr="000474E0">
        <w:rPr>
          <w:color w:val="0000FF"/>
          <w:lang w:val="de-CH"/>
        </w:rPr>
        <w:t xml:space="preserve">] </w:t>
      </w:r>
      <w:r>
        <w:t>der Statuten sind vollumfänglich eingehalten.</w:t>
      </w:r>
    </w:p>
    <w:p w:rsidR="00CB5612" w:rsidRPr="006003E3" w:rsidRDefault="00CB5612" w:rsidP="002752AE">
      <w:pPr>
        <w:pStyle w:val="Comment"/>
      </w:pPr>
      <w:r>
        <w:t>Die Parteien verpflichten sich gegenüber den anderen Parteien, Erwerber von Stammanteilen der Gesellschaft nur als neue Partei zu anerkennen, wenn die Bestimmungen der Statuten und dieses Gesellschafterbindungsvertrages eingehalten wurden und der Erwerber als neue Partei diesem Gesellschafterbindungsvertrag beitritt.</w:t>
      </w:r>
    </w:p>
    <w:p w:rsidR="00CB5612" w:rsidRPr="006003E3" w:rsidRDefault="00CB5612" w:rsidP="002752AE">
      <w:pPr>
        <w:pStyle w:val="Comment"/>
      </w:pPr>
      <w:r>
        <w:t xml:space="preserve">Nach Unterzeichnung dieses Gesellschafterbindungsvertrages erworbene Stammanteile fallen ebenfalls unter die Übertragungsbeschränkungen in den Statuten und </w:t>
      </w:r>
      <w:proofErr w:type="spellStart"/>
      <w:r>
        <w:t>gemäss</w:t>
      </w:r>
      <w:proofErr w:type="spellEnd"/>
      <w:r>
        <w:t xml:space="preserve"> dieser Ziffer</w:t>
      </w:r>
      <w:r w:rsidR="00783E42">
        <w:t> </w:t>
      </w:r>
      <w:r>
        <w:t>3.</w:t>
      </w:r>
    </w:p>
    <w:p w:rsidR="00CB5612" w:rsidRPr="002752AE" w:rsidRDefault="00CB5612" w:rsidP="00783E42">
      <w:pPr>
        <w:pStyle w:val="CommentTitle2"/>
      </w:pPr>
      <w:r w:rsidRPr="00CB5612">
        <w:t>4</w:t>
      </w:r>
      <w:r w:rsidR="00677AF3">
        <w:t>.</w:t>
      </w:r>
      <w:r w:rsidR="00677AF3">
        <w:tab/>
      </w:r>
      <w:r w:rsidRPr="00CB5612">
        <w:t>Mitverkaufspflichten und Mitverkaufsrechte</w:t>
      </w:r>
    </w:p>
    <w:p w:rsidR="00CB5612" w:rsidRPr="006003E3" w:rsidRDefault="00CB5612" w:rsidP="002752AE">
      <w:pPr>
        <w:pStyle w:val="Comment"/>
      </w:pPr>
      <w:r>
        <w:t xml:space="preserve">Sofern eine oder mehrere Parteien Stammanteile von mehr als </w:t>
      </w:r>
      <w:r w:rsidRPr="002752AE">
        <w:rPr>
          <w:color w:val="0000FF"/>
        </w:rPr>
        <w:t>[Bruchteil oder Prozentzahl]</w:t>
      </w:r>
      <w:r>
        <w:t xml:space="preserve"> des Stammkapitals der Gesellschaft im Rahmen einer einheitlichen wirtschaftlichen Transaktion an eine Drittpartei zu </w:t>
      </w:r>
      <w:proofErr w:type="spellStart"/>
      <w:r>
        <w:t>veräussern</w:t>
      </w:r>
      <w:proofErr w:type="spellEnd"/>
      <w:r>
        <w:t xml:space="preserve"> wünschen, so sind die übrigen Parteien auf schriftliche Mitteilung der </w:t>
      </w:r>
      <w:proofErr w:type="spellStart"/>
      <w:r>
        <w:t>veräusserungswilligen</w:t>
      </w:r>
      <w:proofErr w:type="spellEnd"/>
      <w:r>
        <w:t xml:space="preserve"> Parteien hin verpflichtet, alle von ihnen gehaltenen Stammanteile ebenfalls zu denselben Bedingungen an dieselbe Drittpartei zu verkaufen. Als Drittpartei gelten nur Personen oder Unternehmungen, die von den </w:t>
      </w:r>
      <w:proofErr w:type="spellStart"/>
      <w:r>
        <w:t>veräusserungswilligen</w:t>
      </w:r>
      <w:proofErr w:type="spellEnd"/>
      <w:r>
        <w:t xml:space="preserve"> Parteien wirtschaftlich unabhängig sind, d.h. weder von den </w:t>
      </w:r>
      <w:proofErr w:type="spellStart"/>
      <w:r>
        <w:lastRenderedPageBreak/>
        <w:t>veräusserungswilligen</w:t>
      </w:r>
      <w:proofErr w:type="spellEnd"/>
      <w:r>
        <w:t xml:space="preserve"> Parteien beherrscht werden noch diese selbst beherrschen. Die Übertragungsbeschränkungen </w:t>
      </w:r>
      <w:proofErr w:type="spellStart"/>
      <w:r>
        <w:t>gemäss</w:t>
      </w:r>
      <w:proofErr w:type="spellEnd"/>
      <w:r>
        <w:t xml:space="preserve"> Artikel </w:t>
      </w:r>
      <w:r w:rsidRPr="002752AE">
        <w:rPr>
          <w:color w:val="0000FF"/>
        </w:rPr>
        <w:t>[relevante Artikel-Nummern betr. Vorhand- und Vorkaufsrechten]</w:t>
      </w:r>
      <w:r>
        <w:t xml:space="preserve"> der Statuten sind vorbehalten.</w:t>
      </w:r>
    </w:p>
    <w:p w:rsidR="00CB5612" w:rsidRPr="006003E3" w:rsidRDefault="00CB5612" w:rsidP="00CF1CF7">
      <w:pPr>
        <w:pStyle w:val="Comment"/>
      </w:pPr>
      <w:r>
        <w:t xml:space="preserve">Sofern ein oder mehrere Gesellschafter Stammanteile von mehr als </w:t>
      </w:r>
      <w:r w:rsidRPr="002752AE">
        <w:rPr>
          <w:color w:val="0000FF"/>
        </w:rPr>
        <w:t>[Bruchteil oder Prozentzahl]</w:t>
      </w:r>
      <w:r>
        <w:t xml:space="preserve"> des Stammkapitals der Gesellschaft im Rahmen einer einheitlichen wirtschaftlichen Transaktion an eine Drittpartei zu </w:t>
      </w:r>
      <w:proofErr w:type="spellStart"/>
      <w:r>
        <w:t>veräussern</w:t>
      </w:r>
      <w:proofErr w:type="spellEnd"/>
      <w:r>
        <w:t xml:space="preserve"> wünschen, so sind die übrigen Gesellschafter berechtigt, alle von ihnen gehaltenen Stammanteile zu denselben Bedingungen an dieselbe Drittpartei zu verkaufen. Ein entsprechendes Angebot soll insbesondere den Kaufpreis sowie die übrigen Kaufbedingungen enthalten und für </w:t>
      </w:r>
      <w:r w:rsidRPr="002752AE">
        <w:rPr>
          <w:color w:val="0000FF"/>
        </w:rPr>
        <w:t>[Frist]</w:t>
      </w:r>
      <w:r>
        <w:t xml:space="preserve"> verbindlich sein. Die Übertragungsbeschränkungen </w:t>
      </w:r>
      <w:proofErr w:type="spellStart"/>
      <w:r>
        <w:t>gemäss</w:t>
      </w:r>
      <w:proofErr w:type="spellEnd"/>
      <w:r>
        <w:t xml:space="preserve"> Artikel </w:t>
      </w:r>
      <w:r w:rsidRPr="002752AE">
        <w:rPr>
          <w:color w:val="0000FF"/>
        </w:rPr>
        <w:t>[relevante Artikel-Nummern betr. Vorhand- und Vorkaufsrechten]</w:t>
      </w:r>
      <w:r>
        <w:t xml:space="preserve"> der Statuten sind vorbehalten.</w:t>
      </w:r>
    </w:p>
    <w:p w:rsidR="00CB5612" w:rsidRPr="006003E3" w:rsidRDefault="00CB5612" w:rsidP="002752AE">
      <w:pPr>
        <w:pStyle w:val="Comment"/>
      </w:pPr>
      <w:r>
        <w:t xml:space="preserve">Im Falle einer Mitverkaufspflicht bzw. einem Mitverkaufsrecht </w:t>
      </w:r>
      <w:proofErr w:type="spellStart"/>
      <w:r>
        <w:t>gemäss</w:t>
      </w:r>
      <w:proofErr w:type="spellEnd"/>
      <w:r>
        <w:t xml:space="preserve"> den beiden vorstehenden Absätzen verpflichten sich die Parteien, einer Übertragung der Stammanteile auf den Erwerber zuzustimmen.</w:t>
      </w:r>
    </w:p>
    <w:p w:rsidR="00CB5612" w:rsidRPr="002752AE" w:rsidRDefault="00CB5612" w:rsidP="00783E42">
      <w:pPr>
        <w:pStyle w:val="CommentTitle2"/>
      </w:pPr>
      <w:r w:rsidRPr="00CB5612">
        <w:t>5</w:t>
      </w:r>
      <w:r w:rsidR="00677AF3">
        <w:t>.</w:t>
      </w:r>
      <w:r w:rsidR="00677AF3">
        <w:tab/>
      </w:r>
      <w:r w:rsidRPr="00CB5612">
        <w:t>Finanzierung</w:t>
      </w:r>
    </w:p>
    <w:p w:rsidR="00CB5612" w:rsidRPr="006003E3" w:rsidRDefault="00CB5612" w:rsidP="002752AE">
      <w:pPr>
        <w:pStyle w:val="Comment"/>
      </w:pPr>
      <w:r>
        <w:t>Sofern zur Finanzierung der Geschäftstätigkeit der Gesellschaft weitere finanzielle Mittel benötigt werden, verpflichten sich die Parteien, im Interesse der Gesellschaft geeignete Finanzierungslösungen zu suchen.</w:t>
      </w:r>
    </w:p>
    <w:p w:rsidR="00CB5612" w:rsidRPr="006003E3" w:rsidRDefault="00CB5612" w:rsidP="002752AE">
      <w:pPr>
        <w:pStyle w:val="Comment"/>
      </w:pPr>
      <w:r>
        <w:t xml:space="preserve">Sollte neues Eigenkapital mittels Kapitalerhöhungen geschaffen werden, steht jeder Partei das Bezugsrecht </w:t>
      </w:r>
      <w:proofErr w:type="spellStart"/>
      <w:r>
        <w:t>gemäss</w:t>
      </w:r>
      <w:proofErr w:type="spellEnd"/>
      <w:r>
        <w:t xml:space="preserve"> Art.</w:t>
      </w:r>
      <w:r w:rsidR="00783E42">
        <w:t> </w:t>
      </w:r>
      <w:r>
        <w:t>781 Abs.</w:t>
      </w:r>
      <w:r w:rsidR="00783E42">
        <w:t> </w:t>
      </w:r>
      <w:r>
        <w:t>5 Ziff.</w:t>
      </w:r>
      <w:r w:rsidR="00783E42">
        <w:t> </w:t>
      </w:r>
      <w:r>
        <w:t xml:space="preserve">2 OR </w:t>
      </w:r>
      <w:proofErr w:type="spellStart"/>
      <w:r>
        <w:t>i.V.m</w:t>
      </w:r>
      <w:proofErr w:type="spellEnd"/>
      <w:r>
        <w:t>. Art.</w:t>
      </w:r>
      <w:r w:rsidR="00783E42">
        <w:t> </w:t>
      </w:r>
      <w:r>
        <w:t>652</w:t>
      </w:r>
      <w:r w:rsidRPr="000474E0">
        <w:rPr>
          <w:i/>
        </w:rPr>
        <w:t>b</w:t>
      </w:r>
      <w:r>
        <w:t xml:space="preserve"> Abs.</w:t>
      </w:r>
      <w:r w:rsidR="00783E42">
        <w:t> </w:t>
      </w:r>
      <w:r>
        <w:t xml:space="preserve">1 OR auf den Teil neu ausgegebener Stammanteile zu, der ihrer bisherigen Beteiligung entspricht. Dieses Bezugsrecht kann von der Gesellschafterversammlung nur bei Vorliegen wichtiger Gründe </w:t>
      </w:r>
      <w:proofErr w:type="spellStart"/>
      <w:r>
        <w:t>gemäss</w:t>
      </w:r>
      <w:proofErr w:type="spellEnd"/>
      <w:r>
        <w:t xml:space="preserve"> Art.</w:t>
      </w:r>
      <w:r w:rsidR="00783E42">
        <w:t> </w:t>
      </w:r>
      <w:r>
        <w:t>781 Abs.</w:t>
      </w:r>
      <w:r w:rsidR="00783E42">
        <w:t> </w:t>
      </w:r>
      <w:r>
        <w:t>5 Ziff.</w:t>
      </w:r>
      <w:r w:rsidR="00783E42">
        <w:t> </w:t>
      </w:r>
      <w:r>
        <w:t xml:space="preserve">2 OR </w:t>
      </w:r>
      <w:proofErr w:type="spellStart"/>
      <w:r>
        <w:t>i.V.m</w:t>
      </w:r>
      <w:proofErr w:type="spellEnd"/>
      <w:r>
        <w:t>. Art.</w:t>
      </w:r>
      <w:r w:rsidR="00783E42">
        <w:t> </w:t>
      </w:r>
      <w:r>
        <w:t>652</w:t>
      </w:r>
      <w:r w:rsidRPr="000474E0">
        <w:rPr>
          <w:i/>
        </w:rPr>
        <w:t>b</w:t>
      </w:r>
      <w:r>
        <w:t xml:space="preserve"> Abs.</w:t>
      </w:r>
      <w:r w:rsidR="00783E42">
        <w:t> </w:t>
      </w:r>
      <w:r>
        <w:t>2 OR entzogen oder beschränkt werden. Als wichtiger Grund gilt unter anderem die Aufnahme eines neuen Gesellschafters, wobei die neuen Stammanteile nach Möglichkeit nicht unter dem Marktwert ausgegeben werden sollen.</w:t>
      </w:r>
    </w:p>
    <w:p w:rsidR="00CB5612" w:rsidRPr="002752AE" w:rsidRDefault="00CB5612" w:rsidP="00783E42">
      <w:pPr>
        <w:pStyle w:val="CommentTitle2"/>
      </w:pPr>
      <w:r w:rsidRPr="00CB5612">
        <w:t>6</w:t>
      </w:r>
      <w:r w:rsidR="00677AF3">
        <w:t>.</w:t>
      </w:r>
      <w:r w:rsidR="00677AF3">
        <w:tab/>
      </w:r>
      <w:r w:rsidRPr="00CB5612">
        <w:t>Gewinnverwendung</w:t>
      </w:r>
    </w:p>
    <w:p w:rsidR="00CB5612" w:rsidRPr="006003E3" w:rsidRDefault="00CB5612" w:rsidP="00CF1CF7">
      <w:pPr>
        <w:pStyle w:val="Comment"/>
      </w:pPr>
      <w:r>
        <w:t xml:space="preserve">Die Parteien verpflichten sich, keine Dividenden auszuschütten, bis die Gesellschaft Reserven im Umfang von </w:t>
      </w:r>
      <w:r w:rsidRPr="002752AE">
        <w:rPr>
          <w:color w:val="0000FF"/>
        </w:rPr>
        <w:t>[Prozentzahl]</w:t>
      </w:r>
      <w:r>
        <w:t xml:space="preserve">% des Stammkapitals gebildet hat. Wenn diese Quote erreicht ist, wird unter Vorbehalt der gesetzlichen Bestimmungen über die Bildung von Reserven und unter Berücksichtigung der finanziellen Bedürfnisse der Gesellschaft, wie </w:t>
      </w:r>
      <w:r>
        <w:lastRenderedPageBreak/>
        <w:t xml:space="preserve">z.B. betriebsnotwendige Investitionen, eine jährliche Dividende von </w:t>
      </w:r>
      <w:r w:rsidRPr="002752AE">
        <w:rPr>
          <w:color w:val="0000FF"/>
        </w:rPr>
        <w:t>[Prozentzahl]</w:t>
      </w:r>
      <w:r>
        <w:t>% des Jahresgewinns ausgeschüttet. Die Parteien verpflichten sich, ihre Stimmrechte an den Gesellschafterversammlungen entsprechend auszuüben.</w:t>
      </w:r>
    </w:p>
    <w:p w:rsidR="00CB5612" w:rsidRPr="002752AE" w:rsidRDefault="00CB5612" w:rsidP="00783E42">
      <w:pPr>
        <w:pStyle w:val="CommentTitle2"/>
      </w:pPr>
      <w:r w:rsidRPr="00CB5612">
        <w:t>7</w:t>
      </w:r>
      <w:r w:rsidR="00677AF3">
        <w:t>.</w:t>
      </w:r>
      <w:r w:rsidR="00677AF3">
        <w:tab/>
      </w:r>
      <w:r w:rsidRPr="00CB5612">
        <w:t>Geheimhaltungspflicht</w:t>
      </w:r>
    </w:p>
    <w:p w:rsidR="00CB5612" w:rsidRPr="006003E3" w:rsidRDefault="00CB5612" w:rsidP="002752AE">
      <w:pPr>
        <w:pStyle w:val="Comment"/>
      </w:pPr>
      <w:r>
        <w:t>Die Parteien verpflichten sich, über vertrauliche Informationen, die sie in ihrer Eigenschaft als Gesellschafter, an Gesellschafterversammlungen, an Geschäftsführungssitzungen oder anderweitig erhalten, sowie über den vorliegenden Gesellschafterbindungsvertrag Stillschweigen zu bewahren und Dritten darüber keine Auskunft zu erteilen, soweit sie nicht aufgrund statutarischer oder gesetzlicher Bestimmungen zur Auskunft verpflichtet sind oder die Mitteilung an ihre Berater auf «</w:t>
      </w:r>
      <w:proofErr w:type="spellStart"/>
      <w:r>
        <w:t>need</w:t>
      </w:r>
      <w:proofErr w:type="spellEnd"/>
      <w:r>
        <w:t xml:space="preserve"> to </w:t>
      </w:r>
      <w:proofErr w:type="spellStart"/>
      <w:r>
        <w:t>know</w:t>
      </w:r>
      <w:proofErr w:type="spellEnd"/>
      <w:r>
        <w:t>»-Basis erforderlich ist. Die Geheimhaltungspflicht wird durch den Austritt einer Partei aus dem Gesellschafterbindungsvertrag nicht aufgehoben.</w:t>
      </w:r>
    </w:p>
    <w:p w:rsidR="00CB5612" w:rsidRPr="002752AE" w:rsidRDefault="00CB5612" w:rsidP="00783E42">
      <w:pPr>
        <w:pStyle w:val="CommentTitle2"/>
      </w:pPr>
      <w:r w:rsidRPr="00CB5612">
        <w:t>8</w:t>
      </w:r>
      <w:r w:rsidR="00677AF3">
        <w:t>.</w:t>
      </w:r>
      <w:r w:rsidR="00677AF3">
        <w:tab/>
      </w:r>
      <w:r w:rsidRPr="00CB5612">
        <w:t>Konkurrenz- und Abwerbeverbot</w:t>
      </w:r>
    </w:p>
    <w:p w:rsidR="00CB5612" w:rsidRPr="006003E3" w:rsidRDefault="00CB5612" w:rsidP="002752AE">
      <w:pPr>
        <w:pStyle w:val="Comment"/>
      </w:pPr>
      <w:r>
        <w:t xml:space="preserve">Die Parteien verpflichten sich, ohne vorgängige Zustimmung aller übrigen Parteien die im Rahmen ihrer Gesellschafterstellung erhaltenen Kenntnisse während </w:t>
      </w:r>
      <w:r w:rsidRPr="002752AE">
        <w:rPr>
          <w:color w:val="0000FF"/>
        </w:rPr>
        <w:t>[Anzahl]</w:t>
      </w:r>
      <w:r>
        <w:t xml:space="preserve"> Jahren nach ihrem Ausscheiden aus der Gesellschaft weder direkt noch indirekt für eine Konkurrenztätigkeit oder eine Beteiligung bei einem Konkurrenzunternehmen zu verwerten, insbesondere weder auf eigene noch auf fremde Rechnung ein Geschäft zu betreiben, welches mit der Gesellschaft in Wettbewerb steht, noch in einem solchen Geschäft tätig zu sein, mit ihm zusammenzuarbeiten oder sich daran zu beteiligen. Dieses Konkurrenzverbot gilt für den Raum </w:t>
      </w:r>
      <w:r w:rsidRPr="002752AE">
        <w:rPr>
          <w:color w:val="0000FF"/>
        </w:rPr>
        <w:t>[Region]</w:t>
      </w:r>
      <w:r>
        <w:t>.</w:t>
      </w:r>
    </w:p>
    <w:p w:rsidR="00CB5612" w:rsidRPr="006003E3" w:rsidRDefault="00CB5612" w:rsidP="002752AE">
      <w:pPr>
        <w:pStyle w:val="Comment"/>
      </w:pPr>
      <w:r>
        <w:t>Die Parteien verpflichten sich zudem während der Dauer des vorstehenden Konkurrenzverbots weder direkt noch indirekt Kunden der Gesellschaft abzuwerben, Mitarbeiter der Gesellschaft abzuwerben und auf arbeitsvertraglicher oder auf Mandatsbasis anzustellen oder Kunden oder Mitarbeiter zur Beendigung der vertraglichen Beziehung zur Gesellschaft zu verleiten. Vorbehalten bleibt die schriftliche Zustimmung aller übrigen Parteien zu einer solchen Abwerbung.</w:t>
      </w:r>
    </w:p>
    <w:p w:rsidR="00CB5612" w:rsidRPr="002752AE" w:rsidRDefault="00CB5612" w:rsidP="00783E42">
      <w:pPr>
        <w:pStyle w:val="CommentTitle2"/>
      </w:pPr>
      <w:r w:rsidRPr="00CB5612">
        <w:t>9</w:t>
      </w:r>
      <w:r w:rsidR="00677AF3">
        <w:t>.</w:t>
      </w:r>
      <w:r w:rsidR="00677AF3">
        <w:tab/>
      </w:r>
      <w:r w:rsidRPr="00CB5612">
        <w:t>Konventionalstrafe</w:t>
      </w:r>
    </w:p>
    <w:p w:rsidR="00CB5612" w:rsidRPr="006003E3" w:rsidRDefault="00CB5612" w:rsidP="002752AE">
      <w:pPr>
        <w:pStyle w:val="Comment"/>
      </w:pPr>
      <w:r>
        <w:t>Für den Fall der Zuwiderhandlung gegen Ziffer</w:t>
      </w:r>
      <w:r w:rsidR="00783E42">
        <w:t> </w:t>
      </w:r>
      <w:r>
        <w:t>7 (Geheimhaltungspflicht) und</w:t>
      </w:r>
      <w:r w:rsidR="00BD7298">
        <w:t>/​</w:t>
      </w:r>
      <w:r>
        <w:t>oder Ziffer</w:t>
      </w:r>
      <w:r w:rsidR="00783E42">
        <w:t> </w:t>
      </w:r>
      <w:r>
        <w:t xml:space="preserve">8 (Konkurrenz- und Abwerbeverbot) verpflichtet sich jede Partei einzeln zur Bezahlung einer </w:t>
      </w:r>
      <w:r>
        <w:lastRenderedPageBreak/>
        <w:t xml:space="preserve">Konventionalstrafe im Gesamtbetrag von CHF </w:t>
      </w:r>
      <w:r w:rsidRPr="002752AE">
        <w:rPr>
          <w:color w:val="0000FF"/>
        </w:rPr>
        <w:t>[Betrag]</w:t>
      </w:r>
      <w:r>
        <w:t xml:space="preserve"> für jeden Übertretungsfall an die anderen Parteien nach </w:t>
      </w:r>
      <w:proofErr w:type="spellStart"/>
      <w:r>
        <w:t>Massgabe</w:t>
      </w:r>
      <w:proofErr w:type="spellEnd"/>
      <w:r>
        <w:t xml:space="preserve"> ihrer Beteiligung an der Gesellschaft.</w:t>
      </w:r>
    </w:p>
    <w:p w:rsidR="00CB5612" w:rsidRPr="006003E3" w:rsidRDefault="00CB5612" w:rsidP="002752AE">
      <w:pPr>
        <w:pStyle w:val="Comment"/>
      </w:pPr>
      <w:r>
        <w:t xml:space="preserve">Übersteigt der eingetretene Schaden in den Fällen </w:t>
      </w:r>
      <w:proofErr w:type="spellStart"/>
      <w:r>
        <w:t>gemäss</w:t>
      </w:r>
      <w:proofErr w:type="spellEnd"/>
      <w:r>
        <w:t xml:space="preserve"> Absatz</w:t>
      </w:r>
      <w:r w:rsidR="00783E42">
        <w:t> </w:t>
      </w:r>
      <w:r>
        <w:t xml:space="preserve">1 hiervor die Höhe der Konventionalstrafe, so ist der die Konventionalstrafe übersteigende Betrag zusätzlich an die anderen Parteien nach </w:t>
      </w:r>
      <w:proofErr w:type="spellStart"/>
      <w:r>
        <w:t>Massgabe</w:t>
      </w:r>
      <w:proofErr w:type="spellEnd"/>
      <w:r>
        <w:t xml:space="preserve"> ihrer Beteiligung zu bezahlen. Im Übrigen können die Parteien zusätzlich zur Konventionalstrafe und zum Schadenersatz jederzeit die Beseitigung des vertragswidrigen Zustandes verlangen.</w:t>
      </w:r>
    </w:p>
    <w:p w:rsidR="00CB5612" w:rsidRPr="006003E3" w:rsidRDefault="00CB5612" w:rsidP="002752AE">
      <w:pPr>
        <w:pStyle w:val="Comment"/>
      </w:pPr>
      <w:r>
        <w:t xml:space="preserve">Bei Verletzungen der Geheimhaltungspflicht, des Konkurrenzverbots sowie des Abwerbeverbots während der Dauer der Gesellschaftereigenschaft gilt allein die Konventionalstrafe </w:t>
      </w:r>
      <w:proofErr w:type="spellStart"/>
      <w:r>
        <w:t>gemäss</w:t>
      </w:r>
      <w:proofErr w:type="spellEnd"/>
      <w:r>
        <w:t xml:space="preserve"> Statuten. Für Verletzungen der Geheimhaltungspflicht, des Konkurrenzverbots und des Abwerbeverbots nach Beendigung der Gesellschaftereigenschaft gilt die Regelung in diesem Gesellschafterbindungsvertrag.</w:t>
      </w:r>
    </w:p>
    <w:p w:rsidR="00CB5612" w:rsidRPr="002752AE" w:rsidRDefault="00CB5612" w:rsidP="00783E42">
      <w:pPr>
        <w:pStyle w:val="CommentTitle2"/>
      </w:pPr>
      <w:r w:rsidRPr="00CB5612">
        <w:t>10</w:t>
      </w:r>
      <w:r w:rsidR="00677AF3">
        <w:t>.</w:t>
      </w:r>
      <w:r w:rsidR="00677AF3">
        <w:tab/>
      </w:r>
      <w:r w:rsidRPr="00CB5612">
        <w:t>Regelung bei Pattsituationen</w:t>
      </w:r>
    </w:p>
    <w:p w:rsidR="00CB5612" w:rsidRPr="006003E3" w:rsidRDefault="00CB5612" w:rsidP="002752AE">
      <w:pPr>
        <w:pStyle w:val="Comment"/>
      </w:pPr>
      <w:r>
        <w:t>Die Parteien verpflichten sich, allfällige Differenzen auf gütlichem Weg zu lösen und zu einem Konsens zu finden.</w:t>
      </w:r>
    </w:p>
    <w:p w:rsidR="00CB5612" w:rsidRPr="006003E3" w:rsidRDefault="00CB5612" w:rsidP="002752AE">
      <w:pPr>
        <w:pStyle w:val="Comment"/>
      </w:pPr>
      <w:r>
        <w:t xml:space="preserve">Sollten nachhaltige unterschiedliche Auffassungen über die Führung der Gesellschaft auftauchen, die nicht auf gütlichem Weg gelöst werden können, verpflichten sich die Parteien, eine geeignete Drittperson zu bestimmen, welche die Funktion eines Mediators hat. Können sich die Parteien innert </w:t>
      </w:r>
      <w:r w:rsidRPr="002752AE">
        <w:rPr>
          <w:color w:val="0000FF"/>
        </w:rPr>
        <w:t>[Frist]</w:t>
      </w:r>
      <w:r>
        <w:t xml:space="preserve"> nicht auf eine geeignete Drittperson einigen, beauftragen sie </w:t>
      </w:r>
      <w:r w:rsidRPr="002752AE">
        <w:rPr>
          <w:color w:val="0000FF"/>
        </w:rPr>
        <w:t>[Vorname Nachname]</w:t>
      </w:r>
      <w:r>
        <w:t>, eine geeignete Drittperson zu bestimmen. Die Kosten des Mediators sowie derjenigen Instanz, die ihn bei Uneinigkeit bestimmt hat, trägt die Gesellschaft.</w:t>
      </w:r>
    </w:p>
    <w:p w:rsidR="00CB5612" w:rsidRPr="006003E3" w:rsidRDefault="00CB5612" w:rsidP="002752AE">
      <w:pPr>
        <w:pStyle w:val="Comment"/>
      </w:pPr>
      <w:r>
        <w:t xml:space="preserve">Gelingt es der Drittperson nicht innert </w:t>
      </w:r>
      <w:r w:rsidRPr="002752AE">
        <w:rPr>
          <w:color w:val="0000FF"/>
        </w:rPr>
        <w:t>[Frist]</w:t>
      </w:r>
      <w:r>
        <w:t xml:space="preserve"> seit ihrer Ernennung eine nachhaltige Einigung der Parteien über die Führung der Geschäfte der Gesellschaft zu erzielen, kommt es zu folgendem Prozedere, wobei der Drittperson die Aufgabe der Strukturierung und Überwachung dieses Verfahrens zukommt:</w:t>
      </w:r>
    </w:p>
    <w:p w:rsidR="00CB5612" w:rsidRPr="006003E3" w:rsidRDefault="00CB5612" w:rsidP="002752AE">
      <w:pPr>
        <w:pStyle w:val="Comment"/>
      </w:pPr>
      <w:r>
        <w:t xml:space="preserve">Es findet eine Versteigerung mit einmaligem versiegeltem Gebot statt. Mit der Durchführung dieser Versteigerung ist die Drittperson betraut. Die Drittperson setzt den Parteien eine Frist von </w:t>
      </w:r>
      <w:r w:rsidRPr="002752AE">
        <w:rPr>
          <w:color w:val="0000FF"/>
        </w:rPr>
        <w:t>[Frist]</w:t>
      </w:r>
      <w:r>
        <w:t xml:space="preserve"> an, innert der ein schriftliches Gebot für 50% der Stammanteile der Gesellschaft bei ihr einzureichen ist. Nach Ablauf der Frist eröffnet die Drittperson die Gebote. Diejenige Partei, die das höhere Gebot unterbreitet hat, darf und muss das Paket der Gegenpartei zu </w:t>
      </w:r>
      <w:r>
        <w:lastRenderedPageBreak/>
        <w:t>dem von ihr gebotenen Preis übernehmen. Bei gleichen Geboten entscheidet das Los. Verzichtet eine der Parteien innerhalb der Frist auf die Unterbreitung eines Angebotes, so erfolgt der Zuschlag an die andere Partei. Die Parteien verpflichten sich, alle notwendigen Handlungen vorzunehmen und Zustimmungen und Erklärungen abzugeben, um das Eigentum an den Stammanteilen auf die die Stammanteile erwerbende Partei zu übertragen.</w:t>
      </w:r>
    </w:p>
    <w:p w:rsidR="00CB5612" w:rsidRPr="006003E3" w:rsidRDefault="00CB5612" w:rsidP="002752AE">
      <w:pPr>
        <w:pStyle w:val="Comment"/>
      </w:pPr>
      <w:r>
        <w:t xml:space="preserve">Verzichten beide Parteien auf die Unterbreitung eines Angebotes, so werden die Stammanteile einem oder mehreren Dritten verkauft oder die Gesellschaft wird liquidiert. Bei einem Verkauf an einen oder mehrere Dritte(n) gelten die statutarischen Vorhand- und Vorkaufsrechte nicht und die Parteien verpflichten sich, sämtliche notwendigen Handlungen vorzunehmen und Zustimmungen und Erklärungen abzugeben, um das Eigentum an den Stammanteilen auf den oder die Käufer zu übertragen bzw. die Liquidation der Gesellschaft zu </w:t>
      </w:r>
      <w:proofErr w:type="spellStart"/>
      <w:r>
        <w:t>beschliessen</w:t>
      </w:r>
      <w:proofErr w:type="spellEnd"/>
      <w:r>
        <w:t xml:space="preserve"> und zu vollziehen.</w:t>
      </w:r>
    </w:p>
    <w:p w:rsidR="00CB5612" w:rsidRPr="002752AE" w:rsidRDefault="00CB5612" w:rsidP="00783E42">
      <w:pPr>
        <w:pStyle w:val="CommentTitle2"/>
      </w:pPr>
      <w:r w:rsidRPr="00CB5612">
        <w:t>11</w:t>
      </w:r>
      <w:r w:rsidR="00677AF3">
        <w:t>.</w:t>
      </w:r>
      <w:r w:rsidR="00677AF3">
        <w:tab/>
      </w:r>
      <w:r w:rsidRPr="00CB5612">
        <w:t>Inkrafttreten und Dauer</w:t>
      </w:r>
    </w:p>
    <w:p w:rsidR="00CB5612" w:rsidRPr="006003E3" w:rsidRDefault="00CB5612" w:rsidP="002752AE">
      <w:pPr>
        <w:pStyle w:val="Comment"/>
      </w:pPr>
      <w:r>
        <w:t>Dieser Gesellschafterbindungsvertrag tritt mit seiner Unterzeichnung durch alle Parteien in Kraft. Er gilt für jede Partei so lange, als diese Stammanteile der Gesellschaft hält. Vorbehalten bleibt die weitere Anwendbarkeit von Ziffer</w:t>
      </w:r>
      <w:r w:rsidR="00783E42">
        <w:t> </w:t>
      </w:r>
      <w:r>
        <w:t>7 (Geheimhaltungspflicht), Ziffer</w:t>
      </w:r>
      <w:r w:rsidR="00783E42">
        <w:t> </w:t>
      </w:r>
      <w:r>
        <w:t>8 (Konkurrenz- und Abwerbeverbot), Ziffer</w:t>
      </w:r>
      <w:r w:rsidR="00783E42">
        <w:t> </w:t>
      </w:r>
      <w:r>
        <w:t>9 (Konventionalstrafe), Ziffer</w:t>
      </w:r>
      <w:r w:rsidR="00783E42">
        <w:t> </w:t>
      </w:r>
      <w:r>
        <w:t>11 (</w:t>
      </w:r>
      <w:proofErr w:type="spellStart"/>
      <w:r>
        <w:t>lnkrafttreten</w:t>
      </w:r>
      <w:proofErr w:type="spellEnd"/>
      <w:r>
        <w:t xml:space="preserve"> und Dauer) sowie Ziffer</w:t>
      </w:r>
      <w:r w:rsidR="00783E42">
        <w:t> </w:t>
      </w:r>
      <w:r>
        <w:t>14 (Anwendbares Recht und Gerichtsstand).</w:t>
      </w:r>
    </w:p>
    <w:p w:rsidR="00CB5612" w:rsidRPr="006003E3" w:rsidRDefault="00CB5612" w:rsidP="002752AE">
      <w:pPr>
        <w:pStyle w:val="Comment"/>
      </w:pPr>
      <w:r>
        <w:t xml:space="preserve">Dieser Gesellschafterbindungsvertrag endet automatisch, wenn eine Partei Eigentümerin aller Stammanteile der Gesellschaft geworden ist, alle Stammanteile an einen Dritten </w:t>
      </w:r>
      <w:proofErr w:type="spellStart"/>
      <w:r>
        <w:t>veräussert</w:t>
      </w:r>
      <w:proofErr w:type="spellEnd"/>
      <w:r>
        <w:t xml:space="preserve"> worden sind oder die Gesellschaft im Handelsregister gelöscht worden ist.</w:t>
      </w:r>
    </w:p>
    <w:p w:rsidR="00CB5612" w:rsidRPr="002752AE" w:rsidRDefault="00CB5612" w:rsidP="00783E42">
      <w:pPr>
        <w:pStyle w:val="CommentTitle2"/>
      </w:pPr>
      <w:r w:rsidRPr="00CB5612">
        <w:t>12</w:t>
      </w:r>
      <w:r w:rsidR="00677AF3">
        <w:t>.</w:t>
      </w:r>
      <w:r w:rsidR="00677AF3">
        <w:tab/>
      </w:r>
      <w:r w:rsidRPr="00CB5612">
        <w:t>Vertragsänderungen</w:t>
      </w:r>
    </w:p>
    <w:p w:rsidR="00CB5612" w:rsidRPr="006003E3" w:rsidRDefault="00CB5612" w:rsidP="002752AE">
      <w:pPr>
        <w:pStyle w:val="Comment"/>
      </w:pPr>
      <w:r>
        <w:t>Änderungen und Ergänzungen dieses Vertrages bedürfen zu ihrer Gültigkeit der Schriftform und der Zustimmung aller Parteien.</w:t>
      </w:r>
    </w:p>
    <w:p w:rsidR="00CB5612" w:rsidRPr="002752AE" w:rsidRDefault="00CB5612" w:rsidP="00783E42">
      <w:pPr>
        <w:pStyle w:val="CommentTitle2"/>
      </w:pPr>
      <w:r w:rsidRPr="00CB5612">
        <w:t>13</w:t>
      </w:r>
      <w:r w:rsidR="00677AF3">
        <w:t>.</w:t>
      </w:r>
      <w:r w:rsidR="00677AF3">
        <w:tab/>
      </w:r>
      <w:r w:rsidRPr="00CB5612">
        <w:t>Teilnichtigkeit</w:t>
      </w:r>
    </w:p>
    <w:p w:rsidR="00CB5612" w:rsidRPr="006003E3" w:rsidRDefault="00CB5612" w:rsidP="002752AE">
      <w:pPr>
        <w:pStyle w:val="Comment"/>
      </w:pPr>
      <w:r>
        <w:t xml:space="preserve">Sollten sich einzelne Bestimmungen des vorliegenden Gesellschafterbindungsvertrages als ungültig erweisen, beeinträchtigt dies die Gültigkeit der übrigen Bestimmungen nicht. Die ungültigen Bestimmungen sind durch rechtlich zulässige Regelungen zu ersetzen, die </w:t>
      </w:r>
      <w:r>
        <w:lastRenderedPageBreak/>
        <w:t xml:space="preserve">sachlich und wirtschaftlich den ungültigen Bestimmungen möglichst nahekommen. Diese Regelung gilt </w:t>
      </w:r>
      <w:proofErr w:type="spellStart"/>
      <w:r>
        <w:t>sinngemäss</w:t>
      </w:r>
      <w:proofErr w:type="spellEnd"/>
      <w:r>
        <w:t xml:space="preserve"> auch für Vertragslücken.</w:t>
      </w:r>
    </w:p>
    <w:p w:rsidR="00CB5612" w:rsidRPr="002752AE" w:rsidRDefault="00CB5612" w:rsidP="00783E42">
      <w:pPr>
        <w:pStyle w:val="CommentTitle2"/>
      </w:pPr>
      <w:r w:rsidRPr="00CB5612">
        <w:t>14</w:t>
      </w:r>
      <w:r w:rsidR="00677AF3">
        <w:t>.</w:t>
      </w:r>
      <w:r w:rsidR="00677AF3">
        <w:tab/>
      </w:r>
      <w:r w:rsidRPr="00CB5612">
        <w:t>Anwendbares Recht und Gerichtsstand</w:t>
      </w:r>
    </w:p>
    <w:p w:rsidR="00CB5612" w:rsidRPr="006003E3" w:rsidRDefault="00CB5612" w:rsidP="002752AE">
      <w:pPr>
        <w:pStyle w:val="Comment"/>
      </w:pPr>
      <w:r>
        <w:t>Dieser Vertrag untersteht schweizerischem Recht unter Ausschluss des internationalen Privatrechts.</w:t>
      </w:r>
    </w:p>
    <w:p w:rsidR="00CB5612" w:rsidRPr="006003E3" w:rsidRDefault="00CB5612" w:rsidP="00011037">
      <w:pPr>
        <w:pStyle w:val="BlockCommentAlt"/>
      </w:pPr>
      <w:r>
        <w:t xml:space="preserve">Der Gerichtsstand ist in </w:t>
      </w:r>
      <w:r w:rsidRPr="002752AE">
        <w:rPr>
          <w:color w:val="0000FF"/>
        </w:rPr>
        <w:t>[Ort]</w:t>
      </w:r>
      <w:r>
        <w:t>.</w:t>
      </w:r>
    </w:p>
    <w:p w:rsidR="00CB5612" w:rsidRPr="000474E0" w:rsidRDefault="00CB5612" w:rsidP="00011037">
      <w:pPr>
        <w:pStyle w:val="BlockCommentAlt"/>
        <w:rPr>
          <w:color w:val="0000FF"/>
        </w:rPr>
      </w:pPr>
      <w:bookmarkStart w:id="0" w:name="_GoBack"/>
      <w:r w:rsidRPr="000474E0">
        <w:rPr>
          <w:color w:val="0000FF"/>
        </w:rPr>
        <w:t>Ort, Datum:</w:t>
      </w:r>
      <w:r w:rsidR="00783E42" w:rsidRPr="000474E0">
        <w:rPr>
          <w:color w:val="0000FF"/>
        </w:rPr>
        <w:tab/>
      </w:r>
      <w:r w:rsidRPr="000474E0">
        <w:rPr>
          <w:color w:val="0000FF"/>
        </w:rPr>
        <w:t>Ort, Datum:</w:t>
      </w:r>
    </w:p>
    <w:bookmarkEnd w:id="0"/>
    <w:p w:rsidR="00CB5612" w:rsidRDefault="00CB5612" w:rsidP="00011037">
      <w:pPr>
        <w:pStyle w:val="BlockComment"/>
      </w:pPr>
      <w:r>
        <w:t>.................................................</w:t>
      </w:r>
      <w:r w:rsidR="00783E42">
        <w:tab/>
      </w:r>
      <w:r>
        <w:t>.................................................</w:t>
      </w:r>
    </w:p>
    <w:p w:rsidR="00CB5612" w:rsidRPr="00783E42" w:rsidRDefault="00CB5612" w:rsidP="00011037">
      <w:pPr>
        <w:pStyle w:val="BlockCommentAlt"/>
      </w:pPr>
      <w:r w:rsidRPr="00011037">
        <w:rPr>
          <w:color w:val="0000FF"/>
        </w:rPr>
        <w:t>[Vorname und Name der Partei]</w:t>
      </w:r>
      <w:r w:rsidR="00783E42">
        <w:tab/>
      </w:r>
      <w:r w:rsidRPr="00011037">
        <w:rPr>
          <w:color w:val="0000FF"/>
        </w:rPr>
        <w:t>[Vorname und Name der Partei]</w:t>
      </w:r>
    </w:p>
    <w:sectPr w:rsidR="00CB5612" w:rsidRPr="00783E42" w:rsidSect="002A4134">
      <w:type w:val="continuous"/>
      <w:pgSz w:w="11906" w:h="16838" w:code="9"/>
      <w:pgMar w:top="1134" w:right="1134" w:bottom="1134" w:left="1134" w:header="0" w:footer="0" w:gutter="0"/>
      <w:pgBorders w:zOrder="back" w:offsetFrom="page">
        <w:top w:val="none" w:sz="0" w:space="31" w:color="auto"/>
        <w:left w:val="none" w:sz="0" w:space="31" w:color="auto"/>
        <w:bottom w:val="none" w:sz="0" w:space="31" w:color="auto"/>
        <w:right w:val="none" w:sz="0" w:space="31"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Univers LT Std 45 Light">
    <w:panose1 w:val="020B0403020202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477905A"/>
    <w:multiLevelType w:val="multilevel"/>
    <w:tmpl w:val="E4779059"/>
    <w:name w:val="list-461926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E4779064"/>
    <w:multiLevelType w:val="multilevel"/>
    <w:tmpl w:val="E4779063"/>
    <w:name w:val="list-4619263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E47790A9"/>
    <w:multiLevelType w:val="multilevel"/>
    <w:tmpl w:val="E47790A8"/>
    <w:name w:val="list-4619262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E47790B3"/>
    <w:multiLevelType w:val="multilevel"/>
    <w:tmpl w:val="E47790B2"/>
    <w:name w:val="list-4619262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E4779134"/>
    <w:multiLevelType w:val="multilevel"/>
    <w:tmpl w:val="E4779133"/>
    <w:name w:val="list-461926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E477913E"/>
    <w:multiLevelType w:val="multilevel"/>
    <w:tmpl w:val="E477913D"/>
    <w:name w:val="list-461926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E477920E"/>
    <w:multiLevelType w:val="multilevel"/>
    <w:tmpl w:val="E477920D"/>
    <w:name w:val="list-4619258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E4779218"/>
    <w:multiLevelType w:val="multilevel"/>
    <w:tmpl w:val="E4779217"/>
    <w:name w:val="list-4619258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E47794E8"/>
    <w:multiLevelType w:val="multilevel"/>
    <w:tmpl w:val="E47794E7"/>
    <w:name w:val="list-4619251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E47794F2"/>
    <w:multiLevelType w:val="multilevel"/>
    <w:tmpl w:val="E47794F1"/>
    <w:name w:val="list-4619251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E477969C"/>
    <w:multiLevelType w:val="multilevel"/>
    <w:tmpl w:val="E477969B"/>
    <w:name w:val="list-4619247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E47796A6"/>
    <w:multiLevelType w:val="multilevel"/>
    <w:tmpl w:val="E47796A5"/>
    <w:name w:val="list-4619246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E47796EB"/>
    <w:multiLevelType w:val="multilevel"/>
    <w:tmpl w:val="E47796EA"/>
    <w:name w:val="list-46192462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E47796F5"/>
    <w:multiLevelType w:val="multilevel"/>
    <w:tmpl w:val="E47796F4"/>
    <w:name w:val="list-46192461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E47797C2"/>
    <w:multiLevelType w:val="multilevel"/>
    <w:tmpl w:val="E47797C1"/>
    <w:name w:val="list-4619244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E47797CC"/>
    <w:multiLevelType w:val="multilevel"/>
    <w:tmpl w:val="E47797CB"/>
    <w:name w:val="list-4619244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E4779976"/>
    <w:multiLevelType w:val="multilevel"/>
    <w:tmpl w:val="E4779975"/>
    <w:name w:val="list-4619239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E4779980"/>
    <w:multiLevelType w:val="multilevel"/>
    <w:tmpl w:val="E477997F"/>
    <w:name w:val="list-4619239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E4779A50"/>
    <w:multiLevelType w:val="multilevel"/>
    <w:tmpl w:val="E4779A4F"/>
    <w:name w:val="list-461923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E4779A5A"/>
    <w:multiLevelType w:val="multilevel"/>
    <w:tmpl w:val="E4779A59"/>
    <w:name w:val="list-461923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E4779B2A"/>
    <w:multiLevelType w:val="multilevel"/>
    <w:tmpl w:val="E4779B29"/>
    <w:name w:val="list-461923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E4779B34"/>
    <w:multiLevelType w:val="multilevel"/>
    <w:tmpl w:val="E4779B33"/>
    <w:name w:val="list-461923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E4779C04"/>
    <w:multiLevelType w:val="multilevel"/>
    <w:tmpl w:val="E4779C03"/>
    <w:name w:val="list-461923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E4779C0E"/>
    <w:multiLevelType w:val="multilevel"/>
    <w:tmpl w:val="E4779C0D"/>
    <w:name w:val="list-461923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 w15:restartNumberingAfterBreak="0">
    <w:nsid w:val="E4782EF1"/>
    <w:multiLevelType w:val="multilevel"/>
    <w:tmpl w:val="E4782EF0"/>
    <w:name w:val="list-46188571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 w15:restartNumberingAfterBreak="0">
    <w:nsid w:val="E4782EFB"/>
    <w:multiLevelType w:val="multilevel"/>
    <w:tmpl w:val="E4782EFA"/>
    <w:name w:val="list-46188570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 w15:restartNumberingAfterBreak="0">
    <w:nsid w:val="E4783087"/>
    <w:multiLevelType w:val="multilevel"/>
    <w:tmpl w:val="E4783086"/>
    <w:name w:val="list-46188530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 w15:restartNumberingAfterBreak="0">
    <w:nsid w:val="E47830A5"/>
    <w:multiLevelType w:val="multilevel"/>
    <w:tmpl w:val="E47830A4"/>
    <w:name w:val="list-4618852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 w15:restartNumberingAfterBreak="0">
    <w:nsid w:val="E47830AF"/>
    <w:multiLevelType w:val="multilevel"/>
    <w:tmpl w:val="E47830AE"/>
    <w:name w:val="list-4618852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 w15:restartNumberingAfterBreak="0">
    <w:nsid w:val="E4783126"/>
    <w:multiLevelType w:val="multilevel"/>
    <w:tmpl w:val="E4783125"/>
    <w:name w:val="list-46188514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 w15:restartNumberingAfterBreak="0">
    <w:nsid w:val="E4783130"/>
    <w:multiLevelType w:val="multilevel"/>
    <w:tmpl w:val="E478312F"/>
    <w:name w:val="list-46188513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 w15:restartNumberingAfterBreak="0">
    <w:nsid w:val="E4784EA6"/>
    <w:multiLevelType w:val="multilevel"/>
    <w:tmpl w:val="E4784EA5"/>
    <w:name w:val="list-4618775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 w15:restartNumberingAfterBreak="0">
    <w:nsid w:val="E4784EB0"/>
    <w:multiLevelType w:val="multilevel"/>
    <w:tmpl w:val="E4784EAF"/>
    <w:name w:val="list-4618775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 w15:restartNumberingAfterBreak="0">
    <w:nsid w:val="E479AA36"/>
    <w:multiLevelType w:val="multilevel"/>
    <w:tmpl w:val="E479AA35"/>
    <w:name w:val="list-4617886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 w15:restartNumberingAfterBreak="0">
    <w:nsid w:val="E479ABB5"/>
    <w:multiLevelType w:val="multilevel"/>
    <w:tmpl w:val="E479ABB4"/>
    <w:name w:val="list-46178823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 w15:restartNumberingAfterBreak="0">
    <w:nsid w:val="E479ABBF"/>
    <w:multiLevelType w:val="multilevel"/>
    <w:tmpl w:val="E479ABBE"/>
    <w:name w:val="list-46178822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 w15:restartNumberingAfterBreak="0">
    <w:nsid w:val="E47BF31A"/>
    <w:multiLevelType w:val="multilevel"/>
    <w:tmpl w:val="E47BF319"/>
    <w:name w:val="list-46163888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 w15:restartNumberingAfterBreak="0">
    <w:nsid w:val="E47BF338"/>
    <w:multiLevelType w:val="multilevel"/>
    <w:tmpl w:val="E47BF337"/>
    <w:name w:val="list-4616388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 w15:restartNumberingAfterBreak="0">
    <w:nsid w:val="E47BF342"/>
    <w:multiLevelType w:val="multilevel"/>
    <w:tmpl w:val="E47BF341"/>
    <w:name w:val="list-4616388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 w15:restartNumberingAfterBreak="0">
    <w:nsid w:val="E47BF3B9"/>
    <w:multiLevelType w:val="multilevel"/>
    <w:tmpl w:val="E47BF3B8"/>
    <w:name w:val="list-46163872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 w15:restartNumberingAfterBreak="0">
    <w:nsid w:val="E47BF41C"/>
    <w:multiLevelType w:val="multilevel"/>
    <w:tmpl w:val="E47BF41B"/>
    <w:name w:val="list-4616386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 w15:restartNumberingAfterBreak="0">
    <w:nsid w:val="E47BF426"/>
    <w:multiLevelType w:val="multilevel"/>
    <w:tmpl w:val="E47BF425"/>
    <w:name w:val="list-4616386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2" w15:restartNumberingAfterBreak="0">
    <w:nsid w:val="E47BF6F6"/>
    <w:multiLevelType w:val="multilevel"/>
    <w:tmpl w:val="E47BF6F5"/>
    <w:name w:val="list-4616378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3" w15:restartNumberingAfterBreak="0">
    <w:nsid w:val="E47BF700"/>
    <w:multiLevelType w:val="multilevel"/>
    <w:tmpl w:val="E47BF6FF"/>
    <w:name w:val="list-4616378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4" w15:restartNumberingAfterBreak="0">
    <w:nsid w:val="E47FD116"/>
    <w:multiLevelType w:val="multilevel"/>
    <w:tmpl w:val="E47FD115"/>
    <w:name w:val="list-46138545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5" w15:restartNumberingAfterBreak="0">
    <w:nsid w:val="E47FD134"/>
    <w:multiLevelType w:val="multilevel"/>
    <w:tmpl w:val="E47FD133"/>
    <w:name w:val="list-46138542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6" w15:restartNumberingAfterBreak="0">
    <w:nsid w:val="E47FD13E"/>
    <w:multiLevelType w:val="multilevel"/>
    <w:tmpl w:val="E47FD13D"/>
    <w:name w:val="list-46138541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7" w15:restartNumberingAfterBreak="0">
    <w:nsid w:val="E47FD1B5"/>
    <w:multiLevelType w:val="multilevel"/>
    <w:tmpl w:val="E47FD1B4"/>
    <w:name w:val="list-46138529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8" w15:restartNumberingAfterBreak="0">
    <w:nsid w:val="E47FD1BF"/>
    <w:multiLevelType w:val="multilevel"/>
    <w:tmpl w:val="E47FD1BE"/>
    <w:name w:val="list-46138528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9" w15:restartNumberingAfterBreak="0">
    <w:nsid w:val="E47FD86B"/>
    <w:multiLevelType w:val="multilevel"/>
    <w:tmpl w:val="E47FD86A"/>
    <w:name w:val="list-4613835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0" w15:restartNumberingAfterBreak="0">
    <w:nsid w:val="E47FD875"/>
    <w:multiLevelType w:val="multilevel"/>
    <w:tmpl w:val="E47FD874"/>
    <w:name w:val="list-46138356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1" w15:restartNumberingAfterBreak="0">
    <w:nsid w:val="E47FD87F"/>
    <w:multiLevelType w:val="multilevel"/>
    <w:tmpl w:val="E47FD87E"/>
    <w:name w:val="list-46138355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2" w15:restartNumberingAfterBreak="0">
    <w:nsid w:val="E47FD9CC"/>
    <w:multiLevelType w:val="multilevel"/>
    <w:tmpl w:val="E47FD9CB"/>
    <w:name w:val="list-4613832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3" w15:restartNumberingAfterBreak="0">
    <w:nsid w:val="E47FD9EA"/>
    <w:multiLevelType w:val="multilevel"/>
    <w:tmpl w:val="E47FD9E9"/>
    <w:name w:val="list-4613831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4" w15:restartNumberingAfterBreak="0">
    <w:nsid w:val="E47FD9F4"/>
    <w:multiLevelType w:val="multilevel"/>
    <w:tmpl w:val="E47FD9F3"/>
    <w:name w:val="list-4613831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5" w15:restartNumberingAfterBreak="0">
    <w:nsid w:val="E480DC5A"/>
    <w:multiLevelType w:val="multilevel"/>
    <w:tmpl w:val="E480DC59"/>
    <w:name w:val="list-4613170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6" w15:restartNumberingAfterBreak="0">
    <w:nsid w:val="E480DC64"/>
    <w:multiLevelType w:val="multilevel"/>
    <w:tmpl w:val="E480DC63"/>
    <w:name w:val="list-4613170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7" w15:restartNumberingAfterBreak="0">
    <w:nsid w:val="E480DCA9"/>
    <w:multiLevelType w:val="multilevel"/>
    <w:tmpl w:val="E480DCA8"/>
    <w:name w:val="list-46131695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8" w15:restartNumberingAfterBreak="0">
    <w:nsid w:val="E480DCB3"/>
    <w:multiLevelType w:val="multilevel"/>
    <w:tmpl w:val="E480DCB2"/>
    <w:name w:val="list-46131694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9" w15:restartNumberingAfterBreak="0">
    <w:nsid w:val="E480DF34"/>
    <w:multiLevelType w:val="multilevel"/>
    <w:tmpl w:val="E480DF33"/>
    <w:name w:val="list-46131630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0" w15:restartNumberingAfterBreak="0">
    <w:nsid w:val="E480DF3E"/>
    <w:multiLevelType w:val="multilevel"/>
    <w:tmpl w:val="E480DF3D"/>
    <w:name w:val="list-46131629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1" w15:restartNumberingAfterBreak="0">
    <w:nsid w:val="E480DF83"/>
    <w:multiLevelType w:val="multilevel"/>
    <w:tmpl w:val="E480DF82"/>
    <w:name w:val="list-46131622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2" w15:restartNumberingAfterBreak="0">
    <w:nsid w:val="E480DF8D"/>
    <w:multiLevelType w:val="multilevel"/>
    <w:tmpl w:val="E480DF8C"/>
    <w:name w:val="list-46131621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3" w15:restartNumberingAfterBreak="0">
    <w:nsid w:val="E480E00E"/>
    <w:multiLevelType w:val="multilevel"/>
    <w:tmpl w:val="E480E00D"/>
    <w:name w:val="list-4613160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4" w15:restartNumberingAfterBreak="0">
    <w:nsid w:val="E480E018"/>
    <w:multiLevelType w:val="multilevel"/>
    <w:tmpl w:val="E480E017"/>
    <w:name w:val="list-4613160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5" w15:restartNumberingAfterBreak="0">
    <w:nsid w:val="E480E2E8"/>
    <w:multiLevelType w:val="multilevel"/>
    <w:tmpl w:val="E480E2E7"/>
    <w:name w:val="list-4613153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6" w15:restartNumberingAfterBreak="0">
    <w:nsid w:val="E480E2F2"/>
    <w:multiLevelType w:val="multilevel"/>
    <w:tmpl w:val="E480E2F1"/>
    <w:name w:val="list-4613153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7" w15:restartNumberingAfterBreak="0">
    <w:nsid w:val="E480E3C2"/>
    <w:multiLevelType w:val="multilevel"/>
    <w:tmpl w:val="E480E3C1"/>
    <w:name w:val="list-46131513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8" w15:restartNumberingAfterBreak="0">
    <w:nsid w:val="E480E3CC"/>
    <w:multiLevelType w:val="multilevel"/>
    <w:tmpl w:val="E480E3CB"/>
    <w:name w:val="list-46131512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9" w15:restartNumberingAfterBreak="0">
    <w:nsid w:val="E480E49C"/>
    <w:multiLevelType w:val="multilevel"/>
    <w:tmpl w:val="E480E49B"/>
    <w:name w:val="list-4613149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0" w15:restartNumberingAfterBreak="0">
    <w:nsid w:val="E480E4A6"/>
    <w:multiLevelType w:val="multilevel"/>
    <w:tmpl w:val="E480E4A5"/>
    <w:name w:val="list-4613149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1" w15:restartNumberingAfterBreak="0">
    <w:nsid w:val="E480E4EB"/>
    <w:multiLevelType w:val="multilevel"/>
    <w:tmpl w:val="E480E4EA"/>
    <w:name w:val="list-461314837"/>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2" w15:restartNumberingAfterBreak="0">
    <w:nsid w:val="E480E4F5"/>
    <w:multiLevelType w:val="multilevel"/>
    <w:tmpl w:val="E480E4F4"/>
    <w:name w:val="list-46131482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3" w15:restartNumberingAfterBreak="0">
    <w:nsid w:val="E480E776"/>
    <w:multiLevelType w:val="multilevel"/>
    <w:tmpl w:val="E480E775"/>
    <w:name w:val="list-46131418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4" w15:restartNumberingAfterBreak="0">
    <w:nsid w:val="E480E780"/>
    <w:multiLevelType w:val="multilevel"/>
    <w:tmpl w:val="E480E77F"/>
    <w:name w:val="list-46131417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5" w15:restartNumberingAfterBreak="0">
    <w:nsid w:val="E480E850"/>
    <w:multiLevelType w:val="multilevel"/>
    <w:tmpl w:val="E480E84F"/>
    <w:name w:val="list-4613139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6" w15:restartNumberingAfterBreak="0">
    <w:nsid w:val="E480E85A"/>
    <w:multiLevelType w:val="multilevel"/>
    <w:tmpl w:val="E480E859"/>
    <w:name w:val="list-4613139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7" w15:restartNumberingAfterBreak="0">
    <w:nsid w:val="E480E89F"/>
    <w:multiLevelType w:val="multilevel"/>
    <w:tmpl w:val="E480E89E"/>
    <w:name w:val="list-46131388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8" w15:restartNumberingAfterBreak="0">
    <w:nsid w:val="E480E8A9"/>
    <w:multiLevelType w:val="multilevel"/>
    <w:tmpl w:val="E480E8A8"/>
    <w:name w:val="list-46131387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9" w15:restartNumberingAfterBreak="0">
    <w:nsid w:val="E480EA0E"/>
    <w:multiLevelType w:val="multilevel"/>
    <w:tmpl w:val="E480EA0D"/>
    <w:name w:val="list-46131352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0" w15:restartNumberingAfterBreak="0">
    <w:nsid w:val="E480EA18"/>
    <w:multiLevelType w:val="multilevel"/>
    <w:tmpl w:val="E480EA17"/>
    <w:name w:val="list-4613135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1" w15:restartNumberingAfterBreak="0">
    <w:nsid w:val="E480EA8F"/>
    <w:multiLevelType w:val="multilevel"/>
    <w:tmpl w:val="E480EA8E"/>
    <w:name w:val="list-4613133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2" w15:restartNumberingAfterBreak="0">
    <w:nsid w:val="E480EB0C"/>
    <w:multiLevelType w:val="multilevel"/>
    <w:tmpl w:val="E480EB0B"/>
    <w:name w:val="list-46131326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3" w15:restartNumberingAfterBreak="0">
    <w:nsid w:val="E480EB2A"/>
    <w:multiLevelType w:val="multilevel"/>
    <w:tmpl w:val="E480EB29"/>
    <w:name w:val="list-46131323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4" w15:restartNumberingAfterBreak="0">
    <w:nsid w:val="E480EB34"/>
    <w:multiLevelType w:val="multilevel"/>
    <w:tmpl w:val="E480EB33"/>
    <w:name w:val="list-46131322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5" w15:restartNumberingAfterBreak="0">
    <w:nsid w:val="E480EBAB"/>
    <w:multiLevelType w:val="multilevel"/>
    <w:tmpl w:val="E480EBAA"/>
    <w:name w:val="list-46131310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6" w15:restartNumberingAfterBreak="0">
    <w:nsid w:val="E480EBF0"/>
    <w:multiLevelType w:val="multilevel"/>
    <w:tmpl w:val="E480EBEF"/>
    <w:name w:val="list-46131304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7" w15:restartNumberingAfterBreak="0">
    <w:nsid w:val="E480ECF2"/>
    <w:multiLevelType w:val="multilevel"/>
    <w:tmpl w:val="E480ECF1"/>
    <w:name w:val="list-4613127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8" w15:restartNumberingAfterBreak="0">
    <w:nsid w:val="E480ECFC"/>
    <w:multiLevelType w:val="multilevel"/>
    <w:tmpl w:val="E480ECFB"/>
    <w:name w:val="list-4613127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9" w15:restartNumberingAfterBreak="0">
    <w:nsid w:val="E480EE4D"/>
    <w:multiLevelType w:val="multilevel"/>
    <w:tmpl w:val="E480EE4C"/>
    <w:name w:val="list-4613124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0" w15:restartNumberingAfterBreak="0">
    <w:nsid w:val="E480EE57"/>
    <w:multiLevelType w:val="multilevel"/>
    <w:tmpl w:val="E480EE56"/>
    <w:name w:val="list-4613124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1" w15:restartNumberingAfterBreak="0">
    <w:nsid w:val="E480EFCC"/>
    <w:multiLevelType w:val="multilevel"/>
    <w:tmpl w:val="E480EFCB"/>
    <w:name w:val="list-4613120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2" w15:restartNumberingAfterBreak="0">
    <w:nsid w:val="E480EFD6"/>
    <w:multiLevelType w:val="multilevel"/>
    <w:tmpl w:val="E480EFD5"/>
    <w:name w:val="list-4613120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3" w15:restartNumberingAfterBreak="0">
    <w:nsid w:val="E480EFF3"/>
    <w:multiLevelType w:val="multilevel"/>
    <w:tmpl w:val="E480EFF2"/>
    <w:name w:val="list-46131201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4" w15:restartNumberingAfterBreak="0">
    <w:nsid w:val="E480F0BA"/>
    <w:multiLevelType w:val="multilevel"/>
    <w:tmpl w:val="E480F0B9"/>
    <w:name w:val="list-4613118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5" w15:restartNumberingAfterBreak="0">
    <w:nsid w:val="E480F0C4"/>
    <w:multiLevelType w:val="multilevel"/>
    <w:tmpl w:val="E480F0C3"/>
    <w:name w:val="list-4613118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6" w15:restartNumberingAfterBreak="0">
    <w:nsid w:val="E480F0E1"/>
    <w:multiLevelType w:val="multilevel"/>
    <w:tmpl w:val="E480F0E0"/>
    <w:name w:val="list-46131177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7" w15:restartNumberingAfterBreak="0">
    <w:nsid w:val="E480F13B"/>
    <w:multiLevelType w:val="multilevel"/>
    <w:tmpl w:val="E480F13A"/>
    <w:name w:val="list-46131168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8" w15:restartNumberingAfterBreak="0">
    <w:nsid w:val="E480F145"/>
    <w:multiLevelType w:val="multilevel"/>
    <w:tmpl w:val="E480F144"/>
    <w:name w:val="list-46131167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9" w15:restartNumberingAfterBreak="0">
    <w:nsid w:val="E480F14F"/>
    <w:multiLevelType w:val="multilevel"/>
    <w:tmpl w:val="E480F14E"/>
    <w:name w:val="list-46131166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0" w15:restartNumberingAfterBreak="0">
    <w:nsid w:val="E480F159"/>
    <w:multiLevelType w:val="multilevel"/>
    <w:tmpl w:val="E480F158"/>
    <w:name w:val="list-46131165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1" w15:restartNumberingAfterBreak="0">
    <w:nsid w:val="E480F163"/>
    <w:multiLevelType w:val="multilevel"/>
    <w:tmpl w:val="E480F162"/>
    <w:name w:val="list-46131164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2" w15:restartNumberingAfterBreak="0">
    <w:nsid w:val="E480F16D"/>
    <w:multiLevelType w:val="multilevel"/>
    <w:tmpl w:val="E480F16C"/>
    <w:name w:val="list-46131163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3" w15:restartNumberingAfterBreak="0">
    <w:nsid w:val="E480F177"/>
    <w:multiLevelType w:val="multilevel"/>
    <w:tmpl w:val="E480F176"/>
    <w:name w:val="list-4613116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4" w15:restartNumberingAfterBreak="0">
    <w:nsid w:val="E480F2B4"/>
    <w:multiLevelType w:val="multilevel"/>
    <w:tmpl w:val="E480F2B3"/>
    <w:name w:val="list-4613113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5" w15:restartNumberingAfterBreak="0">
    <w:nsid w:val="E480F2BE"/>
    <w:multiLevelType w:val="multilevel"/>
    <w:tmpl w:val="E480F2BD"/>
    <w:name w:val="list-4613112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6" w15:restartNumberingAfterBreak="0">
    <w:nsid w:val="E480F3DA"/>
    <w:multiLevelType w:val="multilevel"/>
    <w:tmpl w:val="E480F3D9"/>
    <w:name w:val="list-461311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7" w15:restartNumberingAfterBreak="0">
    <w:nsid w:val="E480F3E4"/>
    <w:multiLevelType w:val="multilevel"/>
    <w:tmpl w:val="E480F3E3"/>
    <w:name w:val="list-461311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8" w15:restartNumberingAfterBreak="0">
    <w:nsid w:val="E480F58E"/>
    <w:multiLevelType w:val="multilevel"/>
    <w:tmpl w:val="E480F58D"/>
    <w:name w:val="list-4613105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9" w15:restartNumberingAfterBreak="0">
    <w:nsid w:val="E480F598"/>
    <w:multiLevelType w:val="multilevel"/>
    <w:tmpl w:val="E480F597"/>
    <w:name w:val="list-4613105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0" w15:restartNumberingAfterBreak="0">
    <w:nsid w:val="E480F668"/>
    <w:multiLevelType w:val="multilevel"/>
    <w:tmpl w:val="E480F667"/>
    <w:name w:val="list-4613103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1" w15:restartNumberingAfterBreak="0">
    <w:nsid w:val="E480F672"/>
    <w:multiLevelType w:val="multilevel"/>
    <w:tmpl w:val="E480F671"/>
    <w:name w:val="list-4613103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2" w15:restartNumberingAfterBreak="0">
    <w:nsid w:val="E480F81C"/>
    <w:multiLevelType w:val="multilevel"/>
    <w:tmpl w:val="E480F81B"/>
    <w:name w:val="list-4613099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3" w15:restartNumberingAfterBreak="0">
    <w:nsid w:val="E480F826"/>
    <w:multiLevelType w:val="multilevel"/>
    <w:tmpl w:val="E480F825"/>
    <w:name w:val="list-4613099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4" w15:restartNumberingAfterBreak="0">
    <w:nsid w:val="E480F942"/>
    <w:multiLevelType w:val="multilevel"/>
    <w:tmpl w:val="E480F941"/>
    <w:name w:val="list-46130963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5" w15:restartNumberingAfterBreak="0">
    <w:nsid w:val="E480F94C"/>
    <w:multiLevelType w:val="multilevel"/>
    <w:tmpl w:val="E480F94B"/>
    <w:name w:val="list-46130962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6" w15:restartNumberingAfterBreak="0">
    <w:nsid w:val="E480FAF6"/>
    <w:multiLevelType w:val="multilevel"/>
    <w:tmpl w:val="E480FAF5"/>
    <w:name w:val="list-4613091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7" w15:restartNumberingAfterBreak="0">
    <w:nsid w:val="E480FB00"/>
    <w:multiLevelType w:val="multilevel"/>
    <w:tmpl w:val="E480FAFF"/>
    <w:name w:val="list-4613091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8" w15:restartNumberingAfterBreak="0">
    <w:nsid w:val="E480FCAA"/>
    <w:multiLevelType w:val="multilevel"/>
    <w:tmpl w:val="E480FCA9"/>
    <w:name w:val="list-4613087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9" w15:restartNumberingAfterBreak="0">
    <w:nsid w:val="E480FCB4"/>
    <w:multiLevelType w:val="multilevel"/>
    <w:tmpl w:val="E480FCB3"/>
    <w:name w:val="list-4613087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0" w15:restartNumberingAfterBreak="0">
    <w:nsid w:val="E480FDD0"/>
    <w:multiLevelType w:val="multilevel"/>
    <w:tmpl w:val="E480FDCF"/>
    <w:name w:val="list-461308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1" w15:restartNumberingAfterBreak="0">
    <w:nsid w:val="E480FDDA"/>
    <w:multiLevelType w:val="multilevel"/>
    <w:tmpl w:val="E480FDD9"/>
    <w:name w:val="list-461308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2" w15:restartNumberingAfterBreak="0">
    <w:nsid w:val="E480FF84"/>
    <w:multiLevelType w:val="multilevel"/>
    <w:tmpl w:val="E480FF83"/>
    <w:name w:val="list-4613080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3" w15:restartNumberingAfterBreak="0">
    <w:nsid w:val="E480FF8E"/>
    <w:multiLevelType w:val="multilevel"/>
    <w:tmpl w:val="E480FF8D"/>
    <w:name w:val="list-4613080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4" w15:restartNumberingAfterBreak="0">
    <w:nsid w:val="E481031A"/>
    <w:multiLevelType w:val="multilevel"/>
    <w:tmpl w:val="E4810319"/>
    <w:name w:val="list-46130711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5" w15:restartNumberingAfterBreak="0">
    <w:nsid w:val="E4810338"/>
    <w:multiLevelType w:val="multilevel"/>
    <w:tmpl w:val="E4810337"/>
    <w:name w:val="list-46130708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6" w15:restartNumberingAfterBreak="0">
    <w:nsid w:val="E4810342"/>
    <w:multiLevelType w:val="multilevel"/>
    <w:tmpl w:val="E4810341"/>
    <w:name w:val="list-46130707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7" w15:restartNumberingAfterBreak="0">
    <w:nsid w:val="E48103B9"/>
    <w:multiLevelType w:val="multilevel"/>
    <w:tmpl w:val="E48103B8"/>
    <w:name w:val="list-46130695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8" w15:restartNumberingAfterBreak="0">
    <w:nsid w:val="E48103C3"/>
    <w:multiLevelType w:val="multilevel"/>
    <w:tmpl w:val="E48103C2"/>
    <w:name w:val="list-4613069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9" w15:restartNumberingAfterBreak="0">
    <w:nsid w:val="E48103CD"/>
    <w:multiLevelType w:val="multilevel"/>
    <w:tmpl w:val="E48103CC"/>
    <w:name w:val="list-46130693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0" w15:restartNumberingAfterBreak="0">
    <w:nsid w:val="E4832A0E"/>
    <w:multiLevelType w:val="multilevel"/>
    <w:tmpl w:val="E4832A0D"/>
    <w:name w:val="list-4611660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1" w15:restartNumberingAfterBreak="0">
    <w:nsid w:val="E4832A18"/>
    <w:multiLevelType w:val="multilevel"/>
    <w:tmpl w:val="E4832A17"/>
    <w:name w:val="list-4611660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2" w15:restartNumberingAfterBreak="0">
    <w:nsid w:val="E4832DC2"/>
    <w:multiLevelType w:val="multilevel"/>
    <w:tmpl w:val="E4832DC1"/>
    <w:name w:val="list-4611651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3" w15:restartNumberingAfterBreak="0">
    <w:nsid w:val="E4832DCC"/>
    <w:multiLevelType w:val="multilevel"/>
    <w:tmpl w:val="E4832DCB"/>
    <w:name w:val="list-4611651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4" w15:restartNumberingAfterBreak="0">
    <w:nsid w:val="E4833001"/>
    <w:multiLevelType w:val="multilevel"/>
    <w:tmpl w:val="E4833000"/>
    <w:name w:val="list-46116454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5" w15:restartNumberingAfterBreak="0">
    <w:nsid w:val="E483300B"/>
    <w:multiLevelType w:val="multilevel"/>
    <w:tmpl w:val="E483300A"/>
    <w:name w:val="list-46116453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6" w15:restartNumberingAfterBreak="0">
    <w:nsid w:val="E4833015"/>
    <w:multiLevelType w:val="multilevel"/>
    <w:tmpl w:val="E4833014"/>
    <w:name w:val="list-46116452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7" w15:restartNumberingAfterBreak="0">
    <w:nsid w:val="E483301F"/>
    <w:multiLevelType w:val="multilevel"/>
    <w:tmpl w:val="E483301E"/>
    <w:name w:val="list-46116451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8" w15:restartNumberingAfterBreak="0">
    <w:nsid w:val="E4833029"/>
    <w:multiLevelType w:val="multilevel"/>
    <w:tmpl w:val="E4833028"/>
    <w:name w:val="list-46116450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9" w15:restartNumberingAfterBreak="0">
    <w:nsid w:val="E4833033"/>
    <w:multiLevelType w:val="multilevel"/>
    <w:tmpl w:val="E4833032"/>
    <w:name w:val="list-46116449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0" w15:restartNumberingAfterBreak="0">
    <w:nsid w:val="E483303D"/>
    <w:multiLevelType w:val="multilevel"/>
    <w:tmpl w:val="E483303C"/>
    <w:name w:val="list-46116448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1" w15:restartNumberingAfterBreak="0">
    <w:nsid w:val="E4833047"/>
    <w:multiLevelType w:val="multilevel"/>
    <w:tmpl w:val="E4833046"/>
    <w:name w:val="list-46116447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2" w15:restartNumberingAfterBreak="0">
    <w:nsid w:val="E4833158"/>
    <w:multiLevelType w:val="multilevel"/>
    <w:tmpl w:val="E4833157"/>
    <w:name w:val="list-46116420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3" w15:restartNumberingAfterBreak="0">
    <w:nsid w:val="E4833176"/>
    <w:multiLevelType w:val="multilevel"/>
    <w:tmpl w:val="E4833175"/>
    <w:name w:val="list-46116417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4" w15:restartNumberingAfterBreak="0">
    <w:nsid w:val="E4833180"/>
    <w:multiLevelType w:val="multilevel"/>
    <w:tmpl w:val="E483317F"/>
    <w:name w:val="list-46116416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5" w15:restartNumberingAfterBreak="0">
    <w:nsid w:val="E48331F7"/>
    <w:multiLevelType w:val="multilevel"/>
    <w:tmpl w:val="E48331F6"/>
    <w:name w:val="list-46116404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6" w15:restartNumberingAfterBreak="0">
    <w:nsid w:val="E483344A"/>
    <w:multiLevelType w:val="multilevel"/>
    <w:tmpl w:val="E4833449"/>
    <w:name w:val="list-461163446"/>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7" w15:restartNumberingAfterBreak="0">
    <w:nsid w:val="E4833468"/>
    <w:multiLevelType w:val="multilevel"/>
    <w:tmpl w:val="E4833467"/>
    <w:name w:val="list-4611634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8" w15:restartNumberingAfterBreak="0">
    <w:nsid w:val="E4833472"/>
    <w:multiLevelType w:val="multilevel"/>
    <w:tmpl w:val="E4833471"/>
    <w:name w:val="list-4611634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9" w15:restartNumberingAfterBreak="0">
    <w:nsid w:val="E48334E9"/>
    <w:multiLevelType w:val="multilevel"/>
    <w:tmpl w:val="E48334E8"/>
    <w:name w:val="list-461163287"/>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0" w15:restartNumberingAfterBreak="0">
    <w:nsid w:val="E4833826"/>
    <w:multiLevelType w:val="multilevel"/>
    <w:tmpl w:val="E4833825"/>
    <w:name w:val="list-46116245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1" w15:restartNumberingAfterBreak="0">
    <w:nsid w:val="E4833830"/>
    <w:multiLevelType w:val="multilevel"/>
    <w:tmpl w:val="E483382F"/>
    <w:name w:val="list-46116244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2" w15:restartNumberingAfterBreak="0">
    <w:nsid w:val="E48338E2"/>
    <w:multiLevelType w:val="multilevel"/>
    <w:tmpl w:val="E48338E1"/>
    <w:name w:val="list-46116227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3" w15:restartNumberingAfterBreak="0">
    <w:nsid w:val="E4833900"/>
    <w:multiLevelType w:val="multilevel"/>
    <w:tmpl w:val="E48338FF"/>
    <w:name w:val="list-46116224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4" w15:restartNumberingAfterBreak="0">
    <w:nsid w:val="E4833B0A"/>
    <w:multiLevelType w:val="multilevel"/>
    <w:tmpl w:val="E4833B09"/>
    <w:name w:val="list-4611617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5" w15:restartNumberingAfterBreak="0">
    <w:nsid w:val="E4833B27"/>
    <w:multiLevelType w:val="multilevel"/>
    <w:tmpl w:val="E4833B26"/>
    <w:name w:val="list-461161689"/>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6" w15:restartNumberingAfterBreak="0">
    <w:nsid w:val="E4833B81"/>
    <w:multiLevelType w:val="multilevel"/>
    <w:tmpl w:val="E4833B80"/>
    <w:name w:val="list-46116159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7" w15:restartNumberingAfterBreak="0">
    <w:nsid w:val="E4833B8B"/>
    <w:multiLevelType w:val="multilevel"/>
    <w:tmpl w:val="E4833B8A"/>
    <w:name w:val="list-46116158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8" w15:restartNumberingAfterBreak="0">
    <w:nsid w:val="E4833B95"/>
    <w:multiLevelType w:val="multilevel"/>
    <w:tmpl w:val="E4833B94"/>
    <w:name w:val="list-461161579"/>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9" w15:restartNumberingAfterBreak="0">
    <w:nsid w:val="E4835626"/>
    <w:multiLevelType w:val="multilevel"/>
    <w:tmpl w:val="E4835625"/>
    <w:name w:val="list-46115477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0" w15:restartNumberingAfterBreak="0">
    <w:nsid w:val="E4835630"/>
    <w:multiLevelType w:val="multilevel"/>
    <w:tmpl w:val="E483562F"/>
    <w:name w:val="list-4611547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1" w15:restartNumberingAfterBreak="0">
    <w:nsid w:val="E4835675"/>
    <w:multiLevelType w:val="multilevel"/>
    <w:tmpl w:val="E4835674"/>
    <w:name w:val="list-461154699"/>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2" w15:restartNumberingAfterBreak="0">
    <w:nsid w:val="E483567F"/>
    <w:multiLevelType w:val="multilevel"/>
    <w:tmpl w:val="E483567E"/>
    <w:name w:val="list-46115468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3" w15:restartNumberingAfterBreak="0">
    <w:nsid w:val="E484685A"/>
    <w:multiLevelType w:val="multilevel"/>
    <w:tmpl w:val="E4846859"/>
    <w:name w:val="list-46108458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4" w15:restartNumberingAfterBreak="0">
    <w:nsid w:val="E4846864"/>
    <w:multiLevelType w:val="multilevel"/>
    <w:tmpl w:val="E4846863"/>
    <w:name w:val="list-46108457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5" w15:restartNumberingAfterBreak="0">
    <w:nsid w:val="E4847534"/>
    <w:multiLevelType w:val="multilevel"/>
    <w:tmpl w:val="E4847533"/>
    <w:name w:val="list-4610812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6" w15:restartNumberingAfterBreak="0">
    <w:nsid w:val="E484753E"/>
    <w:multiLevelType w:val="multilevel"/>
    <w:tmpl w:val="E484753D"/>
    <w:name w:val="list-4610812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7" w15:restartNumberingAfterBreak="0">
    <w:nsid w:val="E484760E"/>
    <w:multiLevelType w:val="multilevel"/>
    <w:tmpl w:val="E484760D"/>
    <w:name w:val="list-46108107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8" w15:restartNumberingAfterBreak="0">
    <w:nsid w:val="E4847618"/>
    <w:multiLevelType w:val="multilevel"/>
    <w:tmpl w:val="E4847617"/>
    <w:name w:val="list-46108106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9" w15:restartNumberingAfterBreak="0">
    <w:nsid w:val="E48478CA"/>
    <w:multiLevelType w:val="multilevel"/>
    <w:tmpl w:val="E48478C9"/>
    <w:name w:val="list-461080374"/>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0" w15:restartNumberingAfterBreak="0">
    <w:nsid w:val="E48478E8"/>
    <w:multiLevelType w:val="multilevel"/>
    <w:tmpl w:val="E48478E7"/>
    <w:name w:val="list-46108034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1" w15:restartNumberingAfterBreak="0">
    <w:nsid w:val="E48478F2"/>
    <w:multiLevelType w:val="multilevel"/>
    <w:tmpl w:val="E48478F1"/>
    <w:name w:val="list-46108033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2" w15:restartNumberingAfterBreak="0">
    <w:nsid w:val="E4847969"/>
    <w:multiLevelType w:val="multilevel"/>
    <w:tmpl w:val="E4847968"/>
    <w:name w:val="list-46108021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3" w15:restartNumberingAfterBreak="0">
    <w:nsid w:val="E4847E96"/>
    <w:multiLevelType w:val="multilevel"/>
    <w:tmpl w:val="E4847E95"/>
    <w:name w:val="list-4610788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4" w15:restartNumberingAfterBreak="0">
    <w:nsid w:val="E4847EA0"/>
    <w:multiLevelType w:val="multilevel"/>
    <w:tmpl w:val="E4847E9F"/>
    <w:name w:val="list-4610788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5" w15:restartNumberingAfterBreak="0">
    <w:nsid w:val="E4848D66"/>
    <w:multiLevelType w:val="multilevel"/>
    <w:tmpl w:val="E4848D65"/>
    <w:name w:val="list-46107509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6" w15:restartNumberingAfterBreak="0">
    <w:nsid w:val="E4848D70"/>
    <w:multiLevelType w:val="multilevel"/>
    <w:tmpl w:val="E4848D6F"/>
    <w:name w:val="list-46107508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7" w15:restartNumberingAfterBreak="0">
    <w:nsid w:val="E4849970"/>
    <w:multiLevelType w:val="multilevel"/>
    <w:tmpl w:val="E484996F"/>
    <w:name w:val="list-46107201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8" w15:restartNumberingAfterBreak="0">
    <w:nsid w:val="E484997A"/>
    <w:multiLevelType w:val="multilevel"/>
    <w:tmpl w:val="E4849979"/>
    <w:name w:val="list-46107200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9" w15:restartNumberingAfterBreak="0">
    <w:nsid w:val="E484A566"/>
    <w:multiLevelType w:val="multilevel"/>
    <w:tmpl w:val="E484A565"/>
    <w:name w:val="list-46106895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0" w15:restartNumberingAfterBreak="0">
    <w:nsid w:val="E484A570"/>
    <w:multiLevelType w:val="multilevel"/>
    <w:tmpl w:val="E484A56F"/>
    <w:name w:val="list-46106894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1" w15:restartNumberingAfterBreak="0">
    <w:nsid w:val="E484A58D"/>
    <w:multiLevelType w:val="multilevel"/>
    <w:tmpl w:val="E484A58C"/>
    <w:name w:val="list-461068915"/>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2" w15:restartNumberingAfterBreak="0">
    <w:nsid w:val="E484A5E7"/>
    <w:multiLevelType w:val="multilevel"/>
    <w:tmpl w:val="E484A5E6"/>
    <w:name w:val="list-461068825"/>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3" w15:restartNumberingAfterBreak="0">
    <w:nsid w:val="E484A64A"/>
    <w:multiLevelType w:val="multilevel"/>
    <w:tmpl w:val="E484A649"/>
    <w:name w:val="list-46106872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4" w15:restartNumberingAfterBreak="0">
    <w:nsid w:val="E484A654"/>
    <w:multiLevelType w:val="multilevel"/>
    <w:tmpl w:val="E484A653"/>
    <w:name w:val="list-46106871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5" w15:restartNumberingAfterBreak="0">
    <w:nsid w:val="E484A924"/>
    <w:multiLevelType w:val="multilevel"/>
    <w:tmpl w:val="E484A923"/>
    <w:name w:val="list-46106799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6" w15:restartNumberingAfterBreak="0">
    <w:nsid w:val="E484A92E"/>
    <w:multiLevelType w:val="multilevel"/>
    <w:tmpl w:val="E484A92D"/>
    <w:name w:val="list-4610679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7" w15:restartNumberingAfterBreak="0">
    <w:nsid w:val="E484AA08"/>
    <w:multiLevelType w:val="multilevel"/>
    <w:tmpl w:val="E484AA07"/>
    <w:name w:val="list-46106776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8" w15:restartNumberingAfterBreak="0">
    <w:nsid w:val="E484ABFE"/>
    <w:multiLevelType w:val="multilevel"/>
    <w:tmpl w:val="E484ABFD"/>
    <w:name w:val="list-4610672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9" w15:restartNumberingAfterBreak="0">
    <w:nsid w:val="E484AE33"/>
    <w:multiLevelType w:val="multilevel"/>
    <w:tmpl w:val="E484AE32"/>
    <w:name w:val="list-46106670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0" w15:restartNumberingAfterBreak="0">
    <w:nsid w:val="E484AF94"/>
    <w:multiLevelType w:val="multilevel"/>
    <w:tmpl w:val="E484AF93"/>
    <w:name w:val="list-461066348"/>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1" w15:restartNumberingAfterBreak="0">
    <w:nsid w:val="E484AFB2"/>
    <w:multiLevelType w:val="multilevel"/>
    <w:tmpl w:val="E484AFB1"/>
    <w:name w:val="list-4610663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2" w15:restartNumberingAfterBreak="0">
    <w:nsid w:val="E484AFBC"/>
    <w:multiLevelType w:val="multilevel"/>
    <w:tmpl w:val="E484AFBB"/>
    <w:name w:val="list-4610663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3" w15:restartNumberingAfterBreak="0">
    <w:nsid w:val="E484B096"/>
    <w:multiLevelType w:val="multilevel"/>
    <w:tmpl w:val="E484B095"/>
    <w:name w:val="list-4610660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4" w15:restartNumberingAfterBreak="0">
    <w:nsid w:val="E484B0A0"/>
    <w:multiLevelType w:val="multilevel"/>
    <w:tmpl w:val="E484B09F"/>
    <w:name w:val="list-4610660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5" w15:restartNumberingAfterBreak="0">
    <w:nsid w:val="E484B0E5"/>
    <w:multiLevelType w:val="multilevel"/>
    <w:tmpl w:val="E484B0E4"/>
    <w:name w:val="list-46106601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6" w15:restartNumberingAfterBreak="0">
    <w:nsid w:val="E484B0EF"/>
    <w:multiLevelType w:val="multilevel"/>
    <w:tmpl w:val="E484B0EE"/>
    <w:name w:val="list-46106600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7" w15:restartNumberingAfterBreak="0">
    <w:nsid w:val="E4861B34"/>
    <w:multiLevelType w:val="multilevel"/>
    <w:tmpl w:val="E4861B33"/>
    <w:name w:val="list-4609732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8" w15:restartNumberingAfterBreak="0">
    <w:nsid w:val="E4861B3E"/>
    <w:multiLevelType w:val="multilevel"/>
    <w:tmpl w:val="E4861B3D"/>
    <w:name w:val="list-4609732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9" w15:restartNumberingAfterBreak="0">
    <w:nsid w:val="E4861C0E"/>
    <w:multiLevelType w:val="multilevel"/>
    <w:tmpl w:val="E4861C0D"/>
    <w:name w:val="list-4609730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0" w15:restartNumberingAfterBreak="0">
    <w:nsid w:val="E4861C18"/>
    <w:multiLevelType w:val="multilevel"/>
    <w:tmpl w:val="E4861C17"/>
    <w:name w:val="list-4609730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1" w15:restartNumberingAfterBreak="0">
    <w:nsid w:val="E4861E39"/>
    <w:multiLevelType w:val="multilevel"/>
    <w:tmpl w:val="E4861E38"/>
    <w:name w:val="list-460972487"/>
    <w:lvl w:ilvl="0">
      <w:start w:val="1"/>
      <w:numFmt w:val="lowerLetter"/>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2" w15:restartNumberingAfterBreak="0">
    <w:nsid w:val="E4861E43"/>
    <w:multiLevelType w:val="multilevel"/>
    <w:tmpl w:val="E4861E42"/>
    <w:name w:val="list-460972477"/>
    <w:lvl w:ilvl="0">
      <w:start w:val="1"/>
      <w:numFmt w:val="lowerLetter"/>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3" w15:restartNumberingAfterBreak="0">
    <w:nsid w:val="E4861FC2"/>
    <w:multiLevelType w:val="multilevel"/>
    <w:tmpl w:val="E4861FC1"/>
    <w:name w:val="list-46097209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4" w15:restartNumberingAfterBreak="0">
    <w:nsid w:val="E4861FCC"/>
    <w:multiLevelType w:val="multilevel"/>
    <w:tmpl w:val="E4861FCB"/>
    <w:name w:val="list-46097208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5" w15:restartNumberingAfterBreak="0">
    <w:nsid w:val="E48620A6"/>
    <w:multiLevelType w:val="multilevel"/>
    <w:tmpl w:val="E48620A5"/>
    <w:name w:val="list-46097186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6" w15:restartNumberingAfterBreak="0">
    <w:nsid w:val="E48620B0"/>
    <w:multiLevelType w:val="multilevel"/>
    <w:tmpl w:val="E48620AF"/>
    <w:name w:val="list-4609718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7" w15:restartNumberingAfterBreak="0">
    <w:nsid w:val="E486245A"/>
    <w:multiLevelType w:val="multilevel"/>
    <w:tmpl w:val="E4862459"/>
    <w:name w:val="list-46097091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8" w15:restartNumberingAfterBreak="0">
    <w:nsid w:val="E4862464"/>
    <w:multiLevelType w:val="multilevel"/>
    <w:tmpl w:val="E4862463"/>
    <w:name w:val="list-4609709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9" w15:restartNumberingAfterBreak="0">
    <w:nsid w:val="E4862734"/>
    <w:multiLevelType w:val="multilevel"/>
    <w:tmpl w:val="E4862733"/>
    <w:name w:val="list-46097018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0" w15:restartNumberingAfterBreak="0">
    <w:nsid w:val="E486273E"/>
    <w:multiLevelType w:val="multilevel"/>
    <w:tmpl w:val="E486273D"/>
    <w:name w:val="list-46097017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1" w15:restartNumberingAfterBreak="0">
    <w:nsid w:val="E48628E8"/>
    <w:multiLevelType w:val="multilevel"/>
    <w:tmpl w:val="E48628E7"/>
    <w:name w:val="list-46096975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2" w15:restartNumberingAfterBreak="0">
    <w:nsid w:val="E48628F2"/>
    <w:multiLevelType w:val="multilevel"/>
    <w:tmpl w:val="E48628F1"/>
    <w:name w:val="list-46096974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3" w15:restartNumberingAfterBreak="0">
    <w:nsid w:val="E4862C9C"/>
    <w:multiLevelType w:val="multilevel"/>
    <w:tmpl w:val="E4862C9B"/>
    <w:name w:val="list-46096880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4" w15:restartNumberingAfterBreak="0">
    <w:nsid w:val="E4862CA6"/>
    <w:multiLevelType w:val="multilevel"/>
    <w:tmpl w:val="E4862CA5"/>
    <w:name w:val="list-46096879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5" w15:restartNumberingAfterBreak="0">
    <w:nsid w:val="E4862E50"/>
    <w:multiLevelType w:val="multilevel"/>
    <w:tmpl w:val="E4862E4F"/>
    <w:name w:val="list-46096836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6" w15:restartNumberingAfterBreak="0">
    <w:nsid w:val="E4862E5A"/>
    <w:multiLevelType w:val="multilevel"/>
    <w:tmpl w:val="E4862E59"/>
    <w:name w:val="list-46096835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7" w15:restartNumberingAfterBreak="0">
    <w:nsid w:val="E48632E8"/>
    <w:multiLevelType w:val="multilevel"/>
    <w:tmpl w:val="E48632E7"/>
    <w:name w:val="list-4609671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8" w15:restartNumberingAfterBreak="0">
    <w:nsid w:val="E48632F2"/>
    <w:multiLevelType w:val="multilevel"/>
    <w:tmpl w:val="E48632F1"/>
    <w:name w:val="list-4609671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9" w15:restartNumberingAfterBreak="0">
    <w:nsid w:val="E486349C"/>
    <w:multiLevelType w:val="multilevel"/>
    <w:tmpl w:val="E486349B"/>
    <w:name w:val="list-4609667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0" w15:restartNumberingAfterBreak="0">
    <w:nsid w:val="E48634A6"/>
    <w:multiLevelType w:val="multilevel"/>
    <w:tmpl w:val="E48634A5"/>
    <w:name w:val="list-4609667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1" w15:restartNumberingAfterBreak="0">
    <w:nsid w:val="E4863850"/>
    <w:multiLevelType w:val="multilevel"/>
    <w:tmpl w:val="E486384F"/>
    <w:name w:val="list-46096580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2" w15:restartNumberingAfterBreak="0">
    <w:nsid w:val="E486385A"/>
    <w:multiLevelType w:val="multilevel"/>
    <w:tmpl w:val="E4863859"/>
    <w:name w:val="list-46096579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3" w15:restartNumberingAfterBreak="0">
    <w:nsid w:val="E4863CDE"/>
    <w:multiLevelType w:val="multilevel"/>
    <w:tmpl w:val="E4863CDD"/>
    <w:name w:val="list-4609646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4" w15:restartNumberingAfterBreak="0">
    <w:nsid w:val="E4863CE8"/>
    <w:multiLevelType w:val="multilevel"/>
    <w:tmpl w:val="E4863CE7"/>
    <w:name w:val="list-4609646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5" w15:restartNumberingAfterBreak="0">
    <w:nsid w:val="E486416C"/>
    <w:multiLevelType w:val="multilevel"/>
    <w:tmpl w:val="E486416B"/>
    <w:name w:val="list-46096347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6" w15:restartNumberingAfterBreak="0">
    <w:nsid w:val="E4864176"/>
    <w:multiLevelType w:val="multilevel"/>
    <w:tmpl w:val="E4864175"/>
    <w:name w:val="list-46096346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7" w15:restartNumberingAfterBreak="0">
    <w:nsid w:val="E4864404"/>
    <w:multiLevelType w:val="multilevel"/>
    <w:tmpl w:val="E4864403"/>
    <w:name w:val="list-46096281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8" w15:restartNumberingAfterBreak="0">
    <w:nsid w:val="E4864520"/>
    <w:multiLevelType w:val="multilevel"/>
    <w:tmpl w:val="E486451F"/>
    <w:name w:val="list-46096252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9" w15:restartNumberingAfterBreak="0">
    <w:nsid w:val="E486452A"/>
    <w:multiLevelType w:val="multilevel"/>
    <w:tmpl w:val="E4864529"/>
    <w:name w:val="list-46096251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0" w15:restartNumberingAfterBreak="0">
    <w:nsid w:val="E48645FA"/>
    <w:multiLevelType w:val="multilevel"/>
    <w:tmpl w:val="E48645F9"/>
    <w:name w:val="list-4609623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1" w15:restartNumberingAfterBreak="0">
    <w:nsid w:val="E48646D4"/>
    <w:multiLevelType w:val="multilevel"/>
    <w:tmpl w:val="E48646D3"/>
    <w:name w:val="list-4609620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2" w15:restartNumberingAfterBreak="0">
    <w:nsid w:val="E48646DE"/>
    <w:multiLevelType w:val="multilevel"/>
    <w:tmpl w:val="E48646DD"/>
    <w:name w:val="list-4609620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3" w15:restartNumberingAfterBreak="0">
    <w:nsid w:val="E4864888"/>
    <w:multiLevelType w:val="multilevel"/>
    <w:tmpl w:val="E4864887"/>
    <w:name w:val="list-460961656"/>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4" w15:restartNumberingAfterBreak="0">
    <w:nsid w:val="E4864892"/>
    <w:multiLevelType w:val="multilevel"/>
    <w:tmpl w:val="E4864891"/>
    <w:name w:val="list-46096164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5" w15:restartNumberingAfterBreak="0">
    <w:nsid w:val="E48649AE"/>
    <w:multiLevelType w:val="multilevel"/>
    <w:tmpl w:val="E48649AD"/>
    <w:name w:val="list-46096136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6" w15:restartNumberingAfterBreak="0">
    <w:nsid w:val="E48649B8"/>
    <w:multiLevelType w:val="multilevel"/>
    <w:tmpl w:val="E48649B7"/>
    <w:name w:val="list-4609613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7" w15:restartNumberingAfterBreak="0">
    <w:nsid w:val="E4864D16"/>
    <w:multiLevelType w:val="multilevel"/>
    <w:tmpl w:val="E4864D15"/>
    <w:name w:val="list-4609604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8" w15:restartNumberingAfterBreak="0">
    <w:nsid w:val="E4864D20"/>
    <w:multiLevelType w:val="multilevel"/>
    <w:tmpl w:val="E4864D1F"/>
    <w:name w:val="list-4609604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9" w15:restartNumberingAfterBreak="0">
    <w:nsid w:val="E4864FF0"/>
    <w:multiLevelType w:val="multilevel"/>
    <w:tmpl w:val="E4864FEF"/>
    <w:name w:val="list-46095976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0" w15:restartNumberingAfterBreak="0">
    <w:nsid w:val="E4864FFA"/>
    <w:multiLevelType w:val="multilevel"/>
    <w:tmpl w:val="E4864FF9"/>
    <w:name w:val="list-46095975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1" w15:restartNumberingAfterBreak="0">
    <w:nsid w:val="E48650CA"/>
    <w:multiLevelType w:val="multilevel"/>
    <w:tmpl w:val="E48650C9"/>
    <w:name w:val="list-4609595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2" w15:restartNumberingAfterBreak="0">
    <w:nsid w:val="E48650D4"/>
    <w:multiLevelType w:val="multilevel"/>
    <w:tmpl w:val="E48650D3"/>
    <w:name w:val="list-4609595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3" w15:restartNumberingAfterBreak="0">
    <w:nsid w:val="E48651A4"/>
    <w:multiLevelType w:val="multilevel"/>
    <w:tmpl w:val="E48651A3"/>
    <w:name w:val="list-4609593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4" w15:restartNumberingAfterBreak="0">
    <w:nsid w:val="E48651AE"/>
    <w:multiLevelType w:val="multilevel"/>
    <w:tmpl w:val="E48651AD"/>
    <w:name w:val="list-4609593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5" w15:restartNumberingAfterBreak="0">
    <w:nsid w:val="E4876201"/>
    <w:multiLevelType w:val="multilevel"/>
    <w:tmpl w:val="E4876200"/>
    <w:name w:val="list-460889599"/>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6" w15:restartNumberingAfterBreak="0">
    <w:nsid w:val="E487620B"/>
    <w:multiLevelType w:val="multilevel"/>
    <w:tmpl w:val="E487620A"/>
    <w:name w:val="list-460889589"/>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7" w15:restartNumberingAfterBreak="0">
    <w:nsid w:val="E4876215"/>
    <w:multiLevelType w:val="multilevel"/>
    <w:tmpl w:val="E4876214"/>
    <w:name w:val="list-460889579"/>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8" w15:restartNumberingAfterBreak="0">
    <w:nsid w:val="E487621F"/>
    <w:multiLevelType w:val="multilevel"/>
    <w:tmpl w:val="E487621E"/>
    <w:name w:val="list-460889569"/>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49" w15:restartNumberingAfterBreak="0">
    <w:nsid w:val="E4876228"/>
    <w:multiLevelType w:val="multilevel"/>
    <w:tmpl w:val="E4876227"/>
    <w:name w:val="list-460889560"/>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0" w15:restartNumberingAfterBreak="0">
    <w:nsid w:val="E4876232"/>
    <w:multiLevelType w:val="multilevel"/>
    <w:tmpl w:val="E4876231"/>
    <w:name w:val="list-460889550"/>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1" w15:restartNumberingAfterBreak="0">
    <w:nsid w:val="E487623C"/>
    <w:multiLevelType w:val="multilevel"/>
    <w:tmpl w:val="E487623B"/>
    <w:name w:val="list-460889540"/>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2" w15:restartNumberingAfterBreak="0">
    <w:nsid w:val="E4876246"/>
    <w:multiLevelType w:val="multilevel"/>
    <w:tmpl w:val="E4876245"/>
    <w:name w:val="list-460889530"/>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3" w15:restartNumberingAfterBreak="0">
    <w:nsid w:val="E4876250"/>
    <w:multiLevelType w:val="multilevel"/>
    <w:tmpl w:val="E487624F"/>
    <w:name w:val="list-460889520"/>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4" w15:restartNumberingAfterBreak="0">
    <w:nsid w:val="E487625A"/>
    <w:multiLevelType w:val="multilevel"/>
    <w:tmpl w:val="E4876259"/>
    <w:name w:val="list-460889510"/>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5" w15:restartNumberingAfterBreak="0">
    <w:nsid w:val="E4876264"/>
    <w:multiLevelType w:val="multilevel"/>
    <w:tmpl w:val="E4876263"/>
    <w:name w:val="list-460889500"/>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6" w15:restartNumberingAfterBreak="0">
    <w:nsid w:val="E487626E"/>
    <w:multiLevelType w:val="multilevel"/>
    <w:tmpl w:val="E487626D"/>
    <w:name w:val="list-460889490"/>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7" w15:restartNumberingAfterBreak="0">
    <w:nsid w:val="E4876278"/>
    <w:multiLevelType w:val="multilevel"/>
    <w:tmpl w:val="E4876277"/>
    <w:name w:val="list-460889480"/>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8" w15:restartNumberingAfterBreak="0">
    <w:nsid w:val="E4876281"/>
    <w:multiLevelType w:val="multilevel"/>
    <w:tmpl w:val="E4876280"/>
    <w:name w:val="list-460889471"/>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59" w15:restartNumberingAfterBreak="0">
    <w:nsid w:val="E487628B"/>
    <w:multiLevelType w:val="multilevel"/>
    <w:tmpl w:val="E487628A"/>
    <w:name w:val="list-460889461"/>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0" w15:restartNumberingAfterBreak="0">
    <w:nsid w:val="E4876295"/>
    <w:multiLevelType w:val="multilevel"/>
    <w:tmpl w:val="E4876294"/>
    <w:name w:val="list-460889451"/>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1" w15:restartNumberingAfterBreak="0">
    <w:nsid w:val="E487629F"/>
    <w:multiLevelType w:val="multilevel"/>
    <w:tmpl w:val="E487629E"/>
    <w:name w:val="list-460889441"/>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2" w15:restartNumberingAfterBreak="0">
    <w:nsid w:val="E48762A9"/>
    <w:multiLevelType w:val="multilevel"/>
    <w:tmpl w:val="E48762A8"/>
    <w:name w:val="list-460889431"/>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3" w15:restartNumberingAfterBreak="0">
    <w:nsid w:val="E48762B3"/>
    <w:multiLevelType w:val="multilevel"/>
    <w:tmpl w:val="E48762B2"/>
    <w:name w:val="list-460889421"/>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4" w15:restartNumberingAfterBreak="0">
    <w:nsid w:val="E48762BD"/>
    <w:multiLevelType w:val="multilevel"/>
    <w:tmpl w:val="E48762BC"/>
    <w:name w:val="list-460889411"/>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5" w15:restartNumberingAfterBreak="0">
    <w:nsid w:val="E48762C7"/>
    <w:multiLevelType w:val="multilevel"/>
    <w:tmpl w:val="E48762C6"/>
    <w:name w:val="list-460889401"/>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6" w15:restartNumberingAfterBreak="0">
    <w:nsid w:val="E48762D1"/>
    <w:multiLevelType w:val="multilevel"/>
    <w:tmpl w:val="E48762D0"/>
    <w:name w:val="list-460889391"/>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7" w15:restartNumberingAfterBreak="0">
    <w:nsid w:val="E4876618"/>
    <w:multiLevelType w:val="multilevel"/>
    <w:tmpl w:val="E4876617"/>
    <w:name w:val="list-46088855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8" w15:restartNumberingAfterBreak="0">
    <w:nsid w:val="E4876667"/>
    <w:multiLevelType w:val="multilevel"/>
    <w:tmpl w:val="E4876666"/>
    <w:name w:val="list-46088847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69" w15:restartNumberingAfterBreak="0">
    <w:nsid w:val="E48768F2"/>
    <w:multiLevelType w:val="multilevel"/>
    <w:tmpl w:val="E48768F1"/>
    <w:name w:val="list-46088782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0" w15:restartNumberingAfterBreak="0">
    <w:nsid w:val="E4876941"/>
    <w:multiLevelType w:val="multilevel"/>
    <w:tmpl w:val="E4876940"/>
    <w:name w:val="list-46088774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1" w15:restartNumberingAfterBreak="0">
    <w:nsid w:val="E48769CC"/>
    <w:multiLevelType w:val="multilevel"/>
    <w:tmpl w:val="E48769CB"/>
    <w:name w:val="list-4608876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2" w15:restartNumberingAfterBreak="0">
    <w:nsid w:val="E4876A1B"/>
    <w:multiLevelType w:val="multilevel"/>
    <w:tmpl w:val="E4876A1A"/>
    <w:name w:val="list-460887525"/>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3" w15:restartNumberingAfterBreak="0">
    <w:nsid w:val="E4876AA6"/>
    <w:multiLevelType w:val="multilevel"/>
    <w:tmpl w:val="E4876AA5"/>
    <w:name w:val="list-46088738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4" w15:restartNumberingAfterBreak="0">
    <w:nsid w:val="E4876AF5"/>
    <w:multiLevelType w:val="multilevel"/>
    <w:tmpl w:val="E4876AF4"/>
    <w:name w:val="list-46088730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5" w15:restartNumberingAfterBreak="0">
    <w:nsid w:val="E4876D80"/>
    <w:multiLevelType w:val="multilevel"/>
    <w:tmpl w:val="E4876D7F"/>
    <w:name w:val="list-460886656"/>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6" w15:restartNumberingAfterBreak="0">
    <w:nsid w:val="E4876DCF"/>
    <w:multiLevelType w:val="multilevel"/>
    <w:tmpl w:val="E4876DCE"/>
    <w:name w:val="list-460886577"/>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7" w15:restartNumberingAfterBreak="0">
    <w:nsid w:val="E4876E5A"/>
    <w:multiLevelType w:val="multilevel"/>
    <w:tmpl w:val="E4876E59"/>
    <w:name w:val="list-460886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8" w15:restartNumberingAfterBreak="0">
    <w:nsid w:val="E4876EA9"/>
    <w:multiLevelType w:val="multilevel"/>
    <w:tmpl w:val="E4876EA8"/>
    <w:name w:val="list-46088635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79" w15:restartNumberingAfterBreak="0">
    <w:nsid w:val="E4877134"/>
    <w:multiLevelType w:val="multilevel"/>
    <w:tmpl w:val="E4877133"/>
    <w:name w:val="list-46088570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0" w15:restartNumberingAfterBreak="0">
    <w:nsid w:val="E4877183"/>
    <w:multiLevelType w:val="multilevel"/>
    <w:tmpl w:val="E4877182"/>
    <w:name w:val="list-460885629"/>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1" w15:restartNumberingAfterBreak="0">
    <w:nsid w:val="E4877457"/>
    <w:multiLevelType w:val="multilevel"/>
    <w:tmpl w:val="E4877456"/>
    <w:name w:val="list-46088490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2" w15:restartNumberingAfterBreak="0">
    <w:nsid w:val="E4877461"/>
    <w:multiLevelType w:val="multilevel"/>
    <w:tmpl w:val="E4877460"/>
    <w:name w:val="list-46088489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3" w15:restartNumberingAfterBreak="0">
    <w:nsid w:val="E4877731"/>
    <w:multiLevelType w:val="multilevel"/>
    <w:tmpl w:val="E4877730"/>
    <w:name w:val="list-4608841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4" w15:restartNumberingAfterBreak="0">
    <w:nsid w:val="E487773B"/>
    <w:multiLevelType w:val="multilevel"/>
    <w:tmpl w:val="E487773A"/>
    <w:name w:val="list-4608841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5" w15:restartNumberingAfterBreak="0">
    <w:nsid w:val="E487780B"/>
    <w:multiLevelType w:val="multilevel"/>
    <w:tmpl w:val="E487780A"/>
    <w:name w:val="list-46088395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6" w15:restartNumberingAfterBreak="0">
    <w:nsid w:val="E4877815"/>
    <w:multiLevelType w:val="multilevel"/>
    <w:tmpl w:val="E4877814"/>
    <w:name w:val="list-46088394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7" w15:restartNumberingAfterBreak="0">
    <w:nsid w:val="E487788C"/>
    <w:multiLevelType w:val="multilevel"/>
    <w:tmpl w:val="E487788B"/>
    <w:name w:val="list-460883828"/>
    <w:lvl w:ilvl="0">
      <w:start w:val="1"/>
      <w:numFmt w:val="decimal"/>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8" w15:restartNumberingAfterBreak="0">
    <w:nsid w:val="E487789E"/>
    <w:multiLevelType w:val="multilevel"/>
    <w:tmpl w:val="E487789D"/>
    <w:name w:val="list-460883810"/>
    <w:lvl w:ilvl="0">
      <w:start w:val="1"/>
      <w:numFmt w:val="bullet"/>
      <w:lvlText w:val="•"/>
      <w:lvlJc w:val="right"/>
      <w:pPr>
        <w:ind w:left="720"/>
      </w:pPr>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89" w15:restartNumberingAfterBreak="0">
    <w:nsid w:val="E48778A7"/>
    <w:multiLevelType w:val="multilevel"/>
    <w:tmpl w:val="E48778A6"/>
    <w:name w:val="list-460883801"/>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0" w15:restartNumberingAfterBreak="0">
    <w:nsid w:val="E48779ED"/>
    <w:multiLevelType w:val="multilevel"/>
    <w:tmpl w:val="E48779EC"/>
    <w:name w:val="list-46088347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1" w15:restartNumberingAfterBreak="0">
    <w:nsid w:val="E4877EBE"/>
    <w:multiLevelType w:val="multilevel"/>
    <w:tmpl w:val="E4877EBD"/>
    <w:name w:val="list-46088224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2" w15:restartNumberingAfterBreak="0">
    <w:nsid w:val="E4877EC8"/>
    <w:multiLevelType w:val="multilevel"/>
    <w:tmpl w:val="E4877EC7"/>
    <w:name w:val="list-46088223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3" w15:restartNumberingAfterBreak="0">
    <w:nsid w:val="E4877EE5"/>
    <w:multiLevelType w:val="multilevel"/>
    <w:tmpl w:val="E4877EE4"/>
    <w:name w:val="list-460882203"/>
    <w:lvl w:ilvl="0">
      <w:start w:val="1"/>
      <w:numFmt w:val="decimal"/>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4" w15:restartNumberingAfterBreak="0">
    <w:nsid w:val="E4877F3F"/>
    <w:multiLevelType w:val="multilevel"/>
    <w:tmpl w:val="E4877F3E"/>
    <w:name w:val="list-460882113"/>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5" w15:restartNumberingAfterBreak="0">
    <w:nsid w:val="E4877FA2"/>
    <w:multiLevelType w:val="multilevel"/>
    <w:tmpl w:val="E4877FA1"/>
    <w:name w:val="list-46088201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6" w15:restartNumberingAfterBreak="0">
    <w:nsid w:val="E4877FAC"/>
    <w:multiLevelType w:val="multilevel"/>
    <w:tmpl w:val="E4877FAB"/>
    <w:name w:val="list-46088200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7" w15:restartNumberingAfterBreak="0">
    <w:nsid w:val="E4878B54"/>
    <w:multiLevelType w:val="multilevel"/>
    <w:tmpl w:val="E4878B53"/>
    <w:name w:val="list-460879020"/>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8" w15:restartNumberingAfterBreak="0">
    <w:nsid w:val="E4878B72"/>
    <w:multiLevelType w:val="multilevel"/>
    <w:tmpl w:val="E4878B71"/>
    <w:name w:val="list-46087899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99" w15:restartNumberingAfterBreak="0">
    <w:nsid w:val="E4878B7C"/>
    <w:multiLevelType w:val="multilevel"/>
    <w:tmpl w:val="E4878B7B"/>
    <w:name w:val="list-46087898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0" w15:restartNumberingAfterBreak="0">
    <w:nsid w:val="E4878BF3"/>
    <w:multiLevelType w:val="multilevel"/>
    <w:tmpl w:val="E4878BF2"/>
    <w:name w:val="list-460878861"/>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1" w15:restartNumberingAfterBreak="0">
    <w:nsid w:val="E48792CA"/>
    <w:multiLevelType w:val="multilevel"/>
    <w:tmpl w:val="E48792C9"/>
    <w:name w:val="list-460877110"/>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2" w15:restartNumberingAfterBreak="0">
    <w:nsid w:val="E48792D4"/>
    <w:multiLevelType w:val="multilevel"/>
    <w:tmpl w:val="E48792D3"/>
    <w:name w:val="list-460877100"/>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3" w15:restartNumberingAfterBreak="0">
    <w:nsid w:val="E4879319"/>
    <w:multiLevelType w:val="multilevel"/>
    <w:tmpl w:val="E4879318"/>
    <w:name w:val="list-460877031"/>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4" w15:restartNumberingAfterBreak="0">
    <w:nsid w:val="E4879323"/>
    <w:multiLevelType w:val="multilevel"/>
    <w:tmpl w:val="E4879322"/>
    <w:name w:val="list-460877021"/>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5" w15:restartNumberingAfterBreak="0">
    <w:nsid w:val="E4879D20"/>
    <w:multiLevelType w:val="multilevel"/>
    <w:tmpl w:val="E4879D1F"/>
    <w:name w:val="list-4608744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6" w15:restartNumberingAfterBreak="0">
    <w:nsid w:val="E4879D2A"/>
    <w:multiLevelType w:val="multilevel"/>
    <w:tmpl w:val="E4879D29"/>
    <w:name w:val="list-4608744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7" w15:restartNumberingAfterBreak="0">
    <w:nsid w:val="E487B08C"/>
    <w:multiLevelType w:val="multilevel"/>
    <w:tmpl w:val="E487B08B"/>
    <w:name w:val="list-460869492"/>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8" w15:restartNumberingAfterBreak="0">
    <w:nsid w:val="E487B096"/>
    <w:multiLevelType w:val="multilevel"/>
    <w:tmpl w:val="E487B095"/>
    <w:name w:val="list-460869482"/>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09" w15:restartNumberingAfterBreak="0">
    <w:nsid w:val="E487B0DB"/>
    <w:multiLevelType w:val="multilevel"/>
    <w:tmpl w:val="E487B0DA"/>
    <w:name w:val="list-460869413"/>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0" w15:restartNumberingAfterBreak="0">
    <w:nsid w:val="E487B0E5"/>
    <w:multiLevelType w:val="multilevel"/>
    <w:tmpl w:val="E487B0E4"/>
    <w:name w:val="list-460869403"/>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1" w15:restartNumberingAfterBreak="0">
    <w:nsid w:val="E4899E0E"/>
    <w:multiLevelType w:val="multilevel"/>
    <w:tmpl w:val="E4899E0D"/>
    <w:name w:val="list-46074315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2" w15:restartNumberingAfterBreak="0">
    <w:nsid w:val="E4899E18"/>
    <w:multiLevelType w:val="multilevel"/>
    <w:tmpl w:val="E4899E17"/>
    <w:name w:val="list-46074314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3" w15:restartNumberingAfterBreak="0">
    <w:nsid w:val="E489A0E8"/>
    <w:multiLevelType w:val="multilevel"/>
    <w:tmpl w:val="E489A0E7"/>
    <w:name w:val="list-46074242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4" w15:restartNumberingAfterBreak="0">
    <w:nsid w:val="E489A0F2"/>
    <w:multiLevelType w:val="multilevel"/>
    <w:tmpl w:val="E489A0F1"/>
    <w:name w:val="list-46074241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5" w15:restartNumberingAfterBreak="0">
    <w:nsid w:val="E489A169"/>
    <w:multiLevelType w:val="multilevel"/>
    <w:tmpl w:val="E489A168"/>
    <w:name w:val="list-460742295"/>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6" w15:restartNumberingAfterBreak="0">
    <w:nsid w:val="E489A3CC"/>
    <w:multiLevelType w:val="multilevel"/>
    <w:tmpl w:val="E489A3CB"/>
    <w:name w:val="list-46074168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7" w15:restartNumberingAfterBreak="0">
    <w:nsid w:val="E489A3D6"/>
    <w:multiLevelType w:val="multilevel"/>
    <w:tmpl w:val="E489A3D5"/>
    <w:name w:val="list-46074167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8" w15:restartNumberingAfterBreak="0">
    <w:nsid w:val="E489A9F1"/>
    <w:multiLevelType w:val="multilevel"/>
    <w:tmpl w:val="E489A9F0"/>
    <w:name w:val="list-46074011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19" w15:restartNumberingAfterBreak="0">
    <w:nsid w:val="E489A9FB"/>
    <w:multiLevelType w:val="multilevel"/>
    <w:tmpl w:val="E489A9FA"/>
    <w:name w:val="list-46074010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0" w15:restartNumberingAfterBreak="0">
    <w:nsid w:val="E489AACB"/>
    <w:multiLevelType w:val="multilevel"/>
    <w:tmpl w:val="E489AACA"/>
    <w:name w:val="list-4607398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1" w15:restartNumberingAfterBreak="0">
    <w:nsid w:val="E489AAD5"/>
    <w:multiLevelType w:val="multilevel"/>
    <w:tmpl w:val="E489AAD4"/>
    <w:name w:val="list-4607398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2" w15:restartNumberingAfterBreak="0">
    <w:nsid w:val="E489ADA5"/>
    <w:multiLevelType w:val="multilevel"/>
    <w:tmpl w:val="E489ADA4"/>
    <w:name w:val="list-4607391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3" w15:restartNumberingAfterBreak="0">
    <w:nsid w:val="E489ADAF"/>
    <w:multiLevelType w:val="multilevel"/>
    <w:tmpl w:val="E489ADAE"/>
    <w:name w:val="list-4607391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4" w15:restartNumberingAfterBreak="0">
    <w:nsid w:val="E489AE7F"/>
    <w:multiLevelType w:val="multilevel"/>
    <w:tmpl w:val="E489AE7E"/>
    <w:name w:val="list-46073894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5" w15:restartNumberingAfterBreak="0">
    <w:nsid w:val="E489AE89"/>
    <w:multiLevelType w:val="multilevel"/>
    <w:tmpl w:val="E489AE88"/>
    <w:name w:val="list-46073893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6" w15:restartNumberingAfterBreak="0">
    <w:nsid w:val="E489B159"/>
    <w:multiLevelType w:val="multilevel"/>
    <w:tmpl w:val="E489B158"/>
    <w:name w:val="list-46073821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7" w15:restartNumberingAfterBreak="0">
    <w:nsid w:val="E489B163"/>
    <w:multiLevelType w:val="multilevel"/>
    <w:tmpl w:val="E489B162"/>
    <w:name w:val="list-46073820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8" w15:restartNumberingAfterBreak="0">
    <w:nsid w:val="E489B215"/>
    <w:multiLevelType w:val="multilevel"/>
    <w:tmpl w:val="E489B214"/>
    <w:name w:val="list-46073802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29" w15:restartNumberingAfterBreak="0">
    <w:nsid w:val="E489B23D"/>
    <w:multiLevelType w:val="multilevel"/>
    <w:tmpl w:val="E489B23C"/>
    <w:name w:val="list-46073798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0" w15:restartNumberingAfterBreak="0">
    <w:nsid w:val="E489B28C"/>
    <w:multiLevelType w:val="multilevel"/>
    <w:tmpl w:val="E489B28B"/>
    <w:name w:val="list-46073790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1" w15:restartNumberingAfterBreak="0">
    <w:nsid w:val="E489B2B4"/>
    <w:multiLevelType w:val="multilevel"/>
    <w:tmpl w:val="E489B2B3"/>
    <w:name w:val="list-46073786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2" w15:restartNumberingAfterBreak="0">
    <w:nsid w:val="E489B2BE"/>
    <w:multiLevelType w:val="multilevel"/>
    <w:tmpl w:val="E489B2BD"/>
    <w:name w:val="list-46073785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3" w15:restartNumberingAfterBreak="0">
    <w:nsid w:val="E489B2C8"/>
    <w:multiLevelType w:val="multilevel"/>
    <w:tmpl w:val="E489B2C7"/>
    <w:name w:val="list-46073784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4" w15:restartNumberingAfterBreak="0">
    <w:nsid w:val="E489B2D2"/>
    <w:multiLevelType w:val="multilevel"/>
    <w:tmpl w:val="E489B2D1"/>
    <w:name w:val="list-4607378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5" w15:restartNumberingAfterBreak="0">
    <w:nsid w:val="E489B2DC"/>
    <w:multiLevelType w:val="multilevel"/>
    <w:tmpl w:val="E489B2DB"/>
    <w:name w:val="list-4607378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6" w15:restartNumberingAfterBreak="0">
    <w:nsid w:val="E489B2E6"/>
    <w:multiLevelType w:val="multilevel"/>
    <w:tmpl w:val="E489B2E5"/>
    <w:name w:val="list-46073781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7" w15:restartNumberingAfterBreak="0">
    <w:nsid w:val="E489B2F0"/>
    <w:multiLevelType w:val="multilevel"/>
    <w:tmpl w:val="E489B2EF"/>
    <w:name w:val="list-46073780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8" w15:restartNumberingAfterBreak="0">
    <w:nsid w:val="E489B2FA"/>
    <w:multiLevelType w:val="multilevel"/>
    <w:tmpl w:val="E489B2F9"/>
    <w:name w:val="list-46073779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39" w15:restartNumberingAfterBreak="0">
    <w:nsid w:val="E489B304"/>
    <w:multiLevelType w:val="multilevel"/>
    <w:tmpl w:val="E489B303"/>
    <w:name w:val="list-46073778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0" w15:restartNumberingAfterBreak="0">
    <w:nsid w:val="E489B30E"/>
    <w:multiLevelType w:val="multilevel"/>
    <w:tmpl w:val="E489B30D"/>
    <w:name w:val="list-46073777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1" w15:restartNumberingAfterBreak="0">
    <w:nsid w:val="E489B406"/>
    <w:multiLevelType w:val="multilevel"/>
    <w:tmpl w:val="E489B405"/>
    <w:name w:val="list-46073753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2" w15:restartNumberingAfterBreak="0">
    <w:nsid w:val="E489B410"/>
    <w:multiLevelType w:val="multilevel"/>
    <w:tmpl w:val="E489B40F"/>
    <w:name w:val="list-4607375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3" w15:restartNumberingAfterBreak="0">
    <w:nsid w:val="E489B41A"/>
    <w:multiLevelType w:val="multilevel"/>
    <w:tmpl w:val="E489B419"/>
    <w:name w:val="list-46073751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4" w15:restartNumberingAfterBreak="0">
    <w:nsid w:val="E489B424"/>
    <w:multiLevelType w:val="multilevel"/>
    <w:tmpl w:val="E489B423"/>
    <w:name w:val="list-46073750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5" w15:restartNumberingAfterBreak="0">
    <w:nsid w:val="E489B42E"/>
    <w:multiLevelType w:val="multilevel"/>
    <w:tmpl w:val="E489B42D"/>
    <w:name w:val="list-46073749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6" w15:restartNumberingAfterBreak="0">
    <w:nsid w:val="E489B438"/>
    <w:multiLevelType w:val="multilevel"/>
    <w:tmpl w:val="E489B437"/>
    <w:name w:val="list-46073748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7" w15:restartNumberingAfterBreak="0">
    <w:nsid w:val="E489B442"/>
    <w:multiLevelType w:val="multilevel"/>
    <w:tmpl w:val="E489B441"/>
    <w:name w:val="list-46073747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8" w15:restartNumberingAfterBreak="0">
    <w:nsid w:val="E489B44C"/>
    <w:multiLevelType w:val="multilevel"/>
    <w:tmpl w:val="E489B44B"/>
    <w:name w:val="list-46073746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49" w15:restartNumberingAfterBreak="0">
    <w:nsid w:val="E489B553"/>
    <w:multiLevelType w:val="multilevel"/>
    <w:tmpl w:val="E489B552"/>
    <w:name w:val="list-460737197"/>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0" w15:restartNumberingAfterBreak="0">
    <w:nsid w:val="E489B57B"/>
    <w:multiLevelType w:val="multilevel"/>
    <w:tmpl w:val="E489B57A"/>
    <w:name w:val="list-46073715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1" w15:restartNumberingAfterBreak="0">
    <w:nsid w:val="E489B5CA"/>
    <w:multiLevelType w:val="multilevel"/>
    <w:tmpl w:val="E489B5C9"/>
    <w:name w:val="list-460737078"/>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2" w15:restartNumberingAfterBreak="0">
    <w:nsid w:val="E489B5F2"/>
    <w:multiLevelType w:val="multilevel"/>
    <w:tmpl w:val="E489B5F1"/>
    <w:name w:val="list-46073703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3" w15:restartNumberingAfterBreak="0">
    <w:nsid w:val="E489B5FC"/>
    <w:multiLevelType w:val="multilevel"/>
    <w:tmpl w:val="E489B5FB"/>
    <w:name w:val="list-460737028"/>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4" w15:restartNumberingAfterBreak="0">
    <w:nsid w:val="E489B691"/>
    <w:multiLevelType w:val="multilevel"/>
    <w:tmpl w:val="E489B690"/>
    <w:name w:val="list-46073687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5" w15:restartNumberingAfterBreak="0">
    <w:nsid w:val="E489B6AF"/>
    <w:multiLevelType w:val="multilevel"/>
    <w:tmpl w:val="E489B6AE"/>
    <w:name w:val="list-46073684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6" w15:restartNumberingAfterBreak="0">
    <w:nsid w:val="E489B6B9"/>
    <w:multiLevelType w:val="multilevel"/>
    <w:tmpl w:val="E489B6B8"/>
    <w:name w:val="list-46073683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7" w15:restartNumberingAfterBreak="0">
    <w:nsid w:val="E489B730"/>
    <w:multiLevelType w:val="multilevel"/>
    <w:tmpl w:val="E489B72F"/>
    <w:name w:val="list-460736720"/>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8" w15:restartNumberingAfterBreak="0">
    <w:nsid w:val="E489B993"/>
    <w:multiLevelType w:val="multilevel"/>
    <w:tmpl w:val="E489B992"/>
    <w:name w:val="list-46073610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59" w15:restartNumberingAfterBreak="0">
    <w:nsid w:val="E489B99D"/>
    <w:multiLevelType w:val="multilevel"/>
    <w:tmpl w:val="E489B99C"/>
    <w:name w:val="list-46073609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0" w15:restartNumberingAfterBreak="0">
    <w:nsid w:val="E489BA6D"/>
    <w:multiLevelType w:val="multilevel"/>
    <w:tmpl w:val="E489BA6C"/>
    <w:name w:val="list-460735891"/>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1" w15:restartNumberingAfterBreak="0">
    <w:nsid w:val="E489BA77"/>
    <w:multiLevelType w:val="multilevel"/>
    <w:tmpl w:val="E489BA76"/>
    <w:name w:val="list-460735881"/>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2" w15:restartNumberingAfterBreak="0">
    <w:nsid w:val="E489BB47"/>
    <w:multiLevelType w:val="multilevel"/>
    <w:tmpl w:val="E489BB46"/>
    <w:name w:val="list-46073567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3" w15:restartNumberingAfterBreak="0">
    <w:nsid w:val="E489BB51"/>
    <w:multiLevelType w:val="multilevel"/>
    <w:tmpl w:val="E489BB50"/>
    <w:name w:val="list-46073566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4" w15:restartNumberingAfterBreak="0">
    <w:nsid w:val="E489BC21"/>
    <w:multiLevelType w:val="multilevel"/>
    <w:tmpl w:val="E489BC20"/>
    <w:name w:val="list-46073545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5" w15:restartNumberingAfterBreak="0">
    <w:nsid w:val="E489BC2B"/>
    <w:multiLevelType w:val="multilevel"/>
    <w:tmpl w:val="E489BC2A"/>
    <w:name w:val="list-46073544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6" w15:restartNumberingAfterBreak="0">
    <w:nsid w:val="E489C010"/>
    <w:multiLevelType w:val="multilevel"/>
    <w:tmpl w:val="E489C00F"/>
    <w:name w:val="list-460734448"/>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7" w15:restartNumberingAfterBreak="0">
    <w:nsid w:val="E489C01A"/>
    <w:multiLevelType w:val="multilevel"/>
    <w:tmpl w:val="E489C019"/>
    <w:name w:val="list-460734438"/>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8" w15:restartNumberingAfterBreak="0">
    <w:nsid w:val="E489C83D"/>
    <w:multiLevelType w:val="multilevel"/>
    <w:tmpl w:val="E489C83C"/>
    <w:name w:val="list-46073235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69" w15:restartNumberingAfterBreak="0">
    <w:nsid w:val="E489C85B"/>
    <w:multiLevelType w:val="multilevel"/>
    <w:tmpl w:val="E489C85A"/>
    <w:name w:val="list-46073232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0" w15:restartNumberingAfterBreak="0">
    <w:nsid w:val="E489C865"/>
    <w:multiLevelType w:val="multilevel"/>
    <w:tmpl w:val="E489C864"/>
    <w:name w:val="list-46073231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1" w15:restartNumberingAfterBreak="0">
    <w:nsid w:val="E489C8DC"/>
    <w:multiLevelType w:val="multilevel"/>
    <w:tmpl w:val="E489C8DB"/>
    <w:name w:val="list-46073219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2" w15:restartNumberingAfterBreak="0">
    <w:nsid w:val="E489CD48"/>
    <w:multiLevelType w:val="multilevel"/>
    <w:tmpl w:val="E489CD47"/>
    <w:name w:val="list-460731064"/>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3" w15:restartNumberingAfterBreak="0">
    <w:nsid w:val="E489CD52"/>
    <w:multiLevelType w:val="multilevel"/>
    <w:tmpl w:val="E489CD51"/>
    <w:name w:val="list-460731054"/>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4" w15:restartNumberingAfterBreak="0">
    <w:nsid w:val="E489DAD7"/>
    <w:multiLevelType w:val="multilevel"/>
    <w:tmpl w:val="E489DAD6"/>
    <w:name w:val="list-46072759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5" w15:restartNumberingAfterBreak="0">
    <w:nsid w:val="E489DAE1"/>
    <w:multiLevelType w:val="multilevel"/>
    <w:tmpl w:val="E489DAE0"/>
    <w:name w:val="list-46072758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6" w15:restartNumberingAfterBreak="0">
    <w:nsid w:val="E489DC00"/>
    <w:multiLevelType w:val="multilevel"/>
    <w:tmpl w:val="E489DDFF"/>
    <w:name w:val="list-460727296"/>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7" w15:restartNumberingAfterBreak="0">
    <w:nsid w:val="E489DC0A"/>
    <w:multiLevelType w:val="multilevel"/>
    <w:tmpl w:val="E489DC09"/>
    <w:name w:val="list-460727286"/>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8" w15:restartNumberingAfterBreak="0">
    <w:nsid w:val="E489DD26"/>
    <w:multiLevelType w:val="multilevel"/>
    <w:tmpl w:val="E489DD25"/>
    <w:name w:val="list-460727002"/>
    <w:lvl w:ilvl="0">
      <w:start w:val="1"/>
      <w:numFmt w:val="decima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79" w15:restartNumberingAfterBreak="0">
    <w:nsid w:val="E489DD30"/>
    <w:multiLevelType w:val="multilevel"/>
    <w:tmpl w:val="E489DD2F"/>
    <w:name w:val="list-460726992"/>
    <w:lvl w:ilvl="0">
      <w:start w:val="1"/>
      <w:numFmt w:val="decimal"/>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0" w15:restartNumberingAfterBreak="0">
    <w:nsid w:val="E489DDB1"/>
    <w:multiLevelType w:val="multilevel"/>
    <w:tmpl w:val="E489DDB0"/>
    <w:name w:val="list-460726863"/>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1" w15:restartNumberingAfterBreak="0">
    <w:nsid w:val="E489DDBB"/>
    <w:multiLevelType w:val="multilevel"/>
    <w:tmpl w:val="E489DDBA"/>
    <w:name w:val="list-460726853"/>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2" w15:restartNumberingAfterBreak="0">
    <w:nsid w:val="E48A045E"/>
    <w:multiLevelType w:val="multilevel"/>
    <w:tmpl w:val="E48A045D"/>
    <w:name w:val="list-460716962"/>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3" w15:restartNumberingAfterBreak="0">
    <w:nsid w:val="E48A05BF"/>
    <w:multiLevelType w:val="multilevel"/>
    <w:tmpl w:val="E48A05BE"/>
    <w:name w:val="list-46071660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4" w15:restartNumberingAfterBreak="0">
    <w:nsid w:val="E48A05DD"/>
    <w:multiLevelType w:val="multilevel"/>
    <w:tmpl w:val="E48A05DC"/>
    <w:name w:val="list-46071657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5" w15:restartNumberingAfterBreak="0">
    <w:nsid w:val="E48A05E7"/>
    <w:multiLevelType w:val="multilevel"/>
    <w:tmpl w:val="E48A05E6"/>
    <w:name w:val="list-46071656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6" w15:restartNumberingAfterBreak="0">
    <w:nsid w:val="E48A0857"/>
    <w:multiLevelType w:val="multilevel"/>
    <w:tmpl w:val="E48A0856"/>
    <w:name w:val="list-460715945"/>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7" w15:restartNumberingAfterBreak="0">
    <w:nsid w:val="E48A0875"/>
    <w:multiLevelType w:val="multilevel"/>
    <w:tmpl w:val="E48A0874"/>
    <w:name w:val="list-46071591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8" w15:restartNumberingAfterBreak="0">
    <w:nsid w:val="E48A087F"/>
    <w:multiLevelType w:val="multilevel"/>
    <w:tmpl w:val="E48A087E"/>
    <w:name w:val="list-46071590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89" w15:restartNumberingAfterBreak="0">
    <w:nsid w:val="E48A08F6"/>
    <w:multiLevelType w:val="multilevel"/>
    <w:tmpl w:val="E48A08F5"/>
    <w:name w:val="list-460715786"/>
    <w:lvl w:ilvl="0">
      <w:start w:val="1"/>
      <w:numFmt w:val="decimal"/>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0" w15:restartNumberingAfterBreak="0">
    <w:nsid w:val="E48A0A02"/>
    <w:multiLevelType w:val="multilevel"/>
    <w:tmpl w:val="E48A0A01"/>
    <w:name w:val="list-4607155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1" w15:restartNumberingAfterBreak="0">
    <w:nsid w:val="E48A0A0C"/>
    <w:multiLevelType w:val="multilevel"/>
    <w:tmpl w:val="E48A0A0B"/>
    <w:name w:val="list-46071550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2" w15:restartNumberingAfterBreak="0">
    <w:nsid w:val="E48A0A16"/>
    <w:multiLevelType w:val="multilevel"/>
    <w:tmpl w:val="E48A0A15"/>
    <w:name w:val="list-46071549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3" w15:restartNumberingAfterBreak="0">
    <w:nsid w:val="E48A0B59"/>
    <w:multiLevelType w:val="multilevel"/>
    <w:tmpl w:val="E48A0B58"/>
    <w:name w:val="list-460715175"/>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4" w15:restartNumberingAfterBreak="0">
    <w:nsid w:val="E48A0B63"/>
    <w:multiLevelType w:val="multilevel"/>
    <w:tmpl w:val="E48A0B62"/>
    <w:name w:val="list-460715165"/>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5" w15:restartNumberingAfterBreak="0">
    <w:nsid w:val="E48A0BDA"/>
    <w:multiLevelType w:val="multilevel"/>
    <w:tmpl w:val="E48A0BD9"/>
    <w:name w:val="list-46071504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6" w15:restartNumberingAfterBreak="0">
    <w:nsid w:val="E48A0BE4"/>
    <w:multiLevelType w:val="multilevel"/>
    <w:tmpl w:val="E48A0BE3"/>
    <w:name w:val="list-46071503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7" w15:restartNumberingAfterBreak="0">
    <w:nsid w:val="E48A0BEE"/>
    <w:multiLevelType w:val="multilevel"/>
    <w:tmpl w:val="E48A0BED"/>
    <w:name w:val="list-46071502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8" w15:restartNumberingAfterBreak="0">
    <w:nsid w:val="E48A0BF8"/>
    <w:multiLevelType w:val="multilevel"/>
    <w:tmpl w:val="E48A0BF7"/>
    <w:name w:val="list-460715016"/>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99" w15:restartNumberingAfterBreak="0">
    <w:nsid w:val="E48A0C79"/>
    <w:multiLevelType w:val="multilevel"/>
    <w:tmpl w:val="E48A0C78"/>
    <w:name w:val="list-460714887"/>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0" w15:restartNumberingAfterBreak="0">
    <w:nsid w:val="E48A0C83"/>
    <w:multiLevelType w:val="multilevel"/>
    <w:tmpl w:val="E48A0C82"/>
    <w:name w:val="list-460714877"/>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1" w15:restartNumberingAfterBreak="0">
    <w:nsid w:val="E48A0CFA"/>
    <w:multiLevelType w:val="multilevel"/>
    <w:tmpl w:val="E48A0CF9"/>
    <w:name w:val="list-46071475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2" w15:restartNumberingAfterBreak="0">
    <w:nsid w:val="E48A0D04"/>
    <w:multiLevelType w:val="multilevel"/>
    <w:tmpl w:val="E48A0D03"/>
    <w:name w:val="list-46071474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3" w15:restartNumberingAfterBreak="0">
    <w:nsid w:val="E48A0D0E"/>
    <w:multiLevelType w:val="multilevel"/>
    <w:tmpl w:val="E48A0D0D"/>
    <w:name w:val="list-46071473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4" w15:restartNumberingAfterBreak="0">
    <w:nsid w:val="E48A0D18"/>
    <w:multiLevelType w:val="multilevel"/>
    <w:tmpl w:val="E48A0D17"/>
    <w:name w:val="list-46071472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5" w15:restartNumberingAfterBreak="0">
    <w:nsid w:val="E48A0D22"/>
    <w:multiLevelType w:val="multilevel"/>
    <w:tmpl w:val="E48A0D21"/>
    <w:name w:val="list-460714718"/>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6" w15:restartNumberingAfterBreak="0">
    <w:nsid w:val="E48A0D2C"/>
    <w:multiLevelType w:val="multilevel"/>
    <w:tmpl w:val="E48A0D2B"/>
    <w:name w:val="list-460714708"/>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7" w15:restartNumberingAfterBreak="0">
    <w:nsid w:val="E48A0D35"/>
    <w:multiLevelType w:val="multilevel"/>
    <w:tmpl w:val="E48A0D34"/>
    <w:name w:val="list-460714699"/>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8" w15:restartNumberingAfterBreak="0">
    <w:nsid w:val="E48A0E18"/>
    <w:multiLevelType w:val="multilevel"/>
    <w:tmpl w:val="E48A0E17"/>
    <w:name w:val="list-460714472"/>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09" w15:restartNumberingAfterBreak="0">
    <w:nsid w:val="E48A0E22"/>
    <w:multiLevelType w:val="multilevel"/>
    <w:tmpl w:val="E48A0E21"/>
    <w:name w:val="list-460714462"/>
    <w:lvl w:ilvl="0">
      <w:start w:val="1"/>
      <w:numFmt w:val="none"/>
      <w:lvlText w:val="%1"/>
      <w:lvlJc w:val="right"/>
    </w:lvl>
    <w:lvl w:ilvl="1">
      <w:start w:val="1"/>
      <w:numFmt w:val="decimal"/>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0" w15:restartNumberingAfterBreak="0">
    <w:nsid w:val="E48A0E2B"/>
    <w:multiLevelType w:val="multilevel"/>
    <w:tmpl w:val="E48A0E2A"/>
    <w:name w:val="list-46071445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1" w15:restartNumberingAfterBreak="0">
    <w:nsid w:val="E48A0E35"/>
    <w:multiLevelType w:val="multilevel"/>
    <w:tmpl w:val="E48A0E34"/>
    <w:name w:val="list-46071444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2" w15:restartNumberingAfterBreak="0">
    <w:nsid w:val="E48A0E3F"/>
    <w:multiLevelType w:val="multilevel"/>
    <w:tmpl w:val="E48A0E3E"/>
    <w:name w:val="list-460714433"/>
    <w:lvl w:ilvl="0">
      <w:start w:val="1"/>
      <w:numFmt w:val="none"/>
      <w:lvlText w:val="%1"/>
      <w:lvlJc w:val="right"/>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3" w15:restartNumberingAfterBreak="0">
    <w:nsid w:val="E48A0E49"/>
    <w:multiLevelType w:val="multilevel"/>
    <w:tmpl w:val="E48A0E48"/>
    <w:name w:val="list-460714423"/>
    <w:lvl w:ilvl="0">
      <w:start w:val="1"/>
      <w:numFmt w:val="none"/>
      <w:lvlText w:val="%1"/>
      <w:lvlJc w:val="right"/>
    </w:lvl>
    <w:lvl w:ilvl="1">
      <w:start w:val="1"/>
      <w:numFmt w:val="none"/>
      <w:lvlText w:val="%2"/>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4" w15:restartNumberingAfterBreak="0">
    <w:nsid w:val="E48A0F79"/>
    <w:multiLevelType w:val="multilevel"/>
    <w:tmpl w:val="E48A0F78"/>
    <w:name w:val="list-460714119"/>
    <w:lvl w:ilvl="0">
      <w:start w:val="1"/>
      <w:numFmt w:val="bullet"/>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5" w15:restartNumberingAfterBreak="0">
    <w:nsid w:val="E48A0F97"/>
    <w:multiLevelType w:val="multilevel"/>
    <w:tmpl w:val="E48A0F96"/>
    <w:name w:val="list-460714089"/>
    <w:lvl w:ilvl="0">
      <w:start w:val="1"/>
      <w:numFmt w:val="bulle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16" w15:restartNumberingAfterBreak="0">
    <w:nsid w:val="E48A0FA1"/>
    <w:multiLevelType w:val="multilevel"/>
    <w:tmpl w:val="E48A0FA0"/>
    <w:name w:val="list-460714079"/>
    <w:lvl w:ilvl="0">
      <w:start w:val="1"/>
      <w:numFmt w:val="decimal"/>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246"/>
  </w:num>
  <w:num w:numId="2">
    <w:abstractNumId w:val="247"/>
  </w:num>
  <w:num w:numId="3">
    <w:abstractNumId w:val="248"/>
  </w:num>
  <w:num w:numId="4">
    <w:abstractNumId w:val="249"/>
  </w:num>
  <w:num w:numId="5">
    <w:abstractNumId w:val="250"/>
  </w:num>
  <w:num w:numId="6">
    <w:abstractNumId w:val="251"/>
  </w:num>
  <w:num w:numId="7">
    <w:abstractNumId w:val="252"/>
  </w:num>
  <w:num w:numId="8">
    <w:abstractNumId w:val="253"/>
  </w:num>
  <w:num w:numId="9">
    <w:abstractNumId w:val="254"/>
  </w:num>
  <w:num w:numId="10">
    <w:abstractNumId w:val="255"/>
  </w:num>
  <w:num w:numId="11">
    <w:abstractNumId w:val="256"/>
  </w:num>
  <w:num w:numId="12">
    <w:abstractNumId w:val="257"/>
  </w:num>
  <w:num w:numId="13">
    <w:abstractNumId w:val="258"/>
  </w:num>
  <w:num w:numId="14">
    <w:abstractNumId w:val="259"/>
  </w:num>
  <w:num w:numId="15">
    <w:abstractNumId w:val="260"/>
  </w:num>
  <w:num w:numId="16">
    <w:abstractNumId w:val="261"/>
  </w:num>
  <w:num w:numId="17">
    <w:abstractNumId w:val="262"/>
  </w:num>
  <w:num w:numId="18">
    <w:abstractNumId w:val="263"/>
  </w:num>
  <w:num w:numId="19">
    <w:abstractNumId w:val="264"/>
  </w:num>
  <w:num w:numId="20">
    <w:abstractNumId w:val="265"/>
  </w:num>
  <w:num w:numId="21">
    <w:abstractNumId w:val="266"/>
  </w:num>
  <w:num w:numId="22">
    <w:abstractNumId w:val="196"/>
  </w:num>
  <w:num w:numId="23">
    <w:abstractNumId w:val="319"/>
  </w:num>
  <w:num w:numId="24">
    <w:abstractNumId w:val="321"/>
  </w:num>
  <w:num w:numId="25">
    <w:abstractNumId w:val="323"/>
  </w:num>
  <w:num w:numId="26">
    <w:abstractNumId w:val="325"/>
  </w:num>
  <w:num w:numId="27">
    <w:abstractNumId w:val="327"/>
  </w:num>
  <w:num w:numId="28">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attachedTemplate r:id="rId1"/>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667"/>
    <w:rsid w:val="00003E42"/>
    <w:rsid w:val="00011037"/>
    <w:rsid w:val="000143FD"/>
    <w:rsid w:val="00035449"/>
    <w:rsid w:val="000439CB"/>
    <w:rsid w:val="00045615"/>
    <w:rsid w:val="000474E0"/>
    <w:rsid w:val="00051740"/>
    <w:rsid w:val="00061BE7"/>
    <w:rsid w:val="00065C27"/>
    <w:rsid w:val="00067C5C"/>
    <w:rsid w:val="000A78E9"/>
    <w:rsid w:val="000B0544"/>
    <w:rsid w:val="000B20C7"/>
    <w:rsid w:val="000C5967"/>
    <w:rsid w:val="000D0F58"/>
    <w:rsid w:val="000E525F"/>
    <w:rsid w:val="000F5E10"/>
    <w:rsid w:val="001216D8"/>
    <w:rsid w:val="00136B2A"/>
    <w:rsid w:val="00141BC9"/>
    <w:rsid w:val="0014311E"/>
    <w:rsid w:val="00145844"/>
    <w:rsid w:val="00180E6C"/>
    <w:rsid w:val="001A47A9"/>
    <w:rsid w:val="001A6F60"/>
    <w:rsid w:val="001B0C40"/>
    <w:rsid w:val="001B3A82"/>
    <w:rsid w:val="001C1473"/>
    <w:rsid w:val="001D7210"/>
    <w:rsid w:val="001E68F4"/>
    <w:rsid w:val="001F3DE8"/>
    <w:rsid w:val="001F4EAF"/>
    <w:rsid w:val="001F77D9"/>
    <w:rsid w:val="0022023E"/>
    <w:rsid w:val="002210B6"/>
    <w:rsid w:val="002300AB"/>
    <w:rsid w:val="00234FE2"/>
    <w:rsid w:val="00241F12"/>
    <w:rsid w:val="002452A1"/>
    <w:rsid w:val="00251EAA"/>
    <w:rsid w:val="002611D4"/>
    <w:rsid w:val="002617C2"/>
    <w:rsid w:val="00263CCF"/>
    <w:rsid w:val="002652AF"/>
    <w:rsid w:val="00271698"/>
    <w:rsid w:val="002752AE"/>
    <w:rsid w:val="00276676"/>
    <w:rsid w:val="00276DAB"/>
    <w:rsid w:val="00282B2B"/>
    <w:rsid w:val="00292967"/>
    <w:rsid w:val="002A4134"/>
    <w:rsid w:val="002B3BB3"/>
    <w:rsid w:val="002C34ED"/>
    <w:rsid w:val="002D08DA"/>
    <w:rsid w:val="002D7211"/>
    <w:rsid w:val="002E14BB"/>
    <w:rsid w:val="002E4493"/>
    <w:rsid w:val="00300093"/>
    <w:rsid w:val="003019FB"/>
    <w:rsid w:val="00324BEF"/>
    <w:rsid w:val="00343DB9"/>
    <w:rsid w:val="00351651"/>
    <w:rsid w:val="00376450"/>
    <w:rsid w:val="0039560A"/>
    <w:rsid w:val="003A5721"/>
    <w:rsid w:val="003D51C9"/>
    <w:rsid w:val="003F330A"/>
    <w:rsid w:val="003F4076"/>
    <w:rsid w:val="003F4AB5"/>
    <w:rsid w:val="00403C6D"/>
    <w:rsid w:val="00421A45"/>
    <w:rsid w:val="0044294F"/>
    <w:rsid w:val="0044550B"/>
    <w:rsid w:val="00474638"/>
    <w:rsid w:val="004920E9"/>
    <w:rsid w:val="00492175"/>
    <w:rsid w:val="004C1918"/>
    <w:rsid w:val="004D6C9E"/>
    <w:rsid w:val="004D7134"/>
    <w:rsid w:val="004D7CFC"/>
    <w:rsid w:val="004F4702"/>
    <w:rsid w:val="0050075D"/>
    <w:rsid w:val="00501AB8"/>
    <w:rsid w:val="005032DB"/>
    <w:rsid w:val="00511E72"/>
    <w:rsid w:val="00526E46"/>
    <w:rsid w:val="00526F99"/>
    <w:rsid w:val="00530B1B"/>
    <w:rsid w:val="0053301F"/>
    <w:rsid w:val="00540641"/>
    <w:rsid w:val="00544259"/>
    <w:rsid w:val="005448A1"/>
    <w:rsid w:val="005502C6"/>
    <w:rsid w:val="005574F9"/>
    <w:rsid w:val="00557C0B"/>
    <w:rsid w:val="005606A8"/>
    <w:rsid w:val="0057502C"/>
    <w:rsid w:val="0057749A"/>
    <w:rsid w:val="00580457"/>
    <w:rsid w:val="00586DA4"/>
    <w:rsid w:val="00593277"/>
    <w:rsid w:val="005A4341"/>
    <w:rsid w:val="005B3891"/>
    <w:rsid w:val="005B4C50"/>
    <w:rsid w:val="005B7B71"/>
    <w:rsid w:val="005D1123"/>
    <w:rsid w:val="006003E3"/>
    <w:rsid w:val="00604DA5"/>
    <w:rsid w:val="00611E78"/>
    <w:rsid w:val="0064678F"/>
    <w:rsid w:val="00651B28"/>
    <w:rsid w:val="00654DD2"/>
    <w:rsid w:val="00663163"/>
    <w:rsid w:val="00666FBF"/>
    <w:rsid w:val="00677AF3"/>
    <w:rsid w:val="0068012E"/>
    <w:rsid w:val="006906A8"/>
    <w:rsid w:val="00690E0D"/>
    <w:rsid w:val="006A2E16"/>
    <w:rsid w:val="006B34EF"/>
    <w:rsid w:val="006D62C0"/>
    <w:rsid w:val="006E2859"/>
    <w:rsid w:val="006F3C4F"/>
    <w:rsid w:val="0071709B"/>
    <w:rsid w:val="0072683A"/>
    <w:rsid w:val="00751589"/>
    <w:rsid w:val="00752672"/>
    <w:rsid w:val="00754631"/>
    <w:rsid w:val="007670E9"/>
    <w:rsid w:val="0078353F"/>
    <w:rsid w:val="00783E42"/>
    <w:rsid w:val="007B1380"/>
    <w:rsid w:val="007B2513"/>
    <w:rsid w:val="007C2FFF"/>
    <w:rsid w:val="007C6253"/>
    <w:rsid w:val="007C6C51"/>
    <w:rsid w:val="007F1332"/>
    <w:rsid w:val="00847AB2"/>
    <w:rsid w:val="008516B7"/>
    <w:rsid w:val="00866899"/>
    <w:rsid w:val="008E0217"/>
    <w:rsid w:val="008E3AAE"/>
    <w:rsid w:val="009278C0"/>
    <w:rsid w:val="00953DC6"/>
    <w:rsid w:val="00956183"/>
    <w:rsid w:val="0096713C"/>
    <w:rsid w:val="00984DFB"/>
    <w:rsid w:val="009852EE"/>
    <w:rsid w:val="00994667"/>
    <w:rsid w:val="0099643E"/>
    <w:rsid w:val="009B64AF"/>
    <w:rsid w:val="00A0479E"/>
    <w:rsid w:val="00A261F7"/>
    <w:rsid w:val="00A76EE1"/>
    <w:rsid w:val="00A978B1"/>
    <w:rsid w:val="00AE4FBA"/>
    <w:rsid w:val="00B03BC2"/>
    <w:rsid w:val="00B05366"/>
    <w:rsid w:val="00B130C2"/>
    <w:rsid w:val="00B20D04"/>
    <w:rsid w:val="00B279A9"/>
    <w:rsid w:val="00B354A9"/>
    <w:rsid w:val="00B366F3"/>
    <w:rsid w:val="00B8231A"/>
    <w:rsid w:val="00BA3695"/>
    <w:rsid w:val="00BB2691"/>
    <w:rsid w:val="00BC0289"/>
    <w:rsid w:val="00BC5619"/>
    <w:rsid w:val="00BD30F2"/>
    <w:rsid w:val="00BD7298"/>
    <w:rsid w:val="00BE0395"/>
    <w:rsid w:val="00BE1DC5"/>
    <w:rsid w:val="00BF3937"/>
    <w:rsid w:val="00C068FD"/>
    <w:rsid w:val="00C220F5"/>
    <w:rsid w:val="00C336A8"/>
    <w:rsid w:val="00C4176C"/>
    <w:rsid w:val="00C41E8C"/>
    <w:rsid w:val="00C97606"/>
    <w:rsid w:val="00CB2617"/>
    <w:rsid w:val="00CB5612"/>
    <w:rsid w:val="00CC19CF"/>
    <w:rsid w:val="00CC2F62"/>
    <w:rsid w:val="00CC3B75"/>
    <w:rsid w:val="00CD5EBA"/>
    <w:rsid w:val="00CF1CF7"/>
    <w:rsid w:val="00CF2D27"/>
    <w:rsid w:val="00D01A40"/>
    <w:rsid w:val="00D174BF"/>
    <w:rsid w:val="00D572B3"/>
    <w:rsid w:val="00D60395"/>
    <w:rsid w:val="00D727C7"/>
    <w:rsid w:val="00D76D1E"/>
    <w:rsid w:val="00D82EE2"/>
    <w:rsid w:val="00DA4B86"/>
    <w:rsid w:val="00DA54AD"/>
    <w:rsid w:val="00DB0D84"/>
    <w:rsid w:val="00DC1FB5"/>
    <w:rsid w:val="00DC5B8A"/>
    <w:rsid w:val="00DC63D5"/>
    <w:rsid w:val="00DC7D92"/>
    <w:rsid w:val="00DD5B42"/>
    <w:rsid w:val="00DD7DDB"/>
    <w:rsid w:val="00E00192"/>
    <w:rsid w:val="00E07731"/>
    <w:rsid w:val="00E32AE6"/>
    <w:rsid w:val="00E32C33"/>
    <w:rsid w:val="00E3525E"/>
    <w:rsid w:val="00E45692"/>
    <w:rsid w:val="00E6251A"/>
    <w:rsid w:val="00E71507"/>
    <w:rsid w:val="00E757A1"/>
    <w:rsid w:val="00E7799E"/>
    <w:rsid w:val="00E82E8E"/>
    <w:rsid w:val="00E85321"/>
    <w:rsid w:val="00E97933"/>
    <w:rsid w:val="00EB3ED4"/>
    <w:rsid w:val="00EB766C"/>
    <w:rsid w:val="00EC6388"/>
    <w:rsid w:val="00EC6553"/>
    <w:rsid w:val="00ED4C68"/>
    <w:rsid w:val="00EF403E"/>
    <w:rsid w:val="00EF7441"/>
    <w:rsid w:val="00F013C4"/>
    <w:rsid w:val="00F03BD7"/>
    <w:rsid w:val="00F04F7F"/>
    <w:rsid w:val="00F31FF0"/>
    <w:rsid w:val="00F370CF"/>
    <w:rsid w:val="00F406A3"/>
    <w:rsid w:val="00F543D9"/>
    <w:rsid w:val="00F5607A"/>
    <w:rsid w:val="00F61288"/>
    <w:rsid w:val="00F75ECA"/>
    <w:rsid w:val="00F802B8"/>
    <w:rsid w:val="00F806AB"/>
    <w:rsid w:val="00F81A1C"/>
    <w:rsid w:val="00F93724"/>
    <w:rsid w:val="00FC7804"/>
    <w:rsid w:val="00FD6475"/>
    <w:rsid w:val="00FD66E3"/>
    <w:rsid w:val="00FE22F3"/>
    <w:rsid w:val="00FE64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DEC211-12D2-45DE-8A32-F8BF0FA02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41E8C"/>
    <w:pPr>
      <w:spacing w:after="0" w:line="360" w:lineRule="auto"/>
      <w:jc w:val="both"/>
    </w:pPr>
    <w:rPr>
      <w:rFonts w:ascii="Arial" w:eastAsia="Times New Roman" w:hAnsi="Arial" w:cs="Times New Roman"/>
      <w:kern w:val="12"/>
      <w:sz w:val="24"/>
      <w:szCs w:val="20"/>
    </w:rPr>
  </w:style>
  <w:style w:type="paragraph" w:styleId="berschrift1">
    <w:name w:val="heading 1"/>
    <w:basedOn w:val="Standard"/>
    <w:next w:val="Standard"/>
    <w:link w:val="berschrift1Zchn"/>
    <w:uiPriority w:val="99"/>
    <w:qFormat/>
    <w:rsid w:val="00C41E8C"/>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rsid w:val="00C41E8C"/>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rsid w:val="00C41E8C"/>
    <w:pPr>
      <w:keepNext/>
      <w:tabs>
        <w:tab w:val="left" w:pos="1080"/>
      </w:tabs>
      <w:spacing w:after="60"/>
      <w:outlineLvl w:val="2"/>
    </w:pPr>
    <w:rPr>
      <w:rFonts w:cs="Arial"/>
      <w:b/>
      <w:bCs/>
      <w:sz w:val="26"/>
      <w:szCs w:val="26"/>
    </w:rPr>
  </w:style>
  <w:style w:type="paragraph" w:styleId="berschrift4">
    <w:name w:val="heading 4"/>
    <w:basedOn w:val="Standard"/>
    <w:next w:val="Standard"/>
    <w:link w:val="berschrift4Zchn"/>
    <w:uiPriority w:val="99"/>
    <w:qFormat/>
    <w:rsid w:val="00C41E8C"/>
    <w:pPr>
      <w:keepNext/>
      <w:spacing w:after="60"/>
      <w:outlineLvl w:val="3"/>
    </w:pPr>
    <w:rPr>
      <w:b/>
      <w:bCs/>
      <w:sz w:val="28"/>
      <w:szCs w:val="28"/>
    </w:rPr>
  </w:style>
  <w:style w:type="paragraph" w:styleId="berschrift5">
    <w:name w:val="heading 5"/>
    <w:basedOn w:val="Standard"/>
    <w:next w:val="Standard"/>
    <w:link w:val="berschrift5Zchn"/>
    <w:uiPriority w:val="99"/>
    <w:qFormat/>
    <w:rsid w:val="00C41E8C"/>
    <w:pPr>
      <w:spacing w:after="60"/>
      <w:outlineLvl w:val="4"/>
    </w:pPr>
    <w:rPr>
      <w:b/>
      <w:bCs/>
      <w:i/>
      <w:iCs/>
      <w:sz w:val="26"/>
      <w:szCs w:val="26"/>
    </w:rPr>
  </w:style>
  <w:style w:type="paragraph" w:styleId="berschrift6">
    <w:name w:val="heading 6"/>
    <w:basedOn w:val="Standard"/>
    <w:next w:val="Standard"/>
    <w:link w:val="berschrift6Zchn"/>
    <w:uiPriority w:val="99"/>
    <w:qFormat/>
    <w:rsid w:val="00C41E8C"/>
    <w:pPr>
      <w:keepNext/>
      <w:tabs>
        <w:tab w:val="left" w:pos="540"/>
        <w:tab w:val="left" w:pos="1134"/>
      </w:tabs>
      <w:outlineLvl w:val="5"/>
    </w:pPr>
    <w:rPr>
      <w:b/>
      <w:bCs/>
    </w:rPr>
  </w:style>
  <w:style w:type="paragraph" w:styleId="berschrift7">
    <w:name w:val="heading 7"/>
    <w:basedOn w:val="Standard"/>
    <w:next w:val="Standard"/>
    <w:link w:val="berschrift7Zchn"/>
    <w:uiPriority w:val="99"/>
    <w:qFormat/>
    <w:rsid w:val="00C41E8C"/>
    <w:pPr>
      <w:keepNext/>
      <w:ind w:left="1842" w:firstLine="282"/>
      <w:outlineLvl w:val="6"/>
    </w:pPr>
    <w:rPr>
      <w:i/>
      <w:iCs/>
    </w:rPr>
  </w:style>
  <w:style w:type="paragraph" w:styleId="berschrift8">
    <w:name w:val="heading 8"/>
    <w:basedOn w:val="Standard"/>
    <w:next w:val="Standard"/>
    <w:link w:val="berschrift8Zchn"/>
    <w:uiPriority w:val="99"/>
    <w:qFormat/>
    <w:rsid w:val="00C41E8C"/>
    <w:pPr>
      <w:spacing w:after="60"/>
      <w:outlineLvl w:val="7"/>
    </w:pPr>
    <w:rPr>
      <w:i/>
      <w:iCs/>
    </w:rPr>
  </w:style>
  <w:style w:type="paragraph" w:styleId="berschrift9">
    <w:name w:val="heading 9"/>
    <w:basedOn w:val="Standard"/>
    <w:next w:val="Standard"/>
    <w:link w:val="berschrift9Zchn"/>
    <w:uiPriority w:val="99"/>
    <w:qFormat/>
    <w:rsid w:val="00C41E8C"/>
    <w:pPr>
      <w:spacing w:after="60"/>
      <w:outlineLvl w:val="8"/>
    </w:pPr>
    <w:rPr>
      <w:rFonts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rsid w:val="00C41E8C"/>
    <w:rPr>
      <w:vertAlign w:val="superscript"/>
    </w:rPr>
  </w:style>
  <w:style w:type="character" w:styleId="Seitenzahl">
    <w:name w:val="page number"/>
    <w:basedOn w:val="Absatz-Standardschriftart"/>
    <w:uiPriority w:val="99"/>
    <w:rsid w:val="00C41E8C"/>
  </w:style>
  <w:style w:type="paragraph" w:customStyle="1" w:styleId="rStichwortverzeichnis">
    <w:name w:val="r_Stichwortverzeichnis"/>
    <w:uiPriority w:val="99"/>
    <w:rsid w:val="00C41E8C"/>
    <w:pPr>
      <w:keepNext/>
      <w:widowControl w:val="0"/>
      <w:numPr>
        <w:numId w:val="17"/>
      </w:numPr>
      <w:suppressAutoHyphens/>
      <w:autoSpaceDE w:val="0"/>
      <w:autoSpaceDN w:val="0"/>
      <w:adjustRightInd w:val="0"/>
      <w:spacing w:before="240" w:after="60" w:line="240" w:lineRule="auto"/>
      <w:outlineLvl w:val="0"/>
    </w:pPr>
    <w:rPr>
      <w:rFonts w:ascii="Arial" w:eastAsia="Times New Roman" w:hAnsi="Arial" w:cs="Arial"/>
      <w:b/>
      <w:bCs/>
      <w:color w:val="000000"/>
      <w:sz w:val="24"/>
      <w:szCs w:val="24"/>
      <w:u w:color="000000"/>
      <w:lang w:val="en-GB"/>
    </w:rPr>
  </w:style>
  <w:style w:type="character" w:customStyle="1" w:styleId="Nummer">
    <w:name w:val="Nummer"/>
    <w:uiPriority w:val="99"/>
    <w:rsid w:val="00C41E8C"/>
    <w:rPr>
      <w:b/>
      <w:bCs/>
      <w:color w:val="FFFFFF"/>
      <w:shd w:val="clear" w:color="000000" w:fill="000000"/>
    </w:rPr>
  </w:style>
  <w:style w:type="paragraph" w:styleId="Funotentext">
    <w:name w:val="footnote text"/>
    <w:basedOn w:val="Standard"/>
    <w:link w:val="FunotentextZchn"/>
    <w:rsid w:val="00C41E8C"/>
    <w:pPr>
      <w:ind w:firstLine="284"/>
    </w:pPr>
    <w:rPr>
      <w:rFonts w:ascii="Times New Roman" w:hAnsi="Times New Roman"/>
    </w:rPr>
  </w:style>
  <w:style w:type="character" w:customStyle="1" w:styleId="FunotentextZchn">
    <w:name w:val="Fußnotentext Zchn"/>
    <w:link w:val="Funotentext"/>
    <w:rsid w:val="00C41E8C"/>
    <w:rPr>
      <w:rFonts w:ascii="Times New Roman" w:eastAsia="Times New Roman" w:hAnsi="Times New Roman" w:cs="Times New Roman"/>
      <w:kern w:val="12"/>
      <w:sz w:val="24"/>
      <w:szCs w:val="20"/>
    </w:rPr>
  </w:style>
  <w:style w:type="paragraph" w:customStyle="1" w:styleId="rliste2kasten">
    <w:name w:val="r_liste2kasten"/>
    <w:uiPriority w:val="99"/>
    <w:rsid w:val="00C41E8C"/>
    <w:pPr>
      <w:numPr>
        <w:numId w:val="5"/>
      </w:numPr>
      <w:tabs>
        <w:tab w:val="left" w:pos="1068"/>
      </w:tabs>
      <w:suppressAutoHyphens/>
      <w:autoSpaceDE w:val="0"/>
      <w:autoSpaceDN w:val="0"/>
      <w:adjustRightInd w:val="0"/>
      <w:spacing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Tiefstellen">
    <w:name w:val="r_Tiefstellen"/>
    <w:uiPriority w:val="99"/>
    <w:rsid w:val="00C41E8C"/>
    <w:rPr>
      <w:vertAlign w:val="subscript"/>
    </w:rPr>
  </w:style>
  <w:style w:type="paragraph" w:customStyle="1" w:styleId="BodyTextIndent21">
    <w:name w:val="Body Text Indent 2_1"/>
    <w:uiPriority w:val="99"/>
    <w:rsid w:val="00C41E8C"/>
    <w:p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708"/>
      <w:jc w:val="both"/>
    </w:pPr>
    <w:rPr>
      <w:rFonts w:ascii="Calisto MT" w:eastAsia="Times New Roman" w:hAnsi="Calisto MT" w:cs="Calisto MT"/>
      <w:color w:val="000000"/>
      <w:sz w:val="24"/>
      <w:szCs w:val="24"/>
      <w:u w:color="000000"/>
    </w:rPr>
  </w:style>
  <w:style w:type="character" w:customStyle="1" w:styleId="rzfindex">
    <w:name w:val="r_zf_index"/>
    <w:uiPriority w:val="99"/>
    <w:rsid w:val="00C41E8C"/>
    <w:rPr>
      <w:color w:val="800080"/>
      <w:lang w:val="en-GB"/>
    </w:rPr>
  </w:style>
  <w:style w:type="paragraph" w:customStyle="1" w:styleId="rliste2punkt">
    <w:name w:val="r_liste2punkt"/>
    <w:uiPriority w:val="99"/>
    <w:rsid w:val="00C41E8C"/>
    <w:pPr>
      <w:numPr>
        <w:numId w:val="8"/>
      </w:numPr>
      <w:tabs>
        <w:tab w:val="left" w:pos="851"/>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rBeispielEnde">
    <w:name w:val="r_Beispiel Ende"/>
    <w:uiPriority w:val="99"/>
    <w:rsid w:val="00C41E8C"/>
    <w:pPr>
      <w:widowControl w:val="0"/>
      <w:pBdr>
        <w:left w:val="single" w:sz="12" w:space="4" w:color="800080"/>
        <w:bottom w:val="single" w:sz="12" w:space="1" w:color="800080"/>
        <w:right w:val="single" w:sz="12" w:space="4" w:color="800080"/>
      </w:pBdr>
      <w:suppressAutoHyphens/>
      <w:autoSpaceDE w:val="0"/>
      <w:autoSpaceDN w:val="0"/>
      <w:adjustRightInd w:val="0"/>
      <w:spacing w:after="0" w:line="240" w:lineRule="auto"/>
      <w:ind w:left="851" w:hanging="851"/>
    </w:pPr>
    <w:rPr>
      <w:rFonts w:ascii="Times New Roman" w:eastAsia="Times New Roman" w:hAnsi="Times New Roman" w:cs="Times New Roman"/>
      <w:color w:val="000000"/>
      <w:sz w:val="20"/>
      <w:szCs w:val="20"/>
      <w:u w:color="000000"/>
    </w:rPr>
  </w:style>
  <w:style w:type="character" w:customStyle="1" w:styleId="text">
    <w:name w:val="text"/>
    <w:uiPriority w:val="99"/>
    <w:rsid w:val="00C41E8C"/>
    <w:rPr>
      <w:b/>
      <w:bCs/>
      <w:color w:val="0000FF"/>
    </w:rPr>
  </w:style>
  <w:style w:type="paragraph" w:customStyle="1" w:styleId="Literaturauswahl">
    <w:name w:val="Literaturauswahl"/>
    <w:uiPriority w:val="99"/>
    <w:rsid w:val="00C41E8C"/>
    <w:pPr>
      <w:suppressAutoHyphens/>
      <w:autoSpaceDE w:val="0"/>
      <w:autoSpaceDN w:val="0"/>
      <w:adjustRightInd w:val="0"/>
      <w:spacing w:after="0" w:line="240" w:lineRule="auto"/>
    </w:pPr>
    <w:rPr>
      <w:rFonts w:ascii="Times New Roman" w:eastAsia="Times New Roman" w:hAnsi="Times New Roman" w:cs="Times New Roman"/>
      <w:color w:val="000000"/>
      <w:sz w:val="19"/>
      <w:szCs w:val="19"/>
      <w:u w:color="000000"/>
    </w:rPr>
  </w:style>
  <w:style w:type="paragraph" w:customStyle="1" w:styleId="rrandziffer">
    <w:name w:val="r_randziffer"/>
    <w:uiPriority w:val="99"/>
    <w:rsid w:val="00C41E8C"/>
    <w:pPr>
      <w:framePr w:wrap="auto" w:vAnchor="text" w:hAnchor="text" w:y="1"/>
      <w:suppressAutoHyphens/>
      <w:autoSpaceDE w:val="0"/>
      <w:autoSpaceDN w:val="0"/>
      <w:adjustRightInd w:val="0"/>
      <w:spacing w:after="0" w:line="240" w:lineRule="auto"/>
    </w:pPr>
    <w:rPr>
      <w:rFonts w:ascii="Times New Roman" w:eastAsia="Times New Roman" w:hAnsi="Times New Roman" w:cs="Times New Roman"/>
      <w:color w:val="000000"/>
      <w:sz w:val="24"/>
      <w:szCs w:val="24"/>
      <w:u w:color="33CCCC"/>
    </w:rPr>
  </w:style>
  <w:style w:type="paragraph" w:customStyle="1" w:styleId="rTippAnfang">
    <w:name w:val="r_Tipp Anfang"/>
    <w:uiPriority w:val="99"/>
    <w:rsid w:val="00C41E8C"/>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zaehler">
    <w:name w:val="zaehler"/>
    <w:uiPriority w:val="99"/>
    <w:rsid w:val="00C41E8C"/>
    <w:rPr>
      <w:color w:val="FF9900"/>
    </w:rPr>
  </w:style>
  <w:style w:type="paragraph" w:customStyle="1" w:styleId="rliste2abc">
    <w:name w:val="r_liste2abc"/>
    <w:uiPriority w:val="99"/>
    <w:rsid w:val="00C41E8C"/>
    <w:pPr>
      <w:numPr>
        <w:numId w:val="20"/>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character" w:customStyle="1" w:styleId="rHochstellen">
    <w:name w:val="r_Hochstellen"/>
    <w:uiPriority w:val="99"/>
    <w:rsid w:val="00C41E8C"/>
    <w:rPr>
      <w:vertAlign w:val="superscript"/>
    </w:rPr>
  </w:style>
  <w:style w:type="character" w:customStyle="1" w:styleId="rzfFormularlinie">
    <w:name w:val="r_zf_Formularlinie"/>
    <w:uiPriority w:val="99"/>
    <w:rsid w:val="00C41E8C"/>
    <w:rPr>
      <w:color w:val="008000"/>
      <w:sz w:val="22"/>
      <w:szCs w:val="22"/>
    </w:rPr>
  </w:style>
  <w:style w:type="paragraph" w:customStyle="1" w:styleId="rliste3punkt">
    <w:name w:val="r_liste3punkt"/>
    <w:uiPriority w:val="99"/>
    <w:rsid w:val="00C41E8C"/>
    <w:pPr>
      <w:numPr>
        <w:numId w:val="7"/>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rPr>
  </w:style>
  <w:style w:type="paragraph" w:customStyle="1" w:styleId="rStandard">
    <w:name w:val="r_Standard"/>
    <w:uiPriority w:val="99"/>
    <w:rsid w:val="00C41E8C"/>
    <w:pPr>
      <w:numPr>
        <w:numId w:val="10"/>
      </w:numPr>
      <w:suppressAutoHyphens/>
      <w:autoSpaceDE w:val="0"/>
      <w:autoSpaceDN w:val="0"/>
      <w:adjustRightInd w:val="0"/>
      <w:spacing w:before="240" w:after="0" w:line="240" w:lineRule="auto"/>
    </w:pPr>
    <w:rPr>
      <w:rFonts w:ascii="Times New Roman" w:eastAsia="Times New Roman" w:hAnsi="Times New Roman" w:cs="Times New Roman"/>
      <w:color w:val="000000"/>
      <w:sz w:val="24"/>
      <w:szCs w:val="24"/>
      <w:u w:color="000000"/>
    </w:rPr>
  </w:style>
  <w:style w:type="paragraph" w:styleId="StandardWeb">
    <w:name w:val="Normal (Web)"/>
    <w:basedOn w:val="Standard"/>
    <w:uiPriority w:val="99"/>
    <w:rsid w:val="00C41E8C"/>
    <w:pPr>
      <w:spacing w:before="60" w:after="60"/>
    </w:pPr>
  </w:style>
  <w:style w:type="paragraph" w:customStyle="1" w:styleId="Vertragsklausel">
    <w:name w:val="Vertragsklausel"/>
    <w:uiPriority w:val="99"/>
    <w:rsid w:val="00C41E8C"/>
    <w:pP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4"/>
      <w:szCs w:val="24"/>
      <w:u w:color="000000"/>
    </w:rPr>
  </w:style>
  <w:style w:type="paragraph" w:customStyle="1" w:styleId="rGesetzUeb">
    <w:name w:val="r_GesetzUeb"/>
    <w:uiPriority w:val="99"/>
    <w:rsid w:val="00C41E8C"/>
    <w:pPr>
      <w:suppressAutoHyphens/>
      <w:autoSpaceDE w:val="0"/>
      <w:autoSpaceDN w:val="0"/>
      <w:adjustRightInd w:val="0"/>
      <w:spacing w:before="120" w:after="120" w:line="240" w:lineRule="auto"/>
      <w:jc w:val="center"/>
    </w:pPr>
    <w:rPr>
      <w:rFonts w:ascii="Times New Roman" w:eastAsia="Times New Roman" w:hAnsi="Times New Roman" w:cs="Times New Roman"/>
      <w:color w:val="000000"/>
      <w:sz w:val="28"/>
      <w:szCs w:val="28"/>
      <w:u w:color="000000"/>
    </w:rPr>
  </w:style>
  <w:style w:type="character" w:styleId="Endnotenzeichen">
    <w:name w:val="endnote reference"/>
    <w:basedOn w:val="Absatz-Standardschriftart"/>
    <w:uiPriority w:val="99"/>
    <w:rsid w:val="00C41E8C"/>
    <w:rPr>
      <w:vertAlign w:val="superscript"/>
    </w:rPr>
  </w:style>
  <w:style w:type="paragraph" w:styleId="Verzeichnis6">
    <w:name w:val="toc 6"/>
    <w:basedOn w:val="Standard"/>
    <w:next w:val="Standard"/>
    <w:uiPriority w:val="99"/>
    <w:rsid w:val="00C41E8C"/>
    <w:pPr>
      <w:ind w:left="1200"/>
    </w:pPr>
  </w:style>
  <w:style w:type="paragraph" w:styleId="Verzeichnis7">
    <w:name w:val="toc 7"/>
    <w:basedOn w:val="Standard"/>
    <w:next w:val="Standard"/>
    <w:uiPriority w:val="99"/>
    <w:rsid w:val="00C41E8C"/>
    <w:pPr>
      <w:ind w:left="1440"/>
    </w:pPr>
  </w:style>
  <w:style w:type="paragraph" w:styleId="Verzeichnis4">
    <w:name w:val="toc 4"/>
    <w:basedOn w:val="Standard"/>
    <w:next w:val="Standard"/>
    <w:uiPriority w:val="99"/>
    <w:rsid w:val="00C41E8C"/>
    <w:pPr>
      <w:ind w:left="720"/>
    </w:pPr>
  </w:style>
  <w:style w:type="paragraph" w:styleId="Verzeichnis5">
    <w:name w:val="toc 5"/>
    <w:basedOn w:val="Standard"/>
    <w:next w:val="Standard"/>
    <w:uiPriority w:val="99"/>
    <w:rsid w:val="00C41E8C"/>
    <w:pPr>
      <w:ind w:left="960"/>
    </w:pPr>
  </w:style>
  <w:style w:type="paragraph" w:styleId="Verzeichnis2">
    <w:name w:val="toc 2"/>
    <w:basedOn w:val="Standard"/>
    <w:next w:val="Standard"/>
    <w:uiPriority w:val="99"/>
    <w:rsid w:val="00C41E8C"/>
    <w:pPr>
      <w:ind w:left="240"/>
    </w:pPr>
  </w:style>
  <w:style w:type="paragraph" w:styleId="Verzeichnis3">
    <w:name w:val="toc 3"/>
    <w:basedOn w:val="Standard"/>
    <w:next w:val="Standard"/>
    <w:uiPriority w:val="99"/>
    <w:rsid w:val="00C41E8C"/>
    <w:pPr>
      <w:ind w:left="480"/>
    </w:pPr>
  </w:style>
  <w:style w:type="paragraph" w:styleId="Sprechblasentext">
    <w:name w:val="Balloon Text"/>
    <w:basedOn w:val="Standard"/>
    <w:link w:val="SprechblasentextZchn"/>
    <w:uiPriority w:val="99"/>
    <w:rsid w:val="00C41E8C"/>
    <w:rPr>
      <w:rFonts w:ascii="Tahoma" w:hAnsi="Tahoma" w:cs="Tahoma"/>
      <w:sz w:val="16"/>
      <w:szCs w:val="16"/>
    </w:rPr>
  </w:style>
  <w:style w:type="character" w:customStyle="1" w:styleId="SprechblasentextZchn">
    <w:name w:val="Sprechblasentext Zchn"/>
    <w:basedOn w:val="Absatz-Standardschriftart"/>
    <w:link w:val="Sprechblasentext"/>
    <w:uiPriority w:val="99"/>
    <w:rsid w:val="00C41E8C"/>
    <w:rPr>
      <w:rFonts w:ascii="Tahoma" w:eastAsia="Times New Roman" w:hAnsi="Tahoma" w:cs="Tahoma"/>
      <w:kern w:val="12"/>
      <w:sz w:val="16"/>
      <w:szCs w:val="16"/>
    </w:rPr>
  </w:style>
  <w:style w:type="paragraph" w:styleId="Verzeichnis1">
    <w:name w:val="toc 1"/>
    <w:basedOn w:val="Standard"/>
    <w:next w:val="Standard"/>
    <w:uiPriority w:val="99"/>
    <w:rsid w:val="00C41E8C"/>
  </w:style>
  <w:style w:type="paragraph" w:customStyle="1" w:styleId="rliste1abc">
    <w:name w:val="r_liste1abc"/>
    <w:uiPriority w:val="99"/>
    <w:rsid w:val="00C41E8C"/>
    <w:pPr>
      <w:numPr>
        <w:numId w:val="21"/>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character" w:customStyle="1" w:styleId="Verweis">
    <w:name w:val="Verweis"/>
    <w:uiPriority w:val="99"/>
    <w:rsid w:val="00C41E8C"/>
    <w:rPr>
      <w:color w:val="FF0000"/>
    </w:rPr>
  </w:style>
  <w:style w:type="paragraph" w:customStyle="1" w:styleId="rNote">
    <w:name w:val="r_Note"/>
    <w:uiPriority w:val="99"/>
    <w:rsid w:val="00C41E8C"/>
    <w:pPr>
      <w:tabs>
        <w:tab w:val="left" w:pos="1134"/>
      </w:tabs>
      <w:suppressAutoHyphens/>
      <w:autoSpaceDE w:val="0"/>
      <w:autoSpaceDN w:val="0"/>
      <w:adjustRightInd w:val="0"/>
      <w:spacing w:after="0" w:line="240" w:lineRule="auto"/>
      <w:ind w:left="1134" w:hanging="1134"/>
    </w:pPr>
    <w:rPr>
      <w:rFonts w:ascii="Times New Roman" w:eastAsia="Times New Roman" w:hAnsi="Times New Roman" w:cs="Times New Roman"/>
      <w:color w:val="000000"/>
      <w:sz w:val="24"/>
      <w:szCs w:val="24"/>
      <w:u w:color="000000"/>
    </w:rPr>
  </w:style>
  <w:style w:type="paragraph" w:customStyle="1" w:styleId="rTippEnde">
    <w:name w:val="r_Tipp Ende"/>
    <w:uiPriority w:val="99"/>
    <w:rsid w:val="00C41E8C"/>
    <w:pPr>
      <w:widowControl w:val="0"/>
      <w:pBdr>
        <w:left w:val="single" w:sz="12" w:space="4" w:color="0000FF"/>
        <w:bottom w:val="single" w:sz="12" w:space="1"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liste3strich">
    <w:name w:val="r_liste3strich"/>
    <w:uiPriority w:val="99"/>
    <w:rsid w:val="00C41E8C"/>
    <w:pPr>
      <w:numPr>
        <w:numId w:val="19"/>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ildtitel">
    <w:name w:val="r_bildtitel"/>
    <w:uiPriority w:val="99"/>
    <w:rsid w:val="00C41E8C"/>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lang w:val="en-GB"/>
    </w:rPr>
  </w:style>
  <w:style w:type="paragraph" w:customStyle="1" w:styleId="rliste1man">
    <w:name w:val="r_liste1man"/>
    <w:uiPriority w:val="99"/>
    <w:rsid w:val="00C41E8C"/>
    <w:pPr>
      <w:tabs>
        <w:tab w:val="left" w:pos="357"/>
      </w:tabs>
      <w:suppressAutoHyphens/>
      <w:autoSpaceDE w:val="0"/>
      <w:autoSpaceDN w:val="0"/>
      <w:adjustRightInd w:val="0"/>
      <w:spacing w:after="0" w:line="240" w:lineRule="auto"/>
      <w:ind w:left="357"/>
    </w:pPr>
    <w:rPr>
      <w:rFonts w:ascii="Times New Roman" w:eastAsia="Times New Roman" w:hAnsi="Times New Roman" w:cs="Times New Roman"/>
      <w:color w:val="000000"/>
      <w:sz w:val="24"/>
      <w:szCs w:val="24"/>
      <w:u w:color="000000"/>
      <w:lang w:val="en-GB"/>
    </w:rPr>
  </w:style>
  <w:style w:type="paragraph" w:customStyle="1" w:styleId="rbild">
    <w:name w:val="r_bild"/>
    <w:uiPriority w:val="99"/>
    <w:rsid w:val="00C41E8C"/>
    <w:pPr>
      <w:pBdr>
        <w:top w:val="single" w:sz="12" w:space="1" w:color="000000"/>
        <w:left w:val="single" w:sz="12" w:space="4"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Gesetz">
    <w:name w:val="r_Gesetz"/>
    <w:uiPriority w:val="99"/>
    <w:rsid w:val="00C41E8C"/>
    <w:pP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styleId="Endnotentext">
    <w:name w:val="endnote text"/>
    <w:basedOn w:val="Standard"/>
    <w:link w:val="EndnotentextZchn"/>
    <w:uiPriority w:val="99"/>
    <w:rsid w:val="00C41E8C"/>
    <w:rPr>
      <w:rFonts w:cs="Arial"/>
      <w:sz w:val="20"/>
      <w:lang w:val="fr-FR"/>
    </w:rPr>
  </w:style>
  <w:style w:type="character" w:customStyle="1" w:styleId="EndnotentextZchn">
    <w:name w:val="Endnotentext Zchn"/>
    <w:basedOn w:val="Absatz-Standardschriftart"/>
    <w:link w:val="Endnotentext"/>
    <w:uiPriority w:val="99"/>
    <w:rsid w:val="00C41E8C"/>
    <w:rPr>
      <w:rFonts w:ascii="Arial" w:eastAsia="Times New Roman" w:hAnsi="Arial" w:cs="Arial"/>
      <w:kern w:val="12"/>
      <w:sz w:val="20"/>
      <w:szCs w:val="20"/>
      <w:lang w:val="fr-FR"/>
    </w:rPr>
  </w:style>
  <w:style w:type="character" w:customStyle="1" w:styleId="rzfnote">
    <w:name w:val="r_zf_note"/>
    <w:uiPriority w:val="99"/>
    <w:rsid w:val="00C41E8C"/>
    <w:rPr>
      <w:color w:val="33CCCC"/>
    </w:rPr>
  </w:style>
  <w:style w:type="paragraph" w:customStyle="1" w:styleId="BodyText21">
    <w:name w:val="Body Text 2_1"/>
    <w:uiPriority w:val="99"/>
    <w:rsid w:val="00C41E8C"/>
    <w:pPr>
      <w:widowControl w:val="0"/>
      <w:suppressAutoHyphens/>
      <w:autoSpaceDE w:val="0"/>
      <w:autoSpaceDN w:val="0"/>
      <w:adjustRightInd w:val="0"/>
      <w:spacing w:after="0" w:line="240" w:lineRule="auto"/>
      <w:ind w:left="1560" w:hanging="851"/>
    </w:pPr>
    <w:rPr>
      <w:rFonts w:ascii="Times New Roman" w:eastAsia="Times New Roman" w:hAnsi="Times New Roman" w:cs="Times New Roman"/>
      <w:color w:val="000000"/>
      <w:sz w:val="24"/>
      <w:szCs w:val="24"/>
      <w:u w:color="000000"/>
      <w:lang w:val="en-GB"/>
    </w:rPr>
  </w:style>
  <w:style w:type="paragraph" w:customStyle="1" w:styleId="rBeispiel">
    <w:name w:val="r_Beispiel"/>
    <w:uiPriority w:val="99"/>
    <w:rsid w:val="00C41E8C"/>
    <w:pPr>
      <w:pBdr>
        <w:top w:val="single" w:sz="12" w:space="1" w:color="000000"/>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code">
    <w:name w:val="r_zf_code"/>
    <w:uiPriority w:val="99"/>
    <w:rsid w:val="00C41E8C"/>
    <w:rPr>
      <w:rFonts w:ascii="Helvetica" w:eastAsia="Times New Roman" w:hAnsi="Helvetica" w:cs="Helvetica"/>
      <w:smallCaps/>
      <w:color w:val="800080"/>
    </w:rPr>
  </w:style>
  <w:style w:type="paragraph" w:customStyle="1" w:styleId="rliste2strich">
    <w:name w:val="r_liste2strich"/>
    <w:uiPriority w:val="99"/>
    <w:rsid w:val="00C41E8C"/>
    <w:pPr>
      <w:numPr>
        <w:numId w:val="15"/>
      </w:num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styleId="Verzeichnis8">
    <w:name w:val="toc 8"/>
    <w:basedOn w:val="Standard"/>
    <w:next w:val="Standard"/>
    <w:uiPriority w:val="99"/>
    <w:rsid w:val="00C41E8C"/>
    <w:pPr>
      <w:ind w:left="1680"/>
    </w:pPr>
  </w:style>
  <w:style w:type="paragraph" w:customStyle="1" w:styleId="rliste1num">
    <w:name w:val="r_liste1num"/>
    <w:uiPriority w:val="99"/>
    <w:rsid w:val="00C41E8C"/>
    <w:pPr>
      <w:numPr>
        <w:numId w:val="13"/>
      </w:numPr>
      <w:tabs>
        <w:tab w:val="left" w:pos="360"/>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lang w:val="en-GB"/>
    </w:rPr>
  </w:style>
  <w:style w:type="paragraph" w:styleId="Verzeichnis9">
    <w:name w:val="toc 9"/>
    <w:basedOn w:val="Standard"/>
    <w:next w:val="Standard"/>
    <w:uiPriority w:val="99"/>
    <w:rsid w:val="00C41E8C"/>
    <w:pPr>
      <w:ind w:left="1920"/>
    </w:pPr>
  </w:style>
  <w:style w:type="character" w:customStyle="1" w:styleId="rzfkastenb">
    <w:name w:val="r_zf_kastenüb"/>
    <w:uiPriority w:val="99"/>
    <w:rsid w:val="00C41E8C"/>
    <w:rPr>
      <w:b/>
      <w:bCs/>
      <w:color w:val="0000FF"/>
    </w:rPr>
  </w:style>
  <w:style w:type="paragraph" w:customStyle="1" w:styleId="BodyText22">
    <w:name w:val="Body Text 2_2"/>
    <w:uiPriority w:val="99"/>
    <w:rsid w:val="00C41E8C"/>
    <w:pPr>
      <w:suppressAutoHyphens/>
      <w:autoSpaceDE w:val="0"/>
      <w:autoSpaceDN w:val="0"/>
      <w:adjustRightInd w:val="0"/>
      <w:spacing w:after="0" w:line="240" w:lineRule="auto"/>
      <w:jc w:val="center"/>
    </w:pPr>
    <w:rPr>
      <w:rFonts w:ascii="Calisto MT" w:eastAsia="Times New Roman" w:hAnsi="Calisto MT" w:cs="Calisto MT"/>
      <w:b/>
      <w:bCs/>
      <w:color w:val="000000"/>
      <w:sz w:val="26"/>
      <w:szCs w:val="26"/>
      <w:u w:color="000000"/>
      <w:lang w:val="fr-FR"/>
    </w:rPr>
  </w:style>
  <w:style w:type="paragraph" w:customStyle="1" w:styleId="VVariante">
    <w:name w:val="V Variante"/>
    <w:uiPriority w:val="99"/>
    <w:rsid w:val="00C41E8C"/>
    <w:pPr>
      <w:tabs>
        <w:tab w:val="left" w:pos="1985"/>
      </w:tabs>
      <w:suppressAutoHyphens/>
      <w:autoSpaceDE w:val="0"/>
      <w:autoSpaceDN w:val="0"/>
      <w:adjustRightInd w:val="0"/>
      <w:spacing w:after="0" w:line="240" w:lineRule="auto"/>
      <w:ind w:left="2410" w:hanging="1843"/>
    </w:pPr>
    <w:rPr>
      <w:rFonts w:ascii="Times New Roman" w:eastAsia="Times New Roman" w:hAnsi="Times New Roman" w:cs="Times New Roman"/>
      <w:color w:val="000000"/>
      <w:sz w:val="21"/>
      <w:szCs w:val="21"/>
      <w:u w:color="000000"/>
    </w:rPr>
  </w:style>
  <w:style w:type="character" w:customStyle="1" w:styleId="Listenr">
    <w:name w:val="Listenr"/>
    <w:uiPriority w:val="99"/>
    <w:rsid w:val="00C41E8C"/>
    <w:rPr>
      <w:b/>
      <w:bCs/>
      <w:color w:val="000000"/>
    </w:rPr>
  </w:style>
  <w:style w:type="paragraph" w:customStyle="1" w:styleId="Liste1GradEinzug">
    <w:name w:val="Liste 1.Grad Einzug"/>
    <w:uiPriority w:val="99"/>
    <w:rsid w:val="00C41E8C"/>
    <w:pPr>
      <w:numPr>
        <w:numId w:val="1"/>
      </w:numPr>
      <w:tabs>
        <w:tab w:val="left" w:pos="717"/>
      </w:tabs>
      <w:suppressAutoHyphens/>
      <w:autoSpaceDE w:val="0"/>
      <w:autoSpaceDN w:val="0"/>
      <w:adjustRightInd w:val="0"/>
      <w:spacing w:after="0" w:line="240" w:lineRule="auto"/>
      <w:ind w:left="717" w:hanging="360"/>
    </w:pPr>
    <w:rPr>
      <w:rFonts w:ascii="Times New Roman" w:eastAsia="Times New Roman" w:hAnsi="Times New Roman" w:cs="Times New Roman"/>
      <w:color w:val="000000"/>
      <w:sz w:val="24"/>
      <w:szCs w:val="24"/>
      <w:u w:color="000000"/>
    </w:rPr>
  </w:style>
  <w:style w:type="paragraph" w:customStyle="1" w:styleId="rNoteEnde">
    <w:name w:val="r_Note Ende"/>
    <w:uiPriority w:val="99"/>
    <w:rsid w:val="00C41E8C"/>
    <w:pPr>
      <w:tabs>
        <w:tab w:val="left" w:pos="1134"/>
      </w:tabs>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character" w:styleId="Kommentarzeichen">
    <w:name w:val="annotation reference"/>
    <w:basedOn w:val="Absatz-Standardschriftart"/>
    <w:uiPriority w:val="99"/>
    <w:rsid w:val="00C41E8C"/>
    <w:rPr>
      <w:sz w:val="16"/>
      <w:szCs w:val="16"/>
    </w:rPr>
  </w:style>
  <w:style w:type="character" w:styleId="Hyperlink">
    <w:name w:val="Hyperlink"/>
    <w:basedOn w:val="Absatz-Standardschriftart"/>
    <w:uiPriority w:val="99"/>
    <w:rsid w:val="00C41E8C"/>
    <w:rPr>
      <w:color w:val="0000FF"/>
      <w:u w:val="single" w:color="0000FF"/>
    </w:rPr>
  </w:style>
  <w:style w:type="paragraph" w:styleId="Textkrper-Einzug2">
    <w:name w:val="Body Text Indent 2"/>
    <w:basedOn w:val="Standard"/>
    <w:link w:val="Textkrper-Einzug2Zchn"/>
    <w:uiPriority w:val="99"/>
    <w:rsid w:val="00C41E8C"/>
    <w:pPr>
      <w:ind w:left="705" w:hanging="705"/>
    </w:pPr>
    <w:rPr>
      <w:rFonts w:ascii="Calisto MT" w:hAnsi="Calisto MT" w:cs="Calisto MT"/>
    </w:rPr>
  </w:style>
  <w:style w:type="character" w:customStyle="1" w:styleId="Textkrper-Einzug2Zchn">
    <w:name w:val="Textkörper-Einzug 2 Zchn"/>
    <w:basedOn w:val="Absatz-Standardschriftart"/>
    <w:link w:val="Textkrper-Einzug2"/>
    <w:uiPriority w:val="99"/>
    <w:rsid w:val="00C41E8C"/>
    <w:rPr>
      <w:rFonts w:ascii="Calisto MT" w:eastAsia="Times New Roman" w:hAnsi="Calisto MT" w:cs="Calisto MT"/>
      <w:kern w:val="12"/>
      <w:sz w:val="24"/>
      <w:szCs w:val="20"/>
    </w:rPr>
  </w:style>
  <w:style w:type="paragraph" w:styleId="Textkrper-Einzug3">
    <w:name w:val="Body Text Indent 3"/>
    <w:basedOn w:val="Standard"/>
    <w:link w:val="Textkrper-Einzug3Zchn"/>
    <w:uiPriority w:val="99"/>
    <w:rsid w:val="00C41E8C"/>
    <w:pPr>
      <w:spacing w:after="120"/>
      <w:ind w:left="283"/>
    </w:pPr>
    <w:rPr>
      <w:sz w:val="16"/>
      <w:szCs w:val="16"/>
    </w:rPr>
  </w:style>
  <w:style w:type="character" w:customStyle="1" w:styleId="Textkrper-Einzug3Zchn">
    <w:name w:val="Textkörper-Einzug 3 Zchn"/>
    <w:basedOn w:val="Absatz-Standardschriftart"/>
    <w:link w:val="Textkrper-Einzug3"/>
    <w:uiPriority w:val="99"/>
    <w:rsid w:val="00C41E8C"/>
    <w:rPr>
      <w:rFonts w:ascii="Arial" w:eastAsia="Times New Roman" w:hAnsi="Arial" w:cs="Times New Roman"/>
      <w:kern w:val="12"/>
      <w:sz w:val="16"/>
      <w:szCs w:val="16"/>
    </w:rPr>
  </w:style>
  <w:style w:type="paragraph" w:customStyle="1" w:styleId="KVertragsklausel">
    <w:name w:val="K Vertragsklausel"/>
    <w:uiPriority w:val="99"/>
    <w:rsid w:val="00C41E8C"/>
    <w:pPr>
      <w:pBdr>
        <w:top w:val="single" w:sz="12" w:space="10" w:color="C0C0C0"/>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paragraph" w:styleId="Textkrper-Zeileneinzug">
    <w:name w:val="Body Text Indent"/>
    <w:basedOn w:val="Standard"/>
    <w:link w:val="Textkrper-ZeileneinzugZchn"/>
    <w:uiPriority w:val="99"/>
    <w:rsid w:val="00C41E8C"/>
    <w:pPr>
      <w:ind w:left="705"/>
    </w:pPr>
  </w:style>
  <w:style w:type="character" w:customStyle="1" w:styleId="Textkrper-ZeileneinzugZchn">
    <w:name w:val="Textkörper-Zeileneinzug Zchn"/>
    <w:basedOn w:val="Absatz-Standardschriftart"/>
    <w:link w:val="Textkrper-Zeileneinzug"/>
    <w:uiPriority w:val="99"/>
    <w:rsid w:val="00C41E8C"/>
    <w:rPr>
      <w:rFonts w:ascii="Arial" w:eastAsia="Times New Roman" w:hAnsi="Arial" w:cs="Times New Roman"/>
      <w:kern w:val="12"/>
      <w:sz w:val="24"/>
      <w:szCs w:val="20"/>
    </w:rPr>
  </w:style>
  <w:style w:type="character" w:styleId="Fett">
    <w:name w:val="Strong"/>
    <w:basedOn w:val="Absatz-Standardschriftart"/>
    <w:uiPriority w:val="99"/>
    <w:qFormat/>
    <w:rsid w:val="00C41E8C"/>
    <w:rPr>
      <w:b/>
      <w:bCs/>
    </w:rPr>
  </w:style>
  <w:style w:type="paragraph" w:styleId="Kommentartext">
    <w:name w:val="annotation text"/>
    <w:basedOn w:val="Standard"/>
    <w:link w:val="KommentartextZchn"/>
    <w:uiPriority w:val="99"/>
    <w:rsid w:val="00C41E8C"/>
    <w:rPr>
      <w:sz w:val="20"/>
    </w:rPr>
  </w:style>
  <w:style w:type="character" w:customStyle="1" w:styleId="KommentartextZchn">
    <w:name w:val="Kommentartext Zchn"/>
    <w:basedOn w:val="Absatz-Standardschriftart"/>
    <w:link w:val="Kommentartext"/>
    <w:uiPriority w:val="99"/>
    <w:rsid w:val="00C41E8C"/>
    <w:rPr>
      <w:rFonts w:ascii="Arial" w:eastAsia="Times New Roman" w:hAnsi="Arial" w:cs="Times New Roman"/>
      <w:kern w:val="12"/>
      <w:sz w:val="20"/>
      <w:szCs w:val="20"/>
    </w:rPr>
  </w:style>
  <w:style w:type="paragraph" w:styleId="Kommentarthema">
    <w:name w:val="annotation subject"/>
    <w:basedOn w:val="Kommentartext"/>
    <w:next w:val="Kommentartext"/>
    <w:link w:val="KommentarthemaZchn"/>
    <w:uiPriority w:val="99"/>
    <w:rsid w:val="00C41E8C"/>
    <w:rPr>
      <w:b/>
      <w:bCs/>
    </w:rPr>
  </w:style>
  <w:style w:type="character" w:customStyle="1" w:styleId="KommentarthemaZchn">
    <w:name w:val="Kommentarthema Zchn"/>
    <w:basedOn w:val="KommentartextZchn"/>
    <w:link w:val="Kommentarthema"/>
    <w:uiPriority w:val="99"/>
    <w:rsid w:val="00C41E8C"/>
    <w:rPr>
      <w:rFonts w:ascii="Arial" w:eastAsia="Times New Roman" w:hAnsi="Arial" w:cs="Times New Roman"/>
      <w:b/>
      <w:bCs/>
      <w:kern w:val="12"/>
      <w:sz w:val="20"/>
      <w:szCs w:val="20"/>
    </w:rPr>
  </w:style>
  <w:style w:type="paragraph" w:customStyle="1" w:styleId="rliste3abc">
    <w:name w:val="r_liste3abc"/>
    <w:uiPriority w:val="99"/>
    <w:rsid w:val="00C41E8C"/>
    <w:pPr>
      <w:numPr>
        <w:numId w:val="16"/>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Listenrfett">
    <w:name w:val="Listenr_fett"/>
    <w:uiPriority w:val="99"/>
    <w:rsid w:val="00C41E8C"/>
    <w:rPr>
      <w:b/>
      <w:bCs/>
      <w:color w:val="000000"/>
    </w:rPr>
  </w:style>
  <w:style w:type="character" w:customStyle="1" w:styleId="berschrift1Zchn">
    <w:name w:val="Überschrift 1 Zchn"/>
    <w:basedOn w:val="Absatz-Standardschriftart"/>
    <w:link w:val="berschrift1"/>
    <w:uiPriority w:val="99"/>
    <w:rsid w:val="00C41E8C"/>
    <w:rPr>
      <w:rFonts w:ascii="Verdana" w:eastAsia="Times New Roman" w:hAnsi="Verdana" w:cs="Verdana"/>
      <w:b/>
      <w:bCs/>
      <w:kern w:val="12"/>
      <w:sz w:val="32"/>
      <w:szCs w:val="32"/>
    </w:rPr>
  </w:style>
  <w:style w:type="character" w:customStyle="1" w:styleId="berschrift2Zchn">
    <w:name w:val="Überschrift 2 Zchn"/>
    <w:basedOn w:val="Absatz-Standardschriftart"/>
    <w:link w:val="berschrift2"/>
    <w:uiPriority w:val="99"/>
    <w:rsid w:val="00C41E8C"/>
    <w:rPr>
      <w:rFonts w:ascii="Verdana" w:eastAsia="Times New Roman" w:hAnsi="Verdana" w:cs="Verdana"/>
      <w:b/>
      <w:bCs/>
      <w:i/>
      <w:iCs/>
      <w:kern w:val="12"/>
      <w:sz w:val="28"/>
      <w:szCs w:val="28"/>
    </w:rPr>
  </w:style>
  <w:style w:type="character" w:customStyle="1" w:styleId="berschrift3Zchn">
    <w:name w:val="Überschrift 3 Zchn"/>
    <w:basedOn w:val="Absatz-Standardschriftart"/>
    <w:link w:val="berschrift3"/>
    <w:uiPriority w:val="99"/>
    <w:rsid w:val="00C41E8C"/>
    <w:rPr>
      <w:rFonts w:ascii="Arial" w:eastAsia="Times New Roman" w:hAnsi="Arial" w:cs="Arial"/>
      <w:b/>
      <w:bCs/>
      <w:kern w:val="12"/>
      <w:sz w:val="26"/>
      <w:szCs w:val="26"/>
    </w:rPr>
  </w:style>
  <w:style w:type="character" w:customStyle="1" w:styleId="berschrift4Zchn">
    <w:name w:val="Überschrift 4 Zchn"/>
    <w:basedOn w:val="Absatz-Standardschriftart"/>
    <w:link w:val="berschrift4"/>
    <w:uiPriority w:val="99"/>
    <w:rsid w:val="00C41E8C"/>
    <w:rPr>
      <w:rFonts w:ascii="Arial" w:eastAsia="Times New Roman" w:hAnsi="Arial" w:cs="Times New Roman"/>
      <w:b/>
      <w:bCs/>
      <w:kern w:val="12"/>
      <w:sz w:val="28"/>
      <w:szCs w:val="28"/>
    </w:rPr>
  </w:style>
  <w:style w:type="character" w:customStyle="1" w:styleId="berschrift5Zchn">
    <w:name w:val="Überschrift 5 Zchn"/>
    <w:basedOn w:val="Absatz-Standardschriftart"/>
    <w:link w:val="berschrift5"/>
    <w:uiPriority w:val="99"/>
    <w:rsid w:val="00C41E8C"/>
    <w:rPr>
      <w:rFonts w:ascii="Arial" w:eastAsia="Times New Roman" w:hAnsi="Arial" w:cs="Times New Roman"/>
      <w:b/>
      <w:bCs/>
      <w:i/>
      <w:iCs/>
      <w:kern w:val="12"/>
      <w:sz w:val="26"/>
      <w:szCs w:val="26"/>
    </w:rPr>
  </w:style>
  <w:style w:type="character" w:customStyle="1" w:styleId="berschrift6Zchn">
    <w:name w:val="Überschrift 6 Zchn"/>
    <w:basedOn w:val="Absatz-Standardschriftart"/>
    <w:link w:val="berschrift6"/>
    <w:uiPriority w:val="99"/>
    <w:rsid w:val="00C41E8C"/>
    <w:rPr>
      <w:rFonts w:ascii="Arial" w:eastAsia="Times New Roman" w:hAnsi="Arial" w:cs="Times New Roman"/>
      <w:b/>
      <w:bCs/>
      <w:kern w:val="12"/>
      <w:sz w:val="24"/>
      <w:szCs w:val="20"/>
    </w:rPr>
  </w:style>
  <w:style w:type="character" w:customStyle="1" w:styleId="berschrift7Zchn">
    <w:name w:val="Überschrift 7 Zchn"/>
    <w:basedOn w:val="Absatz-Standardschriftart"/>
    <w:link w:val="berschrift7"/>
    <w:uiPriority w:val="99"/>
    <w:rsid w:val="00C41E8C"/>
    <w:rPr>
      <w:rFonts w:ascii="Arial" w:eastAsia="Times New Roman" w:hAnsi="Arial" w:cs="Times New Roman"/>
      <w:i/>
      <w:iCs/>
      <w:kern w:val="12"/>
      <w:sz w:val="24"/>
      <w:szCs w:val="20"/>
    </w:rPr>
  </w:style>
  <w:style w:type="character" w:customStyle="1" w:styleId="berschrift8Zchn">
    <w:name w:val="Überschrift 8 Zchn"/>
    <w:basedOn w:val="Absatz-Standardschriftart"/>
    <w:link w:val="berschrift8"/>
    <w:uiPriority w:val="99"/>
    <w:rsid w:val="00C41E8C"/>
    <w:rPr>
      <w:rFonts w:ascii="Arial" w:eastAsia="Times New Roman" w:hAnsi="Arial" w:cs="Times New Roman"/>
      <w:i/>
      <w:iCs/>
      <w:kern w:val="12"/>
      <w:sz w:val="24"/>
      <w:szCs w:val="20"/>
    </w:rPr>
  </w:style>
  <w:style w:type="character" w:customStyle="1" w:styleId="berschrift9Zchn">
    <w:name w:val="Überschrift 9 Zchn"/>
    <w:basedOn w:val="Absatz-Standardschriftart"/>
    <w:link w:val="berschrift9"/>
    <w:uiPriority w:val="99"/>
    <w:rsid w:val="00C41E8C"/>
    <w:rPr>
      <w:rFonts w:ascii="Arial" w:eastAsia="Times New Roman" w:hAnsi="Arial" w:cs="Arial"/>
      <w:kern w:val="12"/>
      <w:sz w:val="24"/>
      <w:szCs w:val="20"/>
    </w:rPr>
  </w:style>
  <w:style w:type="paragraph" w:customStyle="1" w:styleId="rKapitel">
    <w:name w:val="r_Kapitel"/>
    <w:uiPriority w:val="99"/>
    <w:rsid w:val="00C41E8C"/>
    <w:pPr>
      <w:suppressAutoHyphens/>
      <w:autoSpaceDE w:val="0"/>
      <w:autoSpaceDN w:val="0"/>
      <w:adjustRightInd w:val="0"/>
      <w:spacing w:before="480" w:after="360" w:line="240" w:lineRule="auto"/>
      <w:ind w:left="720"/>
      <w:jc w:val="center"/>
    </w:pPr>
    <w:rPr>
      <w:rFonts w:ascii="Times New Roman" w:eastAsia="Times New Roman" w:hAnsi="Times New Roman" w:cs="Times New Roman"/>
      <w:color w:val="000000"/>
      <w:sz w:val="36"/>
      <w:szCs w:val="36"/>
      <w:u w:color="000000"/>
    </w:rPr>
  </w:style>
  <w:style w:type="character" w:customStyle="1" w:styleId="rzfFormulierungsvorschlag">
    <w:name w:val="r_zf_Formulierungsvorschlag"/>
    <w:uiPriority w:val="99"/>
    <w:rsid w:val="00C41E8C"/>
    <w:rPr>
      <w:color w:val="0000FF"/>
      <w:sz w:val="22"/>
      <w:szCs w:val="22"/>
    </w:rPr>
  </w:style>
  <w:style w:type="paragraph" w:customStyle="1" w:styleId="rliste3kasten">
    <w:name w:val="r_liste3kasten"/>
    <w:uiPriority w:val="99"/>
    <w:rsid w:val="00C41E8C"/>
    <w:pPr>
      <w:numPr>
        <w:numId w:val="4"/>
      </w:num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character" w:customStyle="1" w:styleId="VerweisRandziffer">
    <w:name w:val="Verweis Randziffer"/>
    <w:uiPriority w:val="99"/>
    <w:rsid w:val="00C41E8C"/>
    <w:rPr>
      <w:color w:val="FF0000"/>
    </w:rPr>
  </w:style>
  <w:style w:type="paragraph" w:customStyle="1" w:styleId="rAchtungEnde">
    <w:name w:val="r_Achtung Ende"/>
    <w:uiPriority w:val="99"/>
    <w:rsid w:val="00C41E8C"/>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character" w:customStyle="1" w:styleId="rzfseite">
    <w:name w:val="r_zf_seite"/>
    <w:uiPriority w:val="99"/>
    <w:rsid w:val="00C41E8C"/>
    <w:rPr>
      <w:color w:val="FF0000"/>
      <w:lang w:val="en-GB"/>
    </w:rPr>
  </w:style>
  <w:style w:type="paragraph" w:customStyle="1" w:styleId="rberschrift2">
    <w:name w:val="r_Überschrift 2"/>
    <w:next w:val="Standard"/>
    <w:uiPriority w:val="99"/>
    <w:rsid w:val="00C41E8C"/>
    <w:pPr>
      <w:keepNext/>
      <w:tabs>
        <w:tab w:val="left" w:pos="357"/>
      </w:tabs>
      <w:suppressAutoHyphens/>
      <w:autoSpaceDE w:val="0"/>
      <w:autoSpaceDN w:val="0"/>
      <w:adjustRightInd w:val="0"/>
      <w:spacing w:before="480" w:after="300" w:line="240" w:lineRule="auto"/>
      <w:outlineLvl w:val="1"/>
    </w:pPr>
    <w:rPr>
      <w:rFonts w:ascii="Arial" w:eastAsia="Times New Roman" w:hAnsi="Arial" w:cs="Arial"/>
      <w:i/>
      <w:iCs/>
      <w:color w:val="000000"/>
      <w:sz w:val="24"/>
      <w:szCs w:val="24"/>
      <w:u w:color="000000"/>
    </w:rPr>
  </w:style>
  <w:style w:type="character" w:customStyle="1" w:styleId="rdoppelunterstrich">
    <w:name w:val="r_doppelunterstrich"/>
    <w:uiPriority w:val="99"/>
    <w:rsid w:val="00C41E8C"/>
    <w:rPr>
      <w:color w:val="000000"/>
      <w:u w:val="double" w:color="000000"/>
    </w:rPr>
  </w:style>
  <w:style w:type="paragraph" w:customStyle="1" w:styleId="Vberschrift1">
    <w:name w:val="V Überschrift 1"/>
    <w:next w:val="Standard"/>
    <w:uiPriority w:val="99"/>
    <w:rsid w:val="00C41E8C"/>
    <w:pPr>
      <w:suppressAutoHyphens/>
      <w:autoSpaceDE w:val="0"/>
      <w:autoSpaceDN w:val="0"/>
      <w:adjustRightInd w:val="0"/>
      <w:spacing w:after="0" w:line="240" w:lineRule="auto"/>
    </w:pPr>
    <w:rPr>
      <w:rFonts w:ascii="Times New Roman" w:eastAsia="Times New Roman" w:hAnsi="Times New Roman" w:cs="Times New Roman"/>
      <w:b/>
      <w:bCs/>
      <w:color w:val="000000"/>
      <w:sz w:val="24"/>
      <w:szCs w:val="24"/>
      <w:u w:color="000000"/>
    </w:rPr>
  </w:style>
  <w:style w:type="paragraph" w:customStyle="1" w:styleId="rberschrift1">
    <w:name w:val="r_Überschrift 1"/>
    <w:next w:val="Standard"/>
    <w:uiPriority w:val="99"/>
    <w:rsid w:val="00C41E8C"/>
    <w:pPr>
      <w:keepNext/>
      <w:numPr>
        <w:numId w:val="18"/>
      </w:numPr>
      <w:tabs>
        <w:tab w:val="left" w:pos="357"/>
      </w:tabs>
      <w:suppressAutoHyphens/>
      <w:autoSpaceDE w:val="0"/>
      <w:autoSpaceDN w:val="0"/>
      <w:adjustRightInd w:val="0"/>
      <w:spacing w:before="480" w:after="300" w:line="240" w:lineRule="auto"/>
      <w:outlineLvl w:val="0"/>
    </w:pPr>
    <w:rPr>
      <w:rFonts w:ascii="Arial" w:eastAsia="Times New Roman" w:hAnsi="Arial" w:cs="Arial"/>
      <w:b/>
      <w:bCs/>
      <w:color w:val="000000"/>
      <w:sz w:val="24"/>
      <w:szCs w:val="24"/>
      <w:u w:color="000000"/>
      <w:lang w:val="en-GB"/>
    </w:rPr>
  </w:style>
  <w:style w:type="paragraph" w:customStyle="1" w:styleId="Vberschrift2">
    <w:name w:val="V Überschrift 2"/>
    <w:next w:val="Standard"/>
    <w:uiPriority w:val="99"/>
    <w:rsid w:val="00C41E8C"/>
    <w:pPr>
      <w:suppressAutoHyphens/>
      <w:autoSpaceDE w:val="0"/>
      <w:autoSpaceDN w:val="0"/>
      <w:adjustRightInd w:val="0"/>
      <w:spacing w:before="120" w:after="200" w:line="240" w:lineRule="auto"/>
      <w:ind w:left="1134" w:hanging="567"/>
    </w:pPr>
    <w:rPr>
      <w:rFonts w:ascii="Arial" w:eastAsia="Times New Roman" w:hAnsi="Arial" w:cs="Arial"/>
      <w:b/>
      <w:bCs/>
      <w:color w:val="000000"/>
      <w:sz w:val="24"/>
      <w:szCs w:val="24"/>
      <w:u w:color="000000"/>
    </w:rPr>
  </w:style>
  <w:style w:type="paragraph" w:customStyle="1" w:styleId="rliste1strich">
    <w:name w:val="r_liste1strich"/>
    <w:uiPriority w:val="99"/>
    <w:rsid w:val="00C41E8C"/>
    <w:pPr>
      <w:numPr>
        <w:numId w:val="6"/>
      </w:numPr>
      <w:tabs>
        <w:tab w:val="left" w:pos="360"/>
      </w:tabs>
      <w:suppressAutoHyphens/>
      <w:autoSpaceDE w:val="0"/>
      <w:autoSpaceDN w:val="0"/>
      <w:adjustRightInd w:val="0"/>
      <w:spacing w:before="60" w:after="60" w:line="240" w:lineRule="auto"/>
      <w:ind w:left="360" w:hanging="360"/>
    </w:pPr>
    <w:rPr>
      <w:rFonts w:ascii="Times New Roman" w:eastAsia="Times New Roman" w:hAnsi="Times New Roman" w:cs="Times New Roman"/>
      <w:color w:val="000000"/>
      <w:sz w:val="24"/>
      <w:szCs w:val="24"/>
      <w:u w:color="000000"/>
    </w:rPr>
  </w:style>
  <w:style w:type="paragraph" w:customStyle="1" w:styleId="rPraeambel">
    <w:name w:val="r_Praeambel"/>
    <w:next w:val="Standard"/>
    <w:uiPriority w:val="99"/>
    <w:rsid w:val="00C41E8C"/>
    <w:pPr>
      <w:keepNext/>
      <w:numPr>
        <w:numId w:val="11"/>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paragraph" w:customStyle="1" w:styleId="Vberschrift3">
    <w:name w:val="V Überschrift 3"/>
    <w:next w:val="Standard"/>
    <w:uiPriority w:val="99"/>
    <w:rsid w:val="00C41E8C"/>
    <w:pPr>
      <w:suppressAutoHyphens/>
      <w:autoSpaceDE w:val="0"/>
      <w:autoSpaceDN w:val="0"/>
      <w:adjustRightInd w:val="0"/>
      <w:spacing w:before="120" w:after="200" w:line="240" w:lineRule="auto"/>
      <w:ind w:left="1134" w:hanging="567"/>
    </w:pPr>
    <w:rPr>
      <w:rFonts w:ascii="Times New Roman" w:eastAsia="Times New Roman" w:hAnsi="Times New Roman" w:cs="Times New Roman"/>
      <w:i/>
      <w:iCs/>
      <w:color w:val="000000"/>
      <w:sz w:val="21"/>
      <w:szCs w:val="21"/>
      <w:u w:color="000000"/>
    </w:rPr>
  </w:style>
  <w:style w:type="paragraph" w:customStyle="1" w:styleId="rVerzeichnis1">
    <w:name w:val="r_Verzeichnis 1"/>
    <w:uiPriority w:val="99"/>
    <w:rsid w:val="00C41E8C"/>
    <w:pPr>
      <w:keepNext/>
      <w:tabs>
        <w:tab w:val="right" w:leader="dot" w:pos="9062"/>
      </w:tabs>
      <w:suppressAutoHyphens/>
      <w:autoSpaceDE w:val="0"/>
      <w:autoSpaceDN w:val="0"/>
      <w:adjustRightInd w:val="0"/>
      <w:spacing w:before="240" w:after="60" w:line="240" w:lineRule="auto"/>
      <w:outlineLvl w:val="0"/>
    </w:pPr>
    <w:rPr>
      <w:rFonts w:ascii="Arial" w:eastAsia="Times New Roman" w:hAnsi="Arial" w:cs="Arial"/>
      <w:b/>
      <w:bCs/>
      <w:i/>
      <w:iCs/>
      <w:color w:val="000000"/>
      <w:sz w:val="28"/>
      <w:szCs w:val="28"/>
      <w:u w:color="000000"/>
    </w:rPr>
  </w:style>
  <w:style w:type="paragraph" w:customStyle="1" w:styleId="rVerzeichnis2">
    <w:name w:val="r_Verzeichnis 2"/>
    <w:uiPriority w:val="99"/>
    <w:rsid w:val="00C41E8C"/>
    <w:pPr>
      <w:keepNext/>
      <w:numPr>
        <w:ilvl w:val="1"/>
        <w:numId w:val="12"/>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b/>
      <w:bCs/>
      <w:color w:val="000000"/>
      <w:sz w:val="26"/>
      <w:szCs w:val="26"/>
      <w:u w:color="000000"/>
      <w:lang w:val="en-GB"/>
    </w:rPr>
  </w:style>
  <w:style w:type="paragraph" w:customStyle="1" w:styleId="rVerzeichnis3">
    <w:name w:val="r_Verzeichnis 3"/>
    <w:uiPriority w:val="99"/>
    <w:rsid w:val="00C41E8C"/>
    <w:pPr>
      <w:suppressAutoHyphens/>
      <w:autoSpaceDE w:val="0"/>
      <w:autoSpaceDN w:val="0"/>
      <w:adjustRightInd w:val="0"/>
      <w:spacing w:after="0" w:line="240" w:lineRule="auto"/>
      <w:ind w:left="482"/>
      <w:outlineLvl w:val="2"/>
    </w:pPr>
    <w:rPr>
      <w:rFonts w:ascii="Times New Roman" w:eastAsia="Times New Roman" w:hAnsi="Times New Roman" w:cs="Times New Roman"/>
      <w:color w:val="000000"/>
      <w:sz w:val="24"/>
      <w:szCs w:val="24"/>
      <w:u w:color="000000"/>
    </w:rPr>
  </w:style>
  <w:style w:type="paragraph" w:customStyle="1" w:styleId="rVerzeichnis4">
    <w:name w:val="r_Verzeichnis 4"/>
    <w:uiPriority w:val="99"/>
    <w:rsid w:val="00C41E8C"/>
    <w:pPr>
      <w:suppressAutoHyphens/>
      <w:autoSpaceDE w:val="0"/>
      <w:autoSpaceDN w:val="0"/>
      <w:adjustRightInd w:val="0"/>
      <w:spacing w:after="0" w:line="240" w:lineRule="auto"/>
      <w:ind w:left="720"/>
      <w:outlineLvl w:val="3"/>
    </w:pPr>
    <w:rPr>
      <w:rFonts w:ascii="Times New Roman" w:eastAsia="Times New Roman" w:hAnsi="Times New Roman" w:cs="Times New Roman"/>
      <w:color w:val="000000"/>
      <w:sz w:val="24"/>
      <w:szCs w:val="24"/>
      <w:u w:color="000000"/>
    </w:rPr>
  </w:style>
  <w:style w:type="paragraph" w:customStyle="1" w:styleId="rliste3num">
    <w:name w:val="r_liste3num"/>
    <w:uiPriority w:val="99"/>
    <w:rsid w:val="00C41E8C"/>
    <w:pPr>
      <w:tabs>
        <w:tab w:val="left" w:pos="1428"/>
      </w:tabs>
      <w:suppressAutoHyphens/>
      <w:autoSpaceDE w:val="0"/>
      <w:autoSpaceDN w:val="0"/>
      <w:adjustRightInd w:val="0"/>
      <w:spacing w:after="0" w:line="240" w:lineRule="auto"/>
      <w:ind w:left="1428" w:hanging="360"/>
    </w:pPr>
    <w:rPr>
      <w:rFonts w:ascii="Times New Roman" w:eastAsia="Times New Roman" w:hAnsi="Times New Roman" w:cs="Times New Roman"/>
      <w:color w:val="000000"/>
      <w:sz w:val="24"/>
      <w:szCs w:val="24"/>
      <w:u w:color="000000"/>
      <w:lang w:val="en-GB"/>
    </w:rPr>
  </w:style>
  <w:style w:type="paragraph" w:customStyle="1" w:styleId="rberschrift5">
    <w:name w:val="r_Überschrift 5"/>
    <w:next w:val="Standard"/>
    <w:uiPriority w:val="99"/>
    <w:rsid w:val="00C41E8C"/>
    <w:pPr>
      <w:suppressAutoHyphens/>
      <w:autoSpaceDE w:val="0"/>
      <w:autoSpaceDN w:val="0"/>
      <w:adjustRightInd w:val="0"/>
      <w:spacing w:before="240" w:after="60" w:line="240" w:lineRule="auto"/>
      <w:outlineLvl w:val="4"/>
    </w:pPr>
    <w:rPr>
      <w:rFonts w:ascii="Times New Roman" w:eastAsia="Times New Roman" w:hAnsi="Times New Roman" w:cs="Times New Roman"/>
      <w:b/>
      <w:bCs/>
      <w:i/>
      <w:iCs/>
      <w:color w:val="000000"/>
      <w:sz w:val="26"/>
      <w:szCs w:val="26"/>
      <w:u w:color="000000"/>
    </w:rPr>
  </w:style>
  <w:style w:type="paragraph" w:customStyle="1" w:styleId="rberschrift4">
    <w:name w:val="r_Überschrift 4"/>
    <w:next w:val="Standard"/>
    <w:uiPriority w:val="99"/>
    <w:rsid w:val="00C41E8C"/>
    <w:pPr>
      <w:keepNext/>
      <w:widowControl w:val="0"/>
      <w:suppressAutoHyphens/>
      <w:autoSpaceDE w:val="0"/>
      <w:autoSpaceDN w:val="0"/>
      <w:adjustRightInd w:val="0"/>
      <w:spacing w:after="0" w:line="240" w:lineRule="auto"/>
      <w:outlineLvl w:val="3"/>
    </w:pPr>
    <w:rPr>
      <w:rFonts w:ascii="Arial" w:eastAsia="Times New Roman" w:hAnsi="Arial" w:cs="Arial"/>
      <w:b/>
      <w:bCs/>
      <w:color w:val="000000"/>
      <w:sz w:val="20"/>
      <w:szCs w:val="20"/>
      <w:u w:color="000000"/>
    </w:rPr>
  </w:style>
  <w:style w:type="paragraph" w:customStyle="1" w:styleId="rberschrift3">
    <w:name w:val="r_Überschrift 3"/>
    <w:next w:val="Standard"/>
    <w:uiPriority w:val="99"/>
    <w:rsid w:val="00C41E8C"/>
    <w:pPr>
      <w:keepNext/>
      <w:tabs>
        <w:tab w:val="left" w:pos="357"/>
      </w:tabs>
      <w:suppressAutoHyphens/>
      <w:autoSpaceDE w:val="0"/>
      <w:autoSpaceDN w:val="0"/>
      <w:adjustRightInd w:val="0"/>
      <w:spacing w:before="480" w:after="300" w:line="240" w:lineRule="auto"/>
      <w:outlineLvl w:val="2"/>
    </w:pPr>
    <w:rPr>
      <w:rFonts w:ascii="Arial" w:eastAsia="Times New Roman" w:hAnsi="Arial" w:cs="Arial"/>
      <w:b/>
      <w:bCs/>
      <w:color w:val="000000"/>
      <w:sz w:val="24"/>
      <w:szCs w:val="24"/>
      <w:u w:color="000000"/>
    </w:rPr>
  </w:style>
  <w:style w:type="paragraph" w:customStyle="1" w:styleId="BodyText31">
    <w:name w:val="Body Text 3_1"/>
    <w:uiPriority w:val="99"/>
    <w:rsid w:val="00C41E8C"/>
    <w:pPr>
      <w:suppressAutoHyphens/>
      <w:autoSpaceDE w:val="0"/>
      <w:autoSpaceDN w:val="0"/>
      <w:adjustRightInd w:val="0"/>
      <w:spacing w:after="0" w:line="240" w:lineRule="auto"/>
      <w:jc w:val="both"/>
    </w:pPr>
    <w:rPr>
      <w:rFonts w:ascii="Calisto MT" w:eastAsia="Times New Roman" w:hAnsi="Calisto MT" w:cs="Calisto MT"/>
      <w:color w:val="000000"/>
      <w:sz w:val="24"/>
      <w:szCs w:val="24"/>
      <w:u w:color="000000"/>
    </w:rPr>
  </w:style>
  <w:style w:type="paragraph" w:styleId="Kopfzeile">
    <w:name w:val="header"/>
    <w:basedOn w:val="Standard"/>
    <w:link w:val="KopfzeileZchn"/>
    <w:uiPriority w:val="99"/>
    <w:rsid w:val="00C41E8C"/>
    <w:pPr>
      <w:tabs>
        <w:tab w:val="center" w:pos="4536"/>
        <w:tab w:val="right" w:pos="9072"/>
      </w:tabs>
    </w:pPr>
  </w:style>
  <w:style w:type="character" w:customStyle="1" w:styleId="KopfzeileZchn">
    <w:name w:val="Kopfzeile Zchn"/>
    <w:basedOn w:val="Absatz-Standardschriftart"/>
    <w:link w:val="Kopfzeile"/>
    <w:uiPriority w:val="99"/>
    <w:rsid w:val="00C41E8C"/>
    <w:rPr>
      <w:rFonts w:ascii="Arial" w:eastAsia="Times New Roman" w:hAnsi="Arial" w:cs="Times New Roman"/>
      <w:kern w:val="12"/>
      <w:sz w:val="24"/>
      <w:szCs w:val="20"/>
    </w:rPr>
  </w:style>
  <w:style w:type="character" w:customStyle="1" w:styleId="Listenrkursiv">
    <w:name w:val="Listenr_kursiv"/>
    <w:uiPriority w:val="99"/>
    <w:rsid w:val="00C41E8C"/>
    <w:rPr>
      <w:b/>
      <w:bCs/>
      <w:i/>
      <w:iCs/>
      <w:color w:val="000000"/>
    </w:rPr>
  </w:style>
  <w:style w:type="paragraph" w:customStyle="1" w:styleId="rEinzug1">
    <w:name w:val="r_Einzug 1"/>
    <w:uiPriority w:val="99"/>
    <w:rsid w:val="00C41E8C"/>
    <w:pPr>
      <w:widowControl w:val="0"/>
      <w:suppressAutoHyphens/>
      <w:autoSpaceDE w:val="0"/>
      <w:autoSpaceDN w:val="0"/>
      <w:adjustRightInd w:val="0"/>
      <w:spacing w:after="60" w:line="240" w:lineRule="auto"/>
      <w:ind w:left="357"/>
    </w:pPr>
    <w:rPr>
      <w:rFonts w:ascii="Times New Roman" w:eastAsia="Times New Roman" w:hAnsi="Times New Roman" w:cs="Times New Roman"/>
      <w:color w:val="000000"/>
      <w:sz w:val="24"/>
      <w:szCs w:val="24"/>
      <w:u w:color="000000"/>
    </w:rPr>
  </w:style>
  <w:style w:type="paragraph" w:customStyle="1" w:styleId="rEinzug2">
    <w:name w:val="r_Einzug 2"/>
    <w:uiPriority w:val="99"/>
    <w:rsid w:val="00C41E8C"/>
    <w:pPr>
      <w:widowControl w:val="0"/>
      <w:numPr>
        <w:numId w:val="2"/>
      </w:numPr>
      <w:suppressAutoHyphens/>
      <w:autoSpaceDE w:val="0"/>
      <w:autoSpaceDN w:val="0"/>
      <w:adjustRightInd w:val="0"/>
      <w:spacing w:after="60" w:line="240" w:lineRule="auto"/>
      <w:ind w:left="851"/>
    </w:pPr>
    <w:rPr>
      <w:rFonts w:ascii="Times New Roman" w:eastAsia="Times New Roman" w:hAnsi="Times New Roman" w:cs="Times New Roman"/>
      <w:color w:val="000000"/>
      <w:sz w:val="24"/>
      <w:szCs w:val="24"/>
      <w:u w:color="000000"/>
    </w:rPr>
  </w:style>
  <w:style w:type="paragraph" w:styleId="Fuzeile">
    <w:name w:val="footer"/>
    <w:basedOn w:val="Standard"/>
    <w:link w:val="FuzeileZchn"/>
    <w:uiPriority w:val="99"/>
    <w:rsid w:val="00C41E8C"/>
    <w:pPr>
      <w:tabs>
        <w:tab w:val="center" w:pos="4536"/>
        <w:tab w:val="right" w:pos="9072"/>
      </w:tabs>
    </w:pPr>
  </w:style>
  <w:style w:type="character" w:customStyle="1" w:styleId="FuzeileZchn">
    <w:name w:val="Fußzeile Zchn"/>
    <w:basedOn w:val="Absatz-Standardschriftart"/>
    <w:link w:val="Fuzeile"/>
    <w:uiPriority w:val="99"/>
    <w:rsid w:val="00C41E8C"/>
    <w:rPr>
      <w:rFonts w:ascii="Arial" w:eastAsia="Times New Roman" w:hAnsi="Arial" w:cs="Times New Roman"/>
      <w:kern w:val="12"/>
      <w:sz w:val="24"/>
      <w:szCs w:val="20"/>
    </w:rPr>
  </w:style>
  <w:style w:type="paragraph" w:styleId="Textkrper3">
    <w:name w:val="Body Text 3"/>
    <w:basedOn w:val="Standard"/>
    <w:link w:val="Textkrper3Zchn"/>
    <w:uiPriority w:val="99"/>
    <w:rsid w:val="00C41E8C"/>
    <w:rPr>
      <w:rFonts w:ascii="Calisto MT" w:hAnsi="Calisto MT" w:cs="Calisto MT"/>
    </w:rPr>
  </w:style>
  <w:style w:type="character" w:customStyle="1" w:styleId="Textkrper3Zchn">
    <w:name w:val="Textkörper 3 Zchn"/>
    <w:basedOn w:val="Absatz-Standardschriftart"/>
    <w:link w:val="Textkrper3"/>
    <w:uiPriority w:val="99"/>
    <w:rsid w:val="00C41E8C"/>
    <w:rPr>
      <w:rFonts w:ascii="Calisto MT" w:eastAsia="Times New Roman" w:hAnsi="Calisto MT" w:cs="Calisto MT"/>
      <w:kern w:val="12"/>
      <w:sz w:val="24"/>
      <w:szCs w:val="20"/>
    </w:rPr>
  </w:style>
  <w:style w:type="character" w:customStyle="1" w:styleId="rzfpage">
    <w:name w:val="r_zf_page"/>
    <w:uiPriority w:val="99"/>
    <w:rsid w:val="00C41E8C"/>
    <w:rPr>
      <w:color w:val="800080"/>
      <w:lang w:val="en-GB"/>
    </w:rPr>
  </w:style>
  <w:style w:type="paragraph" w:styleId="Textkrper">
    <w:name w:val="Body Text"/>
    <w:basedOn w:val="Standard"/>
    <w:link w:val="TextkrperZchn"/>
    <w:uiPriority w:val="99"/>
    <w:rsid w:val="00C41E8C"/>
  </w:style>
  <w:style w:type="character" w:customStyle="1" w:styleId="TextkrperZchn">
    <w:name w:val="Textkörper Zchn"/>
    <w:basedOn w:val="Absatz-Standardschriftart"/>
    <w:link w:val="Textkrper"/>
    <w:uiPriority w:val="99"/>
    <w:rsid w:val="00C41E8C"/>
    <w:rPr>
      <w:rFonts w:ascii="Arial" w:eastAsia="Times New Roman" w:hAnsi="Arial" w:cs="Times New Roman"/>
      <w:kern w:val="12"/>
      <w:sz w:val="24"/>
      <w:szCs w:val="20"/>
    </w:rPr>
  </w:style>
  <w:style w:type="paragraph" w:customStyle="1" w:styleId="rAchtung">
    <w:name w:val="r_Achtung"/>
    <w:uiPriority w:val="99"/>
    <w:rsid w:val="00C41E8C"/>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color w:val="000000"/>
      <w:sz w:val="20"/>
      <w:szCs w:val="20"/>
      <w:u w:color="000000"/>
    </w:rPr>
  </w:style>
  <w:style w:type="paragraph" w:customStyle="1" w:styleId="rVerzeichnis5">
    <w:name w:val="r_Verzeichnis 5"/>
    <w:uiPriority w:val="99"/>
    <w:rsid w:val="00C41E8C"/>
    <w:pPr>
      <w:suppressAutoHyphens/>
      <w:autoSpaceDE w:val="0"/>
      <w:autoSpaceDN w:val="0"/>
      <w:adjustRightInd w:val="0"/>
      <w:spacing w:after="0" w:line="240" w:lineRule="auto"/>
      <w:ind w:left="958"/>
      <w:outlineLvl w:val="4"/>
    </w:pPr>
    <w:rPr>
      <w:rFonts w:ascii="Times New Roman" w:eastAsia="Times New Roman" w:hAnsi="Times New Roman" w:cs="Times New Roman"/>
      <w:color w:val="000000"/>
      <w:sz w:val="24"/>
      <w:szCs w:val="24"/>
      <w:u w:color="000000"/>
    </w:rPr>
  </w:style>
  <w:style w:type="paragraph" w:customStyle="1" w:styleId="KVertragsklauselVariante">
    <w:name w:val="K Vertragsklausel Variante"/>
    <w:uiPriority w:val="99"/>
    <w:rsid w:val="00C41E8C"/>
    <w:pPr>
      <w:pBdr>
        <w:bottom w:val="single" w:sz="12" w:space="10" w:color="C0C0C0"/>
      </w:pBdr>
      <w:tabs>
        <w:tab w:val="left" w:pos="567"/>
      </w:tabs>
      <w:suppressAutoHyphens/>
      <w:autoSpaceDE w:val="0"/>
      <w:autoSpaceDN w:val="0"/>
      <w:adjustRightInd w:val="0"/>
      <w:spacing w:after="0" w:line="240" w:lineRule="auto"/>
      <w:ind w:left="567" w:hanging="567"/>
    </w:pPr>
    <w:rPr>
      <w:rFonts w:ascii="Times New Roman" w:eastAsia="Times New Roman" w:hAnsi="Times New Roman" w:cs="Times New Roman"/>
      <w:color w:val="000000"/>
      <w:sz w:val="21"/>
      <w:szCs w:val="21"/>
      <w:u w:color="000000"/>
    </w:rPr>
  </w:style>
  <w:style w:type="character" w:customStyle="1" w:styleId="highlight">
    <w:name w:val="highlight"/>
    <w:uiPriority w:val="99"/>
    <w:rsid w:val="00C41E8C"/>
  </w:style>
  <w:style w:type="paragraph" w:customStyle="1" w:styleId="rVerzeichnis6">
    <w:name w:val="r_Verzeichnis 6"/>
    <w:uiPriority w:val="99"/>
    <w:rsid w:val="00C41E8C"/>
    <w:pPr>
      <w:suppressAutoHyphens/>
      <w:autoSpaceDE w:val="0"/>
      <w:autoSpaceDN w:val="0"/>
      <w:adjustRightInd w:val="0"/>
      <w:spacing w:after="0" w:line="240" w:lineRule="auto"/>
      <w:ind w:left="1202"/>
      <w:outlineLvl w:val="5"/>
    </w:pPr>
    <w:rPr>
      <w:rFonts w:ascii="Times New Roman" w:eastAsia="Times New Roman" w:hAnsi="Times New Roman" w:cs="Times New Roman"/>
      <w:color w:val="000000"/>
      <w:sz w:val="24"/>
      <w:szCs w:val="24"/>
      <w:u w:color="000000"/>
    </w:rPr>
  </w:style>
  <w:style w:type="paragraph" w:customStyle="1" w:styleId="rVerzeichnis7">
    <w:name w:val="r_Verzeichnis 7"/>
    <w:uiPriority w:val="99"/>
    <w:rsid w:val="00C41E8C"/>
    <w:pPr>
      <w:suppressAutoHyphens/>
      <w:autoSpaceDE w:val="0"/>
      <w:autoSpaceDN w:val="0"/>
      <w:adjustRightInd w:val="0"/>
      <w:spacing w:after="0" w:line="240" w:lineRule="auto"/>
      <w:ind w:left="1440"/>
      <w:outlineLvl w:val="6"/>
    </w:pPr>
    <w:rPr>
      <w:rFonts w:ascii="Times New Roman" w:eastAsia="Times New Roman" w:hAnsi="Times New Roman" w:cs="Times New Roman"/>
      <w:color w:val="000000"/>
      <w:sz w:val="24"/>
      <w:szCs w:val="24"/>
      <w:u w:color="000000"/>
    </w:rPr>
  </w:style>
  <w:style w:type="paragraph" w:customStyle="1" w:styleId="rVerzeichnis8">
    <w:name w:val="r_Verzeichnis 8"/>
    <w:uiPriority w:val="99"/>
    <w:rsid w:val="00C41E8C"/>
    <w:pPr>
      <w:suppressAutoHyphens/>
      <w:autoSpaceDE w:val="0"/>
      <w:autoSpaceDN w:val="0"/>
      <w:adjustRightInd w:val="0"/>
      <w:spacing w:after="0" w:line="240" w:lineRule="auto"/>
      <w:ind w:left="1678"/>
      <w:outlineLvl w:val="7"/>
    </w:pPr>
    <w:rPr>
      <w:rFonts w:ascii="Times New Roman" w:eastAsia="Times New Roman" w:hAnsi="Times New Roman" w:cs="Times New Roman"/>
      <w:color w:val="000000"/>
      <w:sz w:val="24"/>
      <w:szCs w:val="24"/>
      <w:u w:color="000000"/>
    </w:rPr>
  </w:style>
  <w:style w:type="character" w:customStyle="1" w:styleId="runterstrich">
    <w:name w:val="r_unterstrich"/>
    <w:uiPriority w:val="99"/>
    <w:rsid w:val="00C41E8C"/>
    <w:rPr>
      <w:color w:val="000000"/>
      <w:u w:val="single" w:color="000000"/>
    </w:rPr>
  </w:style>
  <w:style w:type="paragraph" w:customStyle="1" w:styleId="rliste2num">
    <w:name w:val="r_liste2num"/>
    <w:uiPriority w:val="99"/>
    <w:rsid w:val="00C41E8C"/>
    <w:pPr>
      <w:tabs>
        <w:tab w:val="left" w:pos="1068"/>
      </w:tabs>
      <w:suppressAutoHyphens/>
      <w:autoSpaceDE w:val="0"/>
      <w:autoSpaceDN w:val="0"/>
      <w:adjustRightInd w:val="0"/>
      <w:spacing w:before="60" w:after="0" w:line="240" w:lineRule="auto"/>
      <w:ind w:left="1068" w:hanging="360"/>
    </w:pPr>
    <w:rPr>
      <w:rFonts w:ascii="Times New Roman" w:eastAsia="Times New Roman" w:hAnsi="Times New Roman" w:cs="Times New Roman"/>
      <w:color w:val="000000"/>
      <w:sz w:val="24"/>
      <w:szCs w:val="24"/>
      <w:u w:color="000000"/>
      <w:lang w:val="en-GB"/>
    </w:rPr>
  </w:style>
  <w:style w:type="paragraph" w:customStyle="1" w:styleId="Normal1">
    <w:name w:val="Normal_1"/>
    <w:next w:val="Textkrper-Zeileneinzug"/>
    <w:uiPriority w:val="99"/>
    <w:rsid w:val="00C41E8C"/>
    <w:pPr>
      <w:suppressAutoHyphens/>
      <w:autoSpaceDE w:val="0"/>
      <w:autoSpaceDN w:val="0"/>
      <w:adjustRightInd w:val="0"/>
      <w:spacing w:after="0" w:line="240" w:lineRule="auto"/>
      <w:ind w:left="705"/>
      <w:jc w:val="both"/>
    </w:pPr>
    <w:rPr>
      <w:rFonts w:ascii="Times New Roman" w:eastAsia="Times New Roman" w:hAnsi="Times New Roman" w:cs="Times New Roman"/>
      <w:color w:val="000000"/>
      <w:sz w:val="24"/>
      <w:szCs w:val="24"/>
      <w:u w:color="000000"/>
    </w:rPr>
  </w:style>
  <w:style w:type="character" w:customStyle="1" w:styleId="rfett">
    <w:name w:val="r_fett"/>
    <w:uiPriority w:val="99"/>
    <w:rsid w:val="00C41E8C"/>
    <w:rPr>
      <w:b/>
      <w:bCs/>
    </w:rPr>
  </w:style>
  <w:style w:type="paragraph" w:customStyle="1" w:styleId="rliste1punkt">
    <w:name w:val="r_liste1punkt"/>
    <w:uiPriority w:val="99"/>
    <w:rsid w:val="00C41E8C"/>
    <w:pPr>
      <w:numPr>
        <w:numId w:val="9"/>
      </w:numPr>
      <w:tabs>
        <w:tab w:val="left" w:pos="357"/>
      </w:tabs>
      <w:suppressAutoHyphens/>
      <w:autoSpaceDE w:val="0"/>
      <w:autoSpaceDN w:val="0"/>
      <w:adjustRightInd w:val="0"/>
      <w:spacing w:before="60" w:after="0" w:line="240" w:lineRule="auto"/>
      <w:ind w:left="360" w:hanging="360"/>
    </w:pPr>
    <w:rPr>
      <w:rFonts w:ascii="Times New Roman" w:eastAsia="Times New Roman" w:hAnsi="Times New Roman" w:cs="Times New Roman"/>
      <w:color w:val="000000"/>
      <w:sz w:val="24"/>
      <w:szCs w:val="24"/>
      <w:u w:color="000000"/>
    </w:rPr>
  </w:style>
  <w:style w:type="paragraph" w:customStyle="1" w:styleId="rIndex2">
    <w:name w:val="r_Index 2"/>
    <w:uiPriority w:val="99"/>
    <w:rsid w:val="00C41E8C"/>
    <w:pPr>
      <w:keepNext/>
      <w:widowControl w:val="0"/>
      <w:numPr>
        <w:ilvl w:val="1"/>
        <w:numId w:val="3"/>
      </w:numPr>
      <w:tabs>
        <w:tab w:val="right" w:leader="dot" w:pos="9062"/>
      </w:tabs>
      <w:suppressAutoHyphens/>
      <w:autoSpaceDE w:val="0"/>
      <w:autoSpaceDN w:val="0"/>
      <w:adjustRightInd w:val="0"/>
      <w:spacing w:before="240" w:after="60" w:line="240" w:lineRule="auto"/>
      <w:outlineLvl w:val="1"/>
    </w:pPr>
    <w:rPr>
      <w:rFonts w:ascii="Arial" w:eastAsia="Times New Roman" w:hAnsi="Arial" w:cs="Arial"/>
      <w:color w:val="000000"/>
      <w:sz w:val="20"/>
      <w:szCs w:val="20"/>
      <w:u w:color="000000"/>
      <w:lang w:val="en-GB"/>
    </w:rPr>
  </w:style>
  <w:style w:type="paragraph" w:customStyle="1" w:styleId="rIndex1">
    <w:name w:val="r_Index 1"/>
    <w:uiPriority w:val="99"/>
    <w:rsid w:val="00C41E8C"/>
    <w:pPr>
      <w:keepNext/>
      <w:widowControl w:val="0"/>
      <w:tabs>
        <w:tab w:val="right" w:leader="dot" w:pos="9062"/>
      </w:tabs>
      <w:suppressAutoHyphens/>
      <w:autoSpaceDE w:val="0"/>
      <w:autoSpaceDN w:val="0"/>
      <w:adjustRightInd w:val="0"/>
      <w:spacing w:before="240" w:after="60" w:line="240" w:lineRule="auto"/>
      <w:outlineLvl w:val="0"/>
    </w:pPr>
    <w:rPr>
      <w:rFonts w:ascii="Arial" w:eastAsia="Times New Roman" w:hAnsi="Arial" w:cs="Arial"/>
      <w:color w:val="000000"/>
      <w:sz w:val="20"/>
      <w:szCs w:val="20"/>
      <w:u w:color="000000"/>
    </w:rPr>
  </w:style>
  <w:style w:type="paragraph" w:customStyle="1" w:styleId="rcopyright">
    <w:name w:val="r_copyright"/>
    <w:uiPriority w:val="99"/>
    <w:rsid w:val="00C41E8C"/>
    <w:pPr>
      <w:pBdr>
        <w:left w:val="single" w:sz="12" w:space="4" w:color="000000"/>
        <w:bottom w:val="single" w:sz="12" w:space="1" w:color="000000"/>
        <w:right w:val="single" w:sz="12" w:space="4" w:color="000000"/>
      </w:pBdr>
      <w:suppressAutoHyphens/>
      <w:autoSpaceDE w:val="0"/>
      <w:autoSpaceDN w:val="0"/>
      <w:adjustRightInd w:val="0"/>
      <w:spacing w:after="0" w:line="240" w:lineRule="auto"/>
    </w:pPr>
    <w:rPr>
      <w:rFonts w:ascii="Times New Roman" w:eastAsia="Times New Roman" w:hAnsi="Times New Roman" w:cs="Times New Roman"/>
      <w:color w:val="000000"/>
      <w:sz w:val="24"/>
      <w:szCs w:val="24"/>
      <w:u w:color="000000"/>
    </w:rPr>
  </w:style>
  <w:style w:type="paragraph" w:customStyle="1" w:styleId="rAchtungAnfang">
    <w:name w:val="r_Achtung Anfang"/>
    <w:uiPriority w:val="99"/>
    <w:rsid w:val="00C41E8C"/>
    <w:pPr>
      <w:widowControl w:val="0"/>
      <w:pBdr>
        <w:top w:val="single" w:sz="12" w:space="1" w:color="0000FF"/>
        <w:left w:val="single" w:sz="12" w:space="4" w:color="0000FF"/>
        <w:right w:val="single" w:sz="12" w:space="4" w:color="0000FF"/>
      </w:pBdr>
      <w:suppressAutoHyphens/>
      <w:autoSpaceDE w:val="0"/>
      <w:autoSpaceDN w:val="0"/>
      <w:adjustRightInd w:val="0"/>
      <w:spacing w:after="0" w:line="240" w:lineRule="auto"/>
    </w:pPr>
    <w:rPr>
      <w:rFonts w:ascii="Times New Roman" w:eastAsia="Times New Roman" w:hAnsi="Times New Roman" w:cs="Times New Roman"/>
      <w:b/>
      <w:bCs/>
      <w:color w:val="000000"/>
      <w:sz w:val="20"/>
      <w:szCs w:val="20"/>
      <w:u w:color="000000"/>
    </w:rPr>
  </w:style>
  <w:style w:type="character" w:customStyle="1" w:styleId="zfbildinline">
    <w:name w:val="zf_bildinline"/>
    <w:uiPriority w:val="99"/>
    <w:rsid w:val="00C41E8C"/>
    <w:rPr>
      <w:color w:val="000000"/>
    </w:rPr>
  </w:style>
  <w:style w:type="paragraph" w:customStyle="1" w:styleId="rIndex3">
    <w:name w:val="r_Index 3"/>
    <w:uiPriority w:val="99"/>
    <w:rsid w:val="00C41E8C"/>
    <w:pPr>
      <w:keepNext/>
      <w:widowControl w:val="0"/>
      <w:suppressAutoHyphens/>
      <w:autoSpaceDE w:val="0"/>
      <w:autoSpaceDN w:val="0"/>
      <w:adjustRightInd w:val="0"/>
      <w:spacing w:before="240" w:after="60" w:line="240" w:lineRule="auto"/>
      <w:outlineLvl w:val="3"/>
    </w:pPr>
    <w:rPr>
      <w:rFonts w:ascii="Times New Roman" w:eastAsia="Times New Roman" w:hAnsi="Times New Roman" w:cs="Times New Roman"/>
      <w:b/>
      <w:bCs/>
      <w:color w:val="000000"/>
      <w:sz w:val="20"/>
      <w:szCs w:val="20"/>
      <w:u w:color="000000"/>
    </w:rPr>
  </w:style>
  <w:style w:type="character" w:customStyle="1" w:styleId="VerweisFussnote">
    <w:name w:val="Verweis Fussnote"/>
    <w:uiPriority w:val="99"/>
    <w:rsid w:val="00C41E8C"/>
    <w:rPr>
      <w:color w:val="000000"/>
    </w:rPr>
  </w:style>
  <w:style w:type="paragraph" w:customStyle="1" w:styleId="rIVZ">
    <w:name w:val="r_IVZ"/>
    <w:uiPriority w:val="99"/>
    <w:rsid w:val="00C41E8C"/>
    <w:pPr>
      <w:keepNext/>
      <w:numPr>
        <w:numId w:val="14"/>
      </w:numPr>
      <w:suppressAutoHyphens/>
      <w:autoSpaceDE w:val="0"/>
      <w:autoSpaceDN w:val="0"/>
      <w:adjustRightInd w:val="0"/>
      <w:spacing w:before="240" w:after="60" w:line="240" w:lineRule="auto"/>
      <w:outlineLvl w:val="0"/>
    </w:pPr>
    <w:rPr>
      <w:rFonts w:ascii="Arial" w:eastAsia="Times New Roman" w:hAnsi="Arial" w:cs="Arial"/>
      <w:b/>
      <w:bCs/>
      <w:color w:val="000000"/>
      <w:sz w:val="32"/>
      <w:szCs w:val="32"/>
      <w:u w:color="000000"/>
      <w:lang w:val="en-GB"/>
    </w:rPr>
  </w:style>
  <w:style w:type="character" w:customStyle="1" w:styleId="rkursiv">
    <w:name w:val="r_kursiv"/>
    <w:uiPriority w:val="99"/>
    <w:rsid w:val="00C41E8C"/>
    <w:rPr>
      <w:i/>
      <w:iCs/>
      <w:lang w:val="en-GB"/>
    </w:rPr>
  </w:style>
  <w:style w:type="paragraph" w:customStyle="1" w:styleId="IntroAlt">
    <w:name w:val="IntroAlt"/>
    <w:basedOn w:val="Standard"/>
    <w:next w:val="Standard"/>
    <w:rsid w:val="00C41E8C"/>
    <w:pPr>
      <w:tabs>
        <w:tab w:val="left" w:pos="2835"/>
        <w:tab w:val="left" w:pos="5670"/>
      </w:tabs>
      <w:spacing w:after="120" w:line="276" w:lineRule="auto"/>
    </w:pPr>
    <w:rPr>
      <w:rFonts w:ascii="Times New Roman" w:hAnsi="Times New Roman"/>
      <w:spacing w:val="4"/>
      <w:sz w:val="18"/>
      <w:lang w:val="fr-CH"/>
    </w:rPr>
  </w:style>
  <w:style w:type="paragraph" w:customStyle="1" w:styleId="IntroTitle1">
    <w:name w:val="IntroTitle1"/>
    <w:basedOn w:val="Standard"/>
    <w:next w:val="Intro"/>
    <w:rsid w:val="00C41E8C"/>
    <w:pPr>
      <w:keepNext/>
      <w:tabs>
        <w:tab w:val="left" w:pos="1418"/>
      </w:tabs>
      <w:spacing w:before="360" w:after="120" w:line="276" w:lineRule="auto"/>
      <w:outlineLvl w:val="0"/>
    </w:pPr>
    <w:rPr>
      <w:b/>
      <w:sz w:val="20"/>
      <w:lang w:val="fr-CH"/>
    </w:rPr>
  </w:style>
  <w:style w:type="paragraph" w:customStyle="1" w:styleId="Intro">
    <w:name w:val="Intro"/>
    <w:basedOn w:val="Standard"/>
    <w:rsid w:val="00C41E8C"/>
    <w:pPr>
      <w:spacing w:after="120" w:line="276" w:lineRule="auto"/>
    </w:pPr>
    <w:rPr>
      <w:rFonts w:ascii="Times New Roman" w:hAnsi="Times New Roman"/>
      <w:spacing w:val="4"/>
      <w:sz w:val="18"/>
      <w:lang w:val="fr-CH"/>
    </w:rPr>
  </w:style>
  <w:style w:type="paragraph" w:customStyle="1" w:styleId="TocMain1">
    <w:name w:val="TocMain1"/>
    <w:basedOn w:val="Standard"/>
    <w:rsid w:val="00C41E8C"/>
    <w:pPr>
      <w:tabs>
        <w:tab w:val="left" w:pos="1304"/>
        <w:tab w:val="right" w:leader="dot" w:pos="7938"/>
        <w:tab w:val="right" w:pos="8505"/>
      </w:tabs>
      <w:spacing w:before="170" w:line="320" w:lineRule="exact"/>
      <w:ind w:left="567" w:hanging="567"/>
    </w:pPr>
    <w:rPr>
      <w:rFonts w:ascii="Times New Roman" w:hAnsi="Times New Roman"/>
      <w:b/>
      <w:noProof/>
      <w:sz w:val="26"/>
      <w:lang w:val="fr-CH"/>
    </w:rPr>
  </w:style>
  <w:style w:type="paragraph" w:customStyle="1" w:styleId="TocFront1">
    <w:name w:val="TocFront1"/>
    <w:basedOn w:val="Standard"/>
    <w:rsid w:val="00C41E8C"/>
    <w:pPr>
      <w:tabs>
        <w:tab w:val="right" w:leader="dot" w:pos="7938"/>
        <w:tab w:val="right" w:pos="8505"/>
      </w:tabs>
      <w:spacing w:before="170" w:line="240" w:lineRule="auto"/>
    </w:pPr>
    <w:rPr>
      <w:rFonts w:ascii="Times New Roman" w:hAnsi="Times New Roman"/>
      <w:szCs w:val="24"/>
      <w:lang w:val="fr-CH"/>
    </w:rPr>
  </w:style>
  <w:style w:type="paragraph" w:customStyle="1" w:styleId="TocBack1">
    <w:name w:val="TocBack1"/>
    <w:basedOn w:val="Standard"/>
    <w:rsid w:val="00C41E8C"/>
    <w:pPr>
      <w:tabs>
        <w:tab w:val="left" w:pos="454"/>
        <w:tab w:val="right" w:leader="dot" w:pos="5670"/>
        <w:tab w:val="right" w:pos="6521"/>
        <w:tab w:val="right" w:pos="7371"/>
      </w:tabs>
      <w:spacing w:line="220" w:lineRule="exact"/>
      <w:ind w:left="454" w:hanging="454"/>
    </w:pPr>
    <w:rPr>
      <w:rFonts w:ascii="Times New Roman" w:hAnsi="Times New Roman"/>
      <w:sz w:val="18"/>
    </w:rPr>
  </w:style>
  <w:style w:type="paragraph" w:customStyle="1" w:styleId="Register3">
    <w:name w:val="Register3"/>
    <w:rsid w:val="00C41E8C"/>
    <w:pPr>
      <w:tabs>
        <w:tab w:val="left" w:pos="1021"/>
      </w:tabs>
      <w:suppressAutoHyphens/>
      <w:autoSpaceDE w:val="0"/>
      <w:autoSpaceDN w:val="0"/>
      <w:adjustRightInd w:val="0"/>
      <w:spacing w:after="0" w:line="220" w:lineRule="exact"/>
      <w:ind w:left="1020" w:hanging="340"/>
    </w:pPr>
    <w:rPr>
      <w:rFonts w:ascii="Times New Roman" w:eastAsia="Times New Roman" w:hAnsi="Times New Roman" w:cs="Times New Roman"/>
      <w:color w:val="000000"/>
      <w:sz w:val="18"/>
      <w:szCs w:val="18"/>
      <w:u w:color="000000"/>
    </w:rPr>
  </w:style>
  <w:style w:type="paragraph" w:customStyle="1" w:styleId="LawTitle1">
    <w:name w:val="LawTitle1"/>
    <w:basedOn w:val="Standard"/>
    <w:next w:val="LawaTitle1"/>
    <w:rsid w:val="00C41E8C"/>
    <w:pPr>
      <w:keepNext/>
      <w:tabs>
        <w:tab w:val="left" w:pos="340"/>
      </w:tabs>
      <w:suppressAutoHyphens/>
      <w:spacing w:before="480" w:after="480" w:line="320" w:lineRule="exact"/>
      <w:ind w:left="340" w:hanging="340"/>
      <w:outlineLvl w:val="3"/>
    </w:pPr>
    <w:rPr>
      <w:rFonts w:ascii="Times New Roman" w:hAnsi="Times New Roman"/>
      <w:b/>
      <w:sz w:val="28"/>
      <w:szCs w:val="28"/>
    </w:rPr>
  </w:style>
  <w:style w:type="paragraph" w:customStyle="1" w:styleId="LawaTitle1">
    <w:name w:val="LawaTitle1"/>
    <w:basedOn w:val="Standard"/>
    <w:next w:val="Standard"/>
    <w:rsid w:val="00C41E8C"/>
    <w:pPr>
      <w:pBdr>
        <w:top w:val="single" w:sz="18" w:space="1" w:color="808080" w:themeColor="background1" w:themeShade="80"/>
        <w:left w:val="single" w:sz="18" w:space="4" w:color="808080" w:themeColor="background1" w:themeShade="80"/>
        <w:bottom w:val="single" w:sz="18" w:space="1" w:color="808080" w:themeColor="background1" w:themeShade="80"/>
        <w:right w:val="single" w:sz="18" w:space="4" w:color="808080" w:themeColor="background1" w:themeShade="80"/>
      </w:pBdr>
      <w:tabs>
        <w:tab w:val="left" w:pos="1134"/>
      </w:tabs>
      <w:spacing w:before="240" w:after="120" w:line="288" w:lineRule="auto"/>
      <w:ind w:left="567" w:right="284"/>
    </w:pPr>
    <w:rPr>
      <w:b/>
      <w:spacing w:val="2"/>
      <w:sz w:val="16"/>
    </w:rPr>
  </w:style>
  <w:style w:type="paragraph" w:customStyle="1" w:styleId="LawaTitle2">
    <w:name w:val="LawaTitle2"/>
    <w:basedOn w:val="LawaTitle1"/>
    <w:next w:val="Standard"/>
    <w:rsid w:val="00C41E8C"/>
    <w:rPr>
      <w:b w:val="0"/>
      <w:i/>
    </w:rPr>
  </w:style>
  <w:style w:type="paragraph" w:customStyle="1" w:styleId="Lawa">
    <w:name w:val="Lawa"/>
    <w:basedOn w:val="Standard"/>
    <w:rsid w:val="00C41E8C"/>
    <w:pPr>
      <w:spacing w:after="120" w:line="288" w:lineRule="auto"/>
      <w:ind w:left="567" w:right="284"/>
    </w:pPr>
    <w:rPr>
      <w:spacing w:val="2"/>
      <w:sz w:val="16"/>
      <w:lang w:val="fr-CH"/>
    </w:rPr>
  </w:style>
  <w:style w:type="paragraph" w:customStyle="1" w:styleId="BiblioAlt">
    <w:name w:val="BiblioAlt"/>
    <w:basedOn w:val="Standard"/>
    <w:next w:val="Standard"/>
    <w:rsid w:val="00C41E8C"/>
    <w:pPr>
      <w:ind w:left="340" w:hanging="340"/>
    </w:pPr>
    <w:rPr>
      <w:rFonts w:ascii="Times New Roman" w:hAnsi="Times New Roman"/>
      <w:sz w:val="20"/>
    </w:rPr>
  </w:style>
  <w:style w:type="paragraph" w:customStyle="1" w:styleId="MaterialsAlt">
    <w:name w:val="MaterialsAlt"/>
    <w:basedOn w:val="BiblioAlt"/>
    <w:rsid w:val="00C41E8C"/>
  </w:style>
  <w:style w:type="paragraph" w:customStyle="1" w:styleId="BlockLaw">
    <w:name w:val="BlockLaw"/>
    <w:basedOn w:val="Standard"/>
    <w:rsid w:val="00C41E8C"/>
    <w:pPr>
      <w:spacing w:before="120" w:after="120"/>
      <w:ind w:left="284" w:right="284"/>
      <w:contextualSpacing/>
    </w:pPr>
    <w:rPr>
      <w:rFonts w:ascii="Times New Roman" w:hAnsi="Times New Roman"/>
      <w:sz w:val="20"/>
    </w:rPr>
  </w:style>
  <w:style w:type="paragraph" w:customStyle="1" w:styleId="ListCont1">
    <w:name w:val="ListCont1"/>
    <w:basedOn w:val="Comment"/>
    <w:rsid w:val="00CF1CF7"/>
    <w:pPr>
      <w:ind w:left="426"/>
    </w:pPr>
  </w:style>
  <w:style w:type="paragraph" w:customStyle="1" w:styleId="BlockQuote">
    <w:name w:val="BlockQuote"/>
    <w:basedOn w:val="Standard"/>
    <w:rsid w:val="00C41E8C"/>
    <w:pPr>
      <w:spacing w:before="120" w:after="120"/>
      <w:ind w:left="284" w:right="284"/>
    </w:pPr>
    <w:rPr>
      <w:rFonts w:ascii="Times New Roman" w:hAnsi="Times New Roman"/>
      <w:sz w:val="20"/>
      <w:szCs w:val="18"/>
    </w:rPr>
  </w:style>
  <w:style w:type="paragraph" w:customStyle="1" w:styleId="BlockEpigraph">
    <w:name w:val="BlockEpigraph"/>
    <w:basedOn w:val="Standard"/>
    <w:rsid w:val="00C41E8C"/>
    <w:pPr>
      <w:spacing w:before="120" w:after="120"/>
      <w:ind w:left="567"/>
      <w:contextualSpacing/>
    </w:pPr>
    <w:rPr>
      <w:rFonts w:ascii="Times New Roman" w:hAnsi="Times New Roman"/>
      <w:i/>
      <w:sz w:val="20"/>
      <w:szCs w:val="18"/>
    </w:rPr>
  </w:style>
  <w:style w:type="paragraph" w:customStyle="1" w:styleId="LawbTitle1">
    <w:name w:val="LawbTitle1"/>
    <w:basedOn w:val="Standard"/>
    <w:next w:val="Standard"/>
    <w:rsid w:val="00C41E8C"/>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awcTitle1">
    <w:name w:val="LawcTitle1"/>
    <w:basedOn w:val="Standard"/>
    <w:next w:val="Standard"/>
    <w:rsid w:val="00C41E8C"/>
    <w:pPr>
      <w:keepNext/>
      <w:tabs>
        <w:tab w:val="left" w:pos="340"/>
      </w:tabs>
      <w:suppressAutoHyphens/>
      <w:spacing w:before="480" w:after="480" w:line="320" w:lineRule="exact"/>
      <w:ind w:left="340" w:hanging="340"/>
      <w:outlineLvl w:val="1"/>
    </w:pPr>
    <w:rPr>
      <w:rFonts w:ascii="Times New Roman" w:hAnsi="Times New Roman"/>
      <w:b/>
      <w:sz w:val="28"/>
      <w:szCs w:val="28"/>
    </w:rPr>
  </w:style>
  <w:style w:type="paragraph" w:customStyle="1" w:styleId="List1">
    <w:name w:val="List1"/>
    <w:basedOn w:val="Comment"/>
    <w:rsid w:val="006E2859"/>
    <w:pPr>
      <w:tabs>
        <w:tab w:val="clear" w:pos="284"/>
        <w:tab w:val="clear" w:pos="426"/>
        <w:tab w:val="left" w:pos="425"/>
      </w:tabs>
      <w:ind w:left="425" w:hanging="425"/>
    </w:pPr>
    <w:rPr>
      <w:lang w:val="de-CH"/>
    </w:rPr>
  </w:style>
  <w:style w:type="paragraph" w:customStyle="1" w:styleId="BlockExampleAlt">
    <w:name w:val="BlockExampleAlt"/>
    <w:basedOn w:val="Standard"/>
    <w:rsid w:val="00C41E8C"/>
    <w:pPr>
      <w:ind w:left="284" w:right="284"/>
      <w:contextualSpacing/>
    </w:pPr>
    <w:rPr>
      <w:rFonts w:ascii="Times New Roman" w:hAnsi="Times New Roman"/>
      <w:sz w:val="20"/>
    </w:rPr>
  </w:style>
  <w:style w:type="paragraph" w:customStyle="1" w:styleId="BlockExample">
    <w:name w:val="BlockExample"/>
    <w:basedOn w:val="Standard"/>
    <w:rsid w:val="00C41E8C"/>
    <w:pPr>
      <w:spacing w:line="276" w:lineRule="auto"/>
      <w:ind w:left="284" w:right="284"/>
      <w:contextualSpacing/>
    </w:pPr>
    <w:rPr>
      <w:rFonts w:ascii="Times New Roman" w:hAnsi="Times New Roman"/>
      <w:sz w:val="20"/>
    </w:rPr>
  </w:style>
  <w:style w:type="paragraph" w:customStyle="1" w:styleId="LawaAlt">
    <w:name w:val="LawaAlt"/>
    <w:basedOn w:val="Standard"/>
    <w:rsid w:val="00C41E8C"/>
    <w:rPr>
      <w:rFonts w:ascii="Times New Roman" w:hAnsi="Times New Roman"/>
      <w:b/>
      <w:bCs/>
    </w:rPr>
  </w:style>
  <w:style w:type="paragraph" w:customStyle="1" w:styleId="TableBody">
    <w:name w:val="TableBody"/>
    <w:basedOn w:val="Standard"/>
    <w:rsid w:val="0072683A"/>
    <w:pPr>
      <w:spacing w:after="120"/>
      <w:jc w:val="left"/>
    </w:pPr>
    <w:rPr>
      <w:sz w:val="20"/>
    </w:rPr>
  </w:style>
  <w:style w:type="paragraph" w:customStyle="1" w:styleId="TableHead">
    <w:name w:val="TableHead"/>
    <w:basedOn w:val="Standard"/>
    <w:rsid w:val="00C41E8C"/>
    <w:rPr>
      <w:rFonts w:ascii="Univers LT Std 45 Light" w:hAnsi="Univers LT Std 45 Light"/>
      <w:b/>
      <w:sz w:val="20"/>
    </w:rPr>
  </w:style>
  <w:style w:type="paragraph" w:customStyle="1" w:styleId="BlockBiblio">
    <w:name w:val="BlockBiblio"/>
    <w:basedOn w:val="Standard"/>
    <w:rsid w:val="00C41E8C"/>
    <w:pPr>
      <w:spacing w:before="120" w:after="120"/>
      <w:ind w:left="284" w:hanging="284"/>
    </w:pPr>
    <w:rPr>
      <w:rFonts w:ascii="Times New Roman" w:hAnsi="Times New Roman"/>
      <w:sz w:val="20"/>
    </w:rPr>
  </w:style>
  <w:style w:type="paragraph" w:customStyle="1" w:styleId="CommentTitle5">
    <w:name w:val="CommentTitle5"/>
    <w:basedOn w:val="Standard"/>
    <w:next w:val="Standard"/>
    <w:rsid w:val="00C41E8C"/>
    <w:pPr>
      <w:keepNext/>
      <w:suppressAutoHyphens/>
      <w:spacing w:before="360" w:after="120"/>
      <w:ind w:left="1134" w:hanging="1134"/>
      <w:outlineLvl w:val="4"/>
    </w:pPr>
    <w:rPr>
      <w:rFonts w:ascii="Times New Roman" w:hAnsi="Times New Roman"/>
      <w:b/>
    </w:rPr>
  </w:style>
  <w:style w:type="paragraph" w:customStyle="1" w:styleId="CommentTitle4">
    <w:name w:val="CommentTitle4"/>
    <w:basedOn w:val="Standard"/>
    <w:next w:val="Standard"/>
    <w:rsid w:val="00C41E8C"/>
    <w:pPr>
      <w:keepNext/>
      <w:tabs>
        <w:tab w:val="left" w:pos="340"/>
      </w:tabs>
      <w:suppressAutoHyphens/>
      <w:spacing w:before="420" w:after="140"/>
      <w:ind w:left="1134" w:hanging="1134"/>
      <w:outlineLvl w:val="3"/>
    </w:pPr>
    <w:rPr>
      <w:rFonts w:ascii="Times New Roman" w:hAnsi="Times New Roman"/>
      <w:b/>
      <w:sz w:val="26"/>
    </w:rPr>
  </w:style>
  <w:style w:type="paragraph" w:customStyle="1" w:styleId="CommentTitle3">
    <w:name w:val="CommentTitle3"/>
    <w:basedOn w:val="StandardTitle3"/>
    <w:next w:val="Standard"/>
    <w:rsid w:val="00BB2691"/>
    <w:pPr>
      <w:keepNext/>
      <w:spacing w:before="480"/>
      <w:outlineLvl w:val="2"/>
    </w:pPr>
  </w:style>
  <w:style w:type="paragraph" w:customStyle="1" w:styleId="CommentTitle2">
    <w:name w:val="CommentTitle2"/>
    <w:basedOn w:val="StandardTitle2"/>
    <w:next w:val="Standard"/>
    <w:rsid w:val="00061BE7"/>
    <w:pPr>
      <w:keepNext/>
      <w:outlineLvl w:val="3"/>
    </w:pPr>
  </w:style>
  <w:style w:type="paragraph" w:customStyle="1" w:styleId="CommentTitle1">
    <w:name w:val="CommentTitle1"/>
    <w:basedOn w:val="Standard"/>
    <w:next w:val="Standard"/>
    <w:rsid w:val="00BB2691"/>
    <w:pPr>
      <w:keepNext/>
      <w:suppressAutoHyphens/>
      <w:spacing w:before="480" w:after="480"/>
      <w:jc w:val="center"/>
      <w:outlineLvl w:val="2"/>
    </w:pPr>
    <w:rPr>
      <w:b/>
      <w:sz w:val="28"/>
    </w:rPr>
  </w:style>
  <w:style w:type="paragraph" w:customStyle="1" w:styleId="Index1">
    <w:name w:val="Index1"/>
    <w:basedOn w:val="Standard"/>
    <w:rsid w:val="00C41E8C"/>
    <w:pPr>
      <w:tabs>
        <w:tab w:val="left" w:pos="284"/>
        <w:tab w:val="right" w:pos="7088"/>
      </w:tabs>
      <w:ind w:left="284" w:hanging="284"/>
    </w:pPr>
    <w:rPr>
      <w:rFonts w:ascii="Times New Roman" w:hAnsi="Times New Roman"/>
      <w:sz w:val="20"/>
      <w:szCs w:val="18"/>
    </w:rPr>
  </w:style>
  <w:style w:type="paragraph" w:customStyle="1" w:styleId="Index2">
    <w:name w:val="Index2"/>
    <w:basedOn w:val="Standard"/>
    <w:rsid w:val="00C41E8C"/>
    <w:pPr>
      <w:tabs>
        <w:tab w:val="left" w:pos="284"/>
        <w:tab w:val="right" w:pos="7088"/>
      </w:tabs>
      <w:ind w:left="284" w:hanging="284"/>
    </w:pPr>
    <w:rPr>
      <w:rFonts w:ascii="Times New Roman" w:hAnsi="Times New Roman"/>
      <w:sz w:val="20"/>
      <w:szCs w:val="18"/>
    </w:rPr>
  </w:style>
  <w:style w:type="paragraph" w:customStyle="1" w:styleId="MainTitle2">
    <w:name w:val="MainTitle2"/>
    <w:basedOn w:val="Standard"/>
    <w:next w:val="Standard"/>
    <w:rsid w:val="00C41E8C"/>
    <w:pPr>
      <w:keepNext/>
      <w:pageBreakBefore/>
      <w:suppressAutoHyphens/>
      <w:spacing w:before="400" w:after="400"/>
      <w:jc w:val="center"/>
      <w:outlineLvl w:val="1"/>
    </w:pPr>
    <w:rPr>
      <w:b/>
      <w:sz w:val="36"/>
      <w:szCs w:val="34"/>
    </w:rPr>
  </w:style>
  <w:style w:type="paragraph" w:customStyle="1" w:styleId="TocFront2">
    <w:name w:val="TocFront2"/>
    <w:basedOn w:val="Standard"/>
    <w:rsid w:val="00C41E8C"/>
    <w:pPr>
      <w:tabs>
        <w:tab w:val="left" w:pos="709"/>
        <w:tab w:val="right" w:leader="dot" w:pos="7938"/>
        <w:tab w:val="right" w:pos="8505"/>
      </w:tabs>
      <w:ind w:left="284"/>
    </w:pPr>
    <w:rPr>
      <w:rFonts w:ascii="Times New Roman" w:hAnsi="Times New Roman"/>
    </w:rPr>
  </w:style>
  <w:style w:type="paragraph" w:customStyle="1" w:styleId="TocFront3">
    <w:name w:val="TocFront3"/>
    <w:basedOn w:val="Standard"/>
    <w:rsid w:val="00C41E8C"/>
    <w:pPr>
      <w:tabs>
        <w:tab w:val="left" w:pos="1134"/>
        <w:tab w:val="right" w:leader="dot" w:pos="7938"/>
        <w:tab w:val="right" w:pos="8505"/>
      </w:tabs>
      <w:ind w:left="567"/>
    </w:pPr>
    <w:rPr>
      <w:rFonts w:ascii="Times New Roman" w:hAnsi="Times New Roman"/>
      <w:bCs/>
    </w:rPr>
  </w:style>
  <w:style w:type="paragraph" w:customStyle="1" w:styleId="TocMain2">
    <w:name w:val="TocMain2"/>
    <w:basedOn w:val="TocMain1"/>
    <w:rsid w:val="00C41E8C"/>
    <w:pPr>
      <w:tabs>
        <w:tab w:val="clear" w:pos="1304"/>
        <w:tab w:val="left" w:pos="1701"/>
      </w:tabs>
    </w:pPr>
    <w:rPr>
      <w:b w:val="0"/>
    </w:rPr>
  </w:style>
  <w:style w:type="paragraph" w:customStyle="1" w:styleId="TocMain3">
    <w:name w:val="TocMain3"/>
    <w:basedOn w:val="TocMain2"/>
    <w:rsid w:val="00C41E8C"/>
    <w:pPr>
      <w:spacing w:before="240" w:after="120"/>
    </w:pPr>
  </w:style>
  <w:style w:type="paragraph" w:customStyle="1" w:styleId="StandardTitle1">
    <w:name w:val="StandardTitle1"/>
    <w:basedOn w:val="StandardTitle2"/>
    <w:next w:val="Standard"/>
    <w:rsid w:val="00C41E8C"/>
    <w:pPr>
      <w:spacing w:line="360" w:lineRule="auto"/>
    </w:pPr>
    <w:rPr>
      <w:sz w:val="27"/>
      <w:szCs w:val="28"/>
    </w:rPr>
  </w:style>
  <w:style w:type="paragraph" w:customStyle="1" w:styleId="StandardTitle2">
    <w:name w:val="StandardTitle2"/>
    <w:basedOn w:val="Standard"/>
    <w:next w:val="Standard"/>
    <w:rsid w:val="00C41E8C"/>
    <w:pPr>
      <w:suppressAutoHyphens/>
      <w:autoSpaceDE w:val="0"/>
      <w:autoSpaceDN w:val="0"/>
      <w:adjustRightInd w:val="0"/>
      <w:spacing w:before="360" w:after="120" w:line="276" w:lineRule="auto"/>
      <w:jc w:val="left"/>
      <w:outlineLvl w:val="1"/>
    </w:pPr>
    <w:rPr>
      <w:rFonts w:cs="Arial"/>
      <w:b/>
      <w:color w:val="000000"/>
      <w:kern w:val="0"/>
      <w:szCs w:val="24"/>
      <w:u w:color="000000"/>
    </w:rPr>
  </w:style>
  <w:style w:type="paragraph" w:styleId="berarbeitung">
    <w:name w:val="Revision"/>
    <w:hidden/>
    <w:uiPriority w:val="99"/>
    <w:semiHidden/>
    <w:rsid w:val="00C41E8C"/>
    <w:pPr>
      <w:spacing w:after="0" w:line="240" w:lineRule="auto"/>
    </w:pPr>
    <w:rPr>
      <w:rFonts w:ascii="Arial" w:eastAsia="Times New Roman" w:hAnsi="Arial" w:cs="Times New Roman"/>
      <w:kern w:val="12"/>
      <w:sz w:val="24"/>
      <w:szCs w:val="20"/>
    </w:rPr>
  </w:style>
  <w:style w:type="paragraph" w:customStyle="1" w:styleId="StandardAlt">
    <w:name w:val="StandardAlt"/>
    <w:basedOn w:val="Standard"/>
    <w:rsid w:val="00C41E8C"/>
    <w:pPr>
      <w:tabs>
        <w:tab w:val="left" w:pos="426"/>
      </w:tabs>
      <w:spacing w:before="240" w:after="120"/>
    </w:pPr>
  </w:style>
  <w:style w:type="paragraph" w:customStyle="1" w:styleId="MainTitle1">
    <w:name w:val="MainTitle1"/>
    <w:basedOn w:val="Standard"/>
    <w:next w:val="MainTitle2"/>
    <w:rsid w:val="00C41E8C"/>
    <w:pPr>
      <w:keepNext/>
      <w:pageBreakBefore/>
      <w:suppressAutoHyphens/>
      <w:spacing w:before="720" w:after="720"/>
      <w:jc w:val="center"/>
      <w:outlineLvl w:val="0"/>
    </w:pPr>
    <w:rPr>
      <w:b/>
      <w:sz w:val="36"/>
      <w:szCs w:val="36"/>
    </w:rPr>
  </w:style>
  <w:style w:type="paragraph" w:customStyle="1" w:styleId="TableBodyList1">
    <w:name w:val="TableBody_List1"/>
    <w:basedOn w:val="List1"/>
    <w:qFormat/>
    <w:rsid w:val="00C41E8C"/>
    <w:pPr>
      <w:contextualSpacing/>
    </w:pPr>
    <w:rPr>
      <w:sz w:val="16"/>
    </w:rPr>
  </w:style>
  <w:style w:type="paragraph" w:customStyle="1" w:styleId="StandardTitle3">
    <w:name w:val="StandardTitle3"/>
    <w:basedOn w:val="StandardAlt"/>
    <w:next w:val="Standard"/>
    <w:rsid w:val="00C41E8C"/>
    <w:pPr>
      <w:jc w:val="left"/>
    </w:pPr>
    <w:rPr>
      <w:i/>
      <w:lang w:val="de-CH"/>
    </w:rPr>
  </w:style>
  <w:style w:type="paragraph" w:customStyle="1" w:styleId="Comment">
    <w:name w:val="Comment"/>
    <w:basedOn w:val="StandardAlt"/>
    <w:rsid w:val="007C6C51"/>
    <w:pPr>
      <w:tabs>
        <w:tab w:val="left" w:pos="284"/>
      </w:tabs>
    </w:pPr>
  </w:style>
  <w:style w:type="paragraph" w:customStyle="1" w:styleId="CommentAlt">
    <w:name w:val="CommentAlt"/>
    <w:basedOn w:val="Standard"/>
    <w:rsid w:val="00C41E8C"/>
    <w:pPr>
      <w:spacing w:before="240" w:after="240"/>
      <w:jc w:val="center"/>
    </w:pPr>
  </w:style>
  <w:style w:type="paragraph" w:customStyle="1" w:styleId="List2">
    <w:name w:val="List2"/>
    <w:basedOn w:val="List1"/>
    <w:rsid w:val="003A5721"/>
    <w:pPr>
      <w:ind w:left="709" w:hanging="284"/>
    </w:pPr>
  </w:style>
  <w:style w:type="paragraph" w:customStyle="1" w:styleId="BlockCommentAlt">
    <w:name w:val="BlockCommentAlt"/>
    <w:basedOn w:val="Standard"/>
    <w:rsid w:val="00C41E8C"/>
    <w:pPr>
      <w:tabs>
        <w:tab w:val="left" w:pos="426"/>
        <w:tab w:val="left" w:pos="4820"/>
      </w:tabs>
      <w:spacing w:before="360"/>
    </w:pPr>
  </w:style>
  <w:style w:type="paragraph" w:customStyle="1" w:styleId="BlockComment">
    <w:name w:val="BlockComment"/>
    <w:basedOn w:val="Standard"/>
    <w:rsid w:val="00544259"/>
    <w:pPr>
      <w:tabs>
        <w:tab w:val="left" w:pos="426"/>
        <w:tab w:val="left" w:pos="4820"/>
      </w:tabs>
      <w:spacing w:before="1000" w:line="276" w:lineRule="auto"/>
    </w:pPr>
  </w:style>
  <w:style w:type="paragraph" w:customStyle="1" w:styleId="TableTitle">
    <w:name w:val="TableTitle"/>
    <w:basedOn w:val="Standard"/>
    <w:next w:val="Standard"/>
    <w:rsid w:val="00C41E8C"/>
    <w:pPr>
      <w:keepNext/>
      <w:suppressAutoHyphens/>
      <w:spacing w:before="360" w:after="120"/>
      <w:jc w:val="left"/>
    </w:pPr>
    <w:rPr>
      <w:b/>
      <w:sz w:val="22"/>
      <w:szCs w:val="18"/>
    </w:rPr>
  </w:style>
  <w:style w:type="paragraph" w:customStyle="1" w:styleId="BlockCommentSubtitle">
    <w:name w:val="BlockCommentSubtitle"/>
    <w:basedOn w:val="Standard"/>
    <w:next w:val="BlockComment"/>
    <w:rsid w:val="000143FD"/>
    <w:pPr>
      <w:spacing w:before="120" w:after="120"/>
      <w:ind w:left="340"/>
      <w:jc w:val="left"/>
    </w:pPr>
    <w:rPr>
      <w:rFonts w:ascii="Times New Roman" w:hAnsi="Times New Roman"/>
      <w:sz w:val="20"/>
    </w:rPr>
  </w:style>
  <w:style w:type="paragraph" w:customStyle="1" w:styleId="MainTitle3">
    <w:name w:val="MainTitle3"/>
    <w:basedOn w:val="Standard"/>
    <w:next w:val="Standard"/>
    <w:rsid w:val="0044294F"/>
    <w:pPr>
      <w:keepNext/>
      <w:suppressAutoHyphens/>
      <w:spacing w:before="480" w:after="240"/>
      <w:jc w:val="center"/>
      <w:outlineLvl w:val="2"/>
    </w:pPr>
    <w:rPr>
      <w:b/>
      <w:sz w:val="32"/>
      <w:szCs w:val="32"/>
    </w:rPr>
  </w:style>
  <w:style w:type="table" w:styleId="Tabellenraster">
    <w:name w:val="Table Grid"/>
    <w:basedOn w:val="NormaleTabelle"/>
    <w:uiPriority w:val="39"/>
    <w:rsid w:val="00726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cformer_bookformer\Vorlagen\docformer%20Vorlagen\in%20MS%20Office%20Word%20angeheftet\HB_GmBH-R_Statuten_Artikel.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6EAD-0DD2-45BB-A120-37A76A2D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HB_GmBH-R_Statuten_Artikel</Template>
  <TotalTime>0</TotalTime>
  <Pages>8</Pages>
  <Words>1811</Words>
  <Characters>12955</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dcterms:created xsi:type="dcterms:W3CDTF">2019-10-10T16:16:00Z</dcterms:created>
  <dcterms:modified xsi:type="dcterms:W3CDTF">2019-11-01T14:09:00Z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