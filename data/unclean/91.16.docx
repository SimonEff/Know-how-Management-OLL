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E20" w:rsidRPr="009B47D1" w:rsidRDefault="00E40526" w:rsidP="00380D19">
      <w:pPr>
        <w:pStyle w:val="CommentTitle3"/>
      </w:pPr>
      <w:r w:rsidRPr="00E40526">
        <w:t>Kapitalerhöhungsbericht</w:t>
      </w:r>
    </w:p>
    <w:p w:rsidR="00236188" w:rsidRDefault="00E40526" w:rsidP="00380D19">
      <w:pPr>
        <w:pStyle w:val="CommentTitle3"/>
        <w:rPr>
          <w:color w:val="0000FF"/>
        </w:rPr>
      </w:pPr>
      <w:r w:rsidRPr="00E40526">
        <w:t>der Geschäftsführer der</w:t>
      </w:r>
      <w:r w:rsidR="00236188">
        <w:t xml:space="preserve"> </w:t>
      </w:r>
      <w:r w:rsidR="00A60AD3" w:rsidRPr="00A60AD3">
        <w:rPr>
          <w:color w:val="0000FF"/>
        </w:rPr>
        <w:t>[Gesellschaft]</w:t>
      </w:r>
      <w:r w:rsidR="00236188">
        <w:rPr>
          <w:color w:val="0000FF"/>
        </w:rPr>
        <w:t xml:space="preserve"> </w:t>
      </w:r>
      <w:r w:rsidRPr="00E40526">
        <w:t>GmbH mit Sitz in</w:t>
      </w:r>
      <w:r w:rsidR="00236188">
        <w:t xml:space="preserve"> </w:t>
      </w:r>
      <w:r w:rsidR="00A60AD3" w:rsidRPr="00A60AD3">
        <w:rPr>
          <w:color w:val="0000FF"/>
        </w:rPr>
        <w:t>[Ort]</w:t>
      </w:r>
    </w:p>
    <w:p w:rsidR="003A3E20" w:rsidRPr="000C505C" w:rsidRDefault="003A3E20" w:rsidP="000C505C">
      <w:pPr>
        <w:pStyle w:val="Comment"/>
      </w:pPr>
      <w:r>
        <w:t>Unter Bezugnahme auf den am</w:t>
      </w:r>
      <w:r w:rsidR="00236188">
        <w:t xml:space="preserve"> </w:t>
      </w:r>
      <w:r w:rsidR="00A60AD3" w:rsidRPr="00A60AD3">
        <w:rPr>
          <w:color w:val="0000FF"/>
        </w:rPr>
        <w:t>[Datum]</w:t>
      </w:r>
      <w:r w:rsidR="00236188">
        <w:rPr>
          <w:color w:val="0000FF"/>
        </w:rPr>
        <w:t xml:space="preserve"> </w:t>
      </w:r>
      <w:r>
        <w:t>gefassten Gesellschafterversammlungsbeschluss über die Kapitalerhöhung der</w:t>
      </w:r>
      <w:r w:rsidR="00236188">
        <w:t xml:space="preserve"> </w:t>
      </w:r>
      <w:r w:rsidR="00A60AD3" w:rsidRPr="00A60AD3">
        <w:rPr>
          <w:color w:val="0000FF"/>
        </w:rPr>
        <w:t>[Gesellschaft]</w:t>
      </w:r>
      <w:r w:rsidR="00236188">
        <w:rPr>
          <w:color w:val="0000FF"/>
        </w:rPr>
        <w:t xml:space="preserve"> </w:t>
      </w:r>
      <w:r>
        <w:t>GmbH mit Sitz in</w:t>
      </w:r>
      <w:r w:rsidR="00236188">
        <w:t xml:space="preserve"> </w:t>
      </w:r>
      <w:r w:rsidR="00A60AD3" w:rsidRPr="00A60AD3">
        <w:rPr>
          <w:color w:val="0000FF"/>
        </w:rPr>
        <w:t>[Ort]</w:t>
      </w:r>
      <w:r w:rsidR="00236188">
        <w:rPr>
          <w:color w:val="0000FF"/>
        </w:rPr>
        <w:t xml:space="preserve">, </w:t>
      </w:r>
      <w:r>
        <w:t>wird im Sinne von Art. 781 Abs. 5 Ziff. 4 OR i.V.m. Art. 652e OR zur Kapitalerhöhung von CHF</w:t>
      </w:r>
      <w:r w:rsidR="00236188">
        <w:t xml:space="preserve"> </w:t>
      </w:r>
      <w:r w:rsidR="00A60AD3" w:rsidRPr="00A60AD3">
        <w:rPr>
          <w:color w:val="0000FF"/>
        </w:rPr>
        <w:t>[ursprünglicher Betrag]</w:t>
      </w:r>
      <w:r w:rsidR="00236188">
        <w:rPr>
          <w:color w:val="0000FF"/>
        </w:rPr>
        <w:t xml:space="preserve"> </w:t>
      </w:r>
      <w:r>
        <w:t>auf neu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236188">
        <w:rPr>
          <w:color w:val="0000FF"/>
        </w:rPr>
        <w:t xml:space="preserve"> </w:t>
      </w:r>
      <w:r>
        <w:t>folgender Bericht erstellt:</w:t>
      </w:r>
    </w:p>
    <w:p w:rsidR="003A3E20" w:rsidRPr="009B47D1" w:rsidRDefault="003A3E20" w:rsidP="00F15C78">
      <w:pPr>
        <w:pStyle w:val="List1"/>
      </w:pPr>
      <w:r w:rsidRPr="009B47D1">
        <w:t>1.</w:t>
      </w:r>
      <w:r w:rsidRPr="009B47D1">
        <w:tab/>
        <w:t>Der Gesellschafterversammlungsbeschluss vom</w:t>
      </w:r>
      <w:r w:rsidR="00236188">
        <w:t xml:space="preserve"> </w:t>
      </w:r>
      <w:r w:rsidR="00A60AD3" w:rsidRPr="00A60AD3">
        <w:rPr>
          <w:color w:val="0000FF"/>
        </w:rPr>
        <w:t>[Datum]</w:t>
      </w:r>
      <w:r w:rsidR="00236188">
        <w:rPr>
          <w:color w:val="0000FF"/>
        </w:rPr>
        <w:t xml:space="preserve"> </w:t>
      </w:r>
      <w:r w:rsidRPr="009B47D1">
        <w:t>über eine Kapitalerhöhung wurde vorbehaltslos eingehalten.</w:t>
      </w:r>
    </w:p>
    <w:p w:rsidR="003A3E20" w:rsidRPr="009B47D1" w:rsidRDefault="003A3E20" w:rsidP="00F15C78">
      <w:pPr>
        <w:pStyle w:val="List1"/>
      </w:pPr>
      <w:r w:rsidRPr="009B47D1">
        <w:t>2.</w:t>
      </w:r>
      <w:r w:rsidR="00380D19">
        <w:t> </w:t>
      </w:r>
      <w:r w:rsidRPr="009B47D1">
        <w:t>a)</w:t>
      </w:r>
      <w:r w:rsidRPr="009B47D1">
        <w:tab/>
        <w:t>Die Geschäftsführung bestätigt hiermit die freie Verwendbarkeit von Eigenkapital aus freien Reserven in Höhe von CHF</w:t>
      </w:r>
      <w:r w:rsidR="00236188">
        <w:t xml:space="preserve"> </w:t>
      </w:r>
      <w:r w:rsidR="00A60AD3" w:rsidRPr="00A60AD3">
        <w:rPr>
          <w:color w:val="0000FF"/>
        </w:rPr>
        <w:t>[Betrag freie Reserven]</w:t>
      </w:r>
      <w:r w:rsidR="00236188">
        <w:rPr>
          <w:color w:val="0000FF"/>
        </w:rPr>
        <w:t>.</w:t>
      </w:r>
      <w:r w:rsidRPr="009B47D1">
        <w:t xml:space="preserve"> Diese freien Reserven sind unbestritten und durch die von der Gesellschafterversammlung am</w:t>
      </w:r>
      <w:r w:rsidR="00236188">
        <w:t xml:space="preserve"> </w:t>
      </w:r>
      <w:r w:rsidR="00A60AD3" w:rsidRPr="00A60AD3">
        <w:rPr>
          <w:color w:val="0000FF"/>
        </w:rPr>
        <w:t>[Datum]</w:t>
      </w:r>
      <w:r w:rsidR="00236188">
        <w:rPr>
          <w:color w:val="0000FF"/>
        </w:rPr>
        <w:t xml:space="preserve"> </w:t>
      </w:r>
      <w:r w:rsidRPr="009B47D1">
        <w:t>genehmigte Bilanz per</w:t>
      </w:r>
      <w:r w:rsidR="00236188">
        <w:t xml:space="preserve"> </w:t>
      </w:r>
      <w:r w:rsidR="00A60AD3" w:rsidRPr="00A60AD3">
        <w:rPr>
          <w:color w:val="0000FF"/>
        </w:rPr>
        <w:t>[Datum]</w:t>
      </w:r>
      <w:r w:rsidR="00236188">
        <w:rPr>
          <w:color w:val="0000FF"/>
        </w:rPr>
        <w:t xml:space="preserve"> </w:t>
      </w:r>
      <w:r w:rsidRPr="009B47D1">
        <w:t>ausgewiesen (Variante Zwischenbilanz: …und durch die revidierte Zwischenbilanz per</w:t>
      </w:r>
      <w:r w:rsidR="00236188">
        <w:t xml:space="preserve"> </w:t>
      </w:r>
      <w:r w:rsidR="00A60AD3" w:rsidRPr="00A60AD3">
        <w:rPr>
          <w:color w:val="0000FF"/>
        </w:rPr>
        <w:t>[Datum]</w:t>
      </w:r>
      <w:r w:rsidR="00236188">
        <w:rPr>
          <w:color w:val="0000FF"/>
        </w:rPr>
        <w:t xml:space="preserve"> </w:t>
      </w:r>
      <w:r w:rsidRPr="009B47D1">
        <w:t>ausgewiesen).</w:t>
      </w:r>
    </w:p>
    <w:p w:rsidR="003A3E20" w:rsidRPr="009B47D1" w:rsidRDefault="003A3E20" w:rsidP="00F15C78">
      <w:pPr>
        <w:pStyle w:val="List1"/>
      </w:pPr>
      <w:r w:rsidRPr="009B47D1">
        <w:t>2.</w:t>
      </w:r>
      <w:r w:rsidR="00380D19">
        <w:t> </w:t>
      </w:r>
      <w:r w:rsidRPr="009B47D1">
        <w:t>b)</w:t>
      </w:r>
      <w:r w:rsidRPr="009B47D1">
        <w:tab/>
        <w:t>Die neu geschaffenen</w:t>
      </w:r>
      <w:r w:rsidR="00236188">
        <w:t xml:space="preserve"> </w:t>
      </w:r>
      <w:r w:rsidR="00A60AD3" w:rsidRPr="00A60AD3">
        <w:rPr>
          <w:color w:val="0000FF"/>
        </w:rPr>
        <w:t>[Anzahl]</w:t>
      </w:r>
      <w:r w:rsidR="00236188">
        <w:rPr>
          <w:color w:val="0000FF"/>
        </w:rPr>
        <w:t xml:space="preserve"> </w:t>
      </w:r>
      <w:r w:rsidR="00A60AD3" w:rsidRPr="00A60AD3">
        <w:rPr>
          <w:color w:val="0000FF"/>
        </w:rPr>
        <w:t>[Art]</w:t>
      </w:r>
      <w:r w:rsidR="00336D2F" w:rsidRPr="009B47D1">
        <w:t>-</w:t>
      </w:r>
      <w:r w:rsidRPr="009B47D1">
        <w:t>Stammanteile zum Nennwert von je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236188">
        <w:rPr>
          <w:color w:val="0000FF"/>
        </w:rPr>
        <w:t xml:space="preserve"> </w:t>
      </w:r>
      <w:r w:rsidRPr="009B47D1">
        <w:t>und Ausgabebetrag von je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236188">
        <w:rPr>
          <w:color w:val="0000FF"/>
        </w:rPr>
        <w:t xml:space="preserve"> </w:t>
      </w:r>
      <w:r w:rsidRPr="009B47D1">
        <w:t>werden vollständig durch Umwandlung vom frei verfügbaren Eigenkapital liberiert.</w:t>
      </w:r>
    </w:p>
    <w:p w:rsidR="003A3E20" w:rsidRPr="009B47D1" w:rsidRDefault="003A3E20" w:rsidP="00F15C78">
      <w:pPr>
        <w:pStyle w:val="List1"/>
      </w:pPr>
      <w:r w:rsidRPr="009B47D1">
        <w:t>3.</w:t>
      </w:r>
      <w:r w:rsidRPr="009B47D1">
        <w:tab/>
        <w:t>Das Bezugsrecht der Gesellschafter wurde weder eingeschränkt noch aufgehoben.</w:t>
      </w:r>
    </w:p>
    <w:p w:rsidR="003A3E20" w:rsidRPr="009B47D1" w:rsidRDefault="003A3E20" w:rsidP="00F15C78">
      <w:pPr>
        <w:pStyle w:val="List1"/>
      </w:pPr>
      <w:r w:rsidRPr="009B47D1">
        <w:t>4.</w:t>
      </w:r>
      <w:r w:rsidRPr="009B47D1">
        <w:tab/>
        <w:t>Alle bisherigen Gesellschafter haben ihre Bezugsrechte vollständig ausgeübt.</w:t>
      </w:r>
    </w:p>
    <w:p w:rsidR="00236188" w:rsidRDefault="003A3E20" w:rsidP="00F15C78">
      <w:pPr>
        <w:pStyle w:val="List1"/>
      </w:pPr>
      <w:r w:rsidRPr="009B47D1">
        <w:t>5.</w:t>
      </w:r>
      <w:r w:rsidRPr="009B47D1">
        <w:tab/>
        <w:t>Die Gesellschaft hat weder Gesellschaftern noch anderen Personen besondere Vorteile gewährt oder zugesichert.</w:t>
      </w:r>
    </w:p>
    <w:p w:rsidR="00236188" w:rsidRDefault="00A60AD3" w:rsidP="00380D19">
      <w:pPr>
        <w:pStyle w:val="BlockCommentAlt"/>
        <w:rPr>
          <w:color w:val="0000FF"/>
        </w:rPr>
      </w:pPr>
      <w:r w:rsidRPr="00A60AD3">
        <w:rPr>
          <w:color w:val="0000FF"/>
        </w:rPr>
        <w:t>[Ort]</w:t>
      </w:r>
      <w:r w:rsidR="00236188">
        <w:rPr>
          <w:color w:val="0000FF"/>
        </w:rPr>
        <w:t xml:space="preserve">, </w:t>
      </w:r>
      <w:r w:rsidRPr="00A60AD3">
        <w:rPr>
          <w:color w:val="0000FF"/>
        </w:rPr>
        <w:t>[Datum]</w:t>
      </w:r>
    </w:p>
    <w:p w:rsidR="00236188" w:rsidRDefault="003A3E20" w:rsidP="00380D19">
      <w:pPr>
        <w:pStyle w:val="BlockCommentAlt"/>
      </w:pPr>
      <w:r>
        <w:t>Für die Geschäftsführung:</w:t>
      </w:r>
    </w:p>
    <w:p w:rsidR="00236188" w:rsidRDefault="00A60AD3" w:rsidP="00380D19">
      <w:pPr>
        <w:pStyle w:val="BlockComment"/>
        <w:rPr>
          <w:color w:val="0000FF"/>
        </w:rPr>
      </w:pPr>
      <w:r w:rsidRPr="00A60AD3">
        <w:rPr>
          <w:color w:val="0000FF"/>
        </w:rPr>
        <w:t>[Name]</w:t>
      </w:r>
      <w:bookmarkStart w:id="0" w:name="_GoBack"/>
      <w:bookmarkEnd w:id="0"/>
    </w:p>
    <w:sectPr w:rsidR="00236188" w:rsidSect="002A4134">
      <w:type w:val="continuous"/>
      <w:pgSz w:w="11906" w:h="16838" w:code="9"/>
      <w:pgMar w:top="1134" w:right="1134" w:bottom="1134" w:left="1134" w:header="0" w:footer="0" w:gutter="0"/>
      <w:pgBorders w:zOrder="back" w:offsetFrom="page">
        <w:top w:val="none" w:sz="0" w:space="31" w:color="auto"/>
        <w:left w:val="none" w:sz="0" w:space="31" w:color="auto"/>
        <w:bottom w:val="none" w:sz="0" w:space="31" w:color="auto"/>
        <w:right w:val="none" w:sz="0" w:space="31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477905A"/>
    <w:multiLevelType w:val="multilevel"/>
    <w:tmpl w:val="E4779059"/>
    <w:name w:val="list-46192631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E4779064"/>
    <w:multiLevelType w:val="multilevel"/>
    <w:tmpl w:val="E4779063"/>
    <w:name w:val="list-46192630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E47790A9"/>
    <w:multiLevelType w:val="multilevel"/>
    <w:tmpl w:val="E47790A8"/>
    <w:name w:val="list-46192623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E47790B3"/>
    <w:multiLevelType w:val="multilevel"/>
    <w:tmpl w:val="E47790B2"/>
    <w:name w:val="list-46192622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E4779134"/>
    <w:multiLevelType w:val="multilevel"/>
    <w:tmpl w:val="E4779133"/>
    <w:name w:val="list-46192609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E477913E"/>
    <w:multiLevelType w:val="multilevel"/>
    <w:tmpl w:val="E477913D"/>
    <w:name w:val="list-46192608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E477920E"/>
    <w:multiLevelType w:val="multilevel"/>
    <w:tmpl w:val="E477920D"/>
    <w:name w:val="list-46192587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E4779218"/>
    <w:multiLevelType w:val="multilevel"/>
    <w:tmpl w:val="E4779217"/>
    <w:name w:val="list-46192586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E47794E8"/>
    <w:multiLevelType w:val="multilevel"/>
    <w:tmpl w:val="E47794E7"/>
    <w:name w:val="list-46192514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E47794F2"/>
    <w:multiLevelType w:val="multilevel"/>
    <w:tmpl w:val="E47794F1"/>
    <w:name w:val="list-46192513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E477969C"/>
    <w:multiLevelType w:val="multilevel"/>
    <w:tmpl w:val="E477969B"/>
    <w:name w:val="list-46192470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E47796A6"/>
    <w:multiLevelType w:val="multilevel"/>
    <w:tmpl w:val="E47796A5"/>
    <w:name w:val="list-46192469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E47796EB"/>
    <w:multiLevelType w:val="multilevel"/>
    <w:tmpl w:val="E47796EA"/>
    <w:name w:val="list-46192462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E47796F5"/>
    <w:multiLevelType w:val="multilevel"/>
    <w:tmpl w:val="E47796F4"/>
    <w:name w:val="list-46192461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E47797C2"/>
    <w:multiLevelType w:val="multilevel"/>
    <w:tmpl w:val="E47797C1"/>
    <w:name w:val="list-4619244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E47797CC"/>
    <w:multiLevelType w:val="multilevel"/>
    <w:tmpl w:val="E47797CB"/>
    <w:name w:val="list-4619244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E4779976"/>
    <w:multiLevelType w:val="multilevel"/>
    <w:tmpl w:val="E4779975"/>
    <w:name w:val="list-4619239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E4779980"/>
    <w:multiLevelType w:val="multilevel"/>
    <w:tmpl w:val="E477997F"/>
    <w:name w:val="list-4619239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E4779A50"/>
    <w:multiLevelType w:val="multilevel"/>
    <w:tmpl w:val="E4779A4F"/>
    <w:name w:val="list-46192376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E4779A5A"/>
    <w:multiLevelType w:val="multilevel"/>
    <w:tmpl w:val="E4779A59"/>
    <w:name w:val="list-46192375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E4779B2A"/>
    <w:multiLevelType w:val="multilevel"/>
    <w:tmpl w:val="E4779B29"/>
    <w:name w:val="list-46192354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E4779B34"/>
    <w:multiLevelType w:val="multilevel"/>
    <w:tmpl w:val="E4779B33"/>
    <w:name w:val="list-46192353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E4779C04"/>
    <w:multiLevelType w:val="multilevel"/>
    <w:tmpl w:val="E4779C03"/>
    <w:name w:val="list-46192332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E4779C0E"/>
    <w:multiLevelType w:val="multilevel"/>
    <w:tmpl w:val="E4779C0D"/>
    <w:name w:val="list-46192331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E4782C0E"/>
    <w:multiLevelType w:val="multilevel"/>
    <w:tmpl w:val="E4782C0D"/>
    <w:name w:val="list-46188645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E4782C18"/>
    <w:multiLevelType w:val="multilevel"/>
    <w:tmpl w:val="E4782C17"/>
    <w:name w:val="list-46188644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E4782C35"/>
    <w:multiLevelType w:val="multilevel"/>
    <w:tmpl w:val="E4782C34"/>
    <w:name w:val="list-461886411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E4782C8F"/>
    <w:multiLevelType w:val="multilevel"/>
    <w:tmpl w:val="E4782C8E"/>
    <w:name w:val="list-461886321"/>
    <w:lvl w:ilvl="0">
      <w:start w:val="1"/>
      <w:numFmt w:val="decimal"/>
      <w:lvlText w:val="%1"/>
      <w:lvlJc w:val="right"/>
    </w:lvl>
    <w:lvl w:ilvl="1">
      <w:start w:val="1"/>
      <w:numFmt w:val="decimal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E4782DF0"/>
    <w:multiLevelType w:val="multilevel"/>
    <w:tmpl w:val="E4782DEF"/>
    <w:name w:val="list-46188596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E4784EA6"/>
    <w:multiLevelType w:val="multilevel"/>
    <w:tmpl w:val="E4784EA5"/>
    <w:name w:val="list-46187759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E4784EB0"/>
    <w:multiLevelType w:val="multilevel"/>
    <w:tmpl w:val="E4784EAF"/>
    <w:name w:val="list-46187758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E47FCE5A"/>
    <w:multiLevelType w:val="multilevel"/>
    <w:tmpl w:val="E47FCE59"/>
    <w:name w:val="list-46138615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E47FCE64"/>
    <w:multiLevelType w:val="multilevel"/>
    <w:tmpl w:val="E47FCE63"/>
    <w:name w:val="list-46138614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E47FD6DE"/>
    <w:multiLevelType w:val="multilevel"/>
    <w:tmpl w:val="E47FD6DD"/>
    <w:name w:val="list-46138397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E47FD6FC"/>
    <w:multiLevelType w:val="multilevel"/>
    <w:tmpl w:val="E47FD6FB"/>
    <w:name w:val="list-46138394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E47FD706"/>
    <w:multiLevelType w:val="multilevel"/>
    <w:tmpl w:val="E47FD705"/>
    <w:name w:val="list-46138393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E47FD77D"/>
    <w:multiLevelType w:val="multilevel"/>
    <w:tmpl w:val="E47FD77C"/>
    <w:name w:val="list-4613838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E47FD787"/>
    <w:multiLevelType w:val="multilevel"/>
    <w:tmpl w:val="E47FD786"/>
    <w:name w:val="list-4613838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E47FDAC4"/>
    <w:multiLevelType w:val="multilevel"/>
    <w:tmpl w:val="E47FDAC3"/>
    <w:name w:val="list-461382972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E47FDAE2"/>
    <w:multiLevelType w:val="multilevel"/>
    <w:tmpl w:val="E47FDAE1"/>
    <w:name w:val="list-46138294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E47FDAEC"/>
    <w:multiLevelType w:val="multilevel"/>
    <w:tmpl w:val="E47FDAEB"/>
    <w:name w:val="list-46138293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E47FDB63"/>
    <w:multiLevelType w:val="multilevel"/>
    <w:tmpl w:val="E47FDB62"/>
    <w:name w:val="list-46138281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E480DC5A"/>
    <w:multiLevelType w:val="multilevel"/>
    <w:tmpl w:val="E480DC59"/>
    <w:name w:val="list-46131703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E480DC64"/>
    <w:multiLevelType w:val="multilevel"/>
    <w:tmpl w:val="E480DC63"/>
    <w:name w:val="list-46131702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" w15:restartNumberingAfterBreak="0">
    <w:nsid w:val="E480DCA9"/>
    <w:multiLevelType w:val="multilevel"/>
    <w:tmpl w:val="E480DCA8"/>
    <w:name w:val="list-46131695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" w15:restartNumberingAfterBreak="0">
    <w:nsid w:val="E480DCB3"/>
    <w:multiLevelType w:val="multilevel"/>
    <w:tmpl w:val="E480DCB2"/>
    <w:name w:val="list-46131694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" w15:restartNumberingAfterBreak="0">
    <w:nsid w:val="E480DF34"/>
    <w:multiLevelType w:val="multilevel"/>
    <w:tmpl w:val="E480DF33"/>
    <w:name w:val="list-46131630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" w15:restartNumberingAfterBreak="0">
    <w:nsid w:val="E480DF3E"/>
    <w:multiLevelType w:val="multilevel"/>
    <w:tmpl w:val="E480DF3D"/>
    <w:name w:val="list-46131629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" w15:restartNumberingAfterBreak="0">
    <w:nsid w:val="E480DF83"/>
    <w:multiLevelType w:val="multilevel"/>
    <w:tmpl w:val="E480DF82"/>
    <w:name w:val="list-46131622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9" w15:restartNumberingAfterBreak="0">
    <w:nsid w:val="E480DF8D"/>
    <w:multiLevelType w:val="multilevel"/>
    <w:tmpl w:val="E480DF8C"/>
    <w:name w:val="list-46131621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E480E00E"/>
    <w:multiLevelType w:val="multilevel"/>
    <w:tmpl w:val="E480E00D"/>
    <w:name w:val="list-4613160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1" w15:restartNumberingAfterBreak="0">
    <w:nsid w:val="E480E018"/>
    <w:multiLevelType w:val="multilevel"/>
    <w:tmpl w:val="E480E017"/>
    <w:name w:val="list-4613160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2" w15:restartNumberingAfterBreak="0">
    <w:nsid w:val="E480E2E8"/>
    <w:multiLevelType w:val="multilevel"/>
    <w:tmpl w:val="E480E2E7"/>
    <w:name w:val="list-4613153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3" w15:restartNumberingAfterBreak="0">
    <w:nsid w:val="E480E2F2"/>
    <w:multiLevelType w:val="multilevel"/>
    <w:tmpl w:val="E480E2F1"/>
    <w:name w:val="list-4613153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4" w15:restartNumberingAfterBreak="0">
    <w:nsid w:val="E480E3C2"/>
    <w:multiLevelType w:val="multilevel"/>
    <w:tmpl w:val="E480E3C1"/>
    <w:name w:val="list-46131513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5" w15:restartNumberingAfterBreak="0">
    <w:nsid w:val="E480E3CC"/>
    <w:multiLevelType w:val="multilevel"/>
    <w:tmpl w:val="E480E3CB"/>
    <w:name w:val="list-46131512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6" w15:restartNumberingAfterBreak="0">
    <w:nsid w:val="E480E49C"/>
    <w:multiLevelType w:val="multilevel"/>
    <w:tmpl w:val="E480E49B"/>
    <w:name w:val="list-46131491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7" w15:restartNumberingAfterBreak="0">
    <w:nsid w:val="E480E4A6"/>
    <w:multiLevelType w:val="multilevel"/>
    <w:tmpl w:val="E480E4A5"/>
    <w:name w:val="list-46131490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8" w15:restartNumberingAfterBreak="0">
    <w:nsid w:val="E480E4EB"/>
    <w:multiLevelType w:val="multilevel"/>
    <w:tmpl w:val="E480E4EA"/>
    <w:name w:val="list-461314837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9" w15:restartNumberingAfterBreak="0">
    <w:nsid w:val="E480E4F5"/>
    <w:multiLevelType w:val="multilevel"/>
    <w:tmpl w:val="E480E4F4"/>
    <w:name w:val="list-46131482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0" w15:restartNumberingAfterBreak="0">
    <w:nsid w:val="E480E776"/>
    <w:multiLevelType w:val="multilevel"/>
    <w:tmpl w:val="E480E775"/>
    <w:name w:val="list-46131418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1" w15:restartNumberingAfterBreak="0">
    <w:nsid w:val="E480E780"/>
    <w:multiLevelType w:val="multilevel"/>
    <w:tmpl w:val="E480E77F"/>
    <w:name w:val="list-46131417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2" w15:restartNumberingAfterBreak="0">
    <w:nsid w:val="E480E850"/>
    <w:multiLevelType w:val="multilevel"/>
    <w:tmpl w:val="E480E84F"/>
    <w:name w:val="list-46131396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3" w15:restartNumberingAfterBreak="0">
    <w:nsid w:val="E480E85A"/>
    <w:multiLevelType w:val="multilevel"/>
    <w:tmpl w:val="E480E859"/>
    <w:name w:val="list-46131395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4" w15:restartNumberingAfterBreak="0">
    <w:nsid w:val="E480E89F"/>
    <w:multiLevelType w:val="multilevel"/>
    <w:tmpl w:val="E480E89E"/>
    <w:name w:val="list-46131388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5" w15:restartNumberingAfterBreak="0">
    <w:nsid w:val="E480E8A9"/>
    <w:multiLevelType w:val="multilevel"/>
    <w:tmpl w:val="E480E8A8"/>
    <w:name w:val="list-46131387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6" w15:restartNumberingAfterBreak="0">
    <w:nsid w:val="E480EA0E"/>
    <w:multiLevelType w:val="multilevel"/>
    <w:tmpl w:val="E480EA0D"/>
    <w:name w:val="list-46131352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7" w15:restartNumberingAfterBreak="0">
    <w:nsid w:val="E480EA18"/>
    <w:multiLevelType w:val="multilevel"/>
    <w:tmpl w:val="E480EA17"/>
    <w:name w:val="list-46131351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8" w15:restartNumberingAfterBreak="0">
    <w:nsid w:val="E480EA8F"/>
    <w:multiLevelType w:val="multilevel"/>
    <w:tmpl w:val="E480EA8E"/>
    <w:name w:val="list-46131339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9" w15:restartNumberingAfterBreak="0">
    <w:nsid w:val="E480EB0C"/>
    <w:multiLevelType w:val="multilevel"/>
    <w:tmpl w:val="E480EB0B"/>
    <w:name w:val="list-461313268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0" w15:restartNumberingAfterBreak="0">
    <w:nsid w:val="E480EB2A"/>
    <w:multiLevelType w:val="multilevel"/>
    <w:tmpl w:val="E480EB29"/>
    <w:name w:val="list-46131323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1" w15:restartNumberingAfterBreak="0">
    <w:nsid w:val="E480EB34"/>
    <w:multiLevelType w:val="multilevel"/>
    <w:tmpl w:val="E480EB33"/>
    <w:name w:val="list-46131322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2" w15:restartNumberingAfterBreak="0">
    <w:nsid w:val="E480EBAB"/>
    <w:multiLevelType w:val="multilevel"/>
    <w:tmpl w:val="E480EBAA"/>
    <w:name w:val="list-46131310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3" w15:restartNumberingAfterBreak="0">
    <w:nsid w:val="E480EBF0"/>
    <w:multiLevelType w:val="multilevel"/>
    <w:tmpl w:val="E480EBEF"/>
    <w:name w:val="list-461313040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4" w15:restartNumberingAfterBreak="0">
    <w:nsid w:val="E480ECF2"/>
    <w:multiLevelType w:val="multilevel"/>
    <w:tmpl w:val="E480ECF1"/>
    <w:name w:val="list-4613127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5" w15:restartNumberingAfterBreak="0">
    <w:nsid w:val="E480ECFC"/>
    <w:multiLevelType w:val="multilevel"/>
    <w:tmpl w:val="E480ECFB"/>
    <w:name w:val="list-4613127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6" w15:restartNumberingAfterBreak="0">
    <w:nsid w:val="E480EE4D"/>
    <w:multiLevelType w:val="multilevel"/>
    <w:tmpl w:val="E480EE4C"/>
    <w:name w:val="list-46131243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7" w15:restartNumberingAfterBreak="0">
    <w:nsid w:val="E480EE57"/>
    <w:multiLevelType w:val="multilevel"/>
    <w:tmpl w:val="E480EE56"/>
    <w:name w:val="list-46131242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8" w15:restartNumberingAfterBreak="0">
    <w:nsid w:val="E480EFCC"/>
    <w:multiLevelType w:val="multilevel"/>
    <w:tmpl w:val="E480EFCB"/>
    <w:name w:val="list-4613120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9" w15:restartNumberingAfterBreak="0">
    <w:nsid w:val="E480EFD6"/>
    <w:multiLevelType w:val="multilevel"/>
    <w:tmpl w:val="E480EFD5"/>
    <w:name w:val="list-4613120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0" w15:restartNumberingAfterBreak="0">
    <w:nsid w:val="E480EFF3"/>
    <w:multiLevelType w:val="multilevel"/>
    <w:tmpl w:val="E480EFF2"/>
    <w:name w:val="list-461312013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1" w15:restartNumberingAfterBreak="0">
    <w:nsid w:val="E480F0BA"/>
    <w:multiLevelType w:val="multilevel"/>
    <w:tmpl w:val="E480F0B9"/>
    <w:name w:val="list-4613118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2" w15:restartNumberingAfterBreak="0">
    <w:nsid w:val="E480F0C4"/>
    <w:multiLevelType w:val="multilevel"/>
    <w:tmpl w:val="E480F0C3"/>
    <w:name w:val="list-4613118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3" w15:restartNumberingAfterBreak="0">
    <w:nsid w:val="E480F0E1"/>
    <w:multiLevelType w:val="multilevel"/>
    <w:tmpl w:val="E480F0E0"/>
    <w:name w:val="list-461311775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4" w15:restartNumberingAfterBreak="0">
    <w:nsid w:val="E480F13B"/>
    <w:multiLevelType w:val="multilevel"/>
    <w:tmpl w:val="E480F13A"/>
    <w:name w:val="list-46131168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5" w15:restartNumberingAfterBreak="0">
    <w:nsid w:val="E480F145"/>
    <w:multiLevelType w:val="multilevel"/>
    <w:tmpl w:val="E480F144"/>
    <w:name w:val="list-46131167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6" w15:restartNumberingAfterBreak="0">
    <w:nsid w:val="E480F14F"/>
    <w:multiLevelType w:val="multilevel"/>
    <w:tmpl w:val="E480F14E"/>
    <w:name w:val="list-46131166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7" w15:restartNumberingAfterBreak="0">
    <w:nsid w:val="E480F159"/>
    <w:multiLevelType w:val="multilevel"/>
    <w:tmpl w:val="E480F158"/>
    <w:name w:val="list-46131165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8" w15:restartNumberingAfterBreak="0">
    <w:nsid w:val="E480F163"/>
    <w:multiLevelType w:val="multilevel"/>
    <w:tmpl w:val="E480F162"/>
    <w:name w:val="list-46131164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9" w15:restartNumberingAfterBreak="0">
    <w:nsid w:val="E480F16D"/>
    <w:multiLevelType w:val="multilevel"/>
    <w:tmpl w:val="E480F16C"/>
    <w:name w:val="list-46131163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0" w15:restartNumberingAfterBreak="0">
    <w:nsid w:val="E480F177"/>
    <w:multiLevelType w:val="multilevel"/>
    <w:tmpl w:val="E480F176"/>
    <w:name w:val="list-46131162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1" w15:restartNumberingAfterBreak="0">
    <w:nsid w:val="E480F2B4"/>
    <w:multiLevelType w:val="multilevel"/>
    <w:tmpl w:val="E480F2B3"/>
    <w:name w:val="list-46131130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2" w15:restartNumberingAfterBreak="0">
    <w:nsid w:val="E480F2BE"/>
    <w:multiLevelType w:val="multilevel"/>
    <w:tmpl w:val="E480F2BD"/>
    <w:name w:val="list-46131129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3" w15:restartNumberingAfterBreak="0">
    <w:nsid w:val="E480F3DA"/>
    <w:multiLevelType w:val="multilevel"/>
    <w:tmpl w:val="E480F3D9"/>
    <w:name w:val="list-4613110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4" w15:restartNumberingAfterBreak="0">
    <w:nsid w:val="E480F3E4"/>
    <w:multiLevelType w:val="multilevel"/>
    <w:tmpl w:val="E480F3E3"/>
    <w:name w:val="list-4613110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5" w15:restartNumberingAfterBreak="0">
    <w:nsid w:val="E480F58E"/>
    <w:multiLevelType w:val="multilevel"/>
    <w:tmpl w:val="E480F58D"/>
    <w:name w:val="list-4613105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6" w15:restartNumberingAfterBreak="0">
    <w:nsid w:val="E480F598"/>
    <w:multiLevelType w:val="multilevel"/>
    <w:tmpl w:val="E480F597"/>
    <w:name w:val="list-4613105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7" w15:restartNumberingAfterBreak="0">
    <w:nsid w:val="E480F668"/>
    <w:multiLevelType w:val="multilevel"/>
    <w:tmpl w:val="E480F667"/>
    <w:name w:val="list-46131036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8" w15:restartNumberingAfterBreak="0">
    <w:nsid w:val="E480F672"/>
    <w:multiLevelType w:val="multilevel"/>
    <w:tmpl w:val="E480F671"/>
    <w:name w:val="list-46131035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9" w15:restartNumberingAfterBreak="0">
    <w:nsid w:val="E480F81C"/>
    <w:multiLevelType w:val="multilevel"/>
    <w:tmpl w:val="E480F81B"/>
    <w:name w:val="list-46130992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0" w15:restartNumberingAfterBreak="0">
    <w:nsid w:val="E480F826"/>
    <w:multiLevelType w:val="multilevel"/>
    <w:tmpl w:val="E480F825"/>
    <w:name w:val="list-46130991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1" w15:restartNumberingAfterBreak="0">
    <w:nsid w:val="E480F942"/>
    <w:multiLevelType w:val="multilevel"/>
    <w:tmpl w:val="E480F941"/>
    <w:name w:val="list-46130963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2" w15:restartNumberingAfterBreak="0">
    <w:nsid w:val="E480F94C"/>
    <w:multiLevelType w:val="multilevel"/>
    <w:tmpl w:val="E480F94B"/>
    <w:name w:val="list-46130962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3" w15:restartNumberingAfterBreak="0">
    <w:nsid w:val="E480FAF6"/>
    <w:multiLevelType w:val="multilevel"/>
    <w:tmpl w:val="E480FAF5"/>
    <w:name w:val="list-46130919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4" w15:restartNumberingAfterBreak="0">
    <w:nsid w:val="E480FB00"/>
    <w:multiLevelType w:val="multilevel"/>
    <w:tmpl w:val="E480FAFF"/>
    <w:name w:val="list-46130918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5" w15:restartNumberingAfterBreak="0">
    <w:nsid w:val="E480FCAA"/>
    <w:multiLevelType w:val="multilevel"/>
    <w:tmpl w:val="E480FCA9"/>
    <w:name w:val="list-46130875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6" w15:restartNumberingAfterBreak="0">
    <w:nsid w:val="E480FCB4"/>
    <w:multiLevelType w:val="multilevel"/>
    <w:tmpl w:val="E480FCB3"/>
    <w:name w:val="list-46130874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7" w15:restartNumberingAfterBreak="0">
    <w:nsid w:val="E480FDD0"/>
    <w:multiLevelType w:val="multilevel"/>
    <w:tmpl w:val="E480FDCF"/>
    <w:name w:val="list-46130846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8" w15:restartNumberingAfterBreak="0">
    <w:nsid w:val="E480FDDA"/>
    <w:multiLevelType w:val="multilevel"/>
    <w:tmpl w:val="E480FDD9"/>
    <w:name w:val="list-46130845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9" w15:restartNumberingAfterBreak="0">
    <w:nsid w:val="E480FF84"/>
    <w:multiLevelType w:val="multilevel"/>
    <w:tmpl w:val="E480FF83"/>
    <w:name w:val="list-46130802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0" w15:restartNumberingAfterBreak="0">
    <w:nsid w:val="E480FF8E"/>
    <w:multiLevelType w:val="multilevel"/>
    <w:tmpl w:val="E480FF8D"/>
    <w:name w:val="list-46130801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1" w15:restartNumberingAfterBreak="0">
    <w:nsid w:val="E481078C"/>
    <w:multiLevelType w:val="multilevel"/>
    <w:tmpl w:val="E481078B"/>
    <w:name w:val="list-461305972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2" w15:restartNumberingAfterBreak="0">
    <w:nsid w:val="E48107AA"/>
    <w:multiLevelType w:val="multilevel"/>
    <w:tmpl w:val="E48107A9"/>
    <w:name w:val="list-46130594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3" w15:restartNumberingAfterBreak="0">
    <w:nsid w:val="E48107B4"/>
    <w:multiLevelType w:val="multilevel"/>
    <w:tmpl w:val="E48107B3"/>
    <w:name w:val="list-46130593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4" w15:restartNumberingAfterBreak="0">
    <w:nsid w:val="E4810884"/>
    <w:multiLevelType w:val="multilevel"/>
    <w:tmpl w:val="E4810883"/>
    <w:name w:val="list-461305724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5" w15:restartNumberingAfterBreak="0">
    <w:nsid w:val="E48108A2"/>
    <w:multiLevelType w:val="multilevel"/>
    <w:tmpl w:val="E48108A1"/>
    <w:name w:val="list-46130569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6" w15:restartNumberingAfterBreak="0">
    <w:nsid w:val="E48108AC"/>
    <w:multiLevelType w:val="multilevel"/>
    <w:tmpl w:val="E48108AB"/>
    <w:name w:val="list-46130568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7" w15:restartNumberingAfterBreak="0">
    <w:nsid w:val="E4810923"/>
    <w:multiLevelType w:val="multilevel"/>
    <w:tmpl w:val="E4810922"/>
    <w:name w:val="list-46130556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8" w15:restartNumberingAfterBreak="0">
    <w:nsid w:val="E481F8EB"/>
    <w:multiLevelType w:val="multilevel"/>
    <w:tmpl w:val="E481F8EA"/>
    <w:name w:val="list-46124418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9" w15:restartNumberingAfterBreak="0">
    <w:nsid w:val="E481F8F5"/>
    <w:multiLevelType w:val="multilevel"/>
    <w:tmpl w:val="E481F8F4"/>
    <w:name w:val="list-46124417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0" w15:restartNumberingAfterBreak="0">
    <w:nsid w:val="E481F9C5"/>
    <w:multiLevelType w:val="multilevel"/>
    <w:tmpl w:val="E481F9C4"/>
    <w:name w:val="list-46124396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1" w15:restartNumberingAfterBreak="0">
    <w:nsid w:val="E481F9CF"/>
    <w:multiLevelType w:val="multilevel"/>
    <w:tmpl w:val="E481F9CE"/>
    <w:name w:val="list-46124395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2" w15:restartNumberingAfterBreak="0">
    <w:nsid w:val="E481FA9F"/>
    <w:multiLevelType w:val="multilevel"/>
    <w:tmpl w:val="E481FA9E"/>
    <w:name w:val="list-46124374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3" w15:restartNumberingAfterBreak="0">
    <w:nsid w:val="E481FAA9"/>
    <w:multiLevelType w:val="multilevel"/>
    <w:tmpl w:val="E481FAA8"/>
    <w:name w:val="list-46124373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4" w15:restartNumberingAfterBreak="0">
    <w:nsid w:val="E481FE35"/>
    <w:multiLevelType w:val="multilevel"/>
    <w:tmpl w:val="E481FE34"/>
    <w:name w:val="list-461242827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5" w15:restartNumberingAfterBreak="0">
    <w:nsid w:val="E481FE53"/>
    <w:multiLevelType w:val="multilevel"/>
    <w:tmpl w:val="E481FE52"/>
    <w:name w:val="list-461242797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6" w15:restartNumberingAfterBreak="0">
    <w:nsid w:val="E481FE5D"/>
    <w:multiLevelType w:val="multilevel"/>
    <w:tmpl w:val="E481FE5C"/>
    <w:name w:val="list-461242787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7" w15:restartNumberingAfterBreak="0">
    <w:nsid w:val="E481FED4"/>
    <w:multiLevelType w:val="multilevel"/>
    <w:tmpl w:val="E481FED3"/>
    <w:name w:val="list-46124266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8" w15:restartNumberingAfterBreak="0">
    <w:nsid w:val="E481FEDE"/>
    <w:multiLevelType w:val="multilevel"/>
    <w:tmpl w:val="E481FEDD"/>
    <w:name w:val="list-46124265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9" w15:restartNumberingAfterBreak="0">
    <w:nsid w:val="E481FEE8"/>
    <w:multiLevelType w:val="multilevel"/>
    <w:tmpl w:val="E481FEE7"/>
    <w:name w:val="list-46124264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0" w15:restartNumberingAfterBreak="0">
    <w:nsid w:val="E481FEF2"/>
    <w:multiLevelType w:val="multilevel"/>
    <w:tmpl w:val="E481FEF1"/>
    <w:name w:val="list-4612426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1" w15:restartNumberingAfterBreak="0">
    <w:nsid w:val="E481FEFC"/>
    <w:multiLevelType w:val="multilevel"/>
    <w:tmpl w:val="E481FEFB"/>
    <w:name w:val="list-4612426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2" w15:restartNumberingAfterBreak="0">
    <w:nsid w:val="E4820039"/>
    <w:multiLevelType w:val="multilevel"/>
    <w:tmpl w:val="E4820038"/>
    <w:name w:val="list-46124231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3" w15:restartNumberingAfterBreak="0">
    <w:nsid w:val="E4820043"/>
    <w:multiLevelType w:val="multilevel"/>
    <w:tmpl w:val="E4820042"/>
    <w:name w:val="list-46124230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4" w15:restartNumberingAfterBreak="0">
    <w:nsid w:val="E482015F"/>
    <w:multiLevelType w:val="multilevel"/>
    <w:tmpl w:val="E482015E"/>
    <w:name w:val="list-461242017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5" w15:restartNumberingAfterBreak="0">
    <w:nsid w:val="E4820169"/>
    <w:multiLevelType w:val="multilevel"/>
    <w:tmpl w:val="E4820168"/>
    <w:name w:val="list-461242007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6" w15:restartNumberingAfterBreak="0">
    <w:nsid w:val="E4820313"/>
    <w:multiLevelType w:val="multilevel"/>
    <w:tmpl w:val="E4820312"/>
    <w:name w:val="list-46124158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7" w15:restartNumberingAfterBreak="0">
    <w:nsid w:val="E482031D"/>
    <w:multiLevelType w:val="multilevel"/>
    <w:tmpl w:val="E482031C"/>
    <w:name w:val="list-46124157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8" w15:restartNumberingAfterBreak="0">
    <w:nsid w:val="E48205ED"/>
    <w:multiLevelType w:val="multilevel"/>
    <w:tmpl w:val="E48205EC"/>
    <w:name w:val="list-46124085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9" w15:restartNumberingAfterBreak="0">
    <w:nsid w:val="E48205F7"/>
    <w:multiLevelType w:val="multilevel"/>
    <w:tmpl w:val="E48205F6"/>
    <w:name w:val="list-46124084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0" w15:restartNumberingAfterBreak="0">
    <w:nsid w:val="E48206C7"/>
    <w:multiLevelType w:val="multilevel"/>
    <w:tmpl w:val="E48206C6"/>
    <w:name w:val="list-46124063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1" w15:restartNumberingAfterBreak="0">
    <w:nsid w:val="E48206D1"/>
    <w:multiLevelType w:val="multilevel"/>
    <w:tmpl w:val="E48206D0"/>
    <w:name w:val="list-46124062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2" w15:restartNumberingAfterBreak="0">
    <w:nsid w:val="E48209A1"/>
    <w:multiLevelType w:val="multilevel"/>
    <w:tmpl w:val="E48209A0"/>
    <w:name w:val="list-46123990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3" w15:restartNumberingAfterBreak="0">
    <w:nsid w:val="E48209AB"/>
    <w:multiLevelType w:val="multilevel"/>
    <w:tmpl w:val="E48209AA"/>
    <w:name w:val="list-46123989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4" w15:restartNumberingAfterBreak="0">
    <w:nsid w:val="E4820A7B"/>
    <w:multiLevelType w:val="multilevel"/>
    <w:tmpl w:val="E4820A7A"/>
    <w:name w:val="list-46123968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5" w15:restartNumberingAfterBreak="0">
    <w:nsid w:val="E4820A85"/>
    <w:multiLevelType w:val="multilevel"/>
    <w:tmpl w:val="E4820A84"/>
    <w:name w:val="list-46123967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6" w15:restartNumberingAfterBreak="0">
    <w:nsid w:val="E4820B55"/>
    <w:multiLevelType w:val="multilevel"/>
    <w:tmpl w:val="E4820B54"/>
    <w:name w:val="list-461239467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7" w15:restartNumberingAfterBreak="0">
    <w:nsid w:val="E4820B5F"/>
    <w:multiLevelType w:val="multilevel"/>
    <w:tmpl w:val="E4820B5E"/>
    <w:name w:val="list-461239457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8" w15:restartNumberingAfterBreak="0">
    <w:nsid w:val="E4820C2F"/>
    <w:multiLevelType w:val="multilevel"/>
    <w:tmpl w:val="E4820C2E"/>
    <w:name w:val="list-461239249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9" w15:restartNumberingAfterBreak="0">
    <w:nsid w:val="E4820C39"/>
    <w:multiLevelType w:val="multilevel"/>
    <w:tmpl w:val="E4820C38"/>
    <w:name w:val="list-461239239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0" w15:restartNumberingAfterBreak="0">
    <w:nsid w:val="E4820F09"/>
    <w:multiLevelType w:val="multilevel"/>
    <w:tmpl w:val="E4820F08"/>
    <w:name w:val="list-461238519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1" w15:restartNumberingAfterBreak="0">
    <w:nsid w:val="E4820F13"/>
    <w:multiLevelType w:val="multilevel"/>
    <w:tmpl w:val="E4820F12"/>
    <w:name w:val="list-461238509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2" w15:restartNumberingAfterBreak="0">
    <w:nsid w:val="E48210BD"/>
    <w:multiLevelType w:val="multilevel"/>
    <w:tmpl w:val="E48210BC"/>
    <w:name w:val="list-46123808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3" w15:restartNumberingAfterBreak="0">
    <w:nsid w:val="E48210C7"/>
    <w:multiLevelType w:val="multilevel"/>
    <w:tmpl w:val="E48210C6"/>
    <w:name w:val="list-46123807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4" w15:restartNumberingAfterBreak="0">
    <w:nsid w:val="E4821397"/>
    <w:multiLevelType w:val="multilevel"/>
    <w:tmpl w:val="E4821396"/>
    <w:name w:val="list-46123735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5" w15:restartNumberingAfterBreak="0">
    <w:nsid w:val="E48213A1"/>
    <w:multiLevelType w:val="multilevel"/>
    <w:tmpl w:val="E48213A0"/>
    <w:name w:val="list-46123734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6" w15:restartNumberingAfterBreak="0">
    <w:nsid w:val="E4821471"/>
    <w:multiLevelType w:val="multilevel"/>
    <w:tmpl w:val="E4821470"/>
    <w:name w:val="list-46123713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7" w15:restartNumberingAfterBreak="0">
    <w:nsid w:val="E482147B"/>
    <w:multiLevelType w:val="multilevel"/>
    <w:tmpl w:val="E482147A"/>
    <w:name w:val="list-46123712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8" w15:restartNumberingAfterBreak="0">
    <w:nsid w:val="E482174B"/>
    <w:multiLevelType w:val="multilevel"/>
    <w:tmpl w:val="E482174A"/>
    <w:name w:val="list-46123640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9" w15:restartNumberingAfterBreak="0">
    <w:nsid w:val="E4821755"/>
    <w:multiLevelType w:val="multilevel"/>
    <w:tmpl w:val="E4821754"/>
    <w:name w:val="list-46123639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0" w15:restartNumberingAfterBreak="0">
    <w:nsid w:val="E483265A"/>
    <w:multiLevelType w:val="multilevel"/>
    <w:tmpl w:val="E4832659"/>
    <w:name w:val="list-4611670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1" w15:restartNumberingAfterBreak="0">
    <w:nsid w:val="E4832664"/>
    <w:multiLevelType w:val="multilevel"/>
    <w:tmpl w:val="E4832663"/>
    <w:name w:val="list-4611670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2" w15:restartNumberingAfterBreak="0">
    <w:nsid w:val="E4833205"/>
    <w:multiLevelType w:val="multilevel"/>
    <w:tmpl w:val="E4833204"/>
    <w:name w:val="list-461164027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3" w15:restartNumberingAfterBreak="0">
    <w:nsid w:val="E4833366"/>
    <w:multiLevelType w:val="multilevel"/>
    <w:tmpl w:val="E4833365"/>
    <w:name w:val="list-461163674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4" w15:restartNumberingAfterBreak="0">
    <w:nsid w:val="E4833384"/>
    <w:multiLevelType w:val="multilevel"/>
    <w:tmpl w:val="E4833383"/>
    <w:name w:val="list-46116364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5" w15:restartNumberingAfterBreak="0">
    <w:nsid w:val="E483338E"/>
    <w:multiLevelType w:val="multilevel"/>
    <w:tmpl w:val="E483338D"/>
    <w:name w:val="list-46116363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6" w15:restartNumberingAfterBreak="0">
    <w:nsid w:val="E4833CD2"/>
    <w:multiLevelType w:val="multilevel"/>
    <w:tmpl w:val="E4833CD1"/>
    <w:name w:val="list-46116126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7" w15:restartNumberingAfterBreak="0">
    <w:nsid w:val="E4833CDC"/>
    <w:multiLevelType w:val="multilevel"/>
    <w:tmpl w:val="E4833CDB"/>
    <w:name w:val="list-46116125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8" w15:restartNumberingAfterBreak="0">
    <w:nsid w:val="E4833FAC"/>
    <w:multiLevelType w:val="multilevel"/>
    <w:tmpl w:val="E4833FAB"/>
    <w:name w:val="list-4611605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9" w15:restartNumberingAfterBreak="0">
    <w:nsid w:val="E4833FB6"/>
    <w:multiLevelType w:val="multilevel"/>
    <w:tmpl w:val="E4833FB5"/>
    <w:name w:val="list-4611605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0" w15:restartNumberingAfterBreak="0">
    <w:nsid w:val="E4834086"/>
    <w:multiLevelType w:val="multilevel"/>
    <w:tmpl w:val="E4834085"/>
    <w:name w:val="list-4611603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1" w15:restartNumberingAfterBreak="0">
    <w:nsid w:val="E4834090"/>
    <w:multiLevelType w:val="multilevel"/>
    <w:tmpl w:val="E483408F"/>
    <w:name w:val="list-4611603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2" w15:restartNumberingAfterBreak="0">
    <w:nsid w:val="E4834160"/>
    <w:multiLevelType w:val="multilevel"/>
    <w:tmpl w:val="E483415F"/>
    <w:name w:val="list-46116009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3" w15:restartNumberingAfterBreak="0">
    <w:nsid w:val="E483416A"/>
    <w:multiLevelType w:val="multilevel"/>
    <w:tmpl w:val="E4834169"/>
    <w:name w:val="list-46116008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4" w15:restartNumberingAfterBreak="0">
    <w:nsid w:val="E483423A"/>
    <w:multiLevelType w:val="multilevel"/>
    <w:tmpl w:val="E4834239"/>
    <w:name w:val="list-46115987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5" w15:restartNumberingAfterBreak="0">
    <w:nsid w:val="E4834244"/>
    <w:multiLevelType w:val="multilevel"/>
    <w:tmpl w:val="E4834243"/>
    <w:name w:val="list-46115986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6" w15:restartNumberingAfterBreak="0">
    <w:nsid w:val="E4834514"/>
    <w:multiLevelType w:val="multilevel"/>
    <w:tmpl w:val="E4834513"/>
    <w:name w:val="list-46115914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7" w15:restartNumberingAfterBreak="0">
    <w:nsid w:val="E483451E"/>
    <w:multiLevelType w:val="multilevel"/>
    <w:tmpl w:val="E483451D"/>
    <w:name w:val="list-46115913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8" w15:restartNumberingAfterBreak="0">
    <w:nsid w:val="E48346C8"/>
    <w:multiLevelType w:val="multilevel"/>
    <w:tmpl w:val="E48346C7"/>
    <w:name w:val="list-46115871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9" w15:restartNumberingAfterBreak="0">
    <w:nsid w:val="E48346D2"/>
    <w:multiLevelType w:val="multilevel"/>
    <w:tmpl w:val="E48346D1"/>
    <w:name w:val="list-46115870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0" w15:restartNumberingAfterBreak="0">
    <w:nsid w:val="E48347EE"/>
    <w:multiLevelType w:val="multilevel"/>
    <w:tmpl w:val="E48347ED"/>
    <w:name w:val="list-46115841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1" w15:restartNumberingAfterBreak="0">
    <w:nsid w:val="E48347F8"/>
    <w:multiLevelType w:val="multilevel"/>
    <w:tmpl w:val="E48347F7"/>
    <w:name w:val="list-46115840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2" w15:restartNumberingAfterBreak="0">
    <w:nsid w:val="E48349A2"/>
    <w:multiLevelType w:val="multilevel"/>
    <w:tmpl w:val="E48349A1"/>
    <w:name w:val="list-46115798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3" w15:restartNumberingAfterBreak="0">
    <w:nsid w:val="E48349AC"/>
    <w:multiLevelType w:val="multilevel"/>
    <w:tmpl w:val="E48349AB"/>
    <w:name w:val="list-46115797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4" w15:restartNumberingAfterBreak="0">
    <w:nsid w:val="E4834A7C"/>
    <w:multiLevelType w:val="multilevel"/>
    <w:tmpl w:val="E4834A7B"/>
    <w:name w:val="list-46115776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5" w15:restartNumberingAfterBreak="0">
    <w:nsid w:val="E4834A86"/>
    <w:multiLevelType w:val="multilevel"/>
    <w:tmpl w:val="E4834A85"/>
    <w:name w:val="list-46115775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6" w15:restartNumberingAfterBreak="0">
    <w:nsid w:val="E4834C30"/>
    <w:multiLevelType w:val="multilevel"/>
    <w:tmpl w:val="E4834C2F"/>
    <w:name w:val="list-46115732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7" w15:restartNumberingAfterBreak="0">
    <w:nsid w:val="E4834C3A"/>
    <w:multiLevelType w:val="multilevel"/>
    <w:tmpl w:val="E4834C39"/>
    <w:name w:val="list-46115731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8" w15:restartNumberingAfterBreak="0">
    <w:nsid w:val="E4834F0A"/>
    <w:multiLevelType w:val="multilevel"/>
    <w:tmpl w:val="E4834F09"/>
    <w:name w:val="list-46115659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9" w15:restartNumberingAfterBreak="0">
    <w:nsid w:val="E4834F14"/>
    <w:multiLevelType w:val="multilevel"/>
    <w:tmpl w:val="E4834F13"/>
    <w:name w:val="list-46115658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0" w15:restartNumberingAfterBreak="0">
    <w:nsid w:val="E48350BE"/>
    <w:multiLevelType w:val="multilevel"/>
    <w:tmpl w:val="E48350BD"/>
    <w:name w:val="list-46115616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1" w15:restartNumberingAfterBreak="0">
    <w:nsid w:val="E48350C8"/>
    <w:multiLevelType w:val="multilevel"/>
    <w:tmpl w:val="E48350C7"/>
    <w:name w:val="list-46115615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2" w15:restartNumberingAfterBreak="0">
    <w:nsid w:val="E48351E4"/>
    <w:multiLevelType w:val="multilevel"/>
    <w:tmpl w:val="E48351E3"/>
    <w:name w:val="list-46115586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3" w15:restartNumberingAfterBreak="0">
    <w:nsid w:val="E48351EE"/>
    <w:multiLevelType w:val="multilevel"/>
    <w:tmpl w:val="E48351ED"/>
    <w:name w:val="list-46115585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4" w15:restartNumberingAfterBreak="0">
    <w:nsid w:val="E4835398"/>
    <w:multiLevelType w:val="multilevel"/>
    <w:tmpl w:val="E4835397"/>
    <w:name w:val="list-4611554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5" w15:restartNumberingAfterBreak="0">
    <w:nsid w:val="E48353A2"/>
    <w:multiLevelType w:val="multilevel"/>
    <w:tmpl w:val="E48353A1"/>
    <w:name w:val="list-4611554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6" w15:restartNumberingAfterBreak="0">
    <w:nsid w:val="E4835472"/>
    <w:multiLevelType w:val="multilevel"/>
    <w:tmpl w:val="E4835471"/>
    <w:name w:val="list-4611552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7" w15:restartNumberingAfterBreak="0">
    <w:nsid w:val="E483547C"/>
    <w:multiLevelType w:val="multilevel"/>
    <w:tmpl w:val="E483547B"/>
    <w:name w:val="list-4611552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8" w15:restartNumberingAfterBreak="0">
    <w:nsid w:val="E483574C"/>
    <w:multiLevelType w:val="multilevel"/>
    <w:tmpl w:val="E483574B"/>
    <w:name w:val="list-46115448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9" w15:restartNumberingAfterBreak="0">
    <w:nsid w:val="E4835756"/>
    <w:multiLevelType w:val="multilevel"/>
    <w:tmpl w:val="E4835755"/>
    <w:name w:val="list-46115447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0" w15:restartNumberingAfterBreak="0">
    <w:nsid w:val="E4846B34"/>
    <w:multiLevelType w:val="multilevel"/>
    <w:tmpl w:val="E4846B33"/>
    <w:name w:val="list-46108385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1" w15:restartNumberingAfterBreak="0">
    <w:nsid w:val="E4846B3E"/>
    <w:multiLevelType w:val="multilevel"/>
    <w:tmpl w:val="E4846B3D"/>
    <w:name w:val="list-46108384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2" w15:restartNumberingAfterBreak="0">
    <w:nsid w:val="E4846B83"/>
    <w:multiLevelType w:val="multilevel"/>
    <w:tmpl w:val="E4846B82"/>
    <w:name w:val="list-46108377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3" w15:restartNumberingAfterBreak="0">
    <w:nsid w:val="E4846B8D"/>
    <w:multiLevelType w:val="multilevel"/>
    <w:tmpl w:val="E4846B8C"/>
    <w:name w:val="list-46108376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4" w15:restartNumberingAfterBreak="0">
    <w:nsid w:val="E4846C0E"/>
    <w:multiLevelType w:val="multilevel"/>
    <w:tmpl w:val="E4846C0D"/>
    <w:name w:val="list-46108363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5" w15:restartNumberingAfterBreak="0">
    <w:nsid w:val="E4846C18"/>
    <w:multiLevelType w:val="multilevel"/>
    <w:tmpl w:val="E4846C17"/>
    <w:name w:val="list-46108362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6" w15:restartNumberingAfterBreak="0">
    <w:nsid w:val="E4846EE8"/>
    <w:multiLevelType w:val="multilevel"/>
    <w:tmpl w:val="E4846EE7"/>
    <w:name w:val="list-46108290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7" w15:restartNumberingAfterBreak="0">
    <w:nsid w:val="E4846EF2"/>
    <w:multiLevelType w:val="multilevel"/>
    <w:tmpl w:val="E4846EF1"/>
    <w:name w:val="list-46108289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8" w15:restartNumberingAfterBreak="0">
    <w:nsid w:val="E4846FC2"/>
    <w:multiLevelType w:val="multilevel"/>
    <w:tmpl w:val="E4846FC1"/>
    <w:name w:val="list-46108268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9" w15:restartNumberingAfterBreak="0">
    <w:nsid w:val="E4846FCC"/>
    <w:multiLevelType w:val="multilevel"/>
    <w:tmpl w:val="E4846FCB"/>
    <w:name w:val="list-46108267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0" w15:restartNumberingAfterBreak="0">
    <w:nsid w:val="E484709C"/>
    <w:multiLevelType w:val="multilevel"/>
    <w:tmpl w:val="E484709B"/>
    <w:name w:val="list-46108246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1" w15:restartNumberingAfterBreak="0">
    <w:nsid w:val="E48470A6"/>
    <w:multiLevelType w:val="multilevel"/>
    <w:tmpl w:val="E48470A5"/>
    <w:name w:val="list-46108245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2" w15:restartNumberingAfterBreak="0">
    <w:nsid w:val="E4847232"/>
    <w:multiLevelType w:val="multilevel"/>
    <w:tmpl w:val="E4847231"/>
    <w:name w:val="list-461082062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3" w15:restartNumberingAfterBreak="0">
    <w:nsid w:val="E4847250"/>
    <w:multiLevelType w:val="multilevel"/>
    <w:tmpl w:val="E484724F"/>
    <w:name w:val="list-4610820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4" w15:restartNumberingAfterBreak="0">
    <w:nsid w:val="E484725A"/>
    <w:multiLevelType w:val="multilevel"/>
    <w:tmpl w:val="E4847259"/>
    <w:name w:val="list-4610820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5" w15:restartNumberingAfterBreak="0">
    <w:nsid w:val="E4847376"/>
    <w:multiLevelType w:val="multilevel"/>
    <w:tmpl w:val="E4847375"/>
    <w:name w:val="list-46108173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6" w15:restartNumberingAfterBreak="0">
    <w:nsid w:val="E4847380"/>
    <w:multiLevelType w:val="multilevel"/>
    <w:tmpl w:val="E484737F"/>
    <w:name w:val="list-46108172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7" w15:restartNumberingAfterBreak="0">
    <w:nsid w:val="E48474D1"/>
    <w:multiLevelType w:val="multilevel"/>
    <w:tmpl w:val="E48474D0"/>
    <w:name w:val="list-46108139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8" w15:restartNumberingAfterBreak="0">
    <w:nsid w:val="E484784D"/>
    <w:multiLevelType w:val="multilevel"/>
    <w:tmpl w:val="E484784C"/>
    <w:name w:val="list-46108049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9" w15:restartNumberingAfterBreak="0">
    <w:nsid w:val="E48479AE"/>
    <w:multiLevelType w:val="multilevel"/>
    <w:tmpl w:val="E48479AD"/>
    <w:name w:val="list-461080146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0" w15:restartNumberingAfterBreak="0">
    <w:nsid w:val="E48479CC"/>
    <w:multiLevelType w:val="multilevel"/>
    <w:tmpl w:val="E48479CB"/>
    <w:name w:val="list-46108011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1" w15:restartNumberingAfterBreak="0">
    <w:nsid w:val="E48479D6"/>
    <w:multiLevelType w:val="multilevel"/>
    <w:tmpl w:val="E48479D5"/>
    <w:name w:val="list-46108010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2" w15:restartNumberingAfterBreak="0">
    <w:nsid w:val="E4847C15"/>
    <w:multiLevelType w:val="multilevel"/>
    <w:tmpl w:val="E4847C14"/>
    <w:name w:val="list-461079531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3" w15:restartNumberingAfterBreak="0">
    <w:nsid w:val="E4847C1F"/>
    <w:multiLevelType w:val="multilevel"/>
    <w:tmpl w:val="E4847C1E"/>
    <w:name w:val="list-4610795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4" w15:restartNumberingAfterBreak="0">
    <w:nsid w:val="E4847C29"/>
    <w:multiLevelType w:val="multilevel"/>
    <w:tmpl w:val="E4847C28"/>
    <w:name w:val="list-461079511"/>
    <w:lvl w:ilvl="0">
      <w:start w:val="1"/>
      <w:numFmt w:val="lowerLetter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5" w15:restartNumberingAfterBreak="0">
    <w:nsid w:val="E4847C33"/>
    <w:multiLevelType w:val="multilevel"/>
    <w:tmpl w:val="E4847C32"/>
    <w:name w:val="list-4610795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6" w15:restartNumberingAfterBreak="0">
    <w:nsid w:val="E4847D9E"/>
    <w:multiLevelType w:val="multilevel"/>
    <w:tmpl w:val="E4847D9D"/>
    <w:name w:val="list-46107913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7" w15:restartNumberingAfterBreak="0">
    <w:nsid w:val="E4847DA8"/>
    <w:multiLevelType w:val="multilevel"/>
    <w:tmpl w:val="E4847DA7"/>
    <w:name w:val="list-46107912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8" w15:restartNumberingAfterBreak="0">
    <w:nsid w:val="E4847DC5"/>
    <w:multiLevelType w:val="multilevel"/>
    <w:tmpl w:val="E4847DC4"/>
    <w:name w:val="list-461079099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9" w15:restartNumberingAfterBreak="0">
    <w:nsid w:val="E4848A8C"/>
    <w:multiLevelType w:val="multilevel"/>
    <w:tmpl w:val="E4848A8B"/>
    <w:name w:val="list-46107582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0" w15:restartNumberingAfterBreak="0">
    <w:nsid w:val="E4848A96"/>
    <w:multiLevelType w:val="multilevel"/>
    <w:tmpl w:val="E4848A95"/>
    <w:name w:val="list-46107581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1" w15:restartNumberingAfterBreak="0">
    <w:nsid w:val="E4848E22"/>
    <w:multiLevelType w:val="multilevel"/>
    <w:tmpl w:val="E4848E21"/>
    <w:name w:val="list-46107491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2" w15:restartNumberingAfterBreak="0">
    <w:nsid w:val="E4848E40"/>
    <w:multiLevelType w:val="multilevel"/>
    <w:tmpl w:val="E4848E3F"/>
    <w:name w:val="list-46107488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3" w15:restartNumberingAfterBreak="0">
    <w:nsid w:val="E4848E4A"/>
    <w:multiLevelType w:val="multilevel"/>
    <w:tmpl w:val="E4848E49"/>
    <w:name w:val="list-46107487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4" w15:restartNumberingAfterBreak="0">
    <w:nsid w:val="E4848EC1"/>
    <w:multiLevelType w:val="multilevel"/>
    <w:tmpl w:val="E4848EC0"/>
    <w:name w:val="list-46107475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5" w15:restartNumberingAfterBreak="0">
    <w:nsid w:val="E4848F24"/>
    <w:multiLevelType w:val="multilevel"/>
    <w:tmpl w:val="E4848F23"/>
    <w:name w:val="list-46107465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6" w15:restartNumberingAfterBreak="0">
    <w:nsid w:val="E4848F2E"/>
    <w:multiLevelType w:val="multilevel"/>
    <w:tmpl w:val="E4848F2D"/>
    <w:name w:val="list-46107464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7" w15:restartNumberingAfterBreak="0">
    <w:nsid w:val="E484A0D8"/>
    <w:multiLevelType w:val="multilevel"/>
    <w:tmpl w:val="E484A0D7"/>
    <w:name w:val="list-46107012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8" w15:restartNumberingAfterBreak="0">
    <w:nsid w:val="E484A0E2"/>
    <w:multiLevelType w:val="multilevel"/>
    <w:tmpl w:val="E484A0E1"/>
    <w:name w:val="list-46107011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9" w15:restartNumberingAfterBreak="0">
    <w:nsid w:val="E484A3B2"/>
    <w:multiLevelType w:val="multilevel"/>
    <w:tmpl w:val="E484A3B1"/>
    <w:name w:val="list-46106939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0" w15:restartNumberingAfterBreak="0">
    <w:nsid w:val="E484A3BC"/>
    <w:multiLevelType w:val="multilevel"/>
    <w:tmpl w:val="E484A3BB"/>
    <w:name w:val="list-46106938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1" w15:restartNumberingAfterBreak="0">
    <w:nsid w:val="E486185A"/>
    <w:multiLevelType w:val="multilevel"/>
    <w:tmpl w:val="E4861859"/>
    <w:name w:val="list-46097399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2" w15:restartNumberingAfterBreak="0">
    <w:nsid w:val="E4861864"/>
    <w:multiLevelType w:val="multilevel"/>
    <w:tmpl w:val="E4861863"/>
    <w:name w:val="list-46097398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3" w15:restartNumberingAfterBreak="0">
    <w:nsid w:val="E4861EE8"/>
    <w:multiLevelType w:val="multilevel"/>
    <w:tmpl w:val="E4861EE7"/>
    <w:name w:val="list-46097231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4" w15:restartNumberingAfterBreak="0">
    <w:nsid w:val="E4861EF2"/>
    <w:multiLevelType w:val="multilevel"/>
    <w:tmpl w:val="E4861EF1"/>
    <w:name w:val="list-46097230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5" w15:restartNumberingAfterBreak="0">
    <w:nsid w:val="E4862380"/>
    <w:multiLevelType w:val="multilevel"/>
    <w:tmpl w:val="E486237F"/>
    <w:name w:val="list-46097113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6" w15:restartNumberingAfterBreak="0">
    <w:nsid w:val="E486238A"/>
    <w:multiLevelType w:val="multilevel"/>
    <w:tmpl w:val="E4862389"/>
    <w:name w:val="list-46097112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7" w15:restartNumberingAfterBreak="0">
    <w:nsid w:val="E4862D76"/>
    <w:multiLevelType w:val="multilevel"/>
    <w:tmpl w:val="E4862D75"/>
    <w:name w:val="list-46096858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8" w15:restartNumberingAfterBreak="0">
    <w:nsid w:val="E4862D80"/>
    <w:multiLevelType w:val="multilevel"/>
    <w:tmpl w:val="E4862D7F"/>
    <w:name w:val="list-46096857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9" w15:restartNumberingAfterBreak="0">
    <w:nsid w:val="E4862DC5"/>
    <w:multiLevelType w:val="multilevel"/>
    <w:tmpl w:val="E4862DC4"/>
    <w:name w:val="list-460968507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0" w15:restartNumberingAfterBreak="0">
    <w:nsid w:val="E4862DCF"/>
    <w:multiLevelType w:val="multilevel"/>
    <w:tmpl w:val="E4862DCE"/>
    <w:name w:val="list-460968497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1" w15:restartNumberingAfterBreak="0">
    <w:nsid w:val="E486310C"/>
    <w:multiLevelType w:val="multilevel"/>
    <w:tmpl w:val="E486310B"/>
    <w:name w:val="list-46096766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2" w15:restartNumberingAfterBreak="0">
    <w:nsid w:val="E486312A"/>
    <w:multiLevelType w:val="multilevel"/>
    <w:tmpl w:val="E4863129"/>
    <w:name w:val="list-46096763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3" w15:restartNumberingAfterBreak="0">
    <w:nsid w:val="E4863134"/>
    <w:multiLevelType w:val="multilevel"/>
    <w:tmpl w:val="E4863133"/>
    <w:name w:val="list-46096762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4" w15:restartNumberingAfterBreak="0">
    <w:nsid w:val="E4863179"/>
    <w:multiLevelType w:val="multilevel"/>
    <w:tmpl w:val="E4863178"/>
    <w:name w:val="list-46096755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5" w15:restartNumberingAfterBreak="0">
    <w:nsid w:val="E4863183"/>
    <w:multiLevelType w:val="multilevel"/>
    <w:tmpl w:val="E4863182"/>
    <w:name w:val="list-46096754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6" w15:restartNumberingAfterBreak="0">
    <w:nsid w:val="E48631AB"/>
    <w:multiLevelType w:val="multilevel"/>
    <w:tmpl w:val="E48631AA"/>
    <w:name w:val="list-46096750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7" w15:restartNumberingAfterBreak="0">
    <w:nsid w:val="E4863A04"/>
    <w:multiLevelType w:val="multilevel"/>
    <w:tmpl w:val="E4863A03"/>
    <w:name w:val="list-46096537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8" w15:restartNumberingAfterBreak="0">
    <w:nsid w:val="E4863A0E"/>
    <w:multiLevelType w:val="multilevel"/>
    <w:tmpl w:val="E4863A0D"/>
    <w:name w:val="list-46096536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9" w15:restartNumberingAfterBreak="0">
    <w:nsid w:val="E4863A53"/>
    <w:multiLevelType w:val="multilevel"/>
    <w:tmpl w:val="E4863A52"/>
    <w:name w:val="list-46096529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0" w15:restartNumberingAfterBreak="0">
    <w:nsid w:val="E4863A5D"/>
    <w:multiLevelType w:val="multilevel"/>
    <w:tmpl w:val="E4863A5C"/>
    <w:name w:val="list-46096528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1" w15:restartNumberingAfterBreak="0">
    <w:nsid w:val="E4863B2A"/>
    <w:multiLevelType w:val="multilevel"/>
    <w:tmpl w:val="E4863B29"/>
    <w:name w:val="list-46096507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2" w15:restartNumberingAfterBreak="0">
    <w:nsid w:val="E4863B34"/>
    <w:multiLevelType w:val="multilevel"/>
    <w:tmpl w:val="E4863B33"/>
    <w:name w:val="list-46096506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3" w15:restartNumberingAfterBreak="0">
    <w:nsid w:val="E4863E07"/>
    <w:multiLevelType w:val="multilevel"/>
    <w:tmpl w:val="E4863E06"/>
    <w:name w:val="list-460964345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4" w15:restartNumberingAfterBreak="0">
    <w:nsid w:val="E4863E11"/>
    <w:multiLevelType w:val="multilevel"/>
    <w:tmpl w:val="E4863E10"/>
    <w:name w:val="list-460964335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5" w15:restartNumberingAfterBreak="0">
    <w:nsid w:val="E4863E92"/>
    <w:multiLevelType w:val="multilevel"/>
    <w:tmpl w:val="E4863E91"/>
    <w:name w:val="list-46096420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6" w15:restartNumberingAfterBreak="0">
    <w:nsid w:val="E4863E9C"/>
    <w:multiLevelType w:val="multilevel"/>
    <w:tmpl w:val="E4863E9B"/>
    <w:name w:val="list-46096419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7" w15:restartNumberingAfterBreak="0">
    <w:nsid w:val="E4863FB8"/>
    <w:multiLevelType w:val="multilevel"/>
    <w:tmpl w:val="E4863FB7"/>
    <w:name w:val="list-46096391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8" w15:restartNumberingAfterBreak="0">
    <w:nsid w:val="E4863FC2"/>
    <w:multiLevelType w:val="multilevel"/>
    <w:tmpl w:val="E4863FC1"/>
    <w:name w:val="list-46096390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9" w15:restartNumberingAfterBreak="0">
    <w:nsid w:val="E48640E1"/>
    <w:multiLevelType w:val="multilevel"/>
    <w:tmpl w:val="E48640E0"/>
    <w:name w:val="list-460963615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0" w15:restartNumberingAfterBreak="0">
    <w:nsid w:val="E48640EB"/>
    <w:multiLevelType w:val="multilevel"/>
    <w:tmpl w:val="E48640EA"/>
    <w:name w:val="list-460963605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1" w15:restartNumberingAfterBreak="0">
    <w:nsid w:val="E4864246"/>
    <w:multiLevelType w:val="multilevel"/>
    <w:tmpl w:val="E4864245"/>
    <w:name w:val="list-46096325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2" w15:restartNumberingAfterBreak="0">
    <w:nsid w:val="E4864250"/>
    <w:multiLevelType w:val="multilevel"/>
    <w:tmpl w:val="E486424F"/>
    <w:name w:val="list-46096324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3" w15:restartNumberingAfterBreak="0">
    <w:nsid w:val="E4864295"/>
    <w:multiLevelType w:val="multilevel"/>
    <w:tmpl w:val="E4864294"/>
    <w:name w:val="list-46096317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4" w15:restartNumberingAfterBreak="0">
    <w:nsid w:val="E486429F"/>
    <w:multiLevelType w:val="multilevel"/>
    <w:tmpl w:val="E486429E"/>
    <w:name w:val="list-46096316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5" w15:restartNumberingAfterBreak="0">
    <w:nsid w:val="E4864B62"/>
    <w:multiLevelType w:val="multilevel"/>
    <w:tmpl w:val="E4864B61"/>
    <w:name w:val="list-46096092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6" w15:restartNumberingAfterBreak="0">
    <w:nsid w:val="E4864B6C"/>
    <w:multiLevelType w:val="multilevel"/>
    <w:tmpl w:val="E4864B6B"/>
    <w:name w:val="list-46096091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7" w15:restartNumberingAfterBreak="0">
    <w:nsid w:val="E4864BB1"/>
    <w:multiLevelType w:val="multilevel"/>
    <w:tmpl w:val="E4864BB0"/>
    <w:name w:val="list-460960847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8" w15:restartNumberingAfterBreak="0">
    <w:nsid w:val="E4864BBB"/>
    <w:multiLevelType w:val="multilevel"/>
    <w:tmpl w:val="E4864BBA"/>
    <w:name w:val="list-460960837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9" w15:restartNumberingAfterBreak="0">
    <w:nsid w:val="E4864C3C"/>
    <w:multiLevelType w:val="multilevel"/>
    <w:tmpl w:val="E4864C3B"/>
    <w:name w:val="list-46096070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0" w15:restartNumberingAfterBreak="0">
    <w:nsid w:val="E4864C46"/>
    <w:multiLevelType w:val="multilevel"/>
    <w:tmpl w:val="E4864C45"/>
    <w:name w:val="list-46096069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1" w15:restartNumberingAfterBreak="0">
    <w:nsid w:val="E4864C8B"/>
    <w:multiLevelType w:val="multilevel"/>
    <w:tmpl w:val="E4864C8A"/>
    <w:name w:val="list-46096062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2" w15:restartNumberingAfterBreak="0">
    <w:nsid w:val="E4864C95"/>
    <w:multiLevelType w:val="multilevel"/>
    <w:tmpl w:val="E4864C94"/>
    <w:name w:val="list-46096061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3" w15:restartNumberingAfterBreak="0">
    <w:nsid w:val="E4876201"/>
    <w:multiLevelType w:val="multilevel"/>
    <w:tmpl w:val="E4876200"/>
    <w:name w:val="list-460889599"/>
    <w:lvl w:ilvl="0">
      <w:start w:val="1"/>
      <w:numFmt w:val="decimal"/>
      <w:lvlText w:val="%1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4" w15:restartNumberingAfterBreak="0">
    <w:nsid w:val="E487620B"/>
    <w:multiLevelType w:val="multilevel"/>
    <w:tmpl w:val="E487620A"/>
    <w:name w:val="list-460889589"/>
    <w:lvl w:ilvl="0">
      <w:start w:val="1"/>
      <w:numFmt w:val="decimal"/>
      <w:pStyle w:val="Liste1GradEinzug"/>
      <w:lvlText w:val="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5" w15:restartNumberingAfterBreak="0">
    <w:nsid w:val="E4876215"/>
    <w:multiLevelType w:val="multilevel"/>
    <w:tmpl w:val="E4876214"/>
    <w:name w:val="list-460889579"/>
    <w:lvl w:ilvl="0">
      <w:start w:val="1"/>
      <w:numFmt w:val="bullet"/>
      <w:pStyle w:val="rEinzug2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6" w15:restartNumberingAfterBreak="0">
    <w:nsid w:val="E487621F"/>
    <w:multiLevelType w:val="multilevel"/>
    <w:tmpl w:val="E487621E"/>
    <w:name w:val="list-460889569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Index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7" w15:restartNumberingAfterBreak="0">
    <w:nsid w:val="E4876228"/>
    <w:multiLevelType w:val="multilevel"/>
    <w:tmpl w:val="E4876227"/>
    <w:name w:val="list-460889560"/>
    <w:lvl w:ilvl="0">
      <w:start w:val="1"/>
      <w:numFmt w:val="decimal"/>
      <w:pStyle w:val="rliste3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8" w15:restartNumberingAfterBreak="0">
    <w:nsid w:val="E4876232"/>
    <w:multiLevelType w:val="multilevel"/>
    <w:tmpl w:val="E4876231"/>
    <w:name w:val="list-460889550"/>
    <w:lvl w:ilvl="0">
      <w:start w:val="1"/>
      <w:numFmt w:val="decimal"/>
      <w:pStyle w:val="rliste2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9" w15:restartNumberingAfterBreak="0">
    <w:nsid w:val="E487623C"/>
    <w:multiLevelType w:val="multilevel"/>
    <w:tmpl w:val="E487623B"/>
    <w:name w:val="list-46088954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0" w15:restartNumberingAfterBreak="0">
    <w:nsid w:val="E4876246"/>
    <w:multiLevelType w:val="multilevel"/>
    <w:tmpl w:val="E4876245"/>
    <w:name w:val="list-460889530"/>
    <w:lvl w:ilvl="0">
      <w:start w:val="1"/>
      <w:numFmt w:val="bullet"/>
      <w:pStyle w:val="rliste3punkt"/>
      <w:lvlText w:val=""/>
      <w:lvlJc w:val="left"/>
      <w:pPr>
        <w:ind w:left="72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1" w15:restartNumberingAfterBreak="0">
    <w:nsid w:val="E4876250"/>
    <w:multiLevelType w:val="multilevel"/>
    <w:tmpl w:val="E487624F"/>
    <w:name w:val="list-460889520"/>
    <w:lvl w:ilvl="0">
      <w:start w:val="1"/>
      <w:numFmt w:val="bullet"/>
      <w:pStyle w:val="rliste2punkt"/>
      <w:lvlText w:val="o"/>
      <w:lvlJc w:val="left"/>
      <w:pPr>
        <w:ind w:left="720"/>
      </w:pPr>
      <w:rPr>
        <w:rFonts w:ascii="Courier New" w:hAnsi="Courier New" w:cs="Courier New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2" w15:restartNumberingAfterBreak="0">
    <w:nsid w:val="E487625A"/>
    <w:multiLevelType w:val="multilevel"/>
    <w:tmpl w:val="E4876259"/>
    <w:name w:val="list-46088951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3" w15:restartNumberingAfterBreak="0">
    <w:nsid w:val="E4876264"/>
    <w:multiLevelType w:val="multilevel"/>
    <w:tmpl w:val="E4876263"/>
    <w:name w:val="list-46088950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4" w15:restartNumberingAfterBreak="0">
    <w:nsid w:val="E487626E"/>
    <w:multiLevelType w:val="multilevel"/>
    <w:tmpl w:val="E487626D"/>
    <w:name w:val="list-460889490"/>
    <w:lvl w:ilvl="0">
      <w:start w:val="1"/>
      <w:numFmt w:val="decimal"/>
      <w:pStyle w:val="rPraeambe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5" w15:restartNumberingAfterBreak="0">
    <w:nsid w:val="E4876278"/>
    <w:multiLevelType w:val="multilevel"/>
    <w:tmpl w:val="E4876277"/>
    <w:name w:val="list-460889480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Verzeichnis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6" w15:restartNumberingAfterBreak="0">
    <w:nsid w:val="E4876281"/>
    <w:multiLevelType w:val="multilevel"/>
    <w:tmpl w:val="E4876280"/>
    <w:name w:val="list-460889471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7" w15:restartNumberingAfterBreak="0">
    <w:nsid w:val="E487628B"/>
    <w:multiLevelType w:val="multilevel"/>
    <w:tmpl w:val="E487628A"/>
    <w:name w:val="list-460889461"/>
    <w:lvl w:ilvl="0">
      <w:start w:val="1"/>
      <w:numFmt w:val="decimal"/>
      <w:pStyle w:val="rIVZ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8" w15:restartNumberingAfterBreak="0">
    <w:nsid w:val="E4876295"/>
    <w:multiLevelType w:val="multilevel"/>
    <w:tmpl w:val="E4876294"/>
    <w:name w:val="list-460889451"/>
    <w:lvl w:ilvl="0">
      <w:start w:val="1"/>
      <w:numFmt w:val="bullet"/>
      <w:pStyle w:val="rliste2strich"/>
      <w:lvlText w:val="-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9" w15:restartNumberingAfterBreak="0">
    <w:nsid w:val="E487629F"/>
    <w:multiLevelType w:val="multilevel"/>
    <w:tmpl w:val="E487629E"/>
    <w:name w:val="list-460889441"/>
    <w:lvl w:ilvl="0">
      <w:start w:val="1"/>
      <w:numFmt w:val="lowerLetter"/>
      <w:pStyle w:val="rliste3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0" w15:restartNumberingAfterBreak="0">
    <w:nsid w:val="E48762A9"/>
    <w:multiLevelType w:val="multilevel"/>
    <w:tmpl w:val="E48762A8"/>
    <w:name w:val="list-46088943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1" w15:restartNumberingAfterBreak="0">
    <w:nsid w:val="E48762B3"/>
    <w:multiLevelType w:val="multilevel"/>
    <w:tmpl w:val="E48762B2"/>
    <w:name w:val="list-46088942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2" w15:restartNumberingAfterBreak="0">
    <w:nsid w:val="E48762BD"/>
    <w:multiLevelType w:val="multilevel"/>
    <w:tmpl w:val="E48762BC"/>
    <w:name w:val="list-460889411"/>
    <w:lvl w:ilvl="0">
      <w:start w:val="1"/>
      <w:numFmt w:val="bullet"/>
      <w:pStyle w:val="rliste3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3" w15:restartNumberingAfterBreak="0">
    <w:nsid w:val="E48762C7"/>
    <w:multiLevelType w:val="multilevel"/>
    <w:tmpl w:val="E48762C6"/>
    <w:name w:val="list-460889401"/>
    <w:lvl w:ilvl="0">
      <w:start w:val="1"/>
      <w:numFmt w:val="lowerLetter"/>
      <w:pStyle w:val="rliste2abc"/>
      <w:lvlText w:val="%1)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4" w15:restartNumberingAfterBreak="0">
    <w:nsid w:val="E48762D1"/>
    <w:multiLevelType w:val="multilevel"/>
    <w:tmpl w:val="E48762D0"/>
    <w:name w:val="list-460889391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5" w15:restartNumberingAfterBreak="0">
    <w:nsid w:val="E4876618"/>
    <w:multiLevelType w:val="multilevel"/>
    <w:tmpl w:val="E4876617"/>
    <w:name w:val="list-4608885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6" w15:restartNumberingAfterBreak="0">
    <w:nsid w:val="E4876667"/>
    <w:multiLevelType w:val="multilevel"/>
    <w:tmpl w:val="E4876666"/>
    <w:name w:val="list-46088847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7" w15:restartNumberingAfterBreak="0">
    <w:nsid w:val="E48768F2"/>
    <w:multiLevelType w:val="multilevel"/>
    <w:tmpl w:val="E48768F1"/>
    <w:name w:val="list-4608878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8" w15:restartNumberingAfterBreak="0">
    <w:nsid w:val="E4876941"/>
    <w:multiLevelType w:val="multilevel"/>
    <w:tmpl w:val="E4876940"/>
    <w:name w:val="list-46088774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9" w15:restartNumberingAfterBreak="0">
    <w:nsid w:val="E48769CC"/>
    <w:multiLevelType w:val="multilevel"/>
    <w:tmpl w:val="E48769CB"/>
    <w:name w:val="list-4608876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0" w15:restartNumberingAfterBreak="0">
    <w:nsid w:val="E4876A1B"/>
    <w:multiLevelType w:val="multilevel"/>
    <w:tmpl w:val="E4876A1A"/>
    <w:name w:val="list-460887525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1" w15:restartNumberingAfterBreak="0">
    <w:nsid w:val="E4876AA6"/>
    <w:multiLevelType w:val="multilevel"/>
    <w:tmpl w:val="E4876AA5"/>
    <w:name w:val="list-46088738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2" w15:restartNumberingAfterBreak="0">
    <w:nsid w:val="E4876AF5"/>
    <w:multiLevelType w:val="multilevel"/>
    <w:tmpl w:val="E4876AF4"/>
    <w:name w:val="list-46088730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3" w15:restartNumberingAfterBreak="0">
    <w:nsid w:val="E4876D80"/>
    <w:multiLevelType w:val="multilevel"/>
    <w:tmpl w:val="E4876D7F"/>
    <w:name w:val="list-46088665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4" w15:restartNumberingAfterBreak="0">
    <w:nsid w:val="E4876DCF"/>
    <w:multiLevelType w:val="multilevel"/>
    <w:tmpl w:val="E4876DCE"/>
    <w:name w:val="list-46088657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5" w15:restartNumberingAfterBreak="0">
    <w:nsid w:val="E4876E5A"/>
    <w:multiLevelType w:val="multilevel"/>
    <w:tmpl w:val="E4876E59"/>
    <w:name w:val="list-46088643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6" w15:restartNumberingAfterBreak="0">
    <w:nsid w:val="E4876EA9"/>
    <w:multiLevelType w:val="multilevel"/>
    <w:tmpl w:val="E4876EA8"/>
    <w:name w:val="list-46088635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7" w15:restartNumberingAfterBreak="0">
    <w:nsid w:val="E4877134"/>
    <w:multiLevelType w:val="multilevel"/>
    <w:tmpl w:val="E4877133"/>
    <w:name w:val="list-46088570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8" w15:restartNumberingAfterBreak="0">
    <w:nsid w:val="E4877183"/>
    <w:multiLevelType w:val="multilevel"/>
    <w:tmpl w:val="E4877182"/>
    <w:name w:val="list-46088562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9" w15:restartNumberingAfterBreak="0">
    <w:nsid w:val="E487885C"/>
    <w:multiLevelType w:val="multilevel"/>
    <w:tmpl w:val="E487885B"/>
    <w:name w:val="list-46087978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0" w15:restartNumberingAfterBreak="0">
    <w:nsid w:val="E487887A"/>
    <w:multiLevelType w:val="multilevel"/>
    <w:tmpl w:val="E4878879"/>
    <w:name w:val="list-46087975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1" w15:restartNumberingAfterBreak="0">
    <w:nsid w:val="E4878884"/>
    <w:multiLevelType w:val="multilevel"/>
    <w:tmpl w:val="E4878883"/>
    <w:name w:val="list-46087974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2" w15:restartNumberingAfterBreak="0">
    <w:nsid w:val="E48788FB"/>
    <w:multiLevelType w:val="multilevel"/>
    <w:tmpl w:val="E48788FA"/>
    <w:name w:val="list-4608796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3" w15:restartNumberingAfterBreak="0">
    <w:nsid w:val="E4878905"/>
    <w:multiLevelType w:val="multilevel"/>
    <w:tmpl w:val="E4878904"/>
    <w:name w:val="list-4608796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4" w15:restartNumberingAfterBreak="0">
    <w:nsid w:val="E487890F"/>
    <w:multiLevelType w:val="multilevel"/>
    <w:tmpl w:val="E487890E"/>
    <w:name w:val="list-460879601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5" w15:restartNumberingAfterBreak="0">
    <w:nsid w:val="E48795A4"/>
    <w:multiLevelType w:val="multilevel"/>
    <w:tmpl w:val="E48795A3"/>
    <w:name w:val="list-46087638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6" w15:restartNumberingAfterBreak="0">
    <w:nsid w:val="E48795AE"/>
    <w:multiLevelType w:val="multilevel"/>
    <w:tmpl w:val="E48795AD"/>
    <w:name w:val="list-46087637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7" w15:restartNumberingAfterBreak="0">
    <w:nsid w:val="E48795F3"/>
    <w:multiLevelType w:val="multilevel"/>
    <w:tmpl w:val="E48795F2"/>
    <w:name w:val="list-46087630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8" w15:restartNumberingAfterBreak="0">
    <w:nsid w:val="E48795FD"/>
    <w:multiLevelType w:val="multilevel"/>
    <w:tmpl w:val="E48795FC"/>
    <w:name w:val="list-46087629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9" w15:restartNumberingAfterBreak="0">
    <w:nsid w:val="E487967E"/>
    <w:multiLevelType w:val="multilevel"/>
    <w:tmpl w:val="E487967D"/>
    <w:name w:val="list-46087616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0" w15:restartNumberingAfterBreak="0">
    <w:nsid w:val="E4879688"/>
    <w:multiLevelType w:val="multilevel"/>
    <w:tmpl w:val="E4879687"/>
    <w:name w:val="list-46087615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1" w15:restartNumberingAfterBreak="0">
    <w:nsid w:val="E48796CD"/>
    <w:multiLevelType w:val="multilevel"/>
    <w:tmpl w:val="E48796CC"/>
    <w:name w:val="list-46087608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2" w15:restartNumberingAfterBreak="0">
    <w:nsid w:val="E48796D7"/>
    <w:multiLevelType w:val="multilevel"/>
    <w:tmpl w:val="E48796D6"/>
    <w:name w:val="list-46087607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3" w15:restartNumberingAfterBreak="0">
    <w:nsid w:val="E4879958"/>
    <w:multiLevelType w:val="multilevel"/>
    <w:tmpl w:val="E4879957"/>
    <w:name w:val="list-4608754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4" w15:restartNumberingAfterBreak="0">
    <w:nsid w:val="E4879962"/>
    <w:multiLevelType w:val="multilevel"/>
    <w:tmpl w:val="E4879961"/>
    <w:name w:val="list-4608754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5" w15:restartNumberingAfterBreak="0">
    <w:nsid w:val="E48799A7"/>
    <w:multiLevelType w:val="multilevel"/>
    <w:tmpl w:val="E48799A6"/>
    <w:name w:val="list-46087535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6" w15:restartNumberingAfterBreak="0">
    <w:nsid w:val="E48799B1"/>
    <w:multiLevelType w:val="multilevel"/>
    <w:tmpl w:val="E48799B0"/>
    <w:name w:val="list-46087534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7" w15:restartNumberingAfterBreak="0">
    <w:nsid w:val="E4879E04"/>
    <w:multiLevelType w:val="multilevel"/>
    <w:tmpl w:val="E4879E03"/>
    <w:name w:val="list-46087423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8" w15:restartNumberingAfterBreak="0">
    <w:nsid w:val="E4879E49"/>
    <w:multiLevelType w:val="multilevel"/>
    <w:tmpl w:val="E4879E48"/>
    <w:name w:val="list-460874167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9" w15:restartNumberingAfterBreak="0">
    <w:nsid w:val="E4879E53"/>
    <w:multiLevelType w:val="multilevel"/>
    <w:tmpl w:val="E4879E52"/>
    <w:name w:val="list-460874157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0" w15:restartNumberingAfterBreak="0">
    <w:nsid w:val="E4879FFA"/>
    <w:multiLevelType w:val="multilevel"/>
    <w:tmpl w:val="E4879FF9"/>
    <w:name w:val="list-46087373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1" w15:restartNumberingAfterBreak="0">
    <w:nsid w:val="E487A007"/>
    <w:multiLevelType w:val="multilevel"/>
    <w:tmpl w:val="E487A006"/>
    <w:name w:val="list-46087372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2" w15:restartNumberingAfterBreak="0">
    <w:nsid w:val="E487A02F"/>
    <w:multiLevelType w:val="multilevel"/>
    <w:tmpl w:val="E487A02E"/>
    <w:name w:val="list-46087368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3" w15:restartNumberingAfterBreak="0">
    <w:nsid w:val="E487A0D4"/>
    <w:multiLevelType w:val="multilevel"/>
    <w:tmpl w:val="E487A0D3"/>
    <w:name w:val="list-46087351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4" w15:restartNumberingAfterBreak="0">
    <w:nsid w:val="E487A0DE"/>
    <w:multiLevelType w:val="multilevel"/>
    <w:tmpl w:val="E487A0DD"/>
    <w:name w:val="list-46087350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5" w15:restartNumberingAfterBreak="0">
    <w:nsid w:val="E487A123"/>
    <w:multiLevelType w:val="multilevel"/>
    <w:tmpl w:val="E487A122"/>
    <w:name w:val="list-460873437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6" w15:restartNumberingAfterBreak="0">
    <w:nsid w:val="E487A12D"/>
    <w:multiLevelType w:val="multilevel"/>
    <w:tmpl w:val="E487A12C"/>
    <w:name w:val="list-460873427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7" w15:restartNumberingAfterBreak="0">
    <w:nsid w:val="E487A190"/>
    <w:multiLevelType w:val="multilevel"/>
    <w:tmpl w:val="E487A18F"/>
    <w:name w:val="list-46087332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8" w15:restartNumberingAfterBreak="0">
    <w:nsid w:val="E487A1AE"/>
    <w:multiLevelType w:val="multilevel"/>
    <w:tmpl w:val="E487A1AD"/>
    <w:name w:val="list-46087329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9" w15:restartNumberingAfterBreak="0">
    <w:nsid w:val="E487A1B8"/>
    <w:multiLevelType w:val="multilevel"/>
    <w:tmpl w:val="E487A1B7"/>
    <w:name w:val="list-46087328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0" w15:restartNumberingAfterBreak="0">
    <w:nsid w:val="E487A1FD"/>
    <w:multiLevelType w:val="multilevel"/>
    <w:tmpl w:val="E487A1FC"/>
    <w:name w:val="list-46087321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1" w15:restartNumberingAfterBreak="0">
    <w:nsid w:val="E487A274"/>
    <w:multiLevelType w:val="multilevel"/>
    <w:tmpl w:val="E487A273"/>
    <w:name w:val="list-46087310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2" w15:restartNumberingAfterBreak="0">
    <w:nsid w:val="E487A292"/>
    <w:multiLevelType w:val="multilevel"/>
    <w:tmpl w:val="E487A291"/>
    <w:name w:val="list-46087307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3" w15:restartNumberingAfterBreak="0">
    <w:nsid w:val="E487A29C"/>
    <w:multiLevelType w:val="multilevel"/>
    <w:tmpl w:val="E487A29B"/>
    <w:name w:val="list-46087306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4" w15:restartNumberingAfterBreak="0">
    <w:nsid w:val="E487A2E1"/>
    <w:multiLevelType w:val="multilevel"/>
    <w:tmpl w:val="E487A2E0"/>
    <w:name w:val="list-46087299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5" w15:restartNumberingAfterBreak="0">
    <w:nsid w:val="E487A2EB"/>
    <w:multiLevelType w:val="multilevel"/>
    <w:tmpl w:val="E487A2EA"/>
    <w:name w:val="list-46087298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6" w15:restartNumberingAfterBreak="0">
    <w:nsid w:val="E487A313"/>
    <w:multiLevelType w:val="multilevel"/>
    <w:tmpl w:val="E487A312"/>
    <w:name w:val="list-46087294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7" w15:restartNumberingAfterBreak="0">
    <w:nsid w:val="E487A31D"/>
    <w:multiLevelType w:val="multilevel"/>
    <w:tmpl w:val="E487A31C"/>
    <w:name w:val="list-46087293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8" w15:restartNumberingAfterBreak="0">
    <w:nsid w:val="E487A327"/>
    <w:multiLevelType w:val="multilevel"/>
    <w:tmpl w:val="E487A326"/>
    <w:name w:val="list-4608729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9" w15:restartNumberingAfterBreak="0">
    <w:nsid w:val="E487A331"/>
    <w:multiLevelType w:val="multilevel"/>
    <w:tmpl w:val="E487A330"/>
    <w:name w:val="list-4608729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0" w15:restartNumberingAfterBreak="0">
    <w:nsid w:val="E487A33B"/>
    <w:multiLevelType w:val="multilevel"/>
    <w:tmpl w:val="E487A33A"/>
    <w:name w:val="list-4608729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1" w15:restartNumberingAfterBreak="0">
    <w:nsid w:val="E487A682"/>
    <w:multiLevelType w:val="multilevel"/>
    <w:tmpl w:val="E487A681"/>
    <w:name w:val="list-46087206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2" w15:restartNumberingAfterBreak="0">
    <w:nsid w:val="E487A68C"/>
    <w:multiLevelType w:val="multilevel"/>
    <w:tmpl w:val="E487A68B"/>
    <w:name w:val="list-46087205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3" w15:restartNumberingAfterBreak="0">
    <w:nsid w:val="E487A6D1"/>
    <w:multiLevelType w:val="multilevel"/>
    <w:tmpl w:val="E487A6D0"/>
    <w:name w:val="list-46087198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4" w15:restartNumberingAfterBreak="0">
    <w:nsid w:val="E487A6DB"/>
    <w:multiLevelType w:val="multilevel"/>
    <w:tmpl w:val="E487A6DA"/>
    <w:name w:val="list-46087197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5" w15:restartNumberingAfterBreak="0">
    <w:nsid w:val="E487A95C"/>
    <w:multiLevelType w:val="multilevel"/>
    <w:tmpl w:val="E487A95B"/>
    <w:name w:val="list-4608713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6" w15:restartNumberingAfterBreak="0">
    <w:nsid w:val="E487A966"/>
    <w:multiLevelType w:val="multilevel"/>
    <w:tmpl w:val="E487A965"/>
    <w:name w:val="list-4608713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7" w15:restartNumberingAfterBreak="0">
    <w:nsid w:val="E487A9AB"/>
    <w:multiLevelType w:val="multilevel"/>
    <w:tmpl w:val="E487A9AA"/>
    <w:name w:val="list-46087125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8" w15:restartNumberingAfterBreak="0">
    <w:nsid w:val="E487A9B5"/>
    <w:multiLevelType w:val="multilevel"/>
    <w:tmpl w:val="E487A9B4"/>
    <w:name w:val="list-46087124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9" w15:restartNumberingAfterBreak="0">
    <w:nsid w:val="E487AA36"/>
    <w:multiLevelType w:val="multilevel"/>
    <w:tmpl w:val="E487AA35"/>
    <w:name w:val="list-4608711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0" w15:restartNumberingAfterBreak="0">
    <w:nsid w:val="E487AA40"/>
    <w:multiLevelType w:val="multilevel"/>
    <w:tmpl w:val="E487AA3F"/>
    <w:name w:val="list-4608711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1" w15:restartNumberingAfterBreak="0">
    <w:nsid w:val="E487AAB7"/>
    <w:multiLevelType w:val="multilevel"/>
    <w:tmpl w:val="E487AAB6"/>
    <w:name w:val="list-46087098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2" w15:restartNumberingAfterBreak="0">
    <w:nsid w:val="E487AB1A"/>
    <w:multiLevelType w:val="multilevel"/>
    <w:tmpl w:val="E487AB19"/>
    <w:name w:val="list-46087088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3" w15:restartNumberingAfterBreak="0">
    <w:nsid w:val="E487AB24"/>
    <w:multiLevelType w:val="multilevel"/>
    <w:tmpl w:val="E487AB23"/>
    <w:name w:val="list-46087087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4" w15:restartNumberingAfterBreak="0">
    <w:nsid w:val="E487AED8"/>
    <w:multiLevelType w:val="multilevel"/>
    <w:tmpl w:val="E487AED7"/>
    <w:name w:val="list-46086992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5" w15:restartNumberingAfterBreak="0">
    <w:nsid w:val="E487AEE2"/>
    <w:multiLevelType w:val="multilevel"/>
    <w:tmpl w:val="E487AEE1"/>
    <w:name w:val="list-46086991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6" w15:restartNumberingAfterBreak="0">
    <w:nsid w:val="E487AF27"/>
    <w:multiLevelType w:val="multilevel"/>
    <w:tmpl w:val="E487AF26"/>
    <w:name w:val="list-46086984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7" w15:restartNumberingAfterBreak="0">
    <w:nsid w:val="E487AF31"/>
    <w:multiLevelType w:val="multilevel"/>
    <w:tmpl w:val="E487AF30"/>
    <w:name w:val="list-46086983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8" w15:restartNumberingAfterBreak="0">
    <w:nsid w:val="E487B001"/>
    <w:multiLevelType w:val="multilevel"/>
    <w:tmpl w:val="E487B000"/>
    <w:name w:val="list-46086963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9" w15:restartNumberingAfterBreak="0">
    <w:nsid w:val="E487B00B"/>
    <w:multiLevelType w:val="multilevel"/>
    <w:tmpl w:val="E487B00A"/>
    <w:name w:val="list-46086962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0" w15:restartNumberingAfterBreak="0">
    <w:nsid w:val="E487B1B2"/>
    <w:multiLevelType w:val="multilevel"/>
    <w:tmpl w:val="E487B1B1"/>
    <w:name w:val="list-46086919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1" w15:restartNumberingAfterBreak="0">
    <w:nsid w:val="E487B1BC"/>
    <w:multiLevelType w:val="multilevel"/>
    <w:tmpl w:val="E487B1BB"/>
    <w:name w:val="list-46086918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2" w15:restartNumberingAfterBreak="0">
    <w:nsid w:val="E487C209"/>
    <w:multiLevelType w:val="multilevel"/>
    <w:tmpl w:val="E487C208"/>
    <w:name w:val="list-46086501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3" w15:restartNumberingAfterBreak="0">
    <w:nsid w:val="E487C213"/>
    <w:multiLevelType w:val="multilevel"/>
    <w:tmpl w:val="E487C212"/>
    <w:name w:val="list-46086500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4" w15:restartNumberingAfterBreak="0">
    <w:nsid w:val="E487C21D"/>
    <w:multiLevelType w:val="multilevel"/>
    <w:tmpl w:val="E487C21C"/>
    <w:name w:val="list-46086499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5" w15:restartNumberingAfterBreak="0">
    <w:nsid w:val="E487C360"/>
    <w:multiLevelType w:val="multilevel"/>
    <w:tmpl w:val="E487C35F"/>
    <w:name w:val="list-460864672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6" w15:restartNumberingAfterBreak="0">
    <w:nsid w:val="E487C37E"/>
    <w:multiLevelType w:val="multilevel"/>
    <w:tmpl w:val="E487C37D"/>
    <w:name w:val="list-46086464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7" w15:restartNumberingAfterBreak="0">
    <w:nsid w:val="E487C388"/>
    <w:multiLevelType w:val="multilevel"/>
    <w:tmpl w:val="E487C387"/>
    <w:name w:val="list-46086463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8" w15:restartNumberingAfterBreak="0">
    <w:nsid w:val="E487C3CD"/>
    <w:multiLevelType w:val="multilevel"/>
    <w:tmpl w:val="E487C3CC"/>
    <w:name w:val="list-46086456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9" w15:restartNumberingAfterBreak="0">
    <w:nsid w:val="E487C3D7"/>
    <w:multiLevelType w:val="multilevel"/>
    <w:tmpl w:val="E487C3D6"/>
    <w:name w:val="list-46086455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0" w15:restartNumberingAfterBreak="0">
    <w:nsid w:val="E487C3FF"/>
    <w:multiLevelType w:val="multilevel"/>
    <w:tmpl w:val="E487C3FE"/>
    <w:name w:val="list-460864513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1" w15:restartNumberingAfterBreak="0">
    <w:nsid w:val="E487C480"/>
    <w:multiLevelType w:val="multilevel"/>
    <w:tmpl w:val="E487C47F"/>
    <w:name w:val="list-46086438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2" w15:restartNumberingAfterBreak="0">
    <w:nsid w:val="E487C48A"/>
    <w:multiLevelType w:val="multilevel"/>
    <w:tmpl w:val="E487C489"/>
    <w:name w:val="list-46086437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3" w15:restartNumberingAfterBreak="0">
    <w:nsid w:val="E487C501"/>
    <w:multiLevelType w:val="multilevel"/>
    <w:tmpl w:val="E487C500"/>
    <w:name w:val="list-46086425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4" w15:restartNumberingAfterBreak="0">
    <w:nsid w:val="E487C764"/>
    <w:multiLevelType w:val="multilevel"/>
    <w:tmpl w:val="E487C763"/>
    <w:name w:val="list-46086364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5" w15:restartNumberingAfterBreak="0">
    <w:nsid w:val="E487C76E"/>
    <w:multiLevelType w:val="multilevel"/>
    <w:tmpl w:val="E487C76D"/>
    <w:name w:val="list-46086363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6" w15:restartNumberingAfterBreak="0">
    <w:nsid w:val="E4899C5A"/>
    <w:multiLevelType w:val="multilevel"/>
    <w:tmpl w:val="E4899C59"/>
    <w:name w:val="list-46074359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7" w15:restartNumberingAfterBreak="0">
    <w:nsid w:val="E4899C64"/>
    <w:multiLevelType w:val="multilevel"/>
    <w:tmpl w:val="E4899C63"/>
    <w:name w:val="list-46074358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8" w15:restartNumberingAfterBreak="0">
    <w:nsid w:val="E4899CA9"/>
    <w:multiLevelType w:val="multilevel"/>
    <w:tmpl w:val="E4899CA8"/>
    <w:name w:val="list-46074351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9" w15:restartNumberingAfterBreak="0">
    <w:nsid w:val="E4899CB3"/>
    <w:multiLevelType w:val="multilevel"/>
    <w:tmpl w:val="E4899CB2"/>
    <w:name w:val="list-46074350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0" w15:restartNumberingAfterBreak="0">
    <w:nsid w:val="E4899F34"/>
    <w:multiLevelType w:val="multilevel"/>
    <w:tmpl w:val="E4899F33"/>
    <w:name w:val="list-46074286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1" w15:restartNumberingAfterBreak="0">
    <w:nsid w:val="E4899F3E"/>
    <w:multiLevelType w:val="multilevel"/>
    <w:tmpl w:val="E4899F3D"/>
    <w:name w:val="list-46074285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2" w15:restartNumberingAfterBreak="0">
    <w:nsid w:val="E489A2A6"/>
    <w:multiLevelType w:val="multilevel"/>
    <w:tmpl w:val="E489A2A5"/>
    <w:name w:val="list-46074197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3" w15:restartNumberingAfterBreak="0">
    <w:nsid w:val="E489A2B0"/>
    <w:multiLevelType w:val="multilevel"/>
    <w:tmpl w:val="E489A2AF"/>
    <w:name w:val="list-46074196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4" w15:restartNumberingAfterBreak="0">
    <w:nsid w:val="E489B215"/>
    <w:multiLevelType w:val="multilevel"/>
    <w:tmpl w:val="E489B214"/>
    <w:name w:val="list-46073802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5" w15:restartNumberingAfterBreak="0">
    <w:nsid w:val="E489B23D"/>
    <w:multiLevelType w:val="multilevel"/>
    <w:tmpl w:val="E489B23C"/>
    <w:name w:val="list-46073798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6" w15:restartNumberingAfterBreak="0">
    <w:nsid w:val="E489B28C"/>
    <w:multiLevelType w:val="multilevel"/>
    <w:tmpl w:val="E489B28B"/>
    <w:name w:val="list-460737908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7" w15:restartNumberingAfterBreak="0">
    <w:nsid w:val="E489B2B4"/>
    <w:multiLevelType w:val="multilevel"/>
    <w:tmpl w:val="E489B2B3"/>
    <w:name w:val="list-46073786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8" w15:restartNumberingAfterBreak="0">
    <w:nsid w:val="E489B2BE"/>
    <w:multiLevelType w:val="multilevel"/>
    <w:tmpl w:val="E489B2BD"/>
    <w:name w:val="list-46073785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9" w15:restartNumberingAfterBreak="0">
    <w:nsid w:val="E489B2C8"/>
    <w:multiLevelType w:val="multilevel"/>
    <w:tmpl w:val="E489B2C7"/>
    <w:name w:val="list-46073784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0" w15:restartNumberingAfterBreak="0">
    <w:nsid w:val="E489B2D2"/>
    <w:multiLevelType w:val="multilevel"/>
    <w:tmpl w:val="E489B2D1"/>
    <w:name w:val="list-4607378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1" w15:restartNumberingAfterBreak="0">
    <w:nsid w:val="E489B2DC"/>
    <w:multiLevelType w:val="multilevel"/>
    <w:tmpl w:val="E489B2DB"/>
    <w:name w:val="list-4607378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2" w15:restartNumberingAfterBreak="0">
    <w:nsid w:val="E489B2E6"/>
    <w:multiLevelType w:val="multilevel"/>
    <w:tmpl w:val="E489B2E5"/>
    <w:name w:val="list-46073781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3" w15:restartNumberingAfterBreak="0">
    <w:nsid w:val="E489B2F0"/>
    <w:multiLevelType w:val="multilevel"/>
    <w:tmpl w:val="E489B2EF"/>
    <w:name w:val="list-46073780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4" w15:restartNumberingAfterBreak="0">
    <w:nsid w:val="E489B2FA"/>
    <w:multiLevelType w:val="multilevel"/>
    <w:tmpl w:val="E489B2F9"/>
    <w:name w:val="list-46073779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5" w15:restartNumberingAfterBreak="0">
    <w:nsid w:val="E489B304"/>
    <w:multiLevelType w:val="multilevel"/>
    <w:tmpl w:val="E489B303"/>
    <w:name w:val="list-46073778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6" w15:restartNumberingAfterBreak="0">
    <w:nsid w:val="E489B30E"/>
    <w:multiLevelType w:val="multilevel"/>
    <w:tmpl w:val="E489B30D"/>
    <w:name w:val="list-46073777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7" w15:restartNumberingAfterBreak="0">
    <w:nsid w:val="E489B406"/>
    <w:multiLevelType w:val="multilevel"/>
    <w:tmpl w:val="E489B405"/>
    <w:name w:val="list-46073753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8" w15:restartNumberingAfterBreak="0">
    <w:nsid w:val="E489B410"/>
    <w:multiLevelType w:val="multilevel"/>
    <w:tmpl w:val="E489B40F"/>
    <w:name w:val="list-46073752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9" w15:restartNumberingAfterBreak="0">
    <w:nsid w:val="E489B41A"/>
    <w:multiLevelType w:val="multilevel"/>
    <w:tmpl w:val="E489B419"/>
    <w:name w:val="list-46073751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0" w15:restartNumberingAfterBreak="0">
    <w:nsid w:val="E489B424"/>
    <w:multiLevelType w:val="multilevel"/>
    <w:tmpl w:val="E489B423"/>
    <w:name w:val="list-46073750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1" w15:restartNumberingAfterBreak="0">
    <w:nsid w:val="E489B42E"/>
    <w:multiLevelType w:val="multilevel"/>
    <w:tmpl w:val="E489B42D"/>
    <w:name w:val="list-46073749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2" w15:restartNumberingAfterBreak="0">
    <w:nsid w:val="E489B438"/>
    <w:multiLevelType w:val="multilevel"/>
    <w:tmpl w:val="E489B437"/>
    <w:name w:val="list-46073748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3" w15:restartNumberingAfterBreak="0">
    <w:nsid w:val="E489B442"/>
    <w:multiLevelType w:val="multilevel"/>
    <w:tmpl w:val="E489B441"/>
    <w:name w:val="list-46073747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4" w15:restartNumberingAfterBreak="0">
    <w:nsid w:val="E489B44C"/>
    <w:multiLevelType w:val="multilevel"/>
    <w:tmpl w:val="E489B44B"/>
    <w:name w:val="list-46073746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5" w15:restartNumberingAfterBreak="0">
    <w:nsid w:val="E489B553"/>
    <w:multiLevelType w:val="multilevel"/>
    <w:tmpl w:val="E489B552"/>
    <w:name w:val="list-46073719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6" w15:restartNumberingAfterBreak="0">
    <w:nsid w:val="E489B57B"/>
    <w:multiLevelType w:val="multilevel"/>
    <w:tmpl w:val="E489B57A"/>
    <w:name w:val="list-46073715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7" w15:restartNumberingAfterBreak="0">
    <w:nsid w:val="E489B5CA"/>
    <w:multiLevelType w:val="multilevel"/>
    <w:tmpl w:val="E489B5C9"/>
    <w:name w:val="list-460737078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8" w15:restartNumberingAfterBreak="0">
    <w:nsid w:val="E489B5F2"/>
    <w:multiLevelType w:val="multilevel"/>
    <w:tmpl w:val="E489B5F1"/>
    <w:name w:val="list-4607370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9" w15:restartNumberingAfterBreak="0">
    <w:nsid w:val="E489B5FC"/>
    <w:multiLevelType w:val="multilevel"/>
    <w:tmpl w:val="E489B5FB"/>
    <w:name w:val="list-4607370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0" w15:restartNumberingAfterBreak="0">
    <w:nsid w:val="E489CA46"/>
    <w:multiLevelType w:val="multilevel"/>
    <w:tmpl w:val="E489CA45"/>
    <w:name w:val="list-460731834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1" w15:restartNumberingAfterBreak="0">
    <w:nsid w:val="E489CA64"/>
    <w:multiLevelType w:val="multilevel"/>
    <w:tmpl w:val="E489CA63"/>
    <w:name w:val="list-46073180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2" w15:restartNumberingAfterBreak="0">
    <w:nsid w:val="E489CA6E"/>
    <w:multiLevelType w:val="multilevel"/>
    <w:tmpl w:val="E489CA6D"/>
    <w:name w:val="list-46073179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3" w15:restartNumberingAfterBreak="0">
    <w:nsid w:val="E489CAE5"/>
    <w:multiLevelType w:val="multilevel"/>
    <w:tmpl w:val="E489CAE4"/>
    <w:name w:val="list-46073167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4" w15:restartNumberingAfterBreak="0">
    <w:nsid w:val="E489CE22"/>
    <w:multiLevelType w:val="multilevel"/>
    <w:tmpl w:val="E489CE21"/>
    <w:name w:val="list-46073084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5" w15:restartNumberingAfterBreak="0">
    <w:nsid w:val="E489CE2C"/>
    <w:multiLevelType w:val="multilevel"/>
    <w:tmpl w:val="E489CE2B"/>
    <w:name w:val="list-46073083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6" w15:restartNumberingAfterBreak="0">
    <w:nsid w:val="E489CEA3"/>
    <w:multiLevelType w:val="multilevel"/>
    <w:tmpl w:val="E489CEA2"/>
    <w:name w:val="list-46073071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7" w15:restartNumberingAfterBreak="0">
    <w:nsid w:val="E489CEAD"/>
    <w:multiLevelType w:val="multilevel"/>
    <w:tmpl w:val="E489CEAC"/>
    <w:name w:val="list-46073070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8" w15:restartNumberingAfterBreak="0">
    <w:nsid w:val="E489CEB7"/>
    <w:multiLevelType w:val="multilevel"/>
    <w:tmpl w:val="E489CEB6"/>
    <w:name w:val="list-46073069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9" w15:restartNumberingAfterBreak="0">
    <w:nsid w:val="E489D405"/>
    <w:multiLevelType w:val="multilevel"/>
    <w:tmpl w:val="E489D404"/>
    <w:name w:val="list-460729339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0" w15:restartNumberingAfterBreak="0">
    <w:nsid w:val="E489D40F"/>
    <w:multiLevelType w:val="multilevel"/>
    <w:tmpl w:val="E489D40E"/>
    <w:name w:val="list-460729329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1" w15:restartNumberingAfterBreak="0">
    <w:nsid w:val="E489D486"/>
    <w:multiLevelType w:val="multilevel"/>
    <w:tmpl w:val="E489D485"/>
    <w:name w:val="list-460729210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2" w15:restartNumberingAfterBreak="0">
    <w:nsid w:val="E489D506"/>
    <w:multiLevelType w:val="multilevel"/>
    <w:tmpl w:val="E489D505"/>
    <w:name w:val="list-46072908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3" w15:restartNumberingAfterBreak="0">
    <w:nsid w:val="E489D510"/>
    <w:multiLevelType w:val="multilevel"/>
    <w:tmpl w:val="E489D50F"/>
    <w:name w:val="list-46072907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4" w15:restartNumberingAfterBreak="0">
    <w:nsid w:val="E489D587"/>
    <w:multiLevelType w:val="multilevel"/>
    <w:tmpl w:val="E489D586"/>
    <w:name w:val="list-460728953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5" w15:restartNumberingAfterBreak="0">
    <w:nsid w:val="E489D599"/>
    <w:multiLevelType w:val="multilevel"/>
    <w:tmpl w:val="E489D598"/>
    <w:name w:val="list-460728935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6" w15:restartNumberingAfterBreak="0">
    <w:nsid w:val="E489D5A2"/>
    <w:multiLevelType w:val="multilevel"/>
    <w:tmpl w:val="E489D5A1"/>
    <w:name w:val="list-460728926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7" w15:restartNumberingAfterBreak="0">
    <w:nsid w:val="E489DAD7"/>
    <w:multiLevelType w:val="multilevel"/>
    <w:tmpl w:val="E489DAD6"/>
    <w:name w:val="list-46072759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8" w15:restartNumberingAfterBreak="0">
    <w:nsid w:val="E489DAE1"/>
    <w:multiLevelType w:val="multilevel"/>
    <w:tmpl w:val="E489DAE0"/>
    <w:name w:val="list-46072758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9" w15:restartNumberingAfterBreak="0">
    <w:nsid w:val="E489DC00"/>
    <w:multiLevelType w:val="multilevel"/>
    <w:tmpl w:val="E489DDFF"/>
    <w:name w:val="list-460727296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0" w15:restartNumberingAfterBreak="0">
    <w:nsid w:val="E489DC0A"/>
    <w:multiLevelType w:val="multilevel"/>
    <w:tmpl w:val="E489DC09"/>
    <w:name w:val="list-460727286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1" w15:restartNumberingAfterBreak="0">
    <w:nsid w:val="E489DD26"/>
    <w:multiLevelType w:val="multilevel"/>
    <w:tmpl w:val="E489DD25"/>
    <w:name w:val="list-460727002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2" w15:restartNumberingAfterBreak="0">
    <w:nsid w:val="E489DD30"/>
    <w:multiLevelType w:val="multilevel"/>
    <w:tmpl w:val="E489DD2F"/>
    <w:name w:val="list-460726992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3" w15:restartNumberingAfterBreak="0">
    <w:nsid w:val="E489DDB1"/>
    <w:multiLevelType w:val="multilevel"/>
    <w:tmpl w:val="E489DDB0"/>
    <w:name w:val="list-46072686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4" w15:restartNumberingAfterBreak="0">
    <w:nsid w:val="E489DDBB"/>
    <w:multiLevelType w:val="multilevel"/>
    <w:tmpl w:val="E489DDBA"/>
    <w:name w:val="list-46072685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5" w15:restartNumberingAfterBreak="0">
    <w:nsid w:val="E489E292"/>
    <w:multiLevelType w:val="multilevel"/>
    <w:tmpl w:val="E489E291"/>
    <w:name w:val="list-4607256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6" w15:restartNumberingAfterBreak="0">
    <w:nsid w:val="E489E29C"/>
    <w:multiLevelType w:val="multilevel"/>
    <w:tmpl w:val="E489E29B"/>
    <w:name w:val="list-4607256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7" w15:restartNumberingAfterBreak="0">
    <w:nsid w:val="E489E56C"/>
    <w:multiLevelType w:val="multilevel"/>
    <w:tmpl w:val="E489E56B"/>
    <w:name w:val="list-46072488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8" w15:restartNumberingAfterBreak="0">
    <w:nsid w:val="E489E576"/>
    <w:multiLevelType w:val="multilevel"/>
    <w:tmpl w:val="E489E575"/>
    <w:name w:val="list-46072487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9" w15:restartNumberingAfterBreak="0">
    <w:nsid w:val="E489E646"/>
    <w:multiLevelType w:val="multilevel"/>
    <w:tmpl w:val="E489E645"/>
    <w:name w:val="list-46072466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0" w15:restartNumberingAfterBreak="0">
    <w:nsid w:val="E489E650"/>
    <w:multiLevelType w:val="multilevel"/>
    <w:tmpl w:val="E489E64F"/>
    <w:name w:val="list-46072465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1" w15:restartNumberingAfterBreak="0">
    <w:nsid w:val="E489E6C7"/>
    <w:multiLevelType w:val="multilevel"/>
    <w:tmpl w:val="E489E6C6"/>
    <w:name w:val="list-46072453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2" w15:restartNumberingAfterBreak="0">
    <w:nsid w:val="E489EF02"/>
    <w:multiLevelType w:val="multilevel"/>
    <w:tmpl w:val="E489EF01"/>
    <w:name w:val="list-46072243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3" w15:restartNumberingAfterBreak="0">
    <w:nsid w:val="E489EF0C"/>
    <w:multiLevelType w:val="multilevel"/>
    <w:tmpl w:val="E489EF0B"/>
    <w:name w:val="list-46072242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4" w15:restartNumberingAfterBreak="0">
    <w:nsid w:val="E489EF83"/>
    <w:multiLevelType w:val="multilevel"/>
    <w:tmpl w:val="E489EF82"/>
    <w:name w:val="list-460722301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5" w15:restartNumberingAfterBreak="0">
    <w:nsid w:val="E489F61C"/>
    <w:multiLevelType w:val="multilevel"/>
    <w:tmpl w:val="E489F61B"/>
    <w:name w:val="list-46072061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6" w15:restartNumberingAfterBreak="0">
    <w:nsid w:val="E489F626"/>
    <w:multiLevelType w:val="multilevel"/>
    <w:tmpl w:val="E489F625"/>
    <w:name w:val="list-460720602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7" w15:restartNumberingAfterBreak="0">
    <w:nsid w:val="E489F77D"/>
    <w:multiLevelType w:val="multilevel"/>
    <w:tmpl w:val="E489F77C"/>
    <w:name w:val="list-460720259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8" w15:restartNumberingAfterBreak="0">
    <w:nsid w:val="E489F79B"/>
    <w:multiLevelType w:val="multilevel"/>
    <w:tmpl w:val="E489F79A"/>
    <w:name w:val="list-460720229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9" w15:restartNumberingAfterBreak="0">
    <w:nsid w:val="E489F7A5"/>
    <w:multiLevelType w:val="multilevel"/>
    <w:tmpl w:val="E489F7A4"/>
    <w:name w:val="list-460720219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0" w15:restartNumberingAfterBreak="0">
    <w:nsid w:val="E48A099B"/>
    <w:multiLevelType w:val="multilevel"/>
    <w:tmpl w:val="E48A099A"/>
    <w:name w:val="list-46071562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1" w15:restartNumberingAfterBreak="0">
    <w:nsid w:val="E48A09A5"/>
    <w:multiLevelType w:val="multilevel"/>
    <w:tmpl w:val="E48A09A4"/>
    <w:name w:val="list-46071561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2" w15:restartNumberingAfterBreak="0">
    <w:nsid w:val="E48A09EA"/>
    <w:multiLevelType w:val="multilevel"/>
    <w:tmpl w:val="E48A09E9"/>
    <w:name w:val="list-460715542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3" w15:restartNumberingAfterBreak="0">
    <w:nsid w:val="E48A09F4"/>
    <w:multiLevelType w:val="multilevel"/>
    <w:tmpl w:val="E48A09F3"/>
    <w:name w:val="list-460715532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4" w15:restartNumberingAfterBreak="0">
    <w:nsid w:val="E48A0EAB"/>
    <w:multiLevelType w:val="multilevel"/>
    <w:tmpl w:val="E48A0EAA"/>
    <w:name w:val="list-46071432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5" w15:restartNumberingAfterBreak="0">
    <w:nsid w:val="E48A0EB5"/>
    <w:multiLevelType w:val="multilevel"/>
    <w:tmpl w:val="E48A0EB4"/>
    <w:name w:val="list-46071431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6" w15:restartNumberingAfterBreak="0">
    <w:nsid w:val="E48A1010"/>
    <w:multiLevelType w:val="multilevel"/>
    <w:tmpl w:val="E48A100F"/>
    <w:name w:val="list-460713968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7" w15:restartNumberingAfterBreak="0">
    <w:nsid w:val="E48A101A"/>
    <w:multiLevelType w:val="multilevel"/>
    <w:tmpl w:val="E48A1019"/>
    <w:name w:val="list-460713958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8" w15:restartNumberingAfterBreak="0">
    <w:nsid w:val="E48A1023"/>
    <w:multiLevelType w:val="multilevel"/>
    <w:tmpl w:val="E48A1022"/>
    <w:name w:val="list-460713949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9" w15:restartNumberingAfterBreak="0">
    <w:nsid w:val="E48A112C"/>
    <w:multiLevelType w:val="multilevel"/>
    <w:tmpl w:val="E48A112B"/>
    <w:name w:val="list-460713684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0" w15:restartNumberingAfterBreak="0">
    <w:nsid w:val="E48A118F"/>
    <w:multiLevelType w:val="multilevel"/>
    <w:tmpl w:val="E48A118E"/>
    <w:name w:val="list-46071358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1" w15:restartNumberingAfterBreak="0">
    <w:nsid w:val="E48A1199"/>
    <w:multiLevelType w:val="multilevel"/>
    <w:tmpl w:val="E48A1198"/>
    <w:name w:val="list-46071357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2" w15:restartNumberingAfterBreak="0">
    <w:nsid w:val="349D1BC5"/>
    <w:multiLevelType w:val="multilevel"/>
    <w:tmpl w:val="22D4828C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5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  <w:lvl w:ilvl="7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</w:lvl>
    <w:lvl w:ilvl="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</w:lvl>
  </w:abstractNum>
  <w:abstractNum w:abstractNumId="483" w15:restartNumberingAfterBreak="0">
    <w:nsid w:val="5290295E"/>
    <w:multiLevelType w:val="multilevel"/>
    <w:tmpl w:val="7CC4DE8E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4" w15:restartNumberingAfterBreak="0">
    <w:nsid w:val="787622DD"/>
    <w:multiLevelType w:val="multilevel"/>
    <w:tmpl w:val="7A1E773E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num w:numId="1">
    <w:abstractNumId w:val="284"/>
  </w:num>
  <w:num w:numId="2">
    <w:abstractNumId w:val="285"/>
  </w:num>
  <w:num w:numId="3">
    <w:abstractNumId w:val="286"/>
  </w:num>
  <w:num w:numId="4">
    <w:abstractNumId w:val="287"/>
  </w:num>
  <w:num w:numId="5">
    <w:abstractNumId w:val="288"/>
  </w:num>
  <w:num w:numId="6">
    <w:abstractNumId w:val="289"/>
  </w:num>
  <w:num w:numId="7">
    <w:abstractNumId w:val="290"/>
  </w:num>
  <w:num w:numId="8">
    <w:abstractNumId w:val="291"/>
  </w:num>
  <w:num w:numId="9">
    <w:abstractNumId w:val="292"/>
  </w:num>
  <w:num w:numId="10">
    <w:abstractNumId w:val="293"/>
  </w:num>
  <w:num w:numId="11">
    <w:abstractNumId w:val="294"/>
  </w:num>
  <w:num w:numId="12">
    <w:abstractNumId w:val="295"/>
  </w:num>
  <w:num w:numId="13">
    <w:abstractNumId w:val="296"/>
  </w:num>
  <w:num w:numId="14">
    <w:abstractNumId w:val="297"/>
  </w:num>
  <w:num w:numId="15">
    <w:abstractNumId w:val="298"/>
  </w:num>
  <w:num w:numId="16">
    <w:abstractNumId w:val="299"/>
  </w:num>
  <w:num w:numId="17">
    <w:abstractNumId w:val="300"/>
  </w:num>
  <w:num w:numId="18">
    <w:abstractNumId w:val="301"/>
  </w:num>
  <w:num w:numId="19">
    <w:abstractNumId w:val="302"/>
  </w:num>
  <w:num w:numId="20">
    <w:abstractNumId w:val="303"/>
  </w:num>
  <w:num w:numId="21">
    <w:abstractNumId w:val="304"/>
  </w:num>
  <w:num w:numId="22">
    <w:abstractNumId w:val="119"/>
  </w:num>
  <w:num w:numId="23">
    <w:abstractNumId w:val="121"/>
  </w:num>
  <w:num w:numId="24">
    <w:abstractNumId w:val="123"/>
  </w:num>
  <w:num w:numId="25">
    <w:abstractNumId w:val="126"/>
  </w:num>
  <w:num w:numId="26">
    <w:abstractNumId w:val="127"/>
  </w:num>
  <w:num w:numId="27">
    <w:abstractNumId w:val="128"/>
  </w:num>
  <w:num w:numId="28">
    <w:abstractNumId w:val="129"/>
  </w:num>
  <w:num w:numId="29">
    <w:abstractNumId w:val="130"/>
  </w:num>
  <w:num w:numId="30">
    <w:abstractNumId w:val="131"/>
  </w:num>
  <w:num w:numId="31">
    <w:abstractNumId w:val="135"/>
  </w:num>
  <w:num w:numId="32">
    <w:abstractNumId w:val="133"/>
  </w:num>
  <w:num w:numId="33">
    <w:abstractNumId w:val="137"/>
  </w:num>
  <w:num w:numId="34">
    <w:abstractNumId w:val="139"/>
  </w:num>
  <w:num w:numId="35">
    <w:abstractNumId w:val="141"/>
  </w:num>
  <w:num w:numId="36">
    <w:abstractNumId w:val="143"/>
  </w:num>
  <w:num w:numId="37">
    <w:abstractNumId w:val="145"/>
  </w:num>
  <w:num w:numId="38">
    <w:abstractNumId w:val="147"/>
  </w:num>
  <w:num w:numId="39">
    <w:abstractNumId w:val="149"/>
  </w:num>
  <w:num w:numId="40">
    <w:abstractNumId w:val="151"/>
  </w:num>
  <w:num w:numId="41">
    <w:abstractNumId w:val="153"/>
  </w:num>
  <w:num w:numId="42">
    <w:abstractNumId w:val="155"/>
  </w:num>
  <w:num w:numId="43">
    <w:abstractNumId w:val="157"/>
  </w:num>
  <w:num w:numId="44">
    <w:abstractNumId w:val="159"/>
  </w:num>
  <w:num w:numId="45">
    <w:abstractNumId w:val="161"/>
  </w:num>
  <w:num w:numId="46">
    <w:abstractNumId w:val="165"/>
  </w:num>
  <w:num w:numId="47">
    <w:abstractNumId w:val="162"/>
  </w:num>
  <w:num w:numId="48">
    <w:abstractNumId w:val="175"/>
  </w:num>
  <w:num w:numId="49">
    <w:abstractNumId w:val="177"/>
  </w:num>
  <w:num w:numId="50">
    <w:abstractNumId w:val="181"/>
  </w:num>
  <w:num w:numId="51">
    <w:abstractNumId w:val="179"/>
  </w:num>
  <w:num w:numId="52">
    <w:abstractNumId w:val="183"/>
  </w:num>
  <w:num w:numId="53">
    <w:abstractNumId w:val="185"/>
  </w:num>
  <w:num w:numId="54">
    <w:abstractNumId w:val="187"/>
  </w:num>
  <w:num w:numId="55">
    <w:abstractNumId w:val="189"/>
  </w:num>
  <w:num w:numId="56">
    <w:abstractNumId w:val="193"/>
  </w:num>
  <w:num w:numId="57">
    <w:abstractNumId w:val="191"/>
  </w:num>
  <w:num w:numId="58">
    <w:abstractNumId w:val="195"/>
  </w:num>
  <w:num w:numId="59">
    <w:abstractNumId w:val="197"/>
  </w:num>
  <w:num w:numId="60">
    <w:abstractNumId w:val="199"/>
  </w:num>
  <w:num w:numId="61">
    <w:abstractNumId w:val="167"/>
  </w:num>
  <w:num w:numId="62">
    <w:abstractNumId w:val="169"/>
  </w:num>
  <w:num w:numId="63">
    <w:abstractNumId w:val="171"/>
  </w:num>
  <w:num w:numId="64">
    <w:abstractNumId w:val="173"/>
  </w:num>
  <w:num w:numId="65">
    <w:abstractNumId w:val="201"/>
  </w:num>
  <w:num w:numId="66">
    <w:abstractNumId w:val="203"/>
  </w:num>
  <w:num w:numId="67">
    <w:abstractNumId w:val="205"/>
  </w:num>
  <w:num w:numId="68">
    <w:abstractNumId w:val="207"/>
  </w:num>
  <w:num w:numId="69">
    <w:abstractNumId w:val="209"/>
  </w:num>
  <w:num w:numId="70">
    <w:abstractNumId w:val="211"/>
  </w:num>
  <w:num w:numId="71">
    <w:abstractNumId w:val="216"/>
  </w:num>
  <w:num w:numId="72">
    <w:abstractNumId w:val="214"/>
  </w:num>
  <w:num w:numId="73">
    <w:abstractNumId w:val="217"/>
  </w:num>
  <w:num w:numId="74">
    <w:abstractNumId w:val="221"/>
  </w:num>
  <w:num w:numId="75">
    <w:abstractNumId w:val="218"/>
  </w:num>
  <w:num w:numId="76">
    <w:abstractNumId w:val="227"/>
  </w:num>
  <w:num w:numId="77">
    <w:abstractNumId w:val="223"/>
  </w:num>
  <w:num w:numId="78">
    <w:abstractNumId w:val="224"/>
  </w:num>
  <w:num w:numId="79">
    <w:abstractNumId w:val="225"/>
  </w:num>
  <w:num w:numId="80">
    <w:abstractNumId w:val="230"/>
  </w:num>
  <w:num w:numId="81">
    <w:abstractNumId w:val="233"/>
  </w:num>
  <w:num w:numId="82">
    <w:abstractNumId w:val="234"/>
  </w:num>
  <w:num w:numId="83">
    <w:abstractNumId w:val="236"/>
  </w:num>
  <w:num w:numId="84">
    <w:abstractNumId w:val="238"/>
  </w:num>
  <w:num w:numId="85">
    <w:abstractNumId w:val="240"/>
  </w:num>
  <w:num w:numId="86">
    <w:abstractNumId w:val="242"/>
  </w:num>
  <w:num w:numId="87">
    <w:abstractNumId w:val="244"/>
  </w:num>
  <w:num w:numId="88">
    <w:abstractNumId w:val="246"/>
  </w:num>
  <w:num w:numId="89">
    <w:abstractNumId w:val="248"/>
  </w:num>
  <w:num w:numId="90">
    <w:abstractNumId w:val="250"/>
  </w:num>
  <w:num w:numId="91">
    <w:abstractNumId w:val="253"/>
  </w:num>
  <w:num w:numId="92">
    <w:abstractNumId w:val="255"/>
  </w:num>
  <w:num w:numId="93">
    <w:abstractNumId w:val="256"/>
  </w:num>
  <w:num w:numId="94">
    <w:abstractNumId w:val="262"/>
  </w:num>
  <w:num w:numId="95">
    <w:abstractNumId w:val="258"/>
  </w:num>
  <w:num w:numId="96">
    <w:abstractNumId w:val="260"/>
  </w:num>
  <w:num w:numId="97">
    <w:abstractNumId w:val="268"/>
  </w:num>
  <w:num w:numId="98">
    <w:abstractNumId w:val="264"/>
  </w:num>
  <w:num w:numId="99">
    <w:abstractNumId w:val="266"/>
  </w:num>
  <w:num w:numId="100">
    <w:abstractNumId w:val="270"/>
  </w:num>
  <w:num w:numId="101">
    <w:abstractNumId w:val="272"/>
  </w:num>
  <w:num w:numId="102">
    <w:abstractNumId w:val="274"/>
  </w:num>
  <w:num w:numId="103">
    <w:abstractNumId w:val="276"/>
  </w:num>
  <w:num w:numId="104">
    <w:abstractNumId w:val="278"/>
  </w:num>
  <w:num w:numId="105">
    <w:abstractNumId w:val="280"/>
  </w:num>
  <w:num w:numId="106">
    <w:abstractNumId w:val="282"/>
  </w:num>
  <w:num w:numId="107">
    <w:abstractNumId w:val="321"/>
  </w:num>
  <w:num w:numId="108">
    <w:abstractNumId w:val="322"/>
  </w:num>
  <w:num w:numId="109">
    <w:abstractNumId w:val="323"/>
  </w:num>
  <w:num w:numId="110">
    <w:abstractNumId w:val="324"/>
  </w:num>
  <w:num w:numId="111">
    <w:abstractNumId w:val="326"/>
  </w:num>
  <w:num w:numId="112">
    <w:abstractNumId w:val="328"/>
  </w:num>
  <w:num w:numId="113">
    <w:abstractNumId w:val="330"/>
  </w:num>
  <w:num w:numId="114">
    <w:abstractNumId w:val="332"/>
  </w:num>
  <w:num w:numId="115">
    <w:abstractNumId w:val="349"/>
  </w:num>
  <w:num w:numId="116">
    <w:abstractNumId w:val="341"/>
  </w:num>
  <w:num w:numId="117">
    <w:abstractNumId w:val="342"/>
  </w:num>
  <w:num w:numId="118">
    <w:abstractNumId w:val="334"/>
  </w:num>
  <w:num w:numId="119">
    <w:abstractNumId w:val="336"/>
  </w:num>
  <w:num w:numId="120">
    <w:abstractNumId w:val="337"/>
  </w:num>
  <w:num w:numId="121">
    <w:abstractNumId w:val="339"/>
  </w:num>
  <w:num w:numId="122">
    <w:abstractNumId w:val="344"/>
  </w:num>
  <w:num w:numId="123">
    <w:abstractNumId w:val="346"/>
  </w:num>
  <w:num w:numId="124">
    <w:abstractNumId w:val="353"/>
  </w:num>
  <w:num w:numId="125">
    <w:abstractNumId w:val="355"/>
  </w:num>
  <w:num w:numId="126">
    <w:abstractNumId w:val="356"/>
  </w:num>
  <w:num w:numId="127">
    <w:abstractNumId w:val="357"/>
  </w:num>
  <w:num w:numId="128">
    <w:abstractNumId w:val="358"/>
  </w:num>
  <w:num w:numId="129">
    <w:abstractNumId w:val="359"/>
  </w:num>
  <w:num w:numId="130">
    <w:abstractNumId w:val="360"/>
  </w:num>
  <w:num w:numId="131">
    <w:abstractNumId w:val="362"/>
  </w:num>
  <w:num w:numId="132">
    <w:abstractNumId w:val="364"/>
  </w:num>
  <w:num w:numId="133">
    <w:abstractNumId w:val="366"/>
  </w:num>
  <w:num w:numId="134">
    <w:abstractNumId w:val="368"/>
  </w:num>
  <w:num w:numId="135">
    <w:abstractNumId w:val="370"/>
  </w:num>
  <w:num w:numId="136">
    <w:abstractNumId w:val="371"/>
  </w:num>
  <w:num w:numId="137">
    <w:abstractNumId w:val="373"/>
  </w:num>
  <w:num w:numId="138">
    <w:abstractNumId w:val="375"/>
  </w:num>
  <w:num w:numId="139">
    <w:abstractNumId w:val="377"/>
  </w:num>
  <w:num w:numId="140">
    <w:abstractNumId w:val="381"/>
  </w:num>
  <w:num w:numId="141">
    <w:abstractNumId w:val="379"/>
  </w:num>
  <w:num w:numId="142">
    <w:abstractNumId w:val="387"/>
  </w:num>
  <w:num w:numId="143">
    <w:abstractNumId w:val="389"/>
  </w:num>
  <w:num w:numId="144">
    <w:abstractNumId w:val="390"/>
  </w:num>
  <w:num w:numId="145">
    <w:abstractNumId w:val="382"/>
  </w:num>
  <w:num w:numId="146">
    <w:abstractNumId w:val="383"/>
  </w:num>
  <w:num w:numId="147">
    <w:abstractNumId w:val="384"/>
  </w:num>
  <w:num w:numId="148">
    <w:abstractNumId w:val="392"/>
  </w:num>
  <w:num w:numId="149">
    <w:abstractNumId w:val="393"/>
  </w:num>
  <w:num w:numId="150">
    <w:abstractNumId w:val="395"/>
  </w:num>
  <w:num w:numId="151">
    <w:abstractNumId w:val="397"/>
  </w:num>
  <w:num w:numId="152">
    <w:abstractNumId w:val="399"/>
  </w:num>
  <w:num w:numId="153">
    <w:abstractNumId w:val="401"/>
  </w:num>
  <w:num w:numId="154">
    <w:abstractNumId w:val="403"/>
  </w:num>
  <w:num w:numId="155">
    <w:abstractNumId w:val="432"/>
  </w:num>
  <w:num w:numId="156">
    <w:abstractNumId w:val="433"/>
  </w:num>
  <w:num w:numId="157">
    <w:abstractNumId w:val="435"/>
  </w:num>
  <w:num w:numId="158">
    <w:abstractNumId w:val="436"/>
  </w:num>
  <w:num w:numId="159">
    <w:abstractNumId w:val="437"/>
  </w:num>
  <w:num w:numId="160">
    <w:abstractNumId w:val="438"/>
  </w:num>
  <w:num w:numId="161">
    <w:abstractNumId w:val="443"/>
  </w:num>
  <w:num w:numId="162">
    <w:abstractNumId w:val="444"/>
  </w:num>
  <w:num w:numId="163">
    <w:abstractNumId w:val="445"/>
  </w:num>
  <w:num w:numId="164">
    <w:abstractNumId w:val="446"/>
  </w:num>
  <w:num w:numId="165">
    <w:abstractNumId w:val="440"/>
  </w:num>
  <w:num w:numId="166">
    <w:abstractNumId w:val="441"/>
  </w:num>
  <w:num w:numId="167">
    <w:abstractNumId w:val="456"/>
  </w:num>
  <w:num w:numId="168">
    <w:abstractNumId w:val="458"/>
  </w:num>
  <w:num w:numId="169">
    <w:abstractNumId w:val="460"/>
  </w:num>
  <w:num w:numId="170">
    <w:abstractNumId w:val="461"/>
  </w:num>
  <w:num w:numId="171">
    <w:abstractNumId w:val="463"/>
  </w:num>
  <w:num w:numId="172">
    <w:abstractNumId w:val="464"/>
  </w:num>
  <w:num w:numId="173">
    <w:abstractNumId w:val="469"/>
  </w:num>
  <w:num w:numId="174">
    <w:abstractNumId w:val="465"/>
  </w:num>
  <w:num w:numId="175">
    <w:abstractNumId w:val="466"/>
  </w:num>
  <w:num w:numId="176">
    <w:abstractNumId w:val="470"/>
  </w:num>
  <w:num w:numId="177">
    <w:abstractNumId w:val="471"/>
  </w:num>
  <w:num w:numId="178">
    <w:abstractNumId w:val="472"/>
  </w:num>
  <w:num w:numId="179">
    <w:abstractNumId w:val="473"/>
  </w:num>
  <w:num w:numId="180">
    <w:abstractNumId w:val="474"/>
  </w:num>
  <w:num w:numId="181">
    <w:abstractNumId w:val="475"/>
  </w:num>
  <w:num w:numId="182">
    <w:abstractNumId w:val="479"/>
  </w:num>
  <w:num w:numId="183">
    <w:abstractNumId w:val="480"/>
  </w:num>
  <w:num w:numId="184">
    <w:abstractNumId w:val="481"/>
  </w:num>
  <w:num w:numId="185">
    <w:abstractNumId w:val="476"/>
  </w:num>
  <w:num w:numId="186">
    <w:abstractNumId w:val="477"/>
  </w:num>
  <w:num w:numId="187">
    <w:abstractNumId w:val="478"/>
  </w:num>
  <w:num w:numId="188">
    <w:abstractNumId w:val="28"/>
  </w:num>
  <w:num w:numId="189">
    <w:abstractNumId w:val="24"/>
  </w:num>
  <w:num w:numId="190">
    <w:abstractNumId w:val="25"/>
  </w:num>
  <w:num w:numId="191">
    <w:abstractNumId w:val="26"/>
  </w:num>
  <w:num w:numId="192">
    <w:abstractNumId w:val="27"/>
  </w:num>
  <w:num w:numId="193">
    <w:abstractNumId w:val="31"/>
  </w:num>
  <w:num w:numId="194">
    <w:abstractNumId w:val="32"/>
  </w:num>
  <w:num w:numId="195">
    <w:abstractNumId w:val="33"/>
  </w:num>
  <w:num w:numId="196">
    <w:abstractNumId w:val="34"/>
  </w:num>
  <w:num w:numId="197">
    <w:abstractNumId w:val="35"/>
  </w:num>
  <w:num w:numId="198">
    <w:abstractNumId w:val="36"/>
  </w:num>
  <w:num w:numId="199">
    <w:abstractNumId w:val="37"/>
  </w:num>
  <w:num w:numId="200">
    <w:abstractNumId w:val="38"/>
  </w:num>
  <w:num w:numId="201">
    <w:abstractNumId w:val="39"/>
  </w:num>
  <w:num w:numId="202">
    <w:abstractNumId w:val="40"/>
  </w:num>
  <w:num w:numId="203">
    <w:abstractNumId w:val="41"/>
  </w:num>
  <w:num w:numId="204">
    <w:abstractNumId w:val="111"/>
  </w:num>
  <w:num w:numId="205">
    <w:abstractNumId w:val="112"/>
  </w:num>
  <w:num w:numId="206">
    <w:abstractNumId w:val="113"/>
  </w:num>
  <w:num w:numId="207">
    <w:abstractNumId w:val="482"/>
  </w:num>
  <w:num w:numId="208">
    <w:abstractNumId w:val="483"/>
  </w:num>
  <w:num w:numId="209">
    <w:abstractNumId w:val="484"/>
  </w:num>
  <w:num w:numId="210">
    <w:abstractNumId w:val="114"/>
  </w:num>
  <w:num w:numId="211">
    <w:abstractNumId w:val="115"/>
  </w:num>
  <w:num w:numId="212">
    <w:abstractNumId w:val="116"/>
  </w:num>
  <w:num w:numId="213">
    <w:abstractNumId w:val="117"/>
  </w:num>
  <w:numIdMacAtCleanup w:val="2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21"/>
    <w:rsid w:val="000141BB"/>
    <w:rsid w:val="000157FA"/>
    <w:rsid w:val="00030573"/>
    <w:rsid w:val="0003381F"/>
    <w:rsid w:val="000439CB"/>
    <w:rsid w:val="00045615"/>
    <w:rsid w:val="00046077"/>
    <w:rsid w:val="0006117E"/>
    <w:rsid w:val="00065C27"/>
    <w:rsid w:val="00067C5C"/>
    <w:rsid w:val="000909FA"/>
    <w:rsid w:val="00094BA6"/>
    <w:rsid w:val="000959BE"/>
    <w:rsid w:val="000A78E9"/>
    <w:rsid w:val="000B0544"/>
    <w:rsid w:val="000B20C7"/>
    <w:rsid w:val="000B3037"/>
    <w:rsid w:val="000B3F16"/>
    <w:rsid w:val="000C505C"/>
    <w:rsid w:val="000C5967"/>
    <w:rsid w:val="000D4DC7"/>
    <w:rsid w:val="000D54CE"/>
    <w:rsid w:val="000D69DC"/>
    <w:rsid w:val="000E525F"/>
    <w:rsid w:val="000F4F00"/>
    <w:rsid w:val="000F5E10"/>
    <w:rsid w:val="000F6DCD"/>
    <w:rsid w:val="001006EA"/>
    <w:rsid w:val="00104A4D"/>
    <w:rsid w:val="00116676"/>
    <w:rsid w:val="0011668C"/>
    <w:rsid w:val="001216D8"/>
    <w:rsid w:val="00130745"/>
    <w:rsid w:val="001361E5"/>
    <w:rsid w:val="00141BC9"/>
    <w:rsid w:val="001425E4"/>
    <w:rsid w:val="00143064"/>
    <w:rsid w:val="001431B1"/>
    <w:rsid w:val="00145844"/>
    <w:rsid w:val="0016228F"/>
    <w:rsid w:val="00174AA0"/>
    <w:rsid w:val="00193D53"/>
    <w:rsid w:val="001964E4"/>
    <w:rsid w:val="001A6F60"/>
    <w:rsid w:val="001B3A82"/>
    <w:rsid w:val="001B5D5A"/>
    <w:rsid w:val="001B6D6E"/>
    <w:rsid w:val="001C0570"/>
    <w:rsid w:val="001D1E6E"/>
    <w:rsid w:val="001D3B5B"/>
    <w:rsid w:val="001E68F4"/>
    <w:rsid w:val="002100CF"/>
    <w:rsid w:val="0021451D"/>
    <w:rsid w:val="00217DA4"/>
    <w:rsid w:val="002210B6"/>
    <w:rsid w:val="002252A1"/>
    <w:rsid w:val="00234FE2"/>
    <w:rsid w:val="00236188"/>
    <w:rsid w:val="002530F7"/>
    <w:rsid w:val="002542A9"/>
    <w:rsid w:val="0025468C"/>
    <w:rsid w:val="002617C2"/>
    <w:rsid w:val="00263CCF"/>
    <w:rsid w:val="00265C8A"/>
    <w:rsid w:val="00270C99"/>
    <w:rsid w:val="00271698"/>
    <w:rsid w:val="00271F8A"/>
    <w:rsid w:val="00275015"/>
    <w:rsid w:val="0027630F"/>
    <w:rsid w:val="00276DAB"/>
    <w:rsid w:val="00291048"/>
    <w:rsid w:val="00292967"/>
    <w:rsid w:val="002A4134"/>
    <w:rsid w:val="002A6CCF"/>
    <w:rsid w:val="002B3BB3"/>
    <w:rsid w:val="002B6C7B"/>
    <w:rsid w:val="002C34ED"/>
    <w:rsid w:val="002D08DA"/>
    <w:rsid w:val="002D29C8"/>
    <w:rsid w:val="002D78BC"/>
    <w:rsid w:val="002E14BB"/>
    <w:rsid w:val="002E4493"/>
    <w:rsid w:val="002F5B9E"/>
    <w:rsid w:val="003030C6"/>
    <w:rsid w:val="003042D0"/>
    <w:rsid w:val="00311CD9"/>
    <w:rsid w:val="003219BB"/>
    <w:rsid w:val="00324188"/>
    <w:rsid w:val="00324BEF"/>
    <w:rsid w:val="003346DD"/>
    <w:rsid w:val="003356A0"/>
    <w:rsid w:val="00336D2F"/>
    <w:rsid w:val="003478DF"/>
    <w:rsid w:val="00360EAA"/>
    <w:rsid w:val="003613F3"/>
    <w:rsid w:val="00365772"/>
    <w:rsid w:val="00371825"/>
    <w:rsid w:val="00371B5E"/>
    <w:rsid w:val="00376450"/>
    <w:rsid w:val="00380D19"/>
    <w:rsid w:val="00386E53"/>
    <w:rsid w:val="0039344E"/>
    <w:rsid w:val="003A3E20"/>
    <w:rsid w:val="003B45B0"/>
    <w:rsid w:val="003B771F"/>
    <w:rsid w:val="003D51C9"/>
    <w:rsid w:val="003E79E2"/>
    <w:rsid w:val="003F4AB5"/>
    <w:rsid w:val="00403C6D"/>
    <w:rsid w:val="004075AC"/>
    <w:rsid w:val="0041116A"/>
    <w:rsid w:val="004116C4"/>
    <w:rsid w:val="00414D1D"/>
    <w:rsid w:val="00421A45"/>
    <w:rsid w:val="00423EC4"/>
    <w:rsid w:val="00424D63"/>
    <w:rsid w:val="00433994"/>
    <w:rsid w:val="00434A1C"/>
    <w:rsid w:val="004510A7"/>
    <w:rsid w:val="00473937"/>
    <w:rsid w:val="00475B79"/>
    <w:rsid w:val="004920E9"/>
    <w:rsid w:val="00492175"/>
    <w:rsid w:val="00492567"/>
    <w:rsid w:val="00496E99"/>
    <w:rsid w:val="004B12BE"/>
    <w:rsid w:val="004B4995"/>
    <w:rsid w:val="004B4D47"/>
    <w:rsid w:val="004D7CFC"/>
    <w:rsid w:val="004E7D83"/>
    <w:rsid w:val="004F6EDE"/>
    <w:rsid w:val="00502441"/>
    <w:rsid w:val="00507DAA"/>
    <w:rsid w:val="005125AE"/>
    <w:rsid w:val="00520C90"/>
    <w:rsid w:val="005237A9"/>
    <w:rsid w:val="00526E46"/>
    <w:rsid w:val="00526F99"/>
    <w:rsid w:val="005350C9"/>
    <w:rsid w:val="00540641"/>
    <w:rsid w:val="00544401"/>
    <w:rsid w:val="005448A1"/>
    <w:rsid w:val="00550480"/>
    <w:rsid w:val="005574F9"/>
    <w:rsid w:val="005606A8"/>
    <w:rsid w:val="005639FE"/>
    <w:rsid w:val="00572B8E"/>
    <w:rsid w:val="00586DA4"/>
    <w:rsid w:val="00587B76"/>
    <w:rsid w:val="00587F52"/>
    <w:rsid w:val="00590FF5"/>
    <w:rsid w:val="005928D4"/>
    <w:rsid w:val="005A168D"/>
    <w:rsid w:val="005A24A7"/>
    <w:rsid w:val="005B4C50"/>
    <w:rsid w:val="005B7B71"/>
    <w:rsid w:val="005D1123"/>
    <w:rsid w:val="005D377B"/>
    <w:rsid w:val="005E7A4A"/>
    <w:rsid w:val="00604DA5"/>
    <w:rsid w:val="0062197D"/>
    <w:rsid w:val="006445F2"/>
    <w:rsid w:val="0064532F"/>
    <w:rsid w:val="00646303"/>
    <w:rsid w:val="00647F3C"/>
    <w:rsid w:val="00651B28"/>
    <w:rsid w:val="00653229"/>
    <w:rsid w:val="00654DD2"/>
    <w:rsid w:val="00663440"/>
    <w:rsid w:val="00666FBF"/>
    <w:rsid w:val="00667DC9"/>
    <w:rsid w:val="00670505"/>
    <w:rsid w:val="00672C36"/>
    <w:rsid w:val="00676C11"/>
    <w:rsid w:val="0068012E"/>
    <w:rsid w:val="006816C2"/>
    <w:rsid w:val="00690E0D"/>
    <w:rsid w:val="006B34EF"/>
    <w:rsid w:val="006C31AE"/>
    <w:rsid w:val="006C68FD"/>
    <w:rsid w:val="006E6291"/>
    <w:rsid w:val="006F3C4F"/>
    <w:rsid w:val="006F508C"/>
    <w:rsid w:val="006F5591"/>
    <w:rsid w:val="007046C9"/>
    <w:rsid w:val="00710C2A"/>
    <w:rsid w:val="007146CE"/>
    <w:rsid w:val="0071709B"/>
    <w:rsid w:val="00736C86"/>
    <w:rsid w:val="00743D65"/>
    <w:rsid w:val="00744A64"/>
    <w:rsid w:val="00752672"/>
    <w:rsid w:val="0076463E"/>
    <w:rsid w:val="007738B5"/>
    <w:rsid w:val="007810A3"/>
    <w:rsid w:val="0078353F"/>
    <w:rsid w:val="00787DD5"/>
    <w:rsid w:val="00797B01"/>
    <w:rsid w:val="007A472D"/>
    <w:rsid w:val="007B2513"/>
    <w:rsid w:val="007C2FFF"/>
    <w:rsid w:val="007C6253"/>
    <w:rsid w:val="007D0C06"/>
    <w:rsid w:val="007D15EA"/>
    <w:rsid w:val="007D20B2"/>
    <w:rsid w:val="007E269D"/>
    <w:rsid w:val="007E3811"/>
    <w:rsid w:val="007F1332"/>
    <w:rsid w:val="0080034B"/>
    <w:rsid w:val="008126B3"/>
    <w:rsid w:val="0081735F"/>
    <w:rsid w:val="0082331F"/>
    <w:rsid w:val="00830DE6"/>
    <w:rsid w:val="00831865"/>
    <w:rsid w:val="00832863"/>
    <w:rsid w:val="00837C1C"/>
    <w:rsid w:val="00840AC6"/>
    <w:rsid w:val="00847AB2"/>
    <w:rsid w:val="008516B7"/>
    <w:rsid w:val="00861809"/>
    <w:rsid w:val="00862E81"/>
    <w:rsid w:val="00866899"/>
    <w:rsid w:val="008722B8"/>
    <w:rsid w:val="00872A2C"/>
    <w:rsid w:val="008B0E19"/>
    <w:rsid w:val="008B5187"/>
    <w:rsid w:val="008C0F91"/>
    <w:rsid w:val="008C3352"/>
    <w:rsid w:val="008D4A60"/>
    <w:rsid w:val="008E4EBA"/>
    <w:rsid w:val="00904FE8"/>
    <w:rsid w:val="009069C1"/>
    <w:rsid w:val="009105DA"/>
    <w:rsid w:val="00917282"/>
    <w:rsid w:val="009278C0"/>
    <w:rsid w:val="00954829"/>
    <w:rsid w:val="00956935"/>
    <w:rsid w:val="0095779D"/>
    <w:rsid w:val="0096713C"/>
    <w:rsid w:val="00980A36"/>
    <w:rsid w:val="0098420F"/>
    <w:rsid w:val="009852EE"/>
    <w:rsid w:val="00986282"/>
    <w:rsid w:val="009917B7"/>
    <w:rsid w:val="00995E20"/>
    <w:rsid w:val="0099643E"/>
    <w:rsid w:val="0099671B"/>
    <w:rsid w:val="009A2DBB"/>
    <w:rsid w:val="009B219F"/>
    <w:rsid w:val="009B47D1"/>
    <w:rsid w:val="009B64AF"/>
    <w:rsid w:val="009B6C88"/>
    <w:rsid w:val="009B6F4B"/>
    <w:rsid w:val="009D0471"/>
    <w:rsid w:val="009D6275"/>
    <w:rsid w:val="009F2253"/>
    <w:rsid w:val="00A012F9"/>
    <w:rsid w:val="00A0479E"/>
    <w:rsid w:val="00A10534"/>
    <w:rsid w:val="00A20BBB"/>
    <w:rsid w:val="00A45EC9"/>
    <w:rsid w:val="00A60AD3"/>
    <w:rsid w:val="00A63795"/>
    <w:rsid w:val="00A647C8"/>
    <w:rsid w:val="00A73CDC"/>
    <w:rsid w:val="00A76EE1"/>
    <w:rsid w:val="00A810B1"/>
    <w:rsid w:val="00A828A7"/>
    <w:rsid w:val="00A84E06"/>
    <w:rsid w:val="00A86266"/>
    <w:rsid w:val="00A96520"/>
    <w:rsid w:val="00AA0081"/>
    <w:rsid w:val="00AC26B3"/>
    <w:rsid w:val="00AC3532"/>
    <w:rsid w:val="00AC3D30"/>
    <w:rsid w:val="00AE01BA"/>
    <w:rsid w:val="00AF3BC3"/>
    <w:rsid w:val="00B11846"/>
    <w:rsid w:val="00B11D9F"/>
    <w:rsid w:val="00B279A9"/>
    <w:rsid w:val="00B354A9"/>
    <w:rsid w:val="00B366F3"/>
    <w:rsid w:val="00B4419B"/>
    <w:rsid w:val="00B46B09"/>
    <w:rsid w:val="00B52B7E"/>
    <w:rsid w:val="00B52EB0"/>
    <w:rsid w:val="00B60FCB"/>
    <w:rsid w:val="00B619C6"/>
    <w:rsid w:val="00B67524"/>
    <w:rsid w:val="00B815C2"/>
    <w:rsid w:val="00B90626"/>
    <w:rsid w:val="00BA1A16"/>
    <w:rsid w:val="00BA64E2"/>
    <w:rsid w:val="00BA7742"/>
    <w:rsid w:val="00BB1EE0"/>
    <w:rsid w:val="00BB2222"/>
    <w:rsid w:val="00BB47D8"/>
    <w:rsid w:val="00BB6247"/>
    <w:rsid w:val="00BC06B3"/>
    <w:rsid w:val="00BC3786"/>
    <w:rsid w:val="00BD30F2"/>
    <w:rsid w:val="00BE0395"/>
    <w:rsid w:val="00BE0457"/>
    <w:rsid w:val="00BF3937"/>
    <w:rsid w:val="00BF4CCB"/>
    <w:rsid w:val="00C01337"/>
    <w:rsid w:val="00C16C70"/>
    <w:rsid w:val="00C21FA8"/>
    <w:rsid w:val="00C30A9D"/>
    <w:rsid w:val="00C3516F"/>
    <w:rsid w:val="00C4176C"/>
    <w:rsid w:val="00C44E29"/>
    <w:rsid w:val="00C522AF"/>
    <w:rsid w:val="00C56331"/>
    <w:rsid w:val="00C57825"/>
    <w:rsid w:val="00C66EC3"/>
    <w:rsid w:val="00C73EB2"/>
    <w:rsid w:val="00C873A3"/>
    <w:rsid w:val="00CA26D2"/>
    <w:rsid w:val="00CA7474"/>
    <w:rsid w:val="00CB2617"/>
    <w:rsid w:val="00CC19CF"/>
    <w:rsid w:val="00CC2F62"/>
    <w:rsid w:val="00CE22A4"/>
    <w:rsid w:val="00CE6553"/>
    <w:rsid w:val="00D01A40"/>
    <w:rsid w:val="00D06EF0"/>
    <w:rsid w:val="00D26E6D"/>
    <w:rsid w:val="00D26EC5"/>
    <w:rsid w:val="00D37668"/>
    <w:rsid w:val="00D5601E"/>
    <w:rsid w:val="00D56105"/>
    <w:rsid w:val="00D62CCB"/>
    <w:rsid w:val="00D65759"/>
    <w:rsid w:val="00D66311"/>
    <w:rsid w:val="00D77121"/>
    <w:rsid w:val="00D82EE2"/>
    <w:rsid w:val="00D86F53"/>
    <w:rsid w:val="00D8702E"/>
    <w:rsid w:val="00D9156D"/>
    <w:rsid w:val="00D96A20"/>
    <w:rsid w:val="00DA3FF9"/>
    <w:rsid w:val="00DB0457"/>
    <w:rsid w:val="00DB1E8D"/>
    <w:rsid w:val="00DB2566"/>
    <w:rsid w:val="00DC0E7F"/>
    <w:rsid w:val="00DC1FB5"/>
    <w:rsid w:val="00DC2EB6"/>
    <w:rsid w:val="00DC58FC"/>
    <w:rsid w:val="00DC5B8A"/>
    <w:rsid w:val="00DC63D5"/>
    <w:rsid w:val="00DD5B42"/>
    <w:rsid w:val="00DE3B85"/>
    <w:rsid w:val="00DE7007"/>
    <w:rsid w:val="00DF1BD5"/>
    <w:rsid w:val="00E00192"/>
    <w:rsid w:val="00E007D8"/>
    <w:rsid w:val="00E05404"/>
    <w:rsid w:val="00E114C0"/>
    <w:rsid w:val="00E2389F"/>
    <w:rsid w:val="00E323FF"/>
    <w:rsid w:val="00E32C33"/>
    <w:rsid w:val="00E40526"/>
    <w:rsid w:val="00E43316"/>
    <w:rsid w:val="00E45692"/>
    <w:rsid w:val="00E65600"/>
    <w:rsid w:val="00E71507"/>
    <w:rsid w:val="00E72CAB"/>
    <w:rsid w:val="00E73D83"/>
    <w:rsid w:val="00E741BA"/>
    <w:rsid w:val="00E757A1"/>
    <w:rsid w:val="00E80B94"/>
    <w:rsid w:val="00E82544"/>
    <w:rsid w:val="00E82E8E"/>
    <w:rsid w:val="00E860DA"/>
    <w:rsid w:val="00EB04EB"/>
    <w:rsid w:val="00EB766C"/>
    <w:rsid w:val="00EC6388"/>
    <w:rsid w:val="00EC6553"/>
    <w:rsid w:val="00EE765A"/>
    <w:rsid w:val="00EF403E"/>
    <w:rsid w:val="00EF4F07"/>
    <w:rsid w:val="00EF6B6A"/>
    <w:rsid w:val="00F00AC2"/>
    <w:rsid w:val="00F04F7F"/>
    <w:rsid w:val="00F12064"/>
    <w:rsid w:val="00F15C78"/>
    <w:rsid w:val="00F220B4"/>
    <w:rsid w:val="00F370CF"/>
    <w:rsid w:val="00F406A3"/>
    <w:rsid w:val="00F42FD3"/>
    <w:rsid w:val="00F543D9"/>
    <w:rsid w:val="00F54F1B"/>
    <w:rsid w:val="00F5607A"/>
    <w:rsid w:val="00F802B8"/>
    <w:rsid w:val="00F806AB"/>
    <w:rsid w:val="00F81A1C"/>
    <w:rsid w:val="00F92F8A"/>
    <w:rsid w:val="00F93724"/>
    <w:rsid w:val="00F93B62"/>
    <w:rsid w:val="00FA66DB"/>
    <w:rsid w:val="00FB0A3C"/>
    <w:rsid w:val="00FB3584"/>
    <w:rsid w:val="00FB6461"/>
    <w:rsid w:val="00FB6EBE"/>
    <w:rsid w:val="00FD0A21"/>
    <w:rsid w:val="00FD66E3"/>
    <w:rsid w:val="00FE22F3"/>
    <w:rsid w:val="00FE64E7"/>
    <w:rsid w:val="00FF29B2"/>
    <w:rsid w:val="00FF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F4FB3F"/>
  <w14:defaultImageDpi w14:val="0"/>
  <w15:docId w15:val="{A5F7AB50-6ED9-407B-AF23-9917DA71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iPriority="0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617C2"/>
    <w:pPr>
      <w:spacing w:after="0" w:line="360" w:lineRule="auto"/>
      <w:jc w:val="both"/>
    </w:pPr>
    <w:rPr>
      <w:rFonts w:ascii="Arial" w:eastAsia="Times New Roman" w:hAnsi="Arial" w:cs="Times New Roman"/>
      <w:kern w:val="12"/>
      <w:sz w:val="24"/>
      <w:szCs w:val="20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spacing w:after="60"/>
      <w:outlineLvl w:val="0"/>
    </w:pPr>
    <w:rPr>
      <w:rFonts w:ascii="Verdana" w:hAnsi="Verdana" w:cs="Verdana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after="60"/>
      <w:outlineLvl w:val="1"/>
    </w:pPr>
    <w:rPr>
      <w:rFonts w:ascii="Verdana" w:hAnsi="Verdana" w:cs="Verdan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tabs>
        <w:tab w:val="left" w:pos="1080"/>
      </w:tabs>
      <w:spacing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spacing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keepNext/>
      <w:tabs>
        <w:tab w:val="left" w:pos="540"/>
        <w:tab w:val="left" w:pos="1134"/>
      </w:tabs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keepNext/>
      <w:ind w:left="1842" w:firstLine="282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spacing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spacing w:after="60"/>
      <w:outlineLvl w:val="8"/>
    </w:pPr>
    <w:rPr>
      <w:rFonts w:cs="Arial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basedOn w:val="Absatz-Standardschriftart"/>
    <w:uiPriority w:val="99"/>
    <w:rPr>
      <w:vertAlign w:val="superscript"/>
    </w:rPr>
  </w:style>
  <w:style w:type="character" w:styleId="Seitenzahl">
    <w:name w:val="page number"/>
    <w:basedOn w:val="Absatz-Standardschriftart"/>
    <w:uiPriority w:val="99"/>
  </w:style>
  <w:style w:type="paragraph" w:customStyle="1" w:styleId="rStichwortverzeichnis">
    <w:name w:val="r_Stichwortverzeichnis"/>
    <w:uiPriority w:val="99"/>
    <w:pPr>
      <w:keepNext/>
      <w:widowControl w:val="0"/>
      <w:numPr>
        <w:numId w:val="17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24"/>
      <w:szCs w:val="24"/>
      <w:u w:color="000000"/>
      <w:lang w:val="en-GB"/>
    </w:rPr>
  </w:style>
  <w:style w:type="character" w:customStyle="1" w:styleId="Nummer">
    <w:name w:val="Nummer"/>
    <w:uiPriority w:val="99"/>
    <w:rPr>
      <w:b/>
      <w:bCs/>
      <w:color w:val="FFFFFF"/>
      <w:shd w:val="clear" w:color="000000" w:fill="000000"/>
    </w:rPr>
  </w:style>
  <w:style w:type="paragraph" w:styleId="Funotentext">
    <w:name w:val="footnote text"/>
    <w:basedOn w:val="Standard"/>
    <w:link w:val="FunotentextZchn"/>
    <w:rsid w:val="00DC5B8A"/>
    <w:pPr>
      <w:ind w:firstLine="284"/>
    </w:pPr>
    <w:rPr>
      <w:rFonts w:ascii="Times New Roman" w:hAnsi="Times New Roman"/>
    </w:rPr>
  </w:style>
  <w:style w:type="character" w:customStyle="1" w:styleId="FunotentextZchn">
    <w:name w:val="Fußnotentext Zchn"/>
    <w:link w:val="Funotentext"/>
    <w:rsid w:val="00DC5B8A"/>
    <w:rPr>
      <w:rFonts w:ascii="Times New Roman" w:eastAsia="Times New Roman" w:hAnsi="Times New Roman" w:cs="Times New Roman"/>
      <w:kern w:val="12"/>
      <w:sz w:val="24"/>
      <w:szCs w:val="20"/>
    </w:rPr>
  </w:style>
  <w:style w:type="paragraph" w:customStyle="1" w:styleId="rliste2kasten">
    <w:name w:val="r_liste2kasten"/>
    <w:uiPriority w:val="99"/>
    <w:pPr>
      <w:numPr>
        <w:numId w:val="5"/>
      </w:numPr>
      <w:tabs>
        <w:tab w:val="left" w:pos="1068"/>
      </w:tabs>
      <w:suppressAutoHyphens/>
      <w:autoSpaceDE w:val="0"/>
      <w:autoSpaceDN w:val="0"/>
      <w:adjustRightInd w:val="0"/>
      <w:spacing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rTiefstellen">
    <w:name w:val="r_Tiefstellen"/>
    <w:uiPriority w:val="99"/>
    <w:rPr>
      <w:vertAlign w:val="subscript"/>
    </w:rPr>
  </w:style>
  <w:style w:type="paragraph" w:customStyle="1" w:styleId="BodyTextIndent21">
    <w:name w:val="Body Text Indent 2_1"/>
    <w:uiPriority w:val="9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autoSpaceDE w:val="0"/>
      <w:autoSpaceDN w:val="0"/>
      <w:adjustRightInd w:val="0"/>
      <w:spacing w:after="0" w:line="240" w:lineRule="auto"/>
      <w:ind w:left="708"/>
      <w:jc w:val="both"/>
    </w:pPr>
    <w:rPr>
      <w:rFonts w:ascii="Calisto MT" w:eastAsia="Times New Roman" w:hAnsi="Calisto MT" w:cs="Calisto MT"/>
      <w:color w:val="000000"/>
      <w:sz w:val="24"/>
      <w:szCs w:val="24"/>
      <w:u w:color="000000"/>
    </w:rPr>
  </w:style>
  <w:style w:type="character" w:customStyle="1" w:styleId="rzfindex">
    <w:name w:val="r_zf_index"/>
    <w:uiPriority w:val="99"/>
    <w:rPr>
      <w:color w:val="800080"/>
      <w:lang w:val="en-GB"/>
    </w:rPr>
  </w:style>
  <w:style w:type="paragraph" w:customStyle="1" w:styleId="rliste2punkt">
    <w:name w:val="r_liste2punkt"/>
    <w:uiPriority w:val="99"/>
    <w:pPr>
      <w:numPr>
        <w:numId w:val="8"/>
      </w:numPr>
      <w:tabs>
        <w:tab w:val="left" w:pos="851"/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ispielEnde">
    <w:name w:val="r_Beispiel Ende"/>
    <w:uiPriority w:val="99"/>
    <w:pPr>
      <w:widowControl w:val="0"/>
      <w:pBdr>
        <w:left w:val="single" w:sz="12" w:space="4" w:color="800080"/>
        <w:bottom w:val="single" w:sz="12" w:space="1" w:color="800080"/>
        <w:right w:val="single" w:sz="12" w:space="4" w:color="800080"/>
      </w:pBdr>
      <w:suppressAutoHyphens/>
      <w:autoSpaceDE w:val="0"/>
      <w:autoSpaceDN w:val="0"/>
      <w:adjustRightInd w:val="0"/>
      <w:spacing w:after="0" w:line="240" w:lineRule="auto"/>
      <w:ind w:left="851" w:hanging="851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text">
    <w:name w:val="text"/>
    <w:uiPriority w:val="99"/>
    <w:rPr>
      <w:b/>
      <w:bCs/>
      <w:color w:val="0000FF"/>
    </w:rPr>
  </w:style>
  <w:style w:type="paragraph" w:customStyle="1" w:styleId="Literaturauswahl">
    <w:name w:val="Literaturauswahl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19"/>
      <w:szCs w:val="19"/>
      <w:u w:color="000000"/>
    </w:rPr>
  </w:style>
  <w:style w:type="paragraph" w:customStyle="1" w:styleId="rrandziffer">
    <w:name w:val="r_randziffer"/>
    <w:uiPriority w:val="99"/>
    <w:pPr>
      <w:framePr w:wrap="auto" w:vAnchor="text" w:hAnchor="text" w:y="1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33CCCC"/>
    </w:rPr>
  </w:style>
  <w:style w:type="paragraph" w:customStyle="1" w:styleId="rTippAnfang">
    <w:name w:val="r_Tipp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zaehler">
    <w:name w:val="zaehler"/>
    <w:uiPriority w:val="99"/>
    <w:rPr>
      <w:color w:val="FF9900"/>
    </w:rPr>
  </w:style>
  <w:style w:type="paragraph" w:customStyle="1" w:styleId="rliste2abc">
    <w:name w:val="r_liste2abc"/>
    <w:uiPriority w:val="99"/>
    <w:pPr>
      <w:numPr>
        <w:numId w:val="20"/>
      </w:num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rHochstellen">
    <w:name w:val="r_Hochstellen"/>
    <w:uiPriority w:val="99"/>
    <w:rPr>
      <w:vertAlign w:val="superscript"/>
    </w:rPr>
  </w:style>
  <w:style w:type="character" w:customStyle="1" w:styleId="rzfFormularlinie">
    <w:name w:val="r_zf_Formularlinie"/>
    <w:uiPriority w:val="99"/>
    <w:rPr>
      <w:color w:val="008000"/>
      <w:sz w:val="22"/>
      <w:szCs w:val="22"/>
    </w:rPr>
  </w:style>
  <w:style w:type="paragraph" w:customStyle="1" w:styleId="rliste3punkt">
    <w:name w:val="r_liste3punkt"/>
    <w:uiPriority w:val="99"/>
    <w:pPr>
      <w:numPr>
        <w:numId w:val="7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Standard">
    <w:name w:val="r_Standard"/>
    <w:uiPriority w:val="99"/>
    <w:pPr>
      <w:numPr>
        <w:numId w:val="10"/>
      </w:numPr>
      <w:suppressAutoHyphens/>
      <w:autoSpaceDE w:val="0"/>
      <w:autoSpaceDN w:val="0"/>
      <w:adjustRightInd w:val="0"/>
      <w:spacing w:before="24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StandardWeb">
    <w:name w:val="Normal (Web)"/>
    <w:basedOn w:val="Standard"/>
    <w:uiPriority w:val="99"/>
    <w:pPr>
      <w:spacing w:before="60" w:after="60"/>
    </w:pPr>
  </w:style>
  <w:style w:type="paragraph" w:customStyle="1" w:styleId="Vertragsklausel">
    <w:name w:val="Vertragsklausel"/>
    <w:uiPriority w:val="99"/>
    <w:pP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GesetzUeb">
    <w:name w:val="r_GesetzUeb"/>
    <w:uiPriority w:val="99"/>
    <w:pPr>
      <w:suppressAutoHyphens/>
      <w:autoSpaceDE w:val="0"/>
      <w:autoSpaceDN w:val="0"/>
      <w:adjustRightInd w:val="0"/>
      <w:spacing w:before="120" w:after="12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u w:color="000000"/>
    </w:rPr>
  </w:style>
  <w:style w:type="character" w:styleId="Endnotenzeichen">
    <w:name w:val="endnote reference"/>
    <w:basedOn w:val="Absatz-Standardschriftart"/>
    <w:uiPriority w:val="99"/>
    <w:rPr>
      <w:vertAlign w:val="superscript"/>
    </w:rPr>
  </w:style>
  <w:style w:type="paragraph" w:styleId="Verzeichnis6">
    <w:name w:val="toc 6"/>
    <w:basedOn w:val="Standard"/>
    <w:next w:val="Standard"/>
    <w:uiPriority w:val="99"/>
    <w:pPr>
      <w:ind w:left="1200"/>
    </w:pPr>
  </w:style>
  <w:style w:type="paragraph" w:styleId="Verzeichnis7">
    <w:name w:val="toc 7"/>
    <w:basedOn w:val="Standard"/>
    <w:next w:val="Standard"/>
    <w:uiPriority w:val="99"/>
    <w:pPr>
      <w:ind w:left="1440"/>
    </w:pPr>
  </w:style>
  <w:style w:type="paragraph" w:styleId="Verzeichnis4">
    <w:name w:val="toc 4"/>
    <w:basedOn w:val="Standard"/>
    <w:next w:val="Standard"/>
    <w:uiPriority w:val="99"/>
    <w:pPr>
      <w:ind w:left="720"/>
    </w:pPr>
  </w:style>
  <w:style w:type="paragraph" w:styleId="Verzeichnis5">
    <w:name w:val="toc 5"/>
    <w:basedOn w:val="Standard"/>
    <w:next w:val="Standard"/>
    <w:uiPriority w:val="99"/>
    <w:pPr>
      <w:ind w:left="960"/>
    </w:pPr>
  </w:style>
  <w:style w:type="paragraph" w:styleId="Verzeichnis2">
    <w:name w:val="toc 2"/>
    <w:basedOn w:val="Standard"/>
    <w:next w:val="Standard"/>
    <w:uiPriority w:val="99"/>
    <w:pPr>
      <w:ind w:left="240"/>
    </w:pPr>
  </w:style>
  <w:style w:type="paragraph" w:styleId="Verzeichnis3">
    <w:name w:val="toc 3"/>
    <w:basedOn w:val="Standard"/>
    <w:next w:val="Standard"/>
    <w:uiPriority w:val="99"/>
    <w:pPr>
      <w:ind w:left="480"/>
    </w:pPr>
  </w:style>
  <w:style w:type="paragraph" w:styleId="Sprechblasentext">
    <w:name w:val="Balloon Text"/>
    <w:basedOn w:val="Standard"/>
    <w:link w:val="SprechblasentextZchn"/>
    <w:uiPriority w:val="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eastAsia="Times New Roman" w:hAnsi="Segoe UI" w:cs="Segoe UI"/>
      <w:color w:val="000000"/>
      <w:sz w:val="18"/>
      <w:szCs w:val="18"/>
      <w:u w:color="000000"/>
    </w:rPr>
  </w:style>
  <w:style w:type="paragraph" w:styleId="Verzeichnis1">
    <w:name w:val="toc 1"/>
    <w:basedOn w:val="Standard"/>
    <w:next w:val="Standard"/>
    <w:uiPriority w:val="99"/>
  </w:style>
  <w:style w:type="paragraph" w:customStyle="1" w:styleId="rliste1abc">
    <w:name w:val="r_liste1abc"/>
    <w:uiPriority w:val="99"/>
    <w:pPr>
      <w:numPr>
        <w:numId w:val="21"/>
      </w:numPr>
      <w:tabs>
        <w:tab w:val="left" w:pos="360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Verweis">
    <w:name w:val="Verweis"/>
    <w:uiPriority w:val="99"/>
    <w:rPr>
      <w:color w:val="FF0000"/>
    </w:rPr>
  </w:style>
  <w:style w:type="paragraph" w:customStyle="1" w:styleId="rNote">
    <w:name w:val="r_Note"/>
    <w:uiPriority w:val="99"/>
    <w:pPr>
      <w:tabs>
        <w:tab w:val="left" w:pos="1134"/>
      </w:tabs>
      <w:suppressAutoHyphens/>
      <w:autoSpaceDE w:val="0"/>
      <w:autoSpaceDN w:val="0"/>
      <w:adjustRightInd w:val="0"/>
      <w:spacing w:after="0" w:line="240" w:lineRule="auto"/>
      <w:ind w:left="1134" w:hanging="1134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TippEnde">
    <w:name w:val="r_Tipp Ende"/>
    <w:uiPriority w:val="99"/>
    <w:pPr>
      <w:widowControl w:val="0"/>
      <w:pBdr>
        <w:left w:val="single" w:sz="12" w:space="4" w:color="0000FF"/>
        <w:bottom w:val="single" w:sz="12" w:space="1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liste3strich">
    <w:name w:val="r_liste3strich"/>
    <w:uiPriority w:val="99"/>
    <w:pPr>
      <w:numPr>
        <w:numId w:val="19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ildtitel">
    <w:name w:val="r_bildtitel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liste1man">
    <w:name w:val="r_liste1man"/>
    <w:uiPriority w:val="99"/>
    <w:pPr>
      <w:tabs>
        <w:tab w:val="left" w:pos="357"/>
      </w:tabs>
      <w:suppressAutoHyphens/>
      <w:autoSpaceDE w:val="0"/>
      <w:autoSpaceDN w:val="0"/>
      <w:adjustRightInd w:val="0"/>
      <w:spacing w:after="0" w:line="240" w:lineRule="auto"/>
      <w:ind w:left="357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ild">
    <w:name w:val="r_bild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Gesetz">
    <w:name w:val="r_Gesetz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Endnotentext">
    <w:name w:val="endnote text"/>
    <w:basedOn w:val="Standard"/>
    <w:link w:val="EndnotentextZchn"/>
    <w:uiPriority w:val="99"/>
    <w:rPr>
      <w:rFonts w:cs="Arial"/>
      <w:sz w:val="20"/>
      <w:lang w:val="fr-FR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note">
    <w:name w:val="r_zf_note"/>
    <w:uiPriority w:val="99"/>
    <w:rPr>
      <w:color w:val="33CCCC"/>
    </w:rPr>
  </w:style>
  <w:style w:type="paragraph" w:customStyle="1" w:styleId="BodyText21">
    <w:name w:val="Body Text 2_1"/>
    <w:uiPriority w:val="99"/>
    <w:pPr>
      <w:widowControl w:val="0"/>
      <w:suppressAutoHyphens/>
      <w:autoSpaceDE w:val="0"/>
      <w:autoSpaceDN w:val="0"/>
      <w:adjustRightInd w:val="0"/>
      <w:spacing w:after="0" w:line="240" w:lineRule="auto"/>
      <w:ind w:left="1560" w:hanging="851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ispiel">
    <w:name w:val="r_Beispiel"/>
    <w:uiPriority w:val="99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code">
    <w:name w:val="r_zf_code"/>
    <w:uiPriority w:val="99"/>
    <w:rPr>
      <w:rFonts w:ascii="Helvetica" w:eastAsia="Times New Roman" w:hAnsi="Helvetica" w:cs="Helvetica"/>
      <w:smallCaps/>
      <w:color w:val="800080"/>
    </w:rPr>
  </w:style>
  <w:style w:type="paragraph" w:customStyle="1" w:styleId="rliste2strich">
    <w:name w:val="r_liste2strich"/>
    <w:uiPriority w:val="99"/>
    <w:pPr>
      <w:numPr>
        <w:numId w:val="15"/>
      </w:num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styleId="Verzeichnis8">
    <w:name w:val="toc 8"/>
    <w:basedOn w:val="Standard"/>
    <w:next w:val="Standard"/>
    <w:uiPriority w:val="99"/>
    <w:pPr>
      <w:ind w:left="1680"/>
    </w:pPr>
  </w:style>
  <w:style w:type="paragraph" w:customStyle="1" w:styleId="rliste1num">
    <w:name w:val="r_liste1num"/>
    <w:uiPriority w:val="99"/>
    <w:pPr>
      <w:numPr>
        <w:numId w:val="13"/>
      </w:numPr>
      <w:tabs>
        <w:tab w:val="left" w:pos="360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styleId="Verzeichnis9">
    <w:name w:val="toc 9"/>
    <w:basedOn w:val="Standard"/>
    <w:next w:val="Standard"/>
    <w:uiPriority w:val="99"/>
    <w:pPr>
      <w:ind w:left="1920"/>
    </w:pPr>
  </w:style>
  <w:style w:type="character" w:customStyle="1" w:styleId="rzfkastenb">
    <w:name w:val="r_zf_kastenüb"/>
    <w:uiPriority w:val="99"/>
    <w:rPr>
      <w:b/>
      <w:bCs/>
      <w:color w:val="0000FF"/>
    </w:rPr>
  </w:style>
  <w:style w:type="paragraph" w:customStyle="1" w:styleId="BodyText22">
    <w:name w:val="Body Text 2_2"/>
    <w:uiPriority w:val="99"/>
    <w:pPr>
      <w:suppressAutoHyphens/>
      <w:autoSpaceDE w:val="0"/>
      <w:autoSpaceDN w:val="0"/>
      <w:adjustRightInd w:val="0"/>
      <w:spacing w:after="0" w:line="240" w:lineRule="auto"/>
      <w:jc w:val="center"/>
    </w:pPr>
    <w:rPr>
      <w:rFonts w:ascii="Calisto MT" w:eastAsia="Times New Roman" w:hAnsi="Calisto MT" w:cs="Calisto MT"/>
      <w:b/>
      <w:bCs/>
      <w:color w:val="000000"/>
      <w:sz w:val="26"/>
      <w:szCs w:val="26"/>
      <w:u w:color="000000"/>
      <w:lang w:val="fr-FR"/>
    </w:rPr>
  </w:style>
  <w:style w:type="paragraph" w:customStyle="1" w:styleId="VVariante">
    <w:name w:val="V Variante"/>
    <w:uiPriority w:val="99"/>
    <w:pPr>
      <w:tabs>
        <w:tab w:val="left" w:pos="1985"/>
      </w:tabs>
      <w:suppressAutoHyphens/>
      <w:autoSpaceDE w:val="0"/>
      <w:autoSpaceDN w:val="0"/>
      <w:adjustRightInd w:val="0"/>
      <w:spacing w:after="0" w:line="240" w:lineRule="auto"/>
      <w:ind w:left="2410" w:hanging="1843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character" w:customStyle="1" w:styleId="Listenr">
    <w:name w:val="Listenr"/>
    <w:uiPriority w:val="99"/>
    <w:rPr>
      <w:b/>
      <w:bCs/>
      <w:color w:val="000000"/>
    </w:rPr>
  </w:style>
  <w:style w:type="paragraph" w:customStyle="1" w:styleId="Liste1GradEinzug">
    <w:name w:val="Liste 1.Grad Einzug"/>
    <w:uiPriority w:val="99"/>
    <w:pPr>
      <w:numPr>
        <w:numId w:val="1"/>
      </w:numPr>
      <w:tabs>
        <w:tab w:val="left" w:pos="717"/>
      </w:tabs>
      <w:suppressAutoHyphens/>
      <w:autoSpaceDE w:val="0"/>
      <w:autoSpaceDN w:val="0"/>
      <w:adjustRightInd w:val="0"/>
      <w:spacing w:after="0" w:line="240" w:lineRule="auto"/>
      <w:ind w:left="717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NoteEnde">
    <w:name w:val="r_Note Ende"/>
    <w:uiPriority w:val="99"/>
    <w:pPr>
      <w:tabs>
        <w:tab w:val="left" w:pos="1134"/>
      </w:tabs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styleId="Kommentarzeichen">
    <w:name w:val="annotation reference"/>
    <w:basedOn w:val="Absatz-Standardschriftart"/>
    <w:uiPriority w:val="99"/>
    <w:rPr>
      <w:sz w:val="16"/>
      <w:szCs w:val="16"/>
    </w:rPr>
  </w:style>
  <w:style w:type="character" w:styleId="Hyperlink">
    <w:name w:val="Hyperlink"/>
    <w:basedOn w:val="Absatz-Standardschriftart"/>
    <w:uiPriority w:val="99"/>
    <w:rPr>
      <w:color w:val="0000FF"/>
      <w:u w:val="single" w:color="0000FF"/>
    </w:rPr>
  </w:style>
  <w:style w:type="paragraph" w:styleId="Textkrper-Einzug2">
    <w:name w:val="Body Text Indent 2"/>
    <w:basedOn w:val="Standard"/>
    <w:link w:val="Textkrper-Einzug2Zchn"/>
    <w:uiPriority w:val="99"/>
    <w:pPr>
      <w:ind w:left="705" w:hanging="705"/>
    </w:pPr>
    <w:rPr>
      <w:rFonts w:ascii="Calisto MT" w:hAnsi="Calisto MT" w:cs="Calisto MT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Textkrper-Einzug3">
    <w:name w:val="Body Text Indent 3"/>
    <w:basedOn w:val="Standard"/>
    <w:link w:val="Textkrper-Einzug3Zchn"/>
    <w:uiPriority w:val="9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customStyle="1" w:styleId="KVertragsklausel">
    <w:name w:val="K Vertragsklausel"/>
    <w:uiPriority w:val="99"/>
    <w:pPr>
      <w:pBdr>
        <w:top w:val="single" w:sz="12" w:space="10" w:color="C0C0C0"/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paragraph" w:styleId="Textkrper-Zeileneinzug">
    <w:name w:val="Body Text Indent"/>
    <w:basedOn w:val="Standard"/>
    <w:link w:val="Textkrper-ZeileneinzugZchn"/>
    <w:uiPriority w:val="99"/>
    <w:pPr>
      <w:ind w:left="705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styleId="Fett">
    <w:name w:val="Strong"/>
    <w:basedOn w:val="Absatz-Standardschriftart"/>
    <w:uiPriority w:val="99"/>
    <w:qFormat/>
    <w:rPr>
      <w:b/>
      <w:bCs/>
    </w:rPr>
  </w:style>
  <w:style w:type="paragraph" w:styleId="Kommentartext">
    <w:name w:val="annotation text"/>
    <w:basedOn w:val="Standard"/>
    <w:link w:val="KommentartextZchn"/>
    <w:uiPriority w:val="99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paragraph" w:customStyle="1" w:styleId="rliste3abc">
    <w:name w:val="r_liste3abc"/>
    <w:uiPriority w:val="99"/>
    <w:pPr>
      <w:numPr>
        <w:numId w:val="16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Listenrfett">
    <w:name w:val="Listenr_fett"/>
    <w:uiPriority w:val="99"/>
    <w:rPr>
      <w:b/>
      <w:bCs/>
      <w:color w:val="00000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u w:color="00000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u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u w:color="00000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b/>
      <w:bCs/>
      <w:color w:val="000000"/>
      <w:sz w:val="28"/>
      <w:szCs w:val="28"/>
      <w:u w:color="00000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b/>
      <w:bCs/>
      <w:i/>
      <w:iCs/>
      <w:color w:val="000000"/>
      <w:sz w:val="26"/>
      <w:szCs w:val="26"/>
      <w:u w:color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b/>
      <w:bCs/>
      <w:color w:val="000000"/>
      <w:u w:color="00000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color w:val="000000"/>
      <w:sz w:val="24"/>
      <w:szCs w:val="24"/>
      <w:u w:color="00000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i/>
      <w:iCs/>
      <w:color w:val="000000"/>
      <w:sz w:val="24"/>
      <w:szCs w:val="24"/>
      <w:u w:color="00000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color w:val="000000"/>
      <w:u w:color="000000"/>
    </w:rPr>
  </w:style>
  <w:style w:type="paragraph" w:customStyle="1" w:styleId="rKapitel">
    <w:name w:val="r_Kapitel"/>
    <w:uiPriority w:val="99"/>
    <w:pPr>
      <w:suppressAutoHyphens/>
      <w:autoSpaceDE w:val="0"/>
      <w:autoSpaceDN w:val="0"/>
      <w:adjustRightInd w:val="0"/>
      <w:spacing w:before="480" w:after="360" w:line="240" w:lineRule="auto"/>
      <w:ind w:left="720"/>
      <w:jc w:val="center"/>
    </w:pPr>
    <w:rPr>
      <w:rFonts w:ascii="Times New Roman" w:eastAsia="Times New Roman" w:hAnsi="Times New Roman" w:cs="Times New Roman"/>
      <w:color w:val="000000"/>
      <w:sz w:val="36"/>
      <w:szCs w:val="36"/>
      <w:u w:color="000000"/>
    </w:rPr>
  </w:style>
  <w:style w:type="character" w:customStyle="1" w:styleId="rzfFormulierungsvorschlag">
    <w:name w:val="r_zf_Formulierungsvorschlag"/>
    <w:uiPriority w:val="99"/>
    <w:rPr>
      <w:color w:val="0000FF"/>
      <w:sz w:val="22"/>
      <w:szCs w:val="22"/>
    </w:rPr>
  </w:style>
  <w:style w:type="paragraph" w:customStyle="1" w:styleId="rliste3kasten">
    <w:name w:val="r_liste3kasten"/>
    <w:uiPriority w:val="99"/>
    <w:pPr>
      <w:numPr>
        <w:numId w:val="4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VerweisRandziffer">
    <w:name w:val="Verweis Randziffer"/>
    <w:uiPriority w:val="99"/>
    <w:rPr>
      <w:color w:val="FF0000"/>
    </w:rPr>
  </w:style>
  <w:style w:type="paragraph" w:customStyle="1" w:styleId="rAchtungEnde">
    <w:name w:val="r_Achtung Ende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seite">
    <w:name w:val="r_zf_seite"/>
    <w:uiPriority w:val="99"/>
    <w:rPr>
      <w:color w:val="FF0000"/>
      <w:lang w:val="en-GB"/>
    </w:rPr>
  </w:style>
  <w:style w:type="paragraph" w:customStyle="1" w:styleId="rberschrift2">
    <w:name w:val="r_Überschrift 2"/>
    <w:next w:val="Standard"/>
    <w:uiPriority w:val="99"/>
    <w:pPr>
      <w:keepNext/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1"/>
    </w:pPr>
    <w:rPr>
      <w:rFonts w:ascii="Arial" w:eastAsia="Times New Roman" w:hAnsi="Arial" w:cs="Arial"/>
      <w:i/>
      <w:iCs/>
      <w:color w:val="000000"/>
      <w:sz w:val="24"/>
      <w:szCs w:val="24"/>
      <w:u w:color="000000"/>
    </w:rPr>
  </w:style>
  <w:style w:type="character" w:customStyle="1" w:styleId="rdoppelunterstrich">
    <w:name w:val="r_doppelunterstrich"/>
    <w:uiPriority w:val="99"/>
    <w:rPr>
      <w:color w:val="000000"/>
      <w:u w:val="double" w:color="000000"/>
    </w:rPr>
  </w:style>
  <w:style w:type="paragraph" w:customStyle="1" w:styleId="Vberschrift1">
    <w:name w:val="V Überschrift 1"/>
    <w:next w:val="Standard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u w:color="000000"/>
    </w:rPr>
  </w:style>
  <w:style w:type="paragraph" w:customStyle="1" w:styleId="rberschrift1">
    <w:name w:val="r_Überschrift 1"/>
    <w:next w:val="Standard"/>
    <w:uiPriority w:val="99"/>
    <w:pPr>
      <w:keepNext/>
      <w:numPr>
        <w:numId w:val="18"/>
      </w:numPr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0"/>
    </w:pPr>
    <w:rPr>
      <w:rFonts w:ascii="Arial" w:eastAsia="Times New Roman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Vberschrift2">
    <w:name w:val="V Überschrift 2"/>
    <w:next w:val="Standard"/>
    <w:uiPriority w:val="99"/>
    <w:pPr>
      <w:suppressAutoHyphens/>
      <w:autoSpaceDE w:val="0"/>
      <w:autoSpaceDN w:val="0"/>
      <w:adjustRightInd w:val="0"/>
      <w:spacing w:before="120" w:after="200" w:line="240" w:lineRule="auto"/>
      <w:ind w:left="1134" w:hanging="567"/>
    </w:pPr>
    <w:rPr>
      <w:rFonts w:ascii="Arial" w:eastAsia="Times New Roman" w:hAnsi="Arial" w:cs="Arial"/>
      <w:b/>
      <w:bCs/>
      <w:color w:val="000000"/>
      <w:sz w:val="24"/>
      <w:szCs w:val="24"/>
      <w:u w:color="000000"/>
    </w:rPr>
  </w:style>
  <w:style w:type="paragraph" w:customStyle="1" w:styleId="rliste1strich">
    <w:name w:val="r_liste1strich"/>
    <w:uiPriority w:val="99"/>
    <w:pPr>
      <w:numPr>
        <w:numId w:val="6"/>
      </w:numPr>
      <w:tabs>
        <w:tab w:val="left" w:pos="360"/>
      </w:tabs>
      <w:suppressAutoHyphens/>
      <w:autoSpaceDE w:val="0"/>
      <w:autoSpaceDN w:val="0"/>
      <w:adjustRightInd w:val="0"/>
      <w:spacing w:before="60" w:after="6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Praeambel">
    <w:name w:val="r_Praeambel"/>
    <w:next w:val="Standard"/>
    <w:uiPriority w:val="99"/>
    <w:pPr>
      <w:keepNext/>
      <w:numPr>
        <w:numId w:val="11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Vberschrift3">
    <w:name w:val="V Überschrift 3"/>
    <w:next w:val="Standard"/>
    <w:uiPriority w:val="99"/>
    <w:pPr>
      <w:suppressAutoHyphens/>
      <w:autoSpaceDE w:val="0"/>
      <w:autoSpaceDN w:val="0"/>
      <w:adjustRightInd w:val="0"/>
      <w:spacing w:before="120" w:after="200" w:line="240" w:lineRule="auto"/>
      <w:ind w:left="1134" w:hanging="567"/>
    </w:pPr>
    <w:rPr>
      <w:rFonts w:ascii="Times New Roman" w:eastAsia="Times New Roman" w:hAnsi="Times New Roman" w:cs="Times New Roman"/>
      <w:i/>
      <w:iCs/>
      <w:color w:val="000000"/>
      <w:sz w:val="21"/>
      <w:szCs w:val="21"/>
      <w:u w:color="000000"/>
    </w:rPr>
  </w:style>
  <w:style w:type="paragraph" w:customStyle="1" w:styleId="rVerzeichnis1">
    <w:name w:val="r_Verzeichnis 1"/>
    <w:uiPriority w:val="99"/>
    <w:pPr>
      <w:keepNext/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i/>
      <w:iCs/>
      <w:color w:val="000000"/>
      <w:sz w:val="28"/>
      <w:szCs w:val="28"/>
      <w:u w:color="000000"/>
    </w:rPr>
  </w:style>
  <w:style w:type="paragraph" w:customStyle="1" w:styleId="rVerzeichnis2">
    <w:name w:val="r_Verzeichnis 2"/>
    <w:uiPriority w:val="99"/>
    <w:pPr>
      <w:keepNext/>
      <w:numPr>
        <w:ilvl w:val="1"/>
        <w:numId w:val="12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color w:val="000000"/>
      <w:sz w:val="26"/>
      <w:szCs w:val="26"/>
      <w:u w:color="000000"/>
      <w:lang w:val="en-GB"/>
    </w:rPr>
  </w:style>
  <w:style w:type="paragraph" w:customStyle="1" w:styleId="rVerzeichnis3">
    <w:name w:val="r_Verzeichnis 3"/>
    <w:uiPriority w:val="99"/>
    <w:pPr>
      <w:suppressAutoHyphens/>
      <w:autoSpaceDE w:val="0"/>
      <w:autoSpaceDN w:val="0"/>
      <w:adjustRightInd w:val="0"/>
      <w:spacing w:after="0" w:line="240" w:lineRule="auto"/>
      <w:ind w:left="482"/>
      <w:outlineLvl w:val="2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4">
    <w:name w:val="r_Verzeichnis 4"/>
    <w:uiPriority w:val="99"/>
    <w:pPr>
      <w:suppressAutoHyphens/>
      <w:autoSpaceDE w:val="0"/>
      <w:autoSpaceDN w:val="0"/>
      <w:adjustRightInd w:val="0"/>
      <w:spacing w:after="0" w:line="240" w:lineRule="auto"/>
      <w:ind w:left="720"/>
      <w:outlineLvl w:val="3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3num">
    <w:name w:val="r_liste3num"/>
    <w:uiPriority w:val="99"/>
    <w:p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rschrift5">
    <w:name w:val="r_Überschrift 5"/>
    <w:next w:val="Standard"/>
    <w:uiPriority w:val="99"/>
    <w:pPr>
      <w:suppressAutoHyphens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color w:val="000000"/>
      <w:sz w:val="26"/>
      <w:szCs w:val="26"/>
      <w:u w:color="000000"/>
    </w:rPr>
  </w:style>
  <w:style w:type="paragraph" w:customStyle="1" w:styleId="rberschrift4">
    <w:name w:val="r_Überschrift 4"/>
    <w:next w:val="Standard"/>
    <w:uiPriority w:val="99"/>
    <w:pPr>
      <w:keepNext/>
      <w:widowControl w:val="0"/>
      <w:suppressAutoHyphens/>
      <w:autoSpaceDE w:val="0"/>
      <w:autoSpaceDN w:val="0"/>
      <w:adjustRightInd w:val="0"/>
      <w:spacing w:after="0" w:line="240" w:lineRule="auto"/>
      <w:outlineLvl w:val="3"/>
    </w:pPr>
    <w:rPr>
      <w:rFonts w:ascii="Arial" w:eastAsia="Times New Roman" w:hAnsi="Arial" w:cs="Arial"/>
      <w:b/>
      <w:bCs/>
      <w:color w:val="000000"/>
      <w:sz w:val="20"/>
      <w:szCs w:val="20"/>
      <w:u w:color="000000"/>
    </w:rPr>
  </w:style>
  <w:style w:type="paragraph" w:customStyle="1" w:styleId="rberschrift3">
    <w:name w:val="r_Überschrift 3"/>
    <w:next w:val="Standard"/>
    <w:uiPriority w:val="99"/>
    <w:pPr>
      <w:keepNext/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2"/>
    </w:pPr>
    <w:rPr>
      <w:rFonts w:ascii="Arial" w:eastAsia="Times New Roman" w:hAnsi="Arial" w:cs="Arial"/>
      <w:b/>
      <w:bCs/>
      <w:color w:val="000000"/>
      <w:sz w:val="24"/>
      <w:szCs w:val="24"/>
      <w:u w:color="000000"/>
    </w:rPr>
  </w:style>
  <w:style w:type="paragraph" w:customStyle="1" w:styleId="BodyText31">
    <w:name w:val="Body Text 3_1"/>
    <w:uiPriority w:val="99"/>
    <w:pPr>
      <w:suppressAutoHyphens/>
      <w:autoSpaceDE w:val="0"/>
      <w:autoSpaceDN w:val="0"/>
      <w:adjustRightInd w:val="0"/>
      <w:spacing w:after="0" w:line="240" w:lineRule="auto"/>
      <w:jc w:val="both"/>
    </w:pPr>
    <w:rPr>
      <w:rFonts w:ascii="Calisto MT" w:eastAsia="Times New Roman" w:hAnsi="Calisto MT" w:cs="Calisto MT"/>
      <w:color w:val="000000"/>
      <w:sz w:val="24"/>
      <w:szCs w:val="24"/>
      <w:u w:color="00000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Listenrkursiv">
    <w:name w:val="Listenr_kursiv"/>
    <w:uiPriority w:val="99"/>
    <w:rPr>
      <w:b/>
      <w:bCs/>
      <w:i/>
      <w:iCs/>
      <w:color w:val="000000"/>
    </w:rPr>
  </w:style>
  <w:style w:type="paragraph" w:customStyle="1" w:styleId="rEinzug1">
    <w:name w:val="r_Einzug 1"/>
    <w:uiPriority w:val="99"/>
    <w:pPr>
      <w:widowControl w:val="0"/>
      <w:suppressAutoHyphens/>
      <w:autoSpaceDE w:val="0"/>
      <w:autoSpaceDN w:val="0"/>
      <w:adjustRightInd w:val="0"/>
      <w:spacing w:after="60" w:line="240" w:lineRule="auto"/>
      <w:ind w:left="35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Einzug2">
    <w:name w:val="r_Einzug 2"/>
    <w:uiPriority w:val="99"/>
    <w:pPr>
      <w:widowControl w:val="0"/>
      <w:numPr>
        <w:numId w:val="2"/>
      </w:numPr>
      <w:suppressAutoHyphens/>
      <w:autoSpaceDE w:val="0"/>
      <w:autoSpaceDN w:val="0"/>
      <w:adjustRightInd w:val="0"/>
      <w:spacing w:after="60" w:line="240" w:lineRule="auto"/>
      <w:ind w:left="851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Textkrper3">
    <w:name w:val="Body Text 3"/>
    <w:basedOn w:val="Standard"/>
    <w:link w:val="Textkrper3Zchn"/>
    <w:uiPriority w:val="99"/>
    <w:rPr>
      <w:rFonts w:ascii="Calisto MT" w:hAnsi="Calisto MT" w:cs="Calisto MT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character" w:customStyle="1" w:styleId="rzfpage">
    <w:name w:val="r_zf_page"/>
    <w:uiPriority w:val="99"/>
    <w:rPr>
      <w:color w:val="800080"/>
      <w:lang w:val="en-GB"/>
    </w:rPr>
  </w:style>
  <w:style w:type="paragraph" w:styleId="Textkrper">
    <w:name w:val="Body Text"/>
    <w:basedOn w:val="Standard"/>
    <w:link w:val="TextkrperZchn"/>
    <w:uiPriority w:val="99"/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Achtung">
    <w:name w:val="r_Achtu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Verzeichnis5">
    <w:name w:val="r_Verzeichnis 5"/>
    <w:uiPriority w:val="99"/>
    <w:pPr>
      <w:suppressAutoHyphens/>
      <w:autoSpaceDE w:val="0"/>
      <w:autoSpaceDN w:val="0"/>
      <w:adjustRightInd w:val="0"/>
      <w:spacing w:after="0" w:line="240" w:lineRule="auto"/>
      <w:ind w:left="958"/>
      <w:outlineLvl w:val="4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KVertragsklauselVariante">
    <w:name w:val="K Vertragsklausel Variante"/>
    <w:uiPriority w:val="99"/>
    <w:pPr>
      <w:pBdr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character" w:customStyle="1" w:styleId="highlight">
    <w:name w:val="highlight"/>
    <w:uiPriority w:val="99"/>
  </w:style>
  <w:style w:type="paragraph" w:customStyle="1" w:styleId="rVerzeichnis6">
    <w:name w:val="r_Verzeichnis 6"/>
    <w:uiPriority w:val="99"/>
    <w:pPr>
      <w:suppressAutoHyphens/>
      <w:autoSpaceDE w:val="0"/>
      <w:autoSpaceDN w:val="0"/>
      <w:adjustRightInd w:val="0"/>
      <w:spacing w:after="0" w:line="240" w:lineRule="auto"/>
      <w:ind w:left="1202"/>
      <w:outlineLvl w:val="5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7">
    <w:name w:val="r_Verzeichnis 7"/>
    <w:uiPriority w:val="99"/>
    <w:pPr>
      <w:suppressAutoHyphens/>
      <w:autoSpaceDE w:val="0"/>
      <w:autoSpaceDN w:val="0"/>
      <w:adjustRightInd w:val="0"/>
      <w:spacing w:after="0" w:line="240" w:lineRule="auto"/>
      <w:ind w:left="1440"/>
      <w:outlineLvl w:val="6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8">
    <w:name w:val="r_Verzeichnis 8"/>
    <w:uiPriority w:val="99"/>
    <w:pPr>
      <w:suppressAutoHyphens/>
      <w:autoSpaceDE w:val="0"/>
      <w:autoSpaceDN w:val="0"/>
      <w:adjustRightInd w:val="0"/>
      <w:spacing w:after="0" w:line="240" w:lineRule="auto"/>
      <w:ind w:left="1678"/>
      <w:outlineLvl w:val="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runterstrich">
    <w:name w:val="r_unterstrich"/>
    <w:uiPriority w:val="99"/>
    <w:rPr>
      <w:color w:val="000000"/>
      <w:u w:val="single" w:color="000000"/>
    </w:rPr>
  </w:style>
  <w:style w:type="paragraph" w:customStyle="1" w:styleId="rliste2num">
    <w:name w:val="r_liste2num"/>
    <w:uiPriority w:val="99"/>
    <w:p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Normal1">
    <w:name w:val="Normal_1"/>
    <w:next w:val="Textkrper-Zeileneinzug"/>
    <w:uiPriority w:val="99"/>
    <w:pPr>
      <w:suppressAutoHyphens/>
      <w:autoSpaceDE w:val="0"/>
      <w:autoSpaceDN w:val="0"/>
      <w:adjustRightInd w:val="0"/>
      <w:spacing w:after="0" w:line="240" w:lineRule="auto"/>
      <w:ind w:left="705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rfett">
    <w:name w:val="r_fett"/>
    <w:uiPriority w:val="99"/>
    <w:rPr>
      <w:b/>
      <w:bCs/>
    </w:rPr>
  </w:style>
  <w:style w:type="paragraph" w:customStyle="1" w:styleId="rliste1punkt">
    <w:name w:val="r_liste1punkt"/>
    <w:uiPriority w:val="99"/>
    <w:pPr>
      <w:numPr>
        <w:numId w:val="9"/>
      </w:numPr>
      <w:tabs>
        <w:tab w:val="left" w:pos="357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Index2">
    <w:name w:val="r_Index 2"/>
    <w:uiPriority w:val="99"/>
    <w:pPr>
      <w:keepNext/>
      <w:widowControl w:val="0"/>
      <w:numPr>
        <w:ilvl w:val="1"/>
        <w:numId w:val="3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color w:val="000000"/>
      <w:sz w:val="20"/>
      <w:szCs w:val="20"/>
      <w:u w:color="000000"/>
      <w:lang w:val="en-GB"/>
    </w:rPr>
  </w:style>
  <w:style w:type="paragraph" w:customStyle="1" w:styleId="rIndex1">
    <w:name w:val="r_Index 1"/>
    <w:uiPriority w:val="99"/>
    <w:pPr>
      <w:keepNext/>
      <w:widowControl w:val="0"/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color w:val="000000"/>
      <w:sz w:val="20"/>
      <w:szCs w:val="20"/>
      <w:u w:color="000000"/>
    </w:rPr>
  </w:style>
  <w:style w:type="paragraph" w:customStyle="1" w:styleId="rcopyright">
    <w:name w:val="r_copyright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AchtungAnfang">
    <w:name w:val="r_Achtung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zfbildinline">
    <w:name w:val="zf_bildinline"/>
    <w:uiPriority w:val="99"/>
    <w:rPr>
      <w:color w:val="000000"/>
    </w:rPr>
  </w:style>
  <w:style w:type="paragraph" w:customStyle="1" w:styleId="rIndex3">
    <w:name w:val="r_Index 3"/>
    <w:uiPriority w:val="99"/>
    <w:pPr>
      <w:keepNext/>
      <w:widowControl w:val="0"/>
      <w:suppressAutoHyphens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VerweisFussnote">
    <w:name w:val="Verweis Fussnote"/>
    <w:uiPriority w:val="99"/>
    <w:rPr>
      <w:color w:val="000000"/>
    </w:rPr>
  </w:style>
  <w:style w:type="paragraph" w:customStyle="1" w:styleId="rIVZ">
    <w:name w:val="r_IVZ"/>
    <w:uiPriority w:val="99"/>
    <w:pPr>
      <w:keepNext/>
      <w:numPr>
        <w:numId w:val="14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32"/>
      <w:szCs w:val="32"/>
      <w:u w:color="000000"/>
      <w:lang w:val="en-GB"/>
    </w:rPr>
  </w:style>
  <w:style w:type="character" w:customStyle="1" w:styleId="rkursiv">
    <w:name w:val="r_kursiv"/>
    <w:uiPriority w:val="99"/>
    <w:rPr>
      <w:i/>
      <w:iCs/>
      <w:lang w:val="en-GB"/>
    </w:rPr>
  </w:style>
  <w:style w:type="paragraph" w:customStyle="1" w:styleId="IntroAlt">
    <w:name w:val="IntroAlt"/>
    <w:basedOn w:val="Standard"/>
    <w:next w:val="Standard"/>
    <w:rsid w:val="00DC5B8A"/>
    <w:pPr>
      <w:tabs>
        <w:tab w:val="left" w:pos="2835"/>
        <w:tab w:val="left" w:pos="5670"/>
      </w:tabs>
      <w:spacing w:after="120" w:line="276" w:lineRule="auto"/>
    </w:pPr>
    <w:rPr>
      <w:rFonts w:ascii="Times New Roman" w:hAnsi="Times New Roman"/>
      <w:spacing w:val="4"/>
      <w:sz w:val="18"/>
      <w:lang w:val="fr-CH"/>
    </w:rPr>
  </w:style>
  <w:style w:type="paragraph" w:customStyle="1" w:styleId="IntroTitle1">
    <w:name w:val="IntroTitle1"/>
    <w:basedOn w:val="Standard"/>
    <w:next w:val="Intro"/>
    <w:rsid w:val="00DC5B8A"/>
    <w:pPr>
      <w:keepNext/>
      <w:tabs>
        <w:tab w:val="left" w:pos="1418"/>
      </w:tabs>
      <w:spacing w:before="360" w:after="120" w:line="276" w:lineRule="auto"/>
      <w:outlineLvl w:val="0"/>
    </w:pPr>
    <w:rPr>
      <w:b/>
      <w:sz w:val="20"/>
      <w:lang w:val="fr-CH"/>
    </w:rPr>
  </w:style>
  <w:style w:type="paragraph" w:customStyle="1" w:styleId="Intro">
    <w:name w:val="Intro"/>
    <w:basedOn w:val="Standard"/>
    <w:rsid w:val="00DC5B8A"/>
    <w:pPr>
      <w:spacing w:after="120" w:line="276" w:lineRule="auto"/>
    </w:pPr>
    <w:rPr>
      <w:rFonts w:ascii="Times New Roman" w:hAnsi="Times New Roman"/>
      <w:spacing w:val="4"/>
      <w:sz w:val="18"/>
      <w:lang w:val="fr-CH"/>
    </w:rPr>
  </w:style>
  <w:style w:type="paragraph" w:customStyle="1" w:styleId="TocMain1">
    <w:name w:val="TocMain1"/>
    <w:basedOn w:val="Standard"/>
    <w:rsid w:val="00DC5B8A"/>
    <w:pPr>
      <w:tabs>
        <w:tab w:val="left" w:pos="1304"/>
        <w:tab w:val="right" w:leader="dot" w:pos="7938"/>
        <w:tab w:val="right" w:pos="8505"/>
      </w:tabs>
      <w:spacing w:before="170" w:line="320" w:lineRule="exact"/>
      <w:ind w:left="567" w:hanging="567"/>
    </w:pPr>
    <w:rPr>
      <w:rFonts w:ascii="Times New Roman" w:hAnsi="Times New Roman"/>
      <w:b/>
      <w:noProof/>
      <w:sz w:val="26"/>
      <w:lang w:val="fr-CH"/>
    </w:rPr>
  </w:style>
  <w:style w:type="paragraph" w:customStyle="1" w:styleId="TocFront1">
    <w:name w:val="TocFront1"/>
    <w:basedOn w:val="Standard"/>
    <w:rsid w:val="00DC5B8A"/>
    <w:pPr>
      <w:tabs>
        <w:tab w:val="right" w:leader="dot" w:pos="7938"/>
        <w:tab w:val="right" w:pos="8505"/>
      </w:tabs>
      <w:spacing w:before="170" w:line="240" w:lineRule="auto"/>
    </w:pPr>
    <w:rPr>
      <w:rFonts w:ascii="Times New Roman" w:hAnsi="Times New Roman"/>
      <w:szCs w:val="24"/>
      <w:lang w:val="fr-CH"/>
    </w:rPr>
  </w:style>
  <w:style w:type="paragraph" w:customStyle="1" w:styleId="TocBack1">
    <w:name w:val="TocBack1"/>
    <w:basedOn w:val="Standard"/>
    <w:rsid w:val="00DC5B8A"/>
    <w:pPr>
      <w:tabs>
        <w:tab w:val="left" w:pos="454"/>
        <w:tab w:val="right" w:leader="dot" w:pos="5670"/>
        <w:tab w:val="right" w:pos="6521"/>
        <w:tab w:val="right" w:pos="7371"/>
      </w:tabs>
      <w:spacing w:line="220" w:lineRule="exact"/>
      <w:ind w:left="454" w:hanging="454"/>
    </w:pPr>
    <w:rPr>
      <w:rFonts w:ascii="Times New Roman" w:hAnsi="Times New Roman"/>
      <w:sz w:val="18"/>
    </w:rPr>
  </w:style>
  <w:style w:type="paragraph" w:customStyle="1" w:styleId="Register3">
    <w:name w:val="Register3"/>
    <w:rsid w:val="00DC5B8A"/>
    <w:pPr>
      <w:tabs>
        <w:tab w:val="left" w:pos="1021"/>
      </w:tabs>
      <w:suppressAutoHyphens/>
      <w:autoSpaceDE w:val="0"/>
      <w:autoSpaceDN w:val="0"/>
      <w:adjustRightInd w:val="0"/>
      <w:spacing w:after="0" w:line="220" w:lineRule="exact"/>
      <w:ind w:left="1020" w:hanging="340"/>
    </w:pPr>
    <w:rPr>
      <w:rFonts w:ascii="Times New Roman" w:eastAsia="Times New Roman" w:hAnsi="Times New Roman" w:cs="Times New Roman"/>
      <w:color w:val="000000"/>
      <w:sz w:val="18"/>
      <w:szCs w:val="18"/>
      <w:u w:color="000000"/>
    </w:rPr>
  </w:style>
  <w:style w:type="paragraph" w:customStyle="1" w:styleId="LawTitle1">
    <w:name w:val="LawTitle1"/>
    <w:basedOn w:val="Standard"/>
    <w:next w:val="LawaTitle1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3"/>
    </w:pPr>
    <w:rPr>
      <w:rFonts w:ascii="Times New Roman" w:hAnsi="Times New Roman"/>
      <w:b/>
      <w:sz w:val="28"/>
      <w:szCs w:val="28"/>
    </w:rPr>
  </w:style>
  <w:style w:type="paragraph" w:customStyle="1" w:styleId="LawaTitle1">
    <w:name w:val="LawaTitle1"/>
    <w:basedOn w:val="Standard"/>
    <w:next w:val="Standard"/>
    <w:rsid w:val="00DC5B8A"/>
    <w:pPr>
      <w:pBdr>
        <w:top w:val="single" w:sz="18" w:space="1" w:color="808080" w:themeColor="background1" w:themeShade="80"/>
        <w:left w:val="single" w:sz="18" w:space="4" w:color="808080" w:themeColor="background1" w:themeShade="80"/>
        <w:bottom w:val="single" w:sz="18" w:space="1" w:color="808080" w:themeColor="background1" w:themeShade="80"/>
        <w:right w:val="single" w:sz="18" w:space="4" w:color="808080" w:themeColor="background1" w:themeShade="80"/>
      </w:pBdr>
      <w:tabs>
        <w:tab w:val="left" w:pos="1134"/>
      </w:tabs>
      <w:spacing w:before="240" w:after="120" w:line="288" w:lineRule="auto"/>
      <w:ind w:left="567" w:right="284"/>
    </w:pPr>
    <w:rPr>
      <w:b/>
      <w:spacing w:val="2"/>
      <w:sz w:val="16"/>
    </w:rPr>
  </w:style>
  <w:style w:type="paragraph" w:customStyle="1" w:styleId="LawaTitle2">
    <w:name w:val="LawaTitle2"/>
    <w:basedOn w:val="LawaTitle1"/>
    <w:next w:val="Standard"/>
    <w:rsid w:val="00DC5B8A"/>
    <w:rPr>
      <w:b w:val="0"/>
      <w:i/>
    </w:rPr>
  </w:style>
  <w:style w:type="paragraph" w:customStyle="1" w:styleId="Lawa">
    <w:name w:val="Lawa"/>
    <w:basedOn w:val="Standard"/>
    <w:rsid w:val="00DC5B8A"/>
    <w:pPr>
      <w:spacing w:after="120" w:line="288" w:lineRule="auto"/>
      <w:ind w:left="567" w:right="284"/>
    </w:pPr>
    <w:rPr>
      <w:spacing w:val="2"/>
      <w:sz w:val="16"/>
      <w:lang w:val="fr-CH"/>
    </w:rPr>
  </w:style>
  <w:style w:type="paragraph" w:customStyle="1" w:styleId="BiblioAlt">
    <w:name w:val="BiblioAlt"/>
    <w:basedOn w:val="Standard"/>
    <w:next w:val="Standard"/>
    <w:rsid w:val="00DC5B8A"/>
    <w:pPr>
      <w:ind w:left="340" w:hanging="340"/>
    </w:pPr>
    <w:rPr>
      <w:rFonts w:ascii="Times New Roman" w:hAnsi="Times New Roman"/>
      <w:sz w:val="20"/>
    </w:rPr>
  </w:style>
  <w:style w:type="paragraph" w:customStyle="1" w:styleId="MaterialsAlt">
    <w:name w:val="MaterialsAlt"/>
    <w:basedOn w:val="BiblioAlt"/>
    <w:rsid w:val="00DC5B8A"/>
  </w:style>
  <w:style w:type="paragraph" w:customStyle="1" w:styleId="BlockLaw">
    <w:name w:val="BlockLaw"/>
    <w:basedOn w:val="Standard"/>
    <w:rsid w:val="00DC5B8A"/>
    <w:pPr>
      <w:spacing w:before="120" w:after="120"/>
      <w:ind w:left="284" w:right="284"/>
      <w:contextualSpacing/>
    </w:pPr>
    <w:rPr>
      <w:rFonts w:ascii="Times New Roman" w:hAnsi="Times New Roman"/>
      <w:sz w:val="20"/>
    </w:rPr>
  </w:style>
  <w:style w:type="paragraph" w:customStyle="1" w:styleId="ListCont1">
    <w:name w:val="ListCont1"/>
    <w:basedOn w:val="List1"/>
    <w:rsid w:val="005237A9"/>
    <w:pPr>
      <w:ind w:firstLine="0"/>
    </w:pPr>
  </w:style>
  <w:style w:type="paragraph" w:customStyle="1" w:styleId="BlockQuote">
    <w:name w:val="BlockQuote"/>
    <w:basedOn w:val="Standard"/>
    <w:rsid w:val="00DC5B8A"/>
    <w:pPr>
      <w:spacing w:before="120" w:after="120"/>
      <w:ind w:left="284" w:right="284"/>
    </w:pPr>
    <w:rPr>
      <w:rFonts w:ascii="Times New Roman" w:hAnsi="Times New Roman"/>
      <w:sz w:val="20"/>
      <w:szCs w:val="18"/>
    </w:rPr>
  </w:style>
  <w:style w:type="paragraph" w:customStyle="1" w:styleId="BlockEpigraph">
    <w:name w:val="BlockEpigraph"/>
    <w:basedOn w:val="Standard"/>
    <w:rsid w:val="00DC5B8A"/>
    <w:pPr>
      <w:spacing w:before="120" w:after="120"/>
      <w:ind w:left="567"/>
      <w:contextualSpacing/>
    </w:pPr>
    <w:rPr>
      <w:rFonts w:ascii="Times New Roman" w:hAnsi="Times New Roman"/>
      <w:i/>
      <w:sz w:val="20"/>
      <w:szCs w:val="18"/>
    </w:rPr>
  </w:style>
  <w:style w:type="paragraph" w:customStyle="1" w:styleId="LawbTitle1">
    <w:name w:val="LawbTitle1"/>
    <w:basedOn w:val="Standard"/>
    <w:next w:val="Standard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1"/>
    </w:pPr>
    <w:rPr>
      <w:rFonts w:ascii="Times New Roman" w:hAnsi="Times New Roman"/>
      <w:b/>
      <w:sz w:val="28"/>
      <w:szCs w:val="28"/>
    </w:rPr>
  </w:style>
  <w:style w:type="paragraph" w:customStyle="1" w:styleId="LawcTitle1">
    <w:name w:val="LawcTitle1"/>
    <w:basedOn w:val="Standard"/>
    <w:next w:val="Standard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1"/>
    </w:pPr>
    <w:rPr>
      <w:rFonts w:ascii="Times New Roman" w:hAnsi="Times New Roman"/>
      <w:b/>
      <w:sz w:val="28"/>
      <w:szCs w:val="28"/>
    </w:rPr>
  </w:style>
  <w:style w:type="paragraph" w:customStyle="1" w:styleId="List1">
    <w:name w:val="List1"/>
    <w:basedOn w:val="Standard"/>
    <w:rsid w:val="005237A9"/>
    <w:pPr>
      <w:tabs>
        <w:tab w:val="left" w:pos="426"/>
      </w:tabs>
      <w:spacing w:before="120" w:after="120"/>
      <w:ind w:left="425" w:hanging="425"/>
    </w:pPr>
  </w:style>
  <w:style w:type="paragraph" w:customStyle="1" w:styleId="BlockExampleAlt">
    <w:name w:val="BlockExampleAlt"/>
    <w:basedOn w:val="Standard"/>
    <w:rsid w:val="00DC5B8A"/>
    <w:pPr>
      <w:ind w:left="284" w:right="284"/>
      <w:contextualSpacing/>
    </w:pPr>
    <w:rPr>
      <w:rFonts w:ascii="Times New Roman" w:hAnsi="Times New Roman"/>
      <w:sz w:val="20"/>
    </w:rPr>
  </w:style>
  <w:style w:type="paragraph" w:customStyle="1" w:styleId="BlockExample">
    <w:name w:val="BlockExample"/>
    <w:basedOn w:val="Standard"/>
    <w:rsid w:val="00DC5B8A"/>
    <w:pPr>
      <w:spacing w:line="276" w:lineRule="auto"/>
      <w:ind w:left="284" w:right="284"/>
      <w:contextualSpacing/>
    </w:pPr>
    <w:rPr>
      <w:rFonts w:ascii="Times New Roman" w:hAnsi="Times New Roman"/>
      <w:sz w:val="20"/>
    </w:rPr>
  </w:style>
  <w:style w:type="paragraph" w:customStyle="1" w:styleId="LawaAlt">
    <w:name w:val="LawaAlt"/>
    <w:basedOn w:val="Standard"/>
    <w:rsid w:val="00DC5B8A"/>
    <w:rPr>
      <w:rFonts w:ascii="Times New Roman" w:hAnsi="Times New Roman"/>
      <w:b/>
      <w:bCs/>
    </w:rPr>
  </w:style>
  <w:style w:type="paragraph" w:customStyle="1" w:styleId="TableBody">
    <w:name w:val="TableBody"/>
    <w:basedOn w:val="Standard"/>
    <w:rsid w:val="003B771F"/>
    <w:pPr>
      <w:spacing w:after="120"/>
      <w:jc w:val="left"/>
    </w:pPr>
  </w:style>
  <w:style w:type="paragraph" w:customStyle="1" w:styleId="TableHead">
    <w:name w:val="TableHead"/>
    <w:basedOn w:val="Standard"/>
    <w:rsid w:val="00D8702E"/>
    <w:pPr>
      <w:jc w:val="left"/>
    </w:pPr>
    <w:rPr>
      <w:b/>
    </w:rPr>
  </w:style>
  <w:style w:type="paragraph" w:customStyle="1" w:styleId="BlockBiblio">
    <w:name w:val="BlockBiblio"/>
    <w:basedOn w:val="Standard"/>
    <w:rsid w:val="00DC5B8A"/>
    <w:pPr>
      <w:spacing w:before="120" w:after="120"/>
      <w:ind w:left="284" w:hanging="284"/>
    </w:pPr>
    <w:rPr>
      <w:rFonts w:ascii="Times New Roman" w:hAnsi="Times New Roman"/>
      <w:sz w:val="20"/>
    </w:rPr>
  </w:style>
  <w:style w:type="paragraph" w:customStyle="1" w:styleId="CommentTitle5">
    <w:name w:val="CommentTitle5"/>
    <w:basedOn w:val="Standard"/>
    <w:next w:val="Standard"/>
    <w:rsid w:val="00DC5B8A"/>
    <w:pPr>
      <w:keepNext/>
      <w:suppressAutoHyphens/>
      <w:spacing w:before="360" w:after="120"/>
      <w:ind w:left="1134" w:hanging="1134"/>
      <w:outlineLvl w:val="4"/>
    </w:pPr>
    <w:rPr>
      <w:rFonts w:ascii="Times New Roman" w:hAnsi="Times New Roman"/>
      <w:b/>
    </w:rPr>
  </w:style>
  <w:style w:type="paragraph" w:customStyle="1" w:styleId="CommentTitle4">
    <w:name w:val="CommentTitle4"/>
    <w:basedOn w:val="CommentTitle3"/>
    <w:next w:val="Standard"/>
    <w:rsid w:val="00B90626"/>
    <w:pPr>
      <w:jc w:val="left"/>
      <w:outlineLvl w:val="2"/>
    </w:pPr>
    <w:rPr>
      <w:b w:val="0"/>
      <w:i/>
    </w:rPr>
  </w:style>
  <w:style w:type="paragraph" w:customStyle="1" w:styleId="CommentTitle3">
    <w:name w:val="CommentTitle3"/>
    <w:basedOn w:val="CommentTitle2"/>
    <w:next w:val="Standard"/>
    <w:rsid w:val="002542A9"/>
    <w:pPr>
      <w:jc w:val="center"/>
    </w:pPr>
  </w:style>
  <w:style w:type="paragraph" w:customStyle="1" w:styleId="CommentTitle2">
    <w:name w:val="CommentTitle2"/>
    <w:basedOn w:val="Standard"/>
    <w:next w:val="Standard"/>
    <w:rsid w:val="004116C4"/>
    <w:pPr>
      <w:keepNext/>
      <w:tabs>
        <w:tab w:val="left" w:pos="567"/>
      </w:tabs>
      <w:suppressAutoHyphens/>
      <w:autoSpaceDE w:val="0"/>
      <w:autoSpaceDN w:val="0"/>
      <w:adjustRightInd w:val="0"/>
      <w:spacing w:before="360" w:after="120" w:line="276" w:lineRule="auto"/>
      <w:jc w:val="left"/>
      <w:outlineLvl w:val="1"/>
    </w:pPr>
    <w:rPr>
      <w:rFonts w:cs="Arial"/>
      <w:b/>
      <w:color w:val="000000"/>
      <w:kern w:val="0"/>
      <w:szCs w:val="24"/>
      <w:u w:color="000000"/>
    </w:rPr>
  </w:style>
  <w:style w:type="paragraph" w:customStyle="1" w:styleId="CommentTitle1">
    <w:name w:val="CommentTitle1"/>
    <w:basedOn w:val="StandardTitle1"/>
    <w:next w:val="Standard"/>
    <w:rsid w:val="00B90626"/>
    <w:pPr>
      <w:keepNext/>
      <w:spacing w:before="0" w:after="360"/>
      <w:outlineLvl w:val="0"/>
    </w:pPr>
    <w:rPr>
      <w:sz w:val="28"/>
    </w:rPr>
  </w:style>
  <w:style w:type="paragraph" w:customStyle="1" w:styleId="Index1">
    <w:name w:val="Index1"/>
    <w:basedOn w:val="Standard"/>
    <w:rsid w:val="00DC5B8A"/>
    <w:pPr>
      <w:tabs>
        <w:tab w:val="left" w:pos="284"/>
        <w:tab w:val="right" w:pos="7088"/>
      </w:tabs>
      <w:ind w:left="284" w:hanging="284"/>
    </w:pPr>
    <w:rPr>
      <w:rFonts w:ascii="Times New Roman" w:hAnsi="Times New Roman"/>
      <w:sz w:val="20"/>
      <w:szCs w:val="18"/>
    </w:rPr>
  </w:style>
  <w:style w:type="paragraph" w:customStyle="1" w:styleId="Index2">
    <w:name w:val="Index2"/>
    <w:basedOn w:val="Standard"/>
    <w:rsid w:val="00DC5B8A"/>
    <w:pPr>
      <w:tabs>
        <w:tab w:val="left" w:pos="284"/>
        <w:tab w:val="right" w:pos="7088"/>
      </w:tabs>
      <w:ind w:left="284" w:hanging="284"/>
    </w:pPr>
    <w:rPr>
      <w:rFonts w:ascii="Times New Roman" w:hAnsi="Times New Roman"/>
      <w:sz w:val="20"/>
      <w:szCs w:val="18"/>
    </w:rPr>
  </w:style>
  <w:style w:type="paragraph" w:customStyle="1" w:styleId="MainTitle2">
    <w:name w:val="MainTitle2"/>
    <w:basedOn w:val="Standard"/>
    <w:next w:val="Standard"/>
    <w:rsid w:val="00DC5B8A"/>
    <w:pPr>
      <w:keepNext/>
      <w:pageBreakBefore/>
      <w:suppressAutoHyphens/>
      <w:spacing w:before="400" w:after="400"/>
      <w:jc w:val="center"/>
      <w:outlineLvl w:val="1"/>
    </w:pPr>
    <w:rPr>
      <w:b/>
      <w:sz w:val="36"/>
      <w:szCs w:val="34"/>
    </w:rPr>
  </w:style>
  <w:style w:type="paragraph" w:customStyle="1" w:styleId="TocFront2">
    <w:name w:val="TocFront2"/>
    <w:basedOn w:val="Standard"/>
    <w:rsid w:val="00DC5B8A"/>
    <w:pPr>
      <w:tabs>
        <w:tab w:val="left" w:pos="709"/>
        <w:tab w:val="right" w:leader="dot" w:pos="7938"/>
        <w:tab w:val="right" w:pos="8505"/>
      </w:tabs>
      <w:ind w:left="284"/>
    </w:pPr>
    <w:rPr>
      <w:rFonts w:ascii="Times New Roman" w:hAnsi="Times New Roman"/>
    </w:rPr>
  </w:style>
  <w:style w:type="paragraph" w:customStyle="1" w:styleId="TocFront3">
    <w:name w:val="TocFront3"/>
    <w:basedOn w:val="Standard"/>
    <w:rsid w:val="00DC5B8A"/>
    <w:pPr>
      <w:tabs>
        <w:tab w:val="left" w:pos="1134"/>
        <w:tab w:val="right" w:leader="dot" w:pos="7938"/>
        <w:tab w:val="right" w:pos="8505"/>
      </w:tabs>
      <w:ind w:left="567"/>
    </w:pPr>
    <w:rPr>
      <w:rFonts w:ascii="Times New Roman" w:hAnsi="Times New Roman"/>
      <w:bCs/>
    </w:rPr>
  </w:style>
  <w:style w:type="paragraph" w:customStyle="1" w:styleId="TocMain2">
    <w:name w:val="TocMain2"/>
    <w:basedOn w:val="TocMain1"/>
    <w:rsid w:val="00DC5B8A"/>
    <w:pPr>
      <w:tabs>
        <w:tab w:val="clear" w:pos="1304"/>
        <w:tab w:val="left" w:pos="1701"/>
      </w:tabs>
    </w:pPr>
    <w:rPr>
      <w:b w:val="0"/>
    </w:rPr>
  </w:style>
  <w:style w:type="paragraph" w:customStyle="1" w:styleId="TocMain3">
    <w:name w:val="TocMain3"/>
    <w:basedOn w:val="TocMain2"/>
    <w:rsid w:val="00DC5B8A"/>
    <w:pPr>
      <w:spacing w:before="240" w:after="120"/>
    </w:pPr>
  </w:style>
  <w:style w:type="paragraph" w:customStyle="1" w:styleId="StandardTitle1">
    <w:name w:val="StandardTitle1"/>
    <w:basedOn w:val="StandardTitle2"/>
    <w:next w:val="Standard"/>
    <w:rsid w:val="00067C5C"/>
    <w:pPr>
      <w:spacing w:line="360" w:lineRule="auto"/>
      <w:jc w:val="center"/>
    </w:pPr>
    <w:rPr>
      <w:sz w:val="27"/>
      <w:szCs w:val="28"/>
    </w:rPr>
  </w:style>
  <w:style w:type="paragraph" w:customStyle="1" w:styleId="StandardTitle2">
    <w:name w:val="StandardTitle2"/>
    <w:basedOn w:val="Standard"/>
    <w:next w:val="Standard"/>
    <w:rsid w:val="00E32C33"/>
    <w:pPr>
      <w:suppressAutoHyphens/>
      <w:autoSpaceDE w:val="0"/>
      <w:autoSpaceDN w:val="0"/>
      <w:adjustRightInd w:val="0"/>
      <w:spacing w:before="360" w:after="120" w:line="276" w:lineRule="auto"/>
      <w:jc w:val="left"/>
      <w:outlineLvl w:val="1"/>
    </w:pPr>
    <w:rPr>
      <w:rFonts w:cs="Arial"/>
      <w:b/>
      <w:color w:val="000000"/>
      <w:kern w:val="0"/>
      <w:szCs w:val="24"/>
      <w:u w:color="000000"/>
    </w:rPr>
  </w:style>
  <w:style w:type="paragraph" w:styleId="berarbeitung">
    <w:name w:val="Revision"/>
    <w:hidden/>
    <w:uiPriority w:val="99"/>
    <w:semiHidden/>
    <w:rsid w:val="00292967"/>
    <w:pPr>
      <w:spacing w:after="0" w:line="240" w:lineRule="auto"/>
    </w:pPr>
    <w:rPr>
      <w:rFonts w:ascii="Arial" w:eastAsia="Times New Roman" w:hAnsi="Arial" w:cs="Times New Roman"/>
      <w:kern w:val="12"/>
      <w:sz w:val="24"/>
      <w:szCs w:val="20"/>
    </w:rPr>
  </w:style>
  <w:style w:type="paragraph" w:customStyle="1" w:styleId="StandardAlt">
    <w:name w:val="StandardAlt"/>
    <w:basedOn w:val="Standard"/>
    <w:rsid w:val="00DC5B8A"/>
    <w:pPr>
      <w:tabs>
        <w:tab w:val="left" w:pos="426"/>
      </w:tabs>
      <w:spacing w:before="240" w:after="120"/>
    </w:pPr>
  </w:style>
  <w:style w:type="paragraph" w:customStyle="1" w:styleId="MainTitle1">
    <w:name w:val="MainTitle1"/>
    <w:basedOn w:val="Standard"/>
    <w:next w:val="MainTitle2"/>
    <w:rsid w:val="00690E0D"/>
    <w:pPr>
      <w:keepNext/>
      <w:pageBreakBefore/>
      <w:suppressAutoHyphens/>
      <w:spacing w:before="720" w:after="720"/>
      <w:jc w:val="center"/>
      <w:outlineLvl w:val="0"/>
    </w:pPr>
    <w:rPr>
      <w:b/>
      <w:sz w:val="36"/>
      <w:szCs w:val="36"/>
    </w:rPr>
  </w:style>
  <w:style w:type="paragraph" w:customStyle="1" w:styleId="TableBodyList1">
    <w:name w:val="TableBody_List1"/>
    <w:basedOn w:val="List1"/>
    <w:qFormat/>
    <w:rsid w:val="00DC5B8A"/>
    <w:pPr>
      <w:contextualSpacing/>
      <w:jc w:val="left"/>
    </w:pPr>
    <w:rPr>
      <w:sz w:val="16"/>
    </w:rPr>
  </w:style>
  <w:style w:type="paragraph" w:customStyle="1" w:styleId="StandardTitle3">
    <w:name w:val="StandardTitle3"/>
    <w:basedOn w:val="StandardAlt"/>
    <w:next w:val="Standard"/>
    <w:rsid w:val="00E32C33"/>
    <w:pPr>
      <w:jc w:val="left"/>
    </w:pPr>
    <w:rPr>
      <w:i/>
      <w:lang w:val="de-CH"/>
    </w:rPr>
  </w:style>
  <w:style w:type="paragraph" w:customStyle="1" w:styleId="Comment">
    <w:name w:val="Comment"/>
    <w:basedOn w:val="StandardAlt"/>
    <w:rsid w:val="00104A4D"/>
  </w:style>
  <w:style w:type="paragraph" w:customStyle="1" w:styleId="CommentAlt">
    <w:name w:val="CommentAlt"/>
    <w:basedOn w:val="StandardAlt"/>
    <w:rsid w:val="00986282"/>
    <w:pPr>
      <w:tabs>
        <w:tab w:val="clear" w:pos="426"/>
        <w:tab w:val="left" w:pos="4820"/>
      </w:tabs>
      <w:jc w:val="center"/>
    </w:pPr>
  </w:style>
  <w:style w:type="paragraph" w:customStyle="1" w:styleId="List2">
    <w:name w:val="List2"/>
    <w:basedOn w:val="List1"/>
    <w:rsid w:val="009A2DBB"/>
    <w:pPr>
      <w:tabs>
        <w:tab w:val="clear" w:pos="426"/>
        <w:tab w:val="left" w:pos="709"/>
      </w:tabs>
      <w:ind w:left="709" w:hanging="284"/>
    </w:pPr>
  </w:style>
  <w:style w:type="paragraph" w:customStyle="1" w:styleId="BlockComment">
    <w:name w:val="BlockComment"/>
    <w:basedOn w:val="Comment"/>
    <w:rsid w:val="001B5D5A"/>
    <w:pPr>
      <w:tabs>
        <w:tab w:val="left" w:pos="4820"/>
      </w:tabs>
      <w:spacing w:before="1000" w:after="0" w:line="240" w:lineRule="auto"/>
      <w:contextualSpacing/>
    </w:pPr>
  </w:style>
  <w:style w:type="paragraph" w:customStyle="1" w:styleId="BlockCommentAlt">
    <w:name w:val="BlockCommentAlt"/>
    <w:basedOn w:val="BlockComment"/>
    <w:rsid w:val="002252A1"/>
    <w:pPr>
      <w:spacing w:before="360" w:line="360" w:lineRule="auto"/>
      <w:contextualSpacing w:val="0"/>
    </w:pPr>
  </w:style>
  <w:style w:type="paragraph" w:customStyle="1" w:styleId="Ornament">
    <w:name w:val="Ornament"/>
    <w:basedOn w:val="Standard"/>
    <w:next w:val="Standard"/>
    <w:rsid w:val="00837C1C"/>
    <w:pPr>
      <w:spacing w:before="240" w:after="480"/>
      <w:jc w:val="center"/>
    </w:pPr>
  </w:style>
  <w:style w:type="table" w:styleId="Tabellenraster">
    <w:name w:val="Table Grid"/>
    <w:basedOn w:val="NormaleTabelle"/>
    <w:uiPriority w:val="39"/>
    <w:rsid w:val="007D2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Title2links">
    <w:name w:val="CommentTitle2_links"/>
    <w:basedOn w:val="CommentTitle2"/>
    <w:qFormat/>
    <w:rsid w:val="00E0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Herstellung%20Mitarbeitende\_diverses%20%5bDoks_Infos_etc%5d\docformer_bookformer\Vorlagen\in%20MS%20Office%20Word%20angeheftet\HB_GmBH-R_Vertra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HB_GmBH-R_Vertrag.dotx</Template>
  <TotalTime>0</TotalTime>
  <Pages>1</Pages>
  <Words>181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reemers publishing services gmbh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Rieder</dc:creator>
  <cp:keywords/>
  <dc:description/>
  <cp:lastModifiedBy>Stéphanie Rieder</cp:lastModifiedBy>
  <cp:revision>3</cp:revision>
  <dcterms:created xsi:type="dcterms:W3CDTF">2019-11-05T17:34:00Z</dcterms:created>
  <dcterms:modified xsi:type="dcterms:W3CDTF">2019-11-05T17:34:00Z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downCast 1.8.4 (Build 865) © 2003-2008  infinity-loop GmbH</vt:lpwstr>
  </property>
</Properties>
</file>