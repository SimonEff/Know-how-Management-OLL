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F59" w:rsidRPr="009B47D1" w:rsidRDefault="00AE6F59" w:rsidP="00AE6F59">
      <w:pPr>
        <w:pStyle w:val="CommentTitle1"/>
      </w:pPr>
      <w:bookmarkStart w:id="0" w:name="_GoBack"/>
      <w:bookmarkEnd w:id="0"/>
      <w:r w:rsidRPr="00E40526">
        <w:t>Öffentliche Beurkundung</w:t>
      </w:r>
    </w:p>
    <w:p w:rsidR="00AE6F59" w:rsidRPr="00AE6F59" w:rsidRDefault="00AE6F59" w:rsidP="00AE6F59">
      <w:pPr>
        <w:pStyle w:val="CommentTitle2"/>
        <w:tabs>
          <w:tab w:val="clear" w:pos="426"/>
        </w:tabs>
        <w:ind w:left="0" w:firstLine="0"/>
        <w:rPr>
          <w:b/>
        </w:rPr>
      </w:pPr>
      <w:r w:rsidRPr="00AE6F59">
        <w:rPr>
          <w:b/>
        </w:rPr>
        <w:t xml:space="preserve">Gründung </w:t>
      </w:r>
      <w:r w:rsidRPr="00AE6F59">
        <w:rPr>
          <w:b/>
        </w:rPr>
        <w:br/>
        <w:t xml:space="preserve">der </w:t>
      </w:r>
      <w:r w:rsidRPr="00AE6F59">
        <w:rPr>
          <w:b/>
        </w:rPr>
        <w:br/>
      </w:r>
      <w:r w:rsidRPr="00AE6F59">
        <w:rPr>
          <w:b/>
          <w:color w:val="0000FF"/>
        </w:rPr>
        <w:t>[Name der GmbH]</w:t>
      </w:r>
      <w:r w:rsidRPr="00AE6F59">
        <w:rPr>
          <w:b/>
          <w:color w:val="0000FF"/>
        </w:rPr>
        <w:br/>
      </w:r>
      <w:r w:rsidRPr="00AE6F59">
        <w:rPr>
          <w:b/>
        </w:rPr>
        <w:t xml:space="preserve">mit Sitz in </w:t>
      </w:r>
      <w:r w:rsidRPr="00AE6F59">
        <w:rPr>
          <w:b/>
          <w:color w:val="0000FF"/>
        </w:rPr>
        <w:t>[Ort]</w:t>
      </w:r>
    </w:p>
    <w:p w:rsidR="00AE6F59" w:rsidRPr="000C505C" w:rsidRDefault="00AE6F59" w:rsidP="00AE6F59">
      <w:pPr>
        <w:pStyle w:val="Comment"/>
      </w:pPr>
      <w:r>
        <w:t>Im Amtslokal des Notariates (Name des Notariates) sind heute erschienen:</w:t>
      </w:r>
    </w:p>
    <w:p w:rsidR="00AE6F59" w:rsidRPr="009B47D1" w:rsidRDefault="00AE6F59" w:rsidP="00AE6F59">
      <w:pPr>
        <w:pStyle w:val="List1"/>
      </w:pPr>
      <w:r>
        <w:t>1.</w:t>
      </w:r>
      <w:r>
        <w:tab/>
      </w:r>
      <w:r w:rsidRPr="00BA64E2">
        <w:t xml:space="preserve"> </w:t>
      </w:r>
      <w:r w:rsidRPr="00AE6F59">
        <w:rPr>
          <w:color w:val="0000FF"/>
        </w:rPr>
        <w:t>[Vorname, Name, Geburtsdatum, schweizerischer Bürgerort oder ausländische Staatsangehörigkeit und Wohnadresse]</w:t>
      </w:r>
    </w:p>
    <w:p w:rsidR="00AE6F59" w:rsidRDefault="00AE6F59" w:rsidP="00AE6F59">
      <w:pPr>
        <w:pStyle w:val="List1"/>
      </w:pPr>
      <w:r>
        <w:t>2.</w:t>
      </w:r>
      <w:r>
        <w:tab/>
      </w:r>
      <w:r w:rsidRPr="00BA64E2">
        <w:t xml:space="preserve"> </w:t>
      </w:r>
      <w:r w:rsidRPr="00AE6F59">
        <w:rPr>
          <w:color w:val="0000FF"/>
        </w:rPr>
        <w:t>[Vorname, Name, Geburtsdatum, schweizerischer Bürgerort oder ausländische Staatsangehörigkeit und Wohnadresse]</w:t>
      </w:r>
    </w:p>
    <w:p w:rsidR="00AE6F59" w:rsidRPr="000C505C" w:rsidRDefault="00AE6F59" w:rsidP="00AE6F59">
      <w:pPr>
        <w:pStyle w:val="Comment"/>
      </w:pPr>
      <w:r>
        <w:t>und erklären:</w:t>
      </w:r>
    </w:p>
    <w:p w:rsidR="00AE6F59" w:rsidRPr="00AE6F59" w:rsidRDefault="00AE6F59" w:rsidP="00AE6F59">
      <w:pPr>
        <w:pStyle w:val="CommentTitle2"/>
      </w:pPr>
      <w:r w:rsidRPr="00AE6F59">
        <w:t>I.</w:t>
      </w:r>
    </w:p>
    <w:p w:rsidR="00AE6F59" w:rsidRPr="000C505C" w:rsidRDefault="00AE6F59" w:rsidP="00AE6F59">
      <w:pPr>
        <w:pStyle w:val="Comment"/>
      </w:pPr>
      <w:r>
        <w:t>Unter der Firma</w:t>
      </w:r>
    </w:p>
    <w:p w:rsidR="00AE6F59" w:rsidRPr="009B47D1" w:rsidRDefault="00AE6F59" w:rsidP="00AE6F59">
      <w:pPr>
        <w:pStyle w:val="CommentTitle2"/>
      </w:pPr>
      <w:r w:rsidRPr="00AE6F59">
        <w:rPr>
          <w:color w:val="0000FF"/>
        </w:rPr>
        <w:t>[Name der GmbH]</w:t>
      </w:r>
    </w:p>
    <w:p w:rsidR="00AE6F59" w:rsidRPr="000C505C" w:rsidRDefault="00AE6F59" w:rsidP="00AE6F59">
      <w:pPr>
        <w:pStyle w:val="Comment"/>
      </w:pPr>
      <w:r>
        <w:t xml:space="preserve">gründen wir gemäss den Bestimmungen des Schweizerischen Obligationenrechtes (OR) eine Gesellschaft mit beschränkter Haftung mit Sitz in </w:t>
      </w:r>
      <w:r w:rsidRPr="00AE6F59">
        <w:rPr>
          <w:color w:val="0000FF"/>
        </w:rPr>
        <w:t>[Ort]</w:t>
      </w:r>
      <w:r>
        <w:t>.</w:t>
      </w:r>
    </w:p>
    <w:p w:rsidR="00AE6F59" w:rsidRPr="000C505C" w:rsidRDefault="00AE6F59" w:rsidP="00AE6F59">
      <w:pPr>
        <w:pStyle w:val="CommentTitle2"/>
      </w:pPr>
      <w:r>
        <w:t>II.</w:t>
      </w:r>
    </w:p>
    <w:p w:rsidR="00AE6F59" w:rsidRPr="000C505C" w:rsidRDefault="00AE6F59" w:rsidP="00AE6F59">
      <w:pPr>
        <w:pStyle w:val="Comment"/>
      </w:pPr>
      <w:r>
        <w:t>Den uns vorliegenden Statutenentwurf legen wir als gültige Statuten der in Gründung begriffenen Gesellschaft fest. Sie sind Bestandteil dieser Urkunde.</w:t>
      </w:r>
    </w:p>
    <w:p w:rsidR="00AE6F59" w:rsidRPr="000C505C" w:rsidRDefault="00AE6F59" w:rsidP="00AE6F59">
      <w:pPr>
        <w:pStyle w:val="CommentTitle2"/>
      </w:pPr>
      <w:r>
        <w:t>III.</w:t>
      </w:r>
    </w:p>
    <w:p w:rsidR="00AE6F59" w:rsidRPr="000C505C" w:rsidRDefault="00AE6F59" w:rsidP="00AE6F59">
      <w:pPr>
        <w:pStyle w:val="Comment"/>
      </w:pPr>
      <w:r>
        <w:t>Das Stammkapital der Gesellschaft beträgt CHF </w:t>
      </w:r>
      <w:r w:rsidRPr="00AE6F59">
        <w:rPr>
          <w:color w:val="0000FF"/>
        </w:rPr>
        <w:t>[Stammkapital]</w:t>
      </w:r>
      <w:r>
        <w:t xml:space="preserve"> und ist eingeteilt in </w:t>
      </w:r>
      <w:r w:rsidRPr="00AE6F59">
        <w:rPr>
          <w:color w:val="0000FF"/>
        </w:rPr>
        <w:t>[Anzahl, gegebenenfalls Kategorie der Stammanteile, z.B. Stimmrechts- oder Vorzugs-Stammanteile]</w:t>
      </w:r>
      <w:r>
        <w:t xml:space="preserve"> Stammanteile zu je CHF </w:t>
      </w:r>
      <w:r w:rsidRPr="00AE6F59">
        <w:rPr>
          <w:color w:val="0000FF"/>
        </w:rPr>
        <w:t>[Nennwert]</w:t>
      </w:r>
      <w:r>
        <w:t xml:space="preserve">, welche zum Ausgabebetrag von CHF </w:t>
      </w:r>
      <w:r w:rsidRPr="00AE6F59">
        <w:rPr>
          <w:color w:val="0000FF"/>
        </w:rPr>
        <w:t>[mindestens zum Nennwert]</w:t>
      </w:r>
      <w:r>
        <w:t xml:space="preserve"> je Stammanteil wie folgt gezeichnet werden:</w:t>
      </w:r>
    </w:p>
    <w:p w:rsidR="00AE6F59" w:rsidRPr="009B47D1" w:rsidRDefault="00AE6F59" w:rsidP="00AE6F59">
      <w:pPr>
        <w:pStyle w:val="List1"/>
      </w:pPr>
      <w:r>
        <w:t>a)</w:t>
      </w:r>
      <w:r>
        <w:tab/>
      </w:r>
      <w:r w:rsidRPr="00AE6F59">
        <w:rPr>
          <w:color w:val="0000FF"/>
        </w:rPr>
        <w:t>[Anzahl]</w:t>
      </w:r>
      <w:r w:rsidRPr="009B47D1">
        <w:t xml:space="preserve"> Stammanteile von </w:t>
      </w:r>
      <w:r w:rsidRPr="00AE6F59">
        <w:rPr>
          <w:color w:val="0000FF"/>
        </w:rPr>
        <w:t>[Vorname, Name des einen Gründers]</w:t>
      </w:r>
    </w:p>
    <w:p w:rsidR="00AE6F59" w:rsidRPr="009B47D1" w:rsidRDefault="00AE6F59" w:rsidP="00AE6F59">
      <w:pPr>
        <w:pStyle w:val="List1"/>
      </w:pPr>
      <w:r>
        <w:t>b)</w:t>
      </w:r>
      <w:r>
        <w:tab/>
      </w:r>
      <w:r w:rsidRPr="00AE6F59">
        <w:rPr>
          <w:color w:val="0000FF"/>
        </w:rPr>
        <w:t>[Anzahl]</w:t>
      </w:r>
      <w:r w:rsidRPr="009B47D1">
        <w:t xml:space="preserve"> Stammanteile von </w:t>
      </w:r>
      <w:r w:rsidRPr="00AE6F59">
        <w:rPr>
          <w:color w:val="0000FF"/>
        </w:rPr>
        <w:t>[Vorname, Name des anderen Gründers]</w:t>
      </w:r>
    </w:p>
    <w:p w:rsidR="00AE6F59" w:rsidRPr="009B47D1" w:rsidRDefault="00AE6F59" w:rsidP="00AE6F59">
      <w:pPr>
        <w:pStyle w:val="List1"/>
      </w:pPr>
      <w:r>
        <w:t>c)</w:t>
      </w:r>
      <w:r>
        <w:tab/>
      </w:r>
      <w:r w:rsidRPr="00AE6F59">
        <w:rPr>
          <w:color w:val="0000FF"/>
        </w:rPr>
        <w:t>[evtl. weitere]</w:t>
      </w:r>
    </w:p>
    <w:p w:rsidR="00AE6F59" w:rsidRDefault="00AE6F59" w:rsidP="00AE6F59">
      <w:pPr>
        <w:pStyle w:val="ListCont1"/>
        <w:ind w:left="426"/>
      </w:pPr>
      <w:r w:rsidRPr="00AE6F59">
        <w:rPr>
          <w:color w:val="0000FF"/>
        </w:rPr>
        <w:t>[Anzahl]</w:t>
      </w:r>
      <w:r>
        <w:t xml:space="preserve"> Stammanteile total</w:t>
      </w:r>
    </w:p>
    <w:p w:rsidR="00AE6F59" w:rsidRDefault="00AE6F59" w:rsidP="00AE6F59">
      <w:pPr>
        <w:pStyle w:val="ListCont1"/>
        <w:ind w:left="426"/>
      </w:pPr>
      <w:r>
        <w:t>=============</w:t>
      </w:r>
    </w:p>
    <w:p w:rsidR="00AE6F59" w:rsidRDefault="00AE6F59" w:rsidP="00AE6F59">
      <w:pPr>
        <w:pStyle w:val="CommentTitle2"/>
      </w:pPr>
    </w:p>
    <w:p w:rsidR="00AE6F59" w:rsidRPr="000C505C" w:rsidRDefault="00AE6F59" w:rsidP="00AE6F59">
      <w:pPr>
        <w:pStyle w:val="Comment"/>
      </w:pPr>
      <w:r w:rsidRPr="00AE6F59">
        <w:rPr>
          <w:color w:val="0000FF"/>
        </w:rPr>
        <w:t>[allenfalls Hinweis auf die in Art. 777</w:t>
      </w:r>
      <w:r w:rsidRPr="00AE6F59">
        <w:rPr>
          <w:i/>
          <w:color w:val="0000FF"/>
        </w:rPr>
        <w:t>a</w:t>
      </w:r>
      <w:r w:rsidRPr="00AE6F59">
        <w:rPr>
          <w:color w:val="0000FF"/>
        </w:rPr>
        <w:t xml:space="preserve"> Abs. 2 OR aufgezählten statutarischen Bestimmungen, wie Nachschusspflichten, Nebenleistungspflichten, Konkurrenzverbote für die Gesellschafter, Vorhand-, Vorkaufs- und Kaufsrechte der Gesellschafter oder der Gesellschaft, sowie Konventionalstrafen.]</w:t>
      </w:r>
    </w:p>
    <w:p w:rsidR="00AE6F59" w:rsidRPr="000C505C" w:rsidRDefault="00AE6F59" w:rsidP="00AE6F59">
      <w:pPr>
        <w:pStyle w:val="CommentTitle2"/>
      </w:pPr>
      <w:r>
        <w:t>IV.</w:t>
      </w:r>
    </w:p>
    <w:p w:rsidR="00AE6F59" w:rsidRDefault="00AE6F59" w:rsidP="00AE6F59">
      <w:pPr>
        <w:pStyle w:val="Comment"/>
      </w:pPr>
      <w:r>
        <w:t>Es sind folgende Einlagen geleistet worden:</w:t>
      </w:r>
    </w:p>
    <w:p w:rsidR="00AE6F59" w:rsidRPr="000C505C" w:rsidRDefault="00AE6F59" w:rsidP="00AE6F59">
      <w:pPr>
        <w:pStyle w:val="Comment"/>
      </w:pPr>
      <w:r>
        <w:t xml:space="preserve">CHF </w:t>
      </w:r>
      <w:r w:rsidRPr="00AE6F59">
        <w:rPr>
          <w:color w:val="0000FF"/>
        </w:rPr>
        <w:t>[Betrag]</w:t>
      </w:r>
      <w:r>
        <w:t xml:space="preserve"> in Geld, durch Hinterlegung bei der </w:t>
      </w:r>
      <w:r w:rsidRPr="00AE6F59">
        <w:rPr>
          <w:color w:val="0000FF"/>
        </w:rPr>
        <w:t>[Name und Adresse der Bank]</w:t>
      </w:r>
      <w:r>
        <w:t xml:space="preserve">, als dem Bundesgesetz über die Banken und Sparkassen unterstelltes Institut, gemäss deren vorliegender schriftlicher Bescheinigung vom </w:t>
      </w:r>
      <w:r w:rsidRPr="00AE6F59">
        <w:rPr>
          <w:color w:val="0000FF"/>
        </w:rPr>
        <w:t>[Datum]</w:t>
      </w:r>
      <w:r>
        <w:t>, zur ausschliesslichen Verfügung der Gesellschaft.</w:t>
      </w:r>
    </w:p>
    <w:p w:rsidR="00AE6F59" w:rsidRPr="00AE6F59" w:rsidRDefault="00AE6F59" w:rsidP="00AE6F59">
      <w:pPr>
        <w:pStyle w:val="CommentTitle3"/>
        <w:rPr>
          <w:i/>
        </w:rPr>
      </w:pPr>
      <w:r w:rsidRPr="00AE6F59">
        <w:rPr>
          <w:i/>
          <w:color w:val="0000FF"/>
        </w:rPr>
        <w:t>[Variante: Sacheinlagen]</w:t>
      </w:r>
    </w:p>
    <w:p w:rsidR="00AE6F59" w:rsidRPr="000C505C" w:rsidRDefault="00AE6F59" w:rsidP="00AE6F59">
      <w:pPr>
        <w:pStyle w:val="Comment"/>
      </w:pPr>
      <w:r>
        <w:t>Die in den Statuten angegebenen Sacheinlagen gemäss folgenden, uns vorliegenden Unterlagen:</w:t>
      </w:r>
    </w:p>
    <w:p w:rsidR="00AE6F59" w:rsidRPr="000C505C" w:rsidRDefault="00AE6F59" w:rsidP="00AE6F59">
      <w:pPr>
        <w:pStyle w:val="Comment"/>
      </w:pPr>
      <w:r>
        <w:t xml:space="preserve">1. Sacheinlagevertrag vom </w:t>
      </w:r>
      <w:r w:rsidRPr="00AE6F59">
        <w:rPr>
          <w:color w:val="0000FF"/>
        </w:rPr>
        <w:t>[Datum]</w:t>
      </w:r>
      <w:r>
        <w:t>, welcher von uns genehmigt wird, mit der Bestätigung, dass die Gesellschaft nach ihrer Eintragung in das Handelsregister sofort als Eigentümerin über die Sacheinlagen verfügen kann (bzw. einen bedingungslosen Anspruch auf Eintragung in das Grundbuch erhält).</w:t>
      </w:r>
    </w:p>
    <w:p w:rsidR="00AE6F59" w:rsidRPr="00AE6F59" w:rsidRDefault="00AE6F59" w:rsidP="00AE6F59">
      <w:pPr>
        <w:pStyle w:val="CommentTitle3"/>
        <w:rPr>
          <w:i/>
        </w:rPr>
      </w:pPr>
      <w:r w:rsidRPr="00AE6F59">
        <w:rPr>
          <w:i/>
          <w:color w:val="0000FF"/>
        </w:rPr>
        <w:t>[Variante: Kombination Sacheinlagen/Sachübernahmen]</w:t>
      </w:r>
    </w:p>
    <w:p w:rsidR="00AE6F59" w:rsidRPr="000C505C" w:rsidRDefault="00AE6F59" w:rsidP="00AE6F59">
      <w:pPr>
        <w:pStyle w:val="Comment"/>
      </w:pPr>
      <w:r>
        <w:t>Die in den Statuten angegebenen Sacheinlagen, wobei die in Gründung begriffene Gesellschaft eine weitere Gegenleistung erbringt. In diesem Zusammenhang liegen uns vor:</w:t>
      </w:r>
    </w:p>
    <w:p w:rsidR="00AE6F59" w:rsidRPr="000C505C" w:rsidRDefault="00AE6F59" w:rsidP="00AE6F59">
      <w:pPr>
        <w:pStyle w:val="Comment"/>
      </w:pPr>
      <w:r>
        <w:t xml:space="preserve">1. Sacheinlage- und Sachübernahmevertrag vom </w:t>
      </w:r>
      <w:r w:rsidRPr="00AE6F59">
        <w:rPr>
          <w:color w:val="0000FF"/>
        </w:rPr>
        <w:t>[Datum]</w:t>
      </w:r>
      <w:r>
        <w:t>, welcher von uns genehmigt wird, mit der Bestätigung, dass die Gesellschaft nach ihrer Eintragung in das Handelsregister sofort als Eigentümerin über die Sacheinlagen verfügen kann (bzw. einen bedingungslosen Anspruch auf Eintragung in das Grundbuch erhält).</w:t>
      </w:r>
    </w:p>
    <w:p w:rsidR="00AE6F59" w:rsidRPr="00AE6F59" w:rsidRDefault="00AE6F59" w:rsidP="00AE6F59">
      <w:pPr>
        <w:pStyle w:val="CommentTitle3"/>
        <w:rPr>
          <w:i/>
        </w:rPr>
      </w:pPr>
      <w:r w:rsidRPr="00AE6F59">
        <w:rPr>
          <w:i/>
          <w:color w:val="0000FF"/>
        </w:rPr>
        <w:t>[Variante: Sachübernahmen]</w:t>
      </w:r>
    </w:p>
    <w:p w:rsidR="00AE6F59" w:rsidRPr="000C505C" w:rsidRDefault="00AE6F59" w:rsidP="00AE6F59">
      <w:pPr>
        <w:pStyle w:val="Comment"/>
      </w:pPr>
      <w:r>
        <w:t>Ferner übernimmt die in Gründung begriffene Gesellschaft von Dritten die in den Statuten angegebenen Vermögenswerte. In diesem Zusammenhang liegen uns vor:</w:t>
      </w:r>
    </w:p>
    <w:p w:rsidR="00AE6F59" w:rsidRPr="000C505C" w:rsidRDefault="00AE6F59" w:rsidP="00AE6F59">
      <w:pPr>
        <w:pStyle w:val="Comment"/>
      </w:pPr>
      <w:r>
        <w:t xml:space="preserve">1. Sachübernahmevertrag vom </w:t>
      </w:r>
      <w:r w:rsidRPr="00AE6F59">
        <w:rPr>
          <w:color w:val="0000FF"/>
        </w:rPr>
        <w:t>[Datum]</w:t>
      </w:r>
      <w:r>
        <w:t>, welcher von uns genehmigt wird.</w:t>
      </w:r>
    </w:p>
    <w:p w:rsidR="00AE6F59" w:rsidRPr="00AE6F59" w:rsidRDefault="00AE6F59" w:rsidP="00AE6F59">
      <w:pPr>
        <w:pStyle w:val="CommentTitle3"/>
        <w:rPr>
          <w:i/>
        </w:rPr>
      </w:pPr>
      <w:r w:rsidRPr="00AE6F59">
        <w:rPr>
          <w:i/>
          <w:color w:val="0000FF"/>
        </w:rPr>
        <w:t>[Variante: beabsichtigte Sachübernahmen]</w:t>
      </w:r>
    </w:p>
    <w:p w:rsidR="00AE6F59" w:rsidRPr="000C505C" w:rsidRDefault="00AE6F59" w:rsidP="00AE6F59">
      <w:pPr>
        <w:pStyle w:val="Comment"/>
      </w:pPr>
      <w:r>
        <w:t>Ferner beabsichtigt die in Gründung begriffene Gesellschaft die in den Statuten angegebene beabsichtigte Sachübernahme zu tätigen. Darüber besteht noch kein Vertrag. In diesem Zusammenhang liegen uns vor:</w:t>
      </w:r>
    </w:p>
    <w:p w:rsidR="00AE6F59" w:rsidRPr="00AE6F59" w:rsidRDefault="00AE6F59" w:rsidP="00AE6F59">
      <w:pPr>
        <w:pStyle w:val="CommentTitle3"/>
        <w:rPr>
          <w:i/>
        </w:rPr>
      </w:pPr>
      <w:r w:rsidRPr="00AE6F59">
        <w:rPr>
          <w:i/>
          <w:color w:val="0000FF"/>
        </w:rPr>
        <w:t>[Für alle Varianten von qualifizierten Gründungen zusätzlich:]</w:t>
      </w:r>
    </w:p>
    <w:p w:rsidR="00AE6F59" w:rsidRPr="000C505C" w:rsidRDefault="00AE6F59" w:rsidP="00AE6F59">
      <w:pPr>
        <w:pStyle w:val="Comment"/>
      </w:pPr>
      <w:r>
        <w:t>1./2. Gründungsbericht gemäss Art. 635 in Verbindung mit Art. 777</w:t>
      </w:r>
      <w:r w:rsidRPr="00E40526">
        <w:rPr>
          <w:i/>
        </w:rPr>
        <w:t>c</w:t>
      </w:r>
      <w:r>
        <w:t xml:space="preserve"> Abs. 2 OR vom </w:t>
      </w:r>
      <w:r w:rsidRPr="00AE6F59">
        <w:rPr>
          <w:color w:val="0000FF"/>
        </w:rPr>
        <w:t>[Datum]</w:t>
      </w:r>
      <w:r>
        <w:t xml:space="preserve"> über die Art und den Zustand der Sacheinlagen und die Angemessenheit der Bewertung, welcher von uns unterzeichnet worden ist.</w:t>
      </w:r>
    </w:p>
    <w:p w:rsidR="00AE6F59" w:rsidRPr="000C505C" w:rsidRDefault="00AE6F59" w:rsidP="00AE6F59">
      <w:pPr>
        <w:pStyle w:val="Comment"/>
      </w:pPr>
      <w:r>
        <w:t>2./3. Prüfungsbestätigung gemäss Art. 635</w:t>
      </w:r>
      <w:r w:rsidRPr="00E40526">
        <w:rPr>
          <w:i/>
        </w:rPr>
        <w:t>a</w:t>
      </w:r>
      <w:r>
        <w:t xml:space="preserve"> in Verbindung mit Art. 777</w:t>
      </w:r>
      <w:r w:rsidRPr="00E40526">
        <w:rPr>
          <w:i/>
        </w:rPr>
        <w:t>c</w:t>
      </w:r>
      <w:r>
        <w:t xml:space="preserve"> Abs. 2 OR vom </w:t>
      </w:r>
      <w:r w:rsidRPr="00AE6F59">
        <w:rPr>
          <w:color w:val="0000FF"/>
        </w:rPr>
        <w:t>[Datum]</w:t>
      </w:r>
      <w:r>
        <w:t xml:space="preserve"> des zugelassenen Revisors (Firma, Rechtsform, Sitz und CHE-Nummer), wonach der Gründungsbericht vollständig und richtig ist.</w:t>
      </w:r>
    </w:p>
    <w:p w:rsidR="00AE6F59" w:rsidRPr="000C505C" w:rsidRDefault="00AE6F59" w:rsidP="00AE6F59">
      <w:pPr>
        <w:pStyle w:val="Comment"/>
      </w:pPr>
      <w:r>
        <w:t>Dadurch sind die dem Ausgabebetrag aller Stammanteile entsprechenden Einlagen vollständig erbracht.</w:t>
      </w:r>
    </w:p>
    <w:p w:rsidR="00AE6F59" w:rsidRPr="000C505C" w:rsidRDefault="00AE6F59" w:rsidP="00AE6F59">
      <w:pPr>
        <w:pStyle w:val="CommentTitle2"/>
      </w:pPr>
      <w:r>
        <w:t>V.</w:t>
      </w:r>
    </w:p>
    <w:p w:rsidR="00AE6F59" w:rsidRPr="000C505C" w:rsidRDefault="00AE6F59" w:rsidP="00AE6F59">
      <w:pPr>
        <w:pStyle w:val="Comment"/>
      </w:pPr>
      <w:r>
        <w:t>Wir stellen fest, dass</w:t>
      </w:r>
    </w:p>
    <w:p w:rsidR="00AE6F59" w:rsidRPr="009B47D1" w:rsidRDefault="00AE6F59" w:rsidP="00AE6F59">
      <w:pPr>
        <w:pStyle w:val="List1"/>
      </w:pPr>
      <w:r>
        <w:t>1.</w:t>
      </w:r>
      <w:r>
        <w:tab/>
      </w:r>
      <w:r w:rsidRPr="009B47D1">
        <w:t>sämtliche Stammanteile gültig gezeichnet sind;</w:t>
      </w:r>
    </w:p>
    <w:p w:rsidR="00AE6F59" w:rsidRPr="009B47D1" w:rsidRDefault="00AE6F59" w:rsidP="00AE6F59">
      <w:pPr>
        <w:pStyle w:val="List1"/>
      </w:pPr>
      <w:r>
        <w:t>2.</w:t>
      </w:r>
      <w:r>
        <w:tab/>
      </w:r>
      <w:r w:rsidRPr="009B47D1">
        <w:t>die Einlagen dem gesamten Ausgabebetrag entsprechen;</w:t>
      </w:r>
    </w:p>
    <w:p w:rsidR="00AE6F59" w:rsidRPr="009B47D1" w:rsidRDefault="00AE6F59" w:rsidP="00AE6F59">
      <w:pPr>
        <w:pStyle w:val="List1"/>
      </w:pPr>
      <w:r>
        <w:t>3.</w:t>
      </w:r>
      <w:r>
        <w:tab/>
      </w:r>
      <w:r w:rsidRPr="009B47D1">
        <w:t>die gesetzlichen und statutarischen Anforderungen an die Leistung der Einlagen erfüllt sind.</w:t>
      </w:r>
    </w:p>
    <w:p w:rsidR="00AE6F59" w:rsidRPr="00AE6F59" w:rsidRDefault="00AE6F59" w:rsidP="00AE6F59">
      <w:pPr>
        <w:pStyle w:val="ListCont1"/>
        <w:rPr>
          <w:color w:val="0000FF"/>
        </w:rPr>
      </w:pPr>
      <w:r w:rsidRPr="00AE6F59">
        <w:rPr>
          <w:color w:val="0000FF"/>
        </w:rPr>
        <w:t>[sowie gegebenenfalls:</w:t>
      </w:r>
    </w:p>
    <w:p w:rsidR="00AE6F59" w:rsidRPr="009B47D1" w:rsidRDefault="00AE6F59" w:rsidP="00AE6F59">
      <w:pPr>
        <w:pStyle w:val="List1"/>
      </w:pPr>
      <w:r w:rsidRPr="00AE6F59">
        <w:rPr>
          <w:color w:val="0000FF"/>
        </w:rPr>
        <w:t>4.</w:t>
      </w:r>
      <w:r w:rsidRPr="00AE6F59">
        <w:rPr>
          <w:color w:val="0000FF"/>
        </w:rPr>
        <w:tab/>
        <w:t>wir die statutarischen Nachschuss- oder Nebenleistungspflichten übernehmen.]</w:t>
      </w:r>
    </w:p>
    <w:p w:rsidR="00AE6F59" w:rsidRPr="000C505C" w:rsidRDefault="00AE6F59" w:rsidP="00AE6F59">
      <w:pPr>
        <w:pStyle w:val="CommentTitle2"/>
      </w:pPr>
      <w:r>
        <w:t>VI.</w:t>
      </w:r>
    </w:p>
    <w:p w:rsidR="00AE6F59" w:rsidRPr="000C505C" w:rsidRDefault="00AE6F59" w:rsidP="00AE6F59">
      <w:pPr>
        <w:pStyle w:val="Comment"/>
      </w:pPr>
      <w:r>
        <w:t>Wir bestellen als</w:t>
      </w:r>
    </w:p>
    <w:p w:rsidR="00AE6F59" w:rsidRPr="000C505C" w:rsidRDefault="00AE6F59" w:rsidP="00AE6F59">
      <w:pPr>
        <w:pStyle w:val="Comment"/>
      </w:pPr>
      <w:r>
        <w:t>A. Geschäftsführer</w:t>
      </w:r>
    </w:p>
    <w:p w:rsidR="00AE6F59" w:rsidRPr="000C505C" w:rsidRDefault="00AE6F59" w:rsidP="00AE6F59">
      <w:pPr>
        <w:pStyle w:val="Comment"/>
      </w:pPr>
      <w:r w:rsidRPr="00AE6F59">
        <w:rPr>
          <w:color w:val="0000FF"/>
        </w:rPr>
        <w:t>[Vorname, Name, Geburtsdatum, schweizerischer Bürgerort oder ausländische Staatsangehörigkeit und Wohnadresse sowie Zeichnungsberechtigung]</w:t>
      </w:r>
      <w:r>
        <w:t>,</w:t>
      </w:r>
    </w:p>
    <w:p w:rsidR="00AE6F59" w:rsidRPr="000C505C" w:rsidRDefault="00AE6F59" w:rsidP="00AE6F59">
      <w:pPr>
        <w:pStyle w:val="Comment"/>
      </w:pPr>
      <w:r>
        <w:t xml:space="preserve">welcher hiermit die Annahme erklärt </w:t>
      </w:r>
      <w:r w:rsidRPr="00AE6F59">
        <w:rPr>
          <w:color w:val="0000FF"/>
        </w:rPr>
        <w:t>[oder gegebenenfalls: dessen Annahmeerklärung vorliegt]</w:t>
      </w:r>
      <w:r>
        <w:t>.</w:t>
      </w:r>
    </w:p>
    <w:p w:rsidR="00AE6F59" w:rsidRPr="000C505C" w:rsidRDefault="00AE6F59" w:rsidP="00AE6F59">
      <w:pPr>
        <w:pStyle w:val="Comment"/>
      </w:pPr>
      <w:r>
        <w:t>B. Revisionsstelle</w:t>
      </w:r>
    </w:p>
    <w:p w:rsidR="00AE6F59" w:rsidRPr="009B47D1" w:rsidRDefault="00AE6F59" w:rsidP="00AE6F59">
      <w:pPr>
        <w:pStyle w:val="Comment"/>
      </w:pPr>
      <w:r w:rsidRPr="00AE6F59">
        <w:rPr>
          <w:color w:val="0000FF"/>
        </w:rPr>
        <w:t>[bei juristischen Personen und Personengesellschaften deren Firma, Rechtsform und Sitz bzw. bei Einzelunternehmen die im Handelsregister eingetragene Firma und deren Sitz]</w:t>
      </w:r>
    </w:p>
    <w:p w:rsidR="00AE6F59" w:rsidRPr="000C505C" w:rsidRDefault="00AE6F59" w:rsidP="00AE6F59">
      <w:pPr>
        <w:pStyle w:val="Comment"/>
      </w:pPr>
      <w:r>
        <w:t>Deren Annahmeerklärung liegt vor.</w:t>
      </w:r>
    </w:p>
    <w:p w:rsidR="00AE6F59" w:rsidRPr="00AE6F59" w:rsidRDefault="00AE6F59" w:rsidP="00AE6F59">
      <w:pPr>
        <w:pStyle w:val="Comment"/>
        <w:rPr>
          <w:color w:val="0000FF"/>
        </w:rPr>
      </w:pPr>
      <w:r w:rsidRPr="00AE6F59">
        <w:rPr>
          <w:color w:val="0000FF"/>
        </w:rPr>
        <w:t>[Bemerkung: Gegebenenfalls Revisionsstelle weglassen und durch folgenden Text ersetzen:</w:t>
      </w:r>
    </w:p>
    <w:p w:rsidR="00AE6F59" w:rsidRPr="000C505C" w:rsidRDefault="00AE6F59" w:rsidP="00AE6F59">
      <w:pPr>
        <w:pStyle w:val="Comment"/>
      </w:pPr>
      <w:r w:rsidRPr="00AE6F59">
        <w:rPr>
          <w:color w:val="0000FF"/>
        </w:rPr>
        <w:t>Sämtliche Gründer erklären, auf die eingeschränkte Revision und damit auf die Wahl einer Revisionsstelle zu verzichten, weil die zu gründende Gesellschaft nicht mehr als zehn Vollzeitstellen hat und die Voraussetzungen für die Pflicht zur ordentlichen Revision nicht erfüllt.]</w:t>
      </w:r>
    </w:p>
    <w:p w:rsidR="00AE6F59" w:rsidRPr="000C505C" w:rsidRDefault="00AE6F59" w:rsidP="00AE6F59">
      <w:pPr>
        <w:pStyle w:val="CommentTitle2"/>
      </w:pPr>
      <w:r>
        <w:t>VII.</w:t>
      </w:r>
    </w:p>
    <w:p w:rsidR="00AE6F59" w:rsidRPr="000C505C" w:rsidRDefault="00AE6F59" w:rsidP="00AE6F59">
      <w:pPr>
        <w:pStyle w:val="Comment"/>
      </w:pPr>
      <w:r>
        <w:t xml:space="preserve">Das Domizil befindet sich </w:t>
      </w:r>
      <w:r w:rsidRPr="00AE6F59">
        <w:rPr>
          <w:color w:val="0000FF"/>
        </w:rPr>
        <w:t>[Adresse der Gesellschaft, mit Hinweis auf eigene Geschäftsräume oder auf die Erklärung des Domizilhalters]</w:t>
      </w:r>
      <w:r w:rsidRPr="009B47D1">
        <w:t>.</w:t>
      </w:r>
    </w:p>
    <w:p w:rsidR="00AE6F59" w:rsidRPr="000C505C" w:rsidRDefault="00AE6F59" w:rsidP="00AE6F59">
      <w:pPr>
        <w:pStyle w:val="CommentTitle2"/>
      </w:pPr>
      <w:r>
        <w:t>VIII.</w:t>
      </w:r>
    </w:p>
    <w:p w:rsidR="00AE6F59" w:rsidRPr="000C505C" w:rsidRDefault="00AE6F59" w:rsidP="00AE6F59">
      <w:pPr>
        <w:pStyle w:val="Comment"/>
      </w:pPr>
      <w:r>
        <w:t>Abschliessend erklären wir die Gesellschaft den gesetzlichen Vorschriften entsprechend als gegründet.</w:t>
      </w:r>
    </w:p>
    <w:p w:rsidR="00AE6F59" w:rsidRPr="000C505C" w:rsidRDefault="00AE6F59" w:rsidP="00AE6F59">
      <w:pPr>
        <w:pStyle w:val="Comment"/>
      </w:pPr>
      <w:r>
        <w:t>Die Geschäftsführung hat die Gesellschaft zur Eintragung ins Handelsregister anzumelden.</w:t>
      </w:r>
    </w:p>
    <w:p w:rsidR="00AE6F59" w:rsidRPr="000C505C" w:rsidRDefault="00AE6F59" w:rsidP="00AE6F59">
      <w:pPr>
        <w:pStyle w:val="Comment"/>
      </w:pPr>
      <w:r>
        <w:t>Ferner bevollmächtigen wir jeden Gründer oder Geschäftsführer einzeln, allfällige, wegen Beanstandung durch die Handelsregisterbehörde erforderliche Änderungen an den Statuten oder am Errichtungsakt, durch einen öffentlich zu beurkundenden Nachtrag namens aller Gründer vorzunehmen.</w:t>
      </w:r>
    </w:p>
    <w:p w:rsidR="00AE6F59" w:rsidRPr="000C505C" w:rsidRDefault="00AE6F59" w:rsidP="00AE6F59">
      <w:pPr>
        <w:pStyle w:val="BlockCommentAlt"/>
      </w:pPr>
      <w:r w:rsidRPr="00AE6F59">
        <w:rPr>
          <w:color w:val="0000FF"/>
        </w:rPr>
        <w:t>[Ort]</w:t>
      </w:r>
      <w:r>
        <w:t xml:space="preserve">, </w:t>
      </w:r>
      <w:r w:rsidRPr="00AE6F59">
        <w:rPr>
          <w:color w:val="0000FF"/>
        </w:rPr>
        <w:t>[Datum]</w:t>
      </w:r>
    </w:p>
    <w:p w:rsidR="00AE6F59" w:rsidRPr="000C505C" w:rsidRDefault="00AE6F59" w:rsidP="00AE6F59">
      <w:pPr>
        <w:pStyle w:val="BlockComment"/>
      </w:pPr>
      <w:r>
        <w:t>.................................................</w:t>
      </w:r>
      <w:r>
        <w:tab/>
        <w:t>.................................................</w:t>
      </w:r>
    </w:p>
    <w:p w:rsidR="00AE6F59" w:rsidRPr="009B47D1" w:rsidRDefault="00AE6F59" w:rsidP="00AE6F59">
      <w:pPr>
        <w:pStyle w:val="BlockCommentAlt"/>
      </w:pPr>
      <w:r w:rsidRPr="00AE6F59">
        <w:rPr>
          <w:color w:val="0000FF"/>
        </w:rPr>
        <w:t>[Vorname und Name, gegebenenfalls Firma]</w:t>
      </w:r>
      <w:r>
        <w:tab/>
      </w:r>
      <w:r w:rsidRPr="00AE6F59">
        <w:rPr>
          <w:color w:val="0000FF"/>
        </w:rPr>
        <w:t>[Vorname und Name, gegebenenfalls Firma]</w:t>
      </w:r>
    </w:p>
    <w:p w:rsidR="00AE6F59" w:rsidRPr="000C505C" w:rsidRDefault="00AE6F59" w:rsidP="00AE6F59">
      <w:pPr>
        <w:pStyle w:val="Comment"/>
      </w:pPr>
      <w:r>
        <w:t>Die unterzeichnende Urkundsperson bestätigt im Sinne von Art. 777b Abs. 1 OR, dass ihr und den Gründern bzw. deren Vertretern alle in dieser Urkunde einzeln genannten Belege vorgelegen haben.</w:t>
      </w:r>
    </w:p>
    <w:p w:rsidR="00AE6F59" w:rsidRPr="000C505C" w:rsidRDefault="00AE6F59" w:rsidP="00AE6F59">
      <w:pPr>
        <w:pStyle w:val="Comment"/>
      </w:pPr>
      <w:r>
        <w:t>Diese Urkunde (mit Statuten) enthält den mir mitgeteilten Parteiwillen. Sie ist von den in der Urkunde genannten erschienenen Personen gelesen, als richtig anerkannt und unterzeichnet worden.</w:t>
      </w:r>
    </w:p>
    <w:p w:rsidR="00AE6F59" w:rsidRPr="000C505C" w:rsidRDefault="00AE6F59" w:rsidP="00AE6F59">
      <w:pPr>
        <w:pStyle w:val="BlockCommentAlt"/>
      </w:pPr>
      <w:r w:rsidRPr="00AE6F59">
        <w:rPr>
          <w:color w:val="0000FF"/>
        </w:rPr>
        <w:t>[Ort]</w:t>
      </w:r>
      <w:r>
        <w:t xml:space="preserve">, </w:t>
      </w:r>
      <w:r w:rsidRPr="00AE6F59">
        <w:rPr>
          <w:color w:val="0000FF"/>
        </w:rPr>
        <w:t>[Datum]</w:t>
      </w:r>
    </w:p>
    <w:p w:rsidR="00AE6F59" w:rsidRPr="000C505C" w:rsidRDefault="00AE6F59" w:rsidP="00AE6F59">
      <w:pPr>
        <w:pStyle w:val="BlockComment"/>
      </w:pPr>
      <w:r>
        <w:t>.................................................</w:t>
      </w:r>
    </w:p>
    <w:p w:rsidR="00AE6F59" w:rsidRPr="009B47D1" w:rsidRDefault="00AE6F59" w:rsidP="00AE6F59">
      <w:pPr>
        <w:pStyle w:val="BlockCommentAlt"/>
      </w:pPr>
      <w:r w:rsidRPr="00AE6F59">
        <w:rPr>
          <w:color w:val="0000FF"/>
        </w:rPr>
        <w:t>[Notar]</w:t>
      </w:r>
    </w:p>
    <w:sectPr w:rsidR="00AE6F59" w:rsidRPr="009B47D1" w:rsidSect="002A4134">
      <w:type w:val="continuous"/>
      <w:pgSz w:w="11906" w:h="16838" w:code="9"/>
      <w:pgMar w:top="1134" w:right="1134" w:bottom="1134" w:left="1134" w:header="0" w:footer="0" w:gutter="0"/>
      <w:pgBorders w:zOrder="back" w:offsetFrom="page">
        <w:top w:val="none" w:sz="0" w:space="31" w:color="auto"/>
        <w:left w:val="none" w:sz="0" w:space="31" w:color="auto"/>
        <w:bottom w:val="none" w:sz="0" w:space="31" w:color="auto"/>
        <w:right w:val="none" w:sz="0" w:space="31" w:color="auto"/>
      </w:pgBorders>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Univers LT Std 45 Light">
    <w:panose1 w:val="020B0403020202020204"/>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477905A"/>
    <w:multiLevelType w:val="multilevel"/>
    <w:tmpl w:val="E4779059"/>
    <w:name w:val="list-46192631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E4779064"/>
    <w:multiLevelType w:val="multilevel"/>
    <w:tmpl w:val="E4779063"/>
    <w:name w:val="list-46192630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E47790A9"/>
    <w:multiLevelType w:val="multilevel"/>
    <w:tmpl w:val="E47790A8"/>
    <w:name w:val="list-46192623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E47790B3"/>
    <w:multiLevelType w:val="multilevel"/>
    <w:tmpl w:val="E47790B2"/>
    <w:name w:val="list-46192622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E4779134"/>
    <w:multiLevelType w:val="multilevel"/>
    <w:tmpl w:val="E4779133"/>
    <w:name w:val="list-46192609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E477913E"/>
    <w:multiLevelType w:val="multilevel"/>
    <w:tmpl w:val="E477913D"/>
    <w:name w:val="list-46192608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E477920E"/>
    <w:multiLevelType w:val="multilevel"/>
    <w:tmpl w:val="E477920D"/>
    <w:name w:val="list-46192587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E4779218"/>
    <w:multiLevelType w:val="multilevel"/>
    <w:tmpl w:val="E4779217"/>
    <w:name w:val="list-46192586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E47794E8"/>
    <w:multiLevelType w:val="multilevel"/>
    <w:tmpl w:val="E47794E7"/>
    <w:name w:val="list-46192514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E47794F2"/>
    <w:multiLevelType w:val="multilevel"/>
    <w:tmpl w:val="E47794F1"/>
    <w:name w:val="list-46192513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E477969C"/>
    <w:multiLevelType w:val="multilevel"/>
    <w:tmpl w:val="E477969B"/>
    <w:name w:val="list-46192470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E47796A6"/>
    <w:multiLevelType w:val="multilevel"/>
    <w:tmpl w:val="E47796A5"/>
    <w:name w:val="list-46192469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E47796EB"/>
    <w:multiLevelType w:val="multilevel"/>
    <w:tmpl w:val="E47796EA"/>
    <w:name w:val="list-461924629"/>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E47796F5"/>
    <w:multiLevelType w:val="multilevel"/>
    <w:tmpl w:val="E47796F4"/>
    <w:name w:val="list-46192461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E47797C2"/>
    <w:multiLevelType w:val="multilevel"/>
    <w:tmpl w:val="E47797C1"/>
    <w:name w:val="list-4619244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E47797CC"/>
    <w:multiLevelType w:val="multilevel"/>
    <w:tmpl w:val="E47797CB"/>
    <w:name w:val="list-4619244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E4779976"/>
    <w:multiLevelType w:val="multilevel"/>
    <w:tmpl w:val="E4779975"/>
    <w:name w:val="list-46192397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E4779980"/>
    <w:multiLevelType w:val="multilevel"/>
    <w:tmpl w:val="E477997F"/>
    <w:name w:val="list-46192396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E4779A50"/>
    <w:multiLevelType w:val="multilevel"/>
    <w:tmpl w:val="E4779A4F"/>
    <w:name w:val="list-46192376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E4779A5A"/>
    <w:multiLevelType w:val="multilevel"/>
    <w:tmpl w:val="E4779A59"/>
    <w:name w:val="list-46192375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E4779B2A"/>
    <w:multiLevelType w:val="multilevel"/>
    <w:tmpl w:val="E4779B29"/>
    <w:name w:val="list-46192354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E4779B34"/>
    <w:multiLevelType w:val="multilevel"/>
    <w:tmpl w:val="E4779B33"/>
    <w:name w:val="list-46192353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E4779C04"/>
    <w:multiLevelType w:val="multilevel"/>
    <w:tmpl w:val="E4779C03"/>
    <w:name w:val="list-46192332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E4779C0E"/>
    <w:multiLevelType w:val="multilevel"/>
    <w:tmpl w:val="E4779C0D"/>
    <w:name w:val="list-46192331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 w15:restartNumberingAfterBreak="0">
    <w:nsid w:val="E4784EA6"/>
    <w:multiLevelType w:val="multilevel"/>
    <w:tmpl w:val="E4784EA5"/>
    <w:name w:val="list-46187759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 w15:restartNumberingAfterBreak="0">
    <w:nsid w:val="E4784EB0"/>
    <w:multiLevelType w:val="multilevel"/>
    <w:tmpl w:val="E4784EAF"/>
    <w:name w:val="list-46187758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 w15:restartNumberingAfterBreak="0">
    <w:nsid w:val="E480DC5A"/>
    <w:multiLevelType w:val="multilevel"/>
    <w:tmpl w:val="E480DC59"/>
    <w:name w:val="list-46131703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 w15:restartNumberingAfterBreak="0">
    <w:nsid w:val="E480DC64"/>
    <w:multiLevelType w:val="multilevel"/>
    <w:tmpl w:val="E480DC63"/>
    <w:name w:val="list-46131702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 w15:restartNumberingAfterBreak="0">
    <w:nsid w:val="E480DCA9"/>
    <w:multiLevelType w:val="multilevel"/>
    <w:tmpl w:val="E480DCA8"/>
    <w:name w:val="list-46131695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 w15:restartNumberingAfterBreak="0">
    <w:nsid w:val="E480DCB3"/>
    <w:multiLevelType w:val="multilevel"/>
    <w:tmpl w:val="E480DCB2"/>
    <w:name w:val="list-46131694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 w15:restartNumberingAfterBreak="0">
    <w:nsid w:val="E480DF34"/>
    <w:multiLevelType w:val="multilevel"/>
    <w:tmpl w:val="E480DF33"/>
    <w:name w:val="list-46131630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 w15:restartNumberingAfterBreak="0">
    <w:nsid w:val="E480DF3E"/>
    <w:multiLevelType w:val="multilevel"/>
    <w:tmpl w:val="E480DF3D"/>
    <w:name w:val="list-46131629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 w15:restartNumberingAfterBreak="0">
    <w:nsid w:val="E480DF83"/>
    <w:multiLevelType w:val="multilevel"/>
    <w:tmpl w:val="E480DF82"/>
    <w:name w:val="list-46131622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 w15:restartNumberingAfterBreak="0">
    <w:nsid w:val="E480DF8D"/>
    <w:multiLevelType w:val="multilevel"/>
    <w:tmpl w:val="E480DF8C"/>
    <w:name w:val="list-46131621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 w15:restartNumberingAfterBreak="0">
    <w:nsid w:val="E480E00E"/>
    <w:multiLevelType w:val="multilevel"/>
    <w:tmpl w:val="E480E00D"/>
    <w:name w:val="list-46131608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 w15:restartNumberingAfterBreak="0">
    <w:nsid w:val="E480E018"/>
    <w:multiLevelType w:val="multilevel"/>
    <w:tmpl w:val="E480E017"/>
    <w:name w:val="list-46131607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 w15:restartNumberingAfterBreak="0">
    <w:nsid w:val="E480E2E8"/>
    <w:multiLevelType w:val="multilevel"/>
    <w:tmpl w:val="E480E2E7"/>
    <w:name w:val="list-46131535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 w15:restartNumberingAfterBreak="0">
    <w:nsid w:val="E480E2F2"/>
    <w:multiLevelType w:val="multilevel"/>
    <w:tmpl w:val="E480E2F1"/>
    <w:name w:val="list-46131534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 w15:restartNumberingAfterBreak="0">
    <w:nsid w:val="E480E3C2"/>
    <w:multiLevelType w:val="multilevel"/>
    <w:tmpl w:val="E480E3C1"/>
    <w:name w:val="list-46131513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 w15:restartNumberingAfterBreak="0">
    <w:nsid w:val="E480E3CC"/>
    <w:multiLevelType w:val="multilevel"/>
    <w:tmpl w:val="E480E3CB"/>
    <w:name w:val="list-46131512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 w15:restartNumberingAfterBreak="0">
    <w:nsid w:val="E480E49C"/>
    <w:multiLevelType w:val="multilevel"/>
    <w:tmpl w:val="E480E49B"/>
    <w:name w:val="list-46131491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 w15:restartNumberingAfterBreak="0">
    <w:nsid w:val="E480E4A6"/>
    <w:multiLevelType w:val="multilevel"/>
    <w:tmpl w:val="E480E4A5"/>
    <w:name w:val="list-46131490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2" w15:restartNumberingAfterBreak="0">
    <w:nsid w:val="E480E4EB"/>
    <w:multiLevelType w:val="multilevel"/>
    <w:tmpl w:val="E480E4EA"/>
    <w:name w:val="list-461314837"/>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3" w15:restartNumberingAfterBreak="0">
    <w:nsid w:val="E480E4F5"/>
    <w:multiLevelType w:val="multilevel"/>
    <w:tmpl w:val="E480E4F4"/>
    <w:name w:val="list-46131482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4" w15:restartNumberingAfterBreak="0">
    <w:nsid w:val="E480E776"/>
    <w:multiLevelType w:val="multilevel"/>
    <w:tmpl w:val="E480E775"/>
    <w:name w:val="list-46131418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5" w15:restartNumberingAfterBreak="0">
    <w:nsid w:val="E480E780"/>
    <w:multiLevelType w:val="multilevel"/>
    <w:tmpl w:val="E480E77F"/>
    <w:name w:val="list-46131417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6" w15:restartNumberingAfterBreak="0">
    <w:nsid w:val="E480E850"/>
    <w:multiLevelType w:val="multilevel"/>
    <w:tmpl w:val="E480E84F"/>
    <w:name w:val="list-46131396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7" w15:restartNumberingAfterBreak="0">
    <w:nsid w:val="E480E85A"/>
    <w:multiLevelType w:val="multilevel"/>
    <w:tmpl w:val="E480E859"/>
    <w:name w:val="list-46131395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8" w15:restartNumberingAfterBreak="0">
    <w:nsid w:val="E480E89F"/>
    <w:multiLevelType w:val="multilevel"/>
    <w:tmpl w:val="E480E89E"/>
    <w:name w:val="list-461313889"/>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9" w15:restartNumberingAfterBreak="0">
    <w:nsid w:val="E480E8A9"/>
    <w:multiLevelType w:val="multilevel"/>
    <w:tmpl w:val="E480E8A8"/>
    <w:name w:val="list-46131387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0" w15:restartNumberingAfterBreak="0">
    <w:nsid w:val="E480EA0E"/>
    <w:multiLevelType w:val="multilevel"/>
    <w:tmpl w:val="E480EA0D"/>
    <w:name w:val="list-46131352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1" w15:restartNumberingAfterBreak="0">
    <w:nsid w:val="E480EA18"/>
    <w:multiLevelType w:val="multilevel"/>
    <w:tmpl w:val="E480EA17"/>
    <w:name w:val="list-46131351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2" w15:restartNumberingAfterBreak="0">
    <w:nsid w:val="E480EA8F"/>
    <w:multiLevelType w:val="multilevel"/>
    <w:tmpl w:val="E480EA8E"/>
    <w:name w:val="list-46131339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3" w15:restartNumberingAfterBreak="0">
    <w:nsid w:val="E480EB0C"/>
    <w:multiLevelType w:val="multilevel"/>
    <w:tmpl w:val="E480EB0B"/>
    <w:name w:val="list-461313268"/>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4" w15:restartNumberingAfterBreak="0">
    <w:nsid w:val="E480EB2A"/>
    <w:multiLevelType w:val="multilevel"/>
    <w:tmpl w:val="E480EB29"/>
    <w:name w:val="list-46131323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5" w15:restartNumberingAfterBreak="0">
    <w:nsid w:val="E480EB34"/>
    <w:multiLevelType w:val="multilevel"/>
    <w:tmpl w:val="E480EB33"/>
    <w:name w:val="list-46131322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6" w15:restartNumberingAfterBreak="0">
    <w:nsid w:val="E480EBAB"/>
    <w:multiLevelType w:val="multilevel"/>
    <w:tmpl w:val="E480EBAA"/>
    <w:name w:val="list-461313109"/>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7" w15:restartNumberingAfterBreak="0">
    <w:nsid w:val="E480EBF0"/>
    <w:multiLevelType w:val="multilevel"/>
    <w:tmpl w:val="E480EBEF"/>
    <w:name w:val="list-46131304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8" w15:restartNumberingAfterBreak="0">
    <w:nsid w:val="E480ECF2"/>
    <w:multiLevelType w:val="multilevel"/>
    <w:tmpl w:val="E480ECF1"/>
    <w:name w:val="list-46131278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9" w15:restartNumberingAfterBreak="0">
    <w:nsid w:val="E480ECFC"/>
    <w:multiLevelType w:val="multilevel"/>
    <w:tmpl w:val="E480ECFB"/>
    <w:name w:val="list-46131277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0" w15:restartNumberingAfterBreak="0">
    <w:nsid w:val="E480EE4D"/>
    <w:multiLevelType w:val="multilevel"/>
    <w:tmpl w:val="E480EE4C"/>
    <w:name w:val="list-46131243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1" w15:restartNumberingAfterBreak="0">
    <w:nsid w:val="E480EE57"/>
    <w:multiLevelType w:val="multilevel"/>
    <w:tmpl w:val="E480EE56"/>
    <w:name w:val="list-46131242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2" w15:restartNumberingAfterBreak="0">
    <w:nsid w:val="E480EFCC"/>
    <w:multiLevelType w:val="multilevel"/>
    <w:tmpl w:val="E480EFCB"/>
    <w:name w:val="list-46131205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3" w15:restartNumberingAfterBreak="0">
    <w:nsid w:val="E480EFD6"/>
    <w:multiLevelType w:val="multilevel"/>
    <w:tmpl w:val="E480EFD5"/>
    <w:name w:val="list-46131204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4" w15:restartNumberingAfterBreak="0">
    <w:nsid w:val="E480EFF3"/>
    <w:multiLevelType w:val="multilevel"/>
    <w:tmpl w:val="E480EFF2"/>
    <w:name w:val="list-461312013"/>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5" w15:restartNumberingAfterBreak="0">
    <w:nsid w:val="E480F0BA"/>
    <w:multiLevelType w:val="multilevel"/>
    <w:tmpl w:val="E480F0B9"/>
    <w:name w:val="list-4613118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6" w15:restartNumberingAfterBreak="0">
    <w:nsid w:val="E480F0C4"/>
    <w:multiLevelType w:val="multilevel"/>
    <w:tmpl w:val="E480F0C3"/>
    <w:name w:val="list-4613118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7" w15:restartNumberingAfterBreak="0">
    <w:nsid w:val="E480F0E1"/>
    <w:multiLevelType w:val="multilevel"/>
    <w:tmpl w:val="E480F0E0"/>
    <w:name w:val="list-461311775"/>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8" w15:restartNumberingAfterBreak="0">
    <w:nsid w:val="E480F13B"/>
    <w:multiLevelType w:val="multilevel"/>
    <w:tmpl w:val="E480F13A"/>
    <w:name w:val="list-46131168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9" w15:restartNumberingAfterBreak="0">
    <w:nsid w:val="E480F145"/>
    <w:multiLevelType w:val="multilevel"/>
    <w:tmpl w:val="E480F144"/>
    <w:name w:val="list-46131167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0" w15:restartNumberingAfterBreak="0">
    <w:nsid w:val="E480F14F"/>
    <w:multiLevelType w:val="multilevel"/>
    <w:tmpl w:val="E480F14E"/>
    <w:name w:val="list-46131166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1" w15:restartNumberingAfterBreak="0">
    <w:nsid w:val="E480F159"/>
    <w:multiLevelType w:val="multilevel"/>
    <w:tmpl w:val="E480F158"/>
    <w:name w:val="list-46131165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2" w15:restartNumberingAfterBreak="0">
    <w:nsid w:val="E480F163"/>
    <w:multiLevelType w:val="multilevel"/>
    <w:tmpl w:val="E480F162"/>
    <w:name w:val="list-46131164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3" w15:restartNumberingAfterBreak="0">
    <w:nsid w:val="E480F16D"/>
    <w:multiLevelType w:val="multilevel"/>
    <w:tmpl w:val="E480F16C"/>
    <w:name w:val="list-46131163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4" w15:restartNumberingAfterBreak="0">
    <w:nsid w:val="E480F177"/>
    <w:multiLevelType w:val="multilevel"/>
    <w:tmpl w:val="E480F176"/>
    <w:name w:val="list-46131162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5" w15:restartNumberingAfterBreak="0">
    <w:nsid w:val="E480F2B4"/>
    <w:multiLevelType w:val="multilevel"/>
    <w:tmpl w:val="E480F2B3"/>
    <w:name w:val="list-46131130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6" w15:restartNumberingAfterBreak="0">
    <w:nsid w:val="E480F2BE"/>
    <w:multiLevelType w:val="multilevel"/>
    <w:tmpl w:val="E480F2BD"/>
    <w:name w:val="list-46131129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7" w15:restartNumberingAfterBreak="0">
    <w:nsid w:val="E480F3DA"/>
    <w:multiLevelType w:val="multilevel"/>
    <w:tmpl w:val="E480F3D9"/>
    <w:name w:val="list-4613110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8" w15:restartNumberingAfterBreak="0">
    <w:nsid w:val="E480F3E4"/>
    <w:multiLevelType w:val="multilevel"/>
    <w:tmpl w:val="E480F3E3"/>
    <w:name w:val="list-4613110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9" w15:restartNumberingAfterBreak="0">
    <w:nsid w:val="E480F58E"/>
    <w:multiLevelType w:val="multilevel"/>
    <w:tmpl w:val="E480F58D"/>
    <w:name w:val="list-46131057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0" w15:restartNumberingAfterBreak="0">
    <w:nsid w:val="E480F598"/>
    <w:multiLevelType w:val="multilevel"/>
    <w:tmpl w:val="E480F597"/>
    <w:name w:val="list-46131056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1" w15:restartNumberingAfterBreak="0">
    <w:nsid w:val="E480F668"/>
    <w:multiLevelType w:val="multilevel"/>
    <w:tmpl w:val="E480F667"/>
    <w:name w:val="list-46131036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2" w15:restartNumberingAfterBreak="0">
    <w:nsid w:val="E480F672"/>
    <w:multiLevelType w:val="multilevel"/>
    <w:tmpl w:val="E480F671"/>
    <w:name w:val="list-46131035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3" w15:restartNumberingAfterBreak="0">
    <w:nsid w:val="E480F81C"/>
    <w:multiLevelType w:val="multilevel"/>
    <w:tmpl w:val="E480F81B"/>
    <w:name w:val="list-46130992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4" w15:restartNumberingAfterBreak="0">
    <w:nsid w:val="E480F826"/>
    <w:multiLevelType w:val="multilevel"/>
    <w:tmpl w:val="E480F825"/>
    <w:name w:val="list-46130991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5" w15:restartNumberingAfterBreak="0">
    <w:nsid w:val="E480F942"/>
    <w:multiLevelType w:val="multilevel"/>
    <w:tmpl w:val="E480F941"/>
    <w:name w:val="list-46130963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6" w15:restartNumberingAfterBreak="0">
    <w:nsid w:val="E480F94C"/>
    <w:multiLevelType w:val="multilevel"/>
    <w:tmpl w:val="E480F94B"/>
    <w:name w:val="list-46130962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7" w15:restartNumberingAfterBreak="0">
    <w:nsid w:val="E480FAF6"/>
    <w:multiLevelType w:val="multilevel"/>
    <w:tmpl w:val="E480FAF5"/>
    <w:name w:val="list-46130919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8" w15:restartNumberingAfterBreak="0">
    <w:nsid w:val="E480FB00"/>
    <w:multiLevelType w:val="multilevel"/>
    <w:tmpl w:val="E480FAFF"/>
    <w:name w:val="list-46130918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9" w15:restartNumberingAfterBreak="0">
    <w:nsid w:val="E480FCAA"/>
    <w:multiLevelType w:val="multilevel"/>
    <w:tmpl w:val="E480FCA9"/>
    <w:name w:val="list-46130875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0" w15:restartNumberingAfterBreak="0">
    <w:nsid w:val="E480FCB4"/>
    <w:multiLevelType w:val="multilevel"/>
    <w:tmpl w:val="E480FCB3"/>
    <w:name w:val="list-46130874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1" w15:restartNumberingAfterBreak="0">
    <w:nsid w:val="E480FDD0"/>
    <w:multiLevelType w:val="multilevel"/>
    <w:tmpl w:val="E480FDCF"/>
    <w:name w:val="list-46130846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2" w15:restartNumberingAfterBreak="0">
    <w:nsid w:val="E480FDDA"/>
    <w:multiLevelType w:val="multilevel"/>
    <w:tmpl w:val="E480FDD9"/>
    <w:name w:val="list-46130845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3" w15:restartNumberingAfterBreak="0">
    <w:nsid w:val="E480FF84"/>
    <w:multiLevelType w:val="multilevel"/>
    <w:tmpl w:val="E480FF83"/>
    <w:name w:val="list-46130802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4" w15:restartNumberingAfterBreak="0">
    <w:nsid w:val="E480FF8E"/>
    <w:multiLevelType w:val="multilevel"/>
    <w:tmpl w:val="E480FF8D"/>
    <w:name w:val="list-46130801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5" w15:restartNumberingAfterBreak="0">
    <w:nsid w:val="E4876201"/>
    <w:multiLevelType w:val="multilevel"/>
    <w:tmpl w:val="E4876200"/>
    <w:name w:val="list-460889599"/>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6" w15:restartNumberingAfterBreak="0">
    <w:nsid w:val="E487620B"/>
    <w:multiLevelType w:val="multilevel"/>
    <w:tmpl w:val="E487620A"/>
    <w:name w:val="list-460889589"/>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7" w15:restartNumberingAfterBreak="0">
    <w:nsid w:val="E4876215"/>
    <w:multiLevelType w:val="multilevel"/>
    <w:tmpl w:val="E4876214"/>
    <w:name w:val="list-460889579"/>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8" w15:restartNumberingAfterBreak="0">
    <w:nsid w:val="E487621F"/>
    <w:multiLevelType w:val="multilevel"/>
    <w:tmpl w:val="E487621E"/>
    <w:name w:val="list-460889569"/>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9" w15:restartNumberingAfterBreak="0">
    <w:nsid w:val="E4876228"/>
    <w:multiLevelType w:val="multilevel"/>
    <w:tmpl w:val="E4876227"/>
    <w:name w:val="list-460889560"/>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0" w15:restartNumberingAfterBreak="0">
    <w:nsid w:val="E4876232"/>
    <w:multiLevelType w:val="multilevel"/>
    <w:tmpl w:val="E4876231"/>
    <w:name w:val="list-460889550"/>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1" w15:restartNumberingAfterBreak="0">
    <w:nsid w:val="E487623C"/>
    <w:multiLevelType w:val="multilevel"/>
    <w:tmpl w:val="E487623B"/>
    <w:name w:val="list-460889540"/>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2" w15:restartNumberingAfterBreak="0">
    <w:nsid w:val="E4876246"/>
    <w:multiLevelType w:val="multilevel"/>
    <w:tmpl w:val="E4876245"/>
    <w:name w:val="list-460889530"/>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3" w15:restartNumberingAfterBreak="0">
    <w:nsid w:val="E4876250"/>
    <w:multiLevelType w:val="multilevel"/>
    <w:tmpl w:val="E487624F"/>
    <w:name w:val="list-460889520"/>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4" w15:restartNumberingAfterBreak="0">
    <w:nsid w:val="E487625A"/>
    <w:multiLevelType w:val="multilevel"/>
    <w:tmpl w:val="E4876259"/>
    <w:name w:val="list-460889510"/>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5" w15:restartNumberingAfterBreak="0">
    <w:nsid w:val="E4876264"/>
    <w:multiLevelType w:val="multilevel"/>
    <w:tmpl w:val="E4876263"/>
    <w:name w:val="list-460889500"/>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6" w15:restartNumberingAfterBreak="0">
    <w:nsid w:val="E487626E"/>
    <w:multiLevelType w:val="multilevel"/>
    <w:tmpl w:val="E487626D"/>
    <w:name w:val="list-460889490"/>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7" w15:restartNumberingAfterBreak="0">
    <w:nsid w:val="E4876278"/>
    <w:multiLevelType w:val="multilevel"/>
    <w:tmpl w:val="E4876277"/>
    <w:name w:val="list-460889480"/>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8" w15:restartNumberingAfterBreak="0">
    <w:nsid w:val="E4876281"/>
    <w:multiLevelType w:val="multilevel"/>
    <w:tmpl w:val="E4876280"/>
    <w:name w:val="list-460889471"/>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9" w15:restartNumberingAfterBreak="0">
    <w:nsid w:val="E487628B"/>
    <w:multiLevelType w:val="multilevel"/>
    <w:tmpl w:val="E487628A"/>
    <w:name w:val="list-460889461"/>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0" w15:restartNumberingAfterBreak="0">
    <w:nsid w:val="E4876295"/>
    <w:multiLevelType w:val="multilevel"/>
    <w:tmpl w:val="E4876294"/>
    <w:name w:val="list-460889451"/>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1" w15:restartNumberingAfterBreak="0">
    <w:nsid w:val="E487629F"/>
    <w:multiLevelType w:val="multilevel"/>
    <w:tmpl w:val="E487629E"/>
    <w:name w:val="list-460889441"/>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2" w15:restartNumberingAfterBreak="0">
    <w:nsid w:val="E48762A9"/>
    <w:multiLevelType w:val="multilevel"/>
    <w:tmpl w:val="E48762A8"/>
    <w:name w:val="list-460889431"/>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3" w15:restartNumberingAfterBreak="0">
    <w:nsid w:val="E48762B3"/>
    <w:multiLevelType w:val="multilevel"/>
    <w:tmpl w:val="E48762B2"/>
    <w:name w:val="list-460889421"/>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4" w15:restartNumberingAfterBreak="0">
    <w:nsid w:val="E48762BD"/>
    <w:multiLevelType w:val="multilevel"/>
    <w:tmpl w:val="E48762BC"/>
    <w:name w:val="list-460889411"/>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5" w15:restartNumberingAfterBreak="0">
    <w:nsid w:val="E48762C7"/>
    <w:multiLevelType w:val="multilevel"/>
    <w:tmpl w:val="E48762C6"/>
    <w:name w:val="list-460889401"/>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6" w15:restartNumberingAfterBreak="0">
    <w:nsid w:val="E48762D1"/>
    <w:multiLevelType w:val="multilevel"/>
    <w:tmpl w:val="E48762D0"/>
    <w:name w:val="list-460889391"/>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7" w15:restartNumberingAfterBreak="0">
    <w:nsid w:val="E4876618"/>
    <w:multiLevelType w:val="multilevel"/>
    <w:tmpl w:val="E4876617"/>
    <w:name w:val="list-46088855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8" w15:restartNumberingAfterBreak="0">
    <w:nsid w:val="E4876667"/>
    <w:multiLevelType w:val="multilevel"/>
    <w:tmpl w:val="E4876666"/>
    <w:name w:val="list-460888473"/>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9" w15:restartNumberingAfterBreak="0">
    <w:nsid w:val="E48768F2"/>
    <w:multiLevelType w:val="multilevel"/>
    <w:tmpl w:val="E48768F1"/>
    <w:name w:val="list-46088782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0" w15:restartNumberingAfterBreak="0">
    <w:nsid w:val="E4876941"/>
    <w:multiLevelType w:val="multilevel"/>
    <w:tmpl w:val="E4876940"/>
    <w:name w:val="list-460887743"/>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1" w15:restartNumberingAfterBreak="0">
    <w:nsid w:val="E48769CC"/>
    <w:multiLevelType w:val="multilevel"/>
    <w:tmpl w:val="E48769CB"/>
    <w:name w:val="list-4608876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2" w15:restartNumberingAfterBreak="0">
    <w:nsid w:val="E4876A1B"/>
    <w:multiLevelType w:val="multilevel"/>
    <w:tmpl w:val="E4876A1A"/>
    <w:name w:val="list-460887525"/>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3" w15:restartNumberingAfterBreak="0">
    <w:nsid w:val="E4876AA6"/>
    <w:multiLevelType w:val="multilevel"/>
    <w:tmpl w:val="E4876AA5"/>
    <w:name w:val="list-46088738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4" w15:restartNumberingAfterBreak="0">
    <w:nsid w:val="E4876AF5"/>
    <w:multiLevelType w:val="multilevel"/>
    <w:tmpl w:val="E4876AF4"/>
    <w:name w:val="list-46088730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5" w15:restartNumberingAfterBreak="0">
    <w:nsid w:val="E4876D80"/>
    <w:multiLevelType w:val="multilevel"/>
    <w:tmpl w:val="E4876D7F"/>
    <w:name w:val="list-46088665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6" w15:restartNumberingAfterBreak="0">
    <w:nsid w:val="E4876DCF"/>
    <w:multiLevelType w:val="multilevel"/>
    <w:tmpl w:val="E4876DCE"/>
    <w:name w:val="list-46088657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7" w15:restartNumberingAfterBreak="0">
    <w:nsid w:val="E4876E5A"/>
    <w:multiLevelType w:val="multilevel"/>
    <w:tmpl w:val="E4876E59"/>
    <w:name w:val="list-46088643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8" w15:restartNumberingAfterBreak="0">
    <w:nsid w:val="E4876EA9"/>
    <w:multiLevelType w:val="multilevel"/>
    <w:tmpl w:val="E4876EA8"/>
    <w:name w:val="list-46088635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9" w15:restartNumberingAfterBreak="0">
    <w:nsid w:val="E4877134"/>
    <w:multiLevelType w:val="multilevel"/>
    <w:tmpl w:val="E4877133"/>
    <w:name w:val="list-46088570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0" w15:restartNumberingAfterBreak="0">
    <w:nsid w:val="E4877183"/>
    <w:multiLevelType w:val="multilevel"/>
    <w:tmpl w:val="E4877182"/>
    <w:name w:val="list-46088562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1" w15:restartNumberingAfterBreak="0">
    <w:nsid w:val="E489B215"/>
    <w:multiLevelType w:val="multilevel"/>
    <w:tmpl w:val="E489B214"/>
    <w:name w:val="list-460738027"/>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2" w15:restartNumberingAfterBreak="0">
    <w:nsid w:val="E489B23D"/>
    <w:multiLevelType w:val="multilevel"/>
    <w:tmpl w:val="E489B23C"/>
    <w:name w:val="list-46073798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3" w15:restartNumberingAfterBreak="0">
    <w:nsid w:val="E489B28C"/>
    <w:multiLevelType w:val="multilevel"/>
    <w:tmpl w:val="E489B28B"/>
    <w:name w:val="list-460737908"/>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4" w15:restartNumberingAfterBreak="0">
    <w:nsid w:val="E489B2B4"/>
    <w:multiLevelType w:val="multilevel"/>
    <w:tmpl w:val="E489B2B3"/>
    <w:name w:val="list-46073786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5" w15:restartNumberingAfterBreak="0">
    <w:nsid w:val="E489B2BE"/>
    <w:multiLevelType w:val="multilevel"/>
    <w:tmpl w:val="E489B2BD"/>
    <w:name w:val="list-46073785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6" w15:restartNumberingAfterBreak="0">
    <w:nsid w:val="E489B2C8"/>
    <w:multiLevelType w:val="multilevel"/>
    <w:tmpl w:val="E489B2C7"/>
    <w:name w:val="list-46073784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7" w15:restartNumberingAfterBreak="0">
    <w:nsid w:val="E489B2D2"/>
    <w:multiLevelType w:val="multilevel"/>
    <w:tmpl w:val="E489B2D1"/>
    <w:name w:val="list-46073783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8" w15:restartNumberingAfterBreak="0">
    <w:nsid w:val="E489B2DC"/>
    <w:multiLevelType w:val="multilevel"/>
    <w:tmpl w:val="E489B2DB"/>
    <w:name w:val="list-46073782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9" w15:restartNumberingAfterBreak="0">
    <w:nsid w:val="E489B2E6"/>
    <w:multiLevelType w:val="multilevel"/>
    <w:tmpl w:val="E489B2E5"/>
    <w:name w:val="list-46073781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0" w15:restartNumberingAfterBreak="0">
    <w:nsid w:val="E489B2F0"/>
    <w:multiLevelType w:val="multilevel"/>
    <w:tmpl w:val="E489B2EF"/>
    <w:name w:val="list-46073780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1" w15:restartNumberingAfterBreak="0">
    <w:nsid w:val="E489B2FA"/>
    <w:multiLevelType w:val="multilevel"/>
    <w:tmpl w:val="E489B2F9"/>
    <w:name w:val="list-46073779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2" w15:restartNumberingAfterBreak="0">
    <w:nsid w:val="E489B304"/>
    <w:multiLevelType w:val="multilevel"/>
    <w:tmpl w:val="E489B303"/>
    <w:name w:val="list-46073778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3" w15:restartNumberingAfterBreak="0">
    <w:nsid w:val="E489B30E"/>
    <w:multiLevelType w:val="multilevel"/>
    <w:tmpl w:val="E489B30D"/>
    <w:name w:val="list-46073777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4" w15:restartNumberingAfterBreak="0">
    <w:nsid w:val="E489B406"/>
    <w:multiLevelType w:val="multilevel"/>
    <w:tmpl w:val="E489B405"/>
    <w:name w:val="list-46073753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5" w15:restartNumberingAfterBreak="0">
    <w:nsid w:val="E489B410"/>
    <w:multiLevelType w:val="multilevel"/>
    <w:tmpl w:val="E489B40F"/>
    <w:name w:val="list-46073752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6" w15:restartNumberingAfterBreak="0">
    <w:nsid w:val="E489B41A"/>
    <w:multiLevelType w:val="multilevel"/>
    <w:tmpl w:val="E489B419"/>
    <w:name w:val="list-46073751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7" w15:restartNumberingAfterBreak="0">
    <w:nsid w:val="E489B424"/>
    <w:multiLevelType w:val="multilevel"/>
    <w:tmpl w:val="E489B423"/>
    <w:name w:val="list-46073750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8" w15:restartNumberingAfterBreak="0">
    <w:nsid w:val="E489B42E"/>
    <w:multiLevelType w:val="multilevel"/>
    <w:tmpl w:val="E489B42D"/>
    <w:name w:val="list-46073749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9" w15:restartNumberingAfterBreak="0">
    <w:nsid w:val="E489B438"/>
    <w:multiLevelType w:val="multilevel"/>
    <w:tmpl w:val="E489B437"/>
    <w:name w:val="list-46073748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0" w15:restartNumberingAfterBreak="0">
    <w:nsid w:val="E489B442"/>
    <w:multiLevelType w:val="multilevel"/>
    <w:tmpl w:val="E489B441"/>
    <w:name w:val="list-46073747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1" w15:restartNumberingAfterBreak="0">
    <w:nsid w:val="E489B44C"/>
    <w:multiLevelType w:val="multilevel"/>
    <w:tmpl w:val="E489B44B"/>
    <w:name w:val="list-46073746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2" w15:restartNumberingAfterBreak="0">
    <w:nsid w:val="E489B553"/>
    <w:multiLevelType w:val="multilevel"/>
    <w:tmpl w:val="E489B552"/>
    <w:name w:val="list-460737197"/>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3" w15:restartNumberingAfterBreak="0">
    <w:nsid w:val="E489B57B"/>
    <w:multiLevelType w:val="multilevel"/>
    <w:tmpl w:val="E489B57A"/>
    <w:name w:val="list-46073715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4" w15:restartNumberingAfterBreak="0">
    <w:nsid w:val="E489B5CA"/>
    <w:multiLevelType w:val="multilevel"/>
    <w:tmpl w:val="E489B5C9"/>
    <w:name w:val="list-460737078"/>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5" w15:restartNumberingAfterBreak="0">
    <w:nsid w:val="E489B5F2"/>
    <w:multiLevelType w:val="multilevel"/>
    <w:tmpl w:val="E489B5F1"/>
    <w:name w:val="list-46073703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6" w15:restartNumberingAfterBreak="0">
    <w:nsid w:val="E489B5FC"/>
    <w:multiLevelType w:val="multilevel"/>
    <w:tmpl w:val="E489B5FB"/>
    <w:name w:val="list-46073702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7" w15:restartNumberingAfterBreak="0">
    <w:nsid w:val="E489C4A7"/>
    <w:multiLevelType w:val="multilevel"/>
    <w:tmpl w:val="E489C4A6"/>
    <w:name w:val="list-46073327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8" w15:restartNumberingAfterBreak="0">
    <w:nsid w:val="E489C4B1"/>
    <w:multiLevelType w:val="multilevel"/>
    <w:tmpl w:val="E489C4B0"/>
    <w:name w:val="list-46073326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9" w15:restartNumberingAfterBreak="0">
    <w:nsid w:val="E489DAD7"/>
    <w:multiLevelType w:val="multilevel"/>
    <w:tmpl w:val="E489DAD6"/>
    <w:name w:val="list-46072759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0" w15:restartNumberingAfterBreak="0">
    <w:nsid w:val="E489DAE1"/>
    <w:multiLevelType w:val="multilevel"/>
    <w:tmpl w:val="E489DAE0"/>
    <w:name w:val="list-46072758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1" w15:restartNumberingAfterBreak="0">
    <w:nsid w:val="E489DC00"/>
    <w:multiLevelType w:val="multilevel"/>
    <w:tmpl w:val="E489DDFF"/>
    <w:name w:val="list-460727296"/>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2" w15:restartNumberingAfterBreak="0">
    <w:nsid w:val="E489DC0A"/>
    <w:multiLevelType w:val="multilevel"/>
    <w:tmpl w:val="E489DC09"/>
    <w:name w:val="list-460727286"/>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3" w15:restartNumberingAfterBreak="0">
    <w:nsid w:val="E489DD26"/>
    <w:multiLevelType w:val="multilevel"/>
    <w:tmpl w:val="E489DD25"/>
    <w:name w:val="list-460727002"/>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4" w15:restartNumberingAfterBreak="0">
    <w:nsid w:val="E489DD30"/>
    <w:multiLevelType w:val="multilevel"/>
    <w:tmpl w:val="E489DD2F"/>
    <w:name w:val="list-460726992"/>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5" w15:restartNumberingAfterBreak="0">
    <w:nsid w:val="E489DDB1"/>
    <w:multiLevelType w:val="multilevel"/>
    <w:tmpl w:val="E489DDB0"/>
    <w:name w:val="list-46072686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6" w15:restartNumberingAfterBreak="0">
    <w:nsid w:val="E489DDBB"/>
    <w:multiLevelType w:val="multilevel"/>
    <w:tmpl w:val="E489DDBA"/>
    <w:name w:val="list-46072685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96"/>
  </w:num>
  <w:num w:numId="2">
    <w:abstractNumId w:val="97"/>
  </w:num>
  <w:num w:numId="3">
    <w:abstractNumId w:val="98"/>
  </w:num>
  <w:num w:numId="4">
    <w:abstractNumId w:val="99"/>
  </w:num>
  <w:num w:numId="5">
    <w:abstractNumId w:val="100"/>
  </w:num>
  <w:num w:numId="6">
    <w:abstractNumId w:val="101"/>
  </w:num>
  <w:num w:numId="7">
    <w:abstractNumId w:val="102"/>
  </w:num>
  <w:num w:numId="8">
    <w:abstractNumId w:val="103"/>
  </w:num>
  <w:num w:numId="9">
    <w:abstractNumId w:val="104"/>
  </w:num>
  <w:num w:numId="10">
    <w:abstractNumId w:val="105"/>
  </w:num>
  <w:num w:numId="11">
    <w:abstractNumId w:val="106"/>
  </w:num>
  <w:num w:numId="12">
    <w:abstractNumId w:val="107"/>
  </w:num>
  <w:num w:numId="13">
    <w:abstractNumId w:val="108"/>
  </w:num>
  <w:num w:numId="14">
    <w:abstractNumId w:val="109"/>
  </w:num>
  <w:num w:numId="15">
    <w:abstractNumId w:val="110"/>
  </w:num>
  <w:num w:numId="16">
    <w:abstractNumId w:val="111"/>
  </w:num>
  <w:num w:numId="17">
    <w:abstractNumId w:val="112"/>
  </w:num>
  <w:num w:numId="18">
    <w:abstractNumId w:val="113"/>
  </w:num>
  <w:num w:numId="19">
    <w:abstractNumId w:val="114"/>
  </w:num>
  <w:num w:numId="20">
    <w:abstractNumId w:val="115"/>
  </w:num>
  <w:num w:numId="21">
    <w:abstractNumId w:val="116"/>
  </w:num>
  <w:num w:numId="22">
    <w:abstractNumId w:val="27"/>
  </w:num>
  <w:num w:numId="23">
    <w:abstractNumId w:val="31"/>
  </w:num>
  <w:num w:numId="24">
    <w:abstractNumId w:val="35"/>
  </w:num>
  <w:num w:numId="25">
    <w:abstractNumId w:val="37"/>
  </w:num>
  <w:num w:numId="26">
    <w:abstractNumId w:val="39"/>
  </w:num>
  <w:num w:numId="27">
    <w:abstractNumId w:val="41"/>
  </w:num>
  <w:num w:numId="28">
    <w:abstractNumId w:val="43"/>
  </w:num>
  <w:num w:numId="29">
    <w:abstractNumId w:val="45"/>
  </w:num>
  <w:num w:numId="30">
    <w:abstractNumId w:val="47"/>
  </w:num>
  <w:num w:numId="31">
    <w:abstractNumId w:val="55"/>
  </w:num>
  <w:num w:numId="32">
    <w:abstractNumId w:val="56"/>
  </w:num>
  <w:num w:numId="33">
    <w:abstractNumId w:val="51"/>
  </w:num>
  <w:num w:numId="34">
    <w:abstractNumId w:val="52"/>
  </w:num>
  <w:num w:numId="35">
    <w:abstractNumId w:val="59"/>
  </w:num>
  <w:num w:numId="36">
    <w:abstractNumId w:val="63"/>
  </w:num>
  <w:num w:numId="37">
    <w:abstractNumId w:val="60"/>
  </w:num>
  <w:num w:numId="38">
    <w:abstractNumId w:val="61"/>
  </w:num>
  <w:num w:numId="39">
    <w:abstractNumId w:val="66"/>
  </w:num>
  <w:num w:numId="40">
    <w:abstractNumId w:val="68"/>
  </w:num>
  <w:num w:numId="41">
    <w:abstractNumId w:val="69"/>
  </w:num>
  <w:num w:numId="42">
    <w:abstractNumId w:val="70"/>
  </w:num>
  <w:num w:numId="43">
    <w:abstractNumId w:val="71"/>
  </w:num>
  <w:num w:numId="44">
    <w:abstractNumId w:val="72"/>
  </w:num>
  <w:num w:numId="45">
    <w:abstractNumId w:val="73"/>
  </w:num>
  <w:num w:numId="46">
    <w:abstractNumId w:val="74"/>
  </w:num>
  <w:num w:numId="47">
    <w:abstractNumId w:val="78"/>
  </w:num>
  <w:num w:numId="48">
    <w:abstractNumId w:val="76"/>
  </w:num>
  <w:num w:numId="49">
    <w:abstractNumId w:val="80"/>
  </w:num>
  <w:num w:numId="50">
    <w:abstractNumId w:val="82"/>
  </w:num>
  <w:num w:numId="51">
    <w:abstractNumId w:val="86"/>
  </w:num>
  <w:num w:numId="52">
    <w:abstractNumId w:val="84"/>
  </w:num>
  <w:num w:numId="53">
    <w:abstractNumId w:val="88"/>
  </w:num>
  <w:num w:numId="54">
    <w:abstractNumId w:val="92"/>
  </w:num>
  <w:num w:numId="55">
    <w:abstractNumId w:val="89"/>
  </w:num>
  <w:num w:numId="56">
    <w:abstractNumId w:val="90"/>
  </w:num>
  <w:num w:numId="57">
    <w:abstractNumId w:val="93"/>
  </w:num>
  <w:num w:numId="58">
    <w:abstractNumId w:val="94"/>
  </w:num>
  <w:num w:numId="59">
    <w:abstractNumId w:val="157"/>
  </w:num>
  <w:num w:numId="60">
    <w:abstractNumId w:val="15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attachedTemplate r:id="rId1"/>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F59"/>
    <w:rsid w:val="000439CB"/>
    <w:rsid w:val="00045615"/>
    <w:rsid w:val="00065A9E"/>
    <w:rsid w:val="00065C27"/>
    <w:rsid w:val="00067C5C"/>
    <w:rsid w:val="000A78E9"/>
    <w:rsid w:val="000B0544"/>
    <w:rsid w:val="000B20C7"/>
    <w:rsid w:val="000C5967"/>
    <w:rsid w:val="000E525F"/>
    <w:rsid w:val="000F5E10"/>
    <w:rsid w:val="001216D8"/>
    <w:rsid w:val="00141BC9"/>
    <w:rsid w:val="00145844"/>
    <w:rsid w:val="00185497"/>
    <w:rsid w:val="001A6F60"/>
    <w:rsid w:val="001B3A82"/>
    <w:rsid w:val="001E68F4"/>
    <w:rsid w:val="002210B6"/>
    <w:rsid w:val="00234FE2"/>
    <w:rsid w:val="002454EE"/>
    <w:rsid w:val="002617C2"/>
    <w:rsid w:val="00263CCF"/>
    <w:rsid w:val="00271698"/>
    <w:rsid w:val="00276DAB"/>
    <w:rsid w:val="00292967"/>
    <w:rsid w:val="002A4134"/>
    <w:rsid w:val="002B3BB3"/>
    <w:rsid w:val="002C34ED"/>
    <w:rsid w:val="002D08DA"/>
    <w:rsid w:val="002E14BB"/>
    <w:rsid w:val="002E4493"/>
    <w:rsid w:val="00324BEF"/>
    <w:rsid w:val="00376450"/>
    <w:rsid w:val="0039344E"/>
    <w:rsid w:val="003B719D"/>
    <w:rsid w:val="003D51C9"/>
    <w:rsid w:val="003F1C45"/>
    <w:rsid w:val="003F4AB5"/>
    <w:rsid w:val="00403C6D"/>
    <w:rsid w:val="004064C4"/>
    <w:rsid w:val="00421A45"/>
    <w:rsid w:val="004563F4"/>
    <w:rsid w:val="00471988"/>
    <w:rsid w:val="004920E9"/>
    <w:rsid w:val="00492175"/>
    <w:rsid w:val="004C4CD4"/>
    <w:rsid w:val="004D7CFC"/>
    <w:rsid w:val="00526E46"/>
    <w:rsid w:val="00526F99"/>
    <w:rsid w:val="00540641"/>
    <w:rsid w:val="005448A1"/>
    <w:rsid w:val="005566CC"/>
    <w:rsid w:val="005574F9"/>
    <w:rsid w:val="005606A8"/>
    <w:rsid w:val="00586DA4"/>
    <w:rsid w:val="005A7ED2"/>
    <w:rsid w:val="005B4C50"/>
    <w:rsid w:val="005B7B71"/>
    <w:rsid w:val="005D1123"/>
    <w:rsid w:val="00604DA5"/>
    <w:rsid w:val="00651B28"/>
    <w:rsid w:val="00654DD2"/>
    <w:rsid w:val="00666FBF"/>
    <w:rsid w:val="0068012E"/>
    <w:rsid w:val="00690E0D"/>
    <w:rsid w:val="006B34EF"/>
    <w:rsid w:val="006F3C4F"/>
    <w:rsid w:val="0071709B"/>
    <w:rsid w:val="00752672"/>
    <w:rsid w:val="0078353F"/>
    <w:rsid w:val="007B2513"/>
    <w:rsid w:val="007C2FFF"/>
    <w:rsid w:val="007C6253"/>
    <w:rsid w:val="007C63E3"/>
    <w:rsid w:val="007C75B3"/>
    <w:rsid w:val="007F1332"/>
    <w:rsid w:val="00847AB2"/>
    <w:rsid w:val="008516B7"/>
    <w:rsid w:val="00866899"/>
    <w:rsid w:val="009278C0"/>
    <w:rsid w:val="00936144"/>
    <w:rsid w:val="0096713C"/>
    <w:rsid w:val="009852EE"/>
    <w:rsid w:val="0099643E"/>
    <w:rsid w:val="009B64AF"/>
    <w:rsid w:val="00A0479E"/>
    <w:rsid w:val="00A76EE1"/>
    <w:rsid w:val="00AE6F59"/>
    <w:rsid w:val="00B279A9"/>
    <w:rsid w:val="00B354A9"/>
    <w:rsid w:val="00B366F3"/>
    <w:rsid w:val="00B4681C"/>
    <w:rsid w:val="00B7226E"/>
    <w:rsid w:val="00B833D6"/>
    <w:rsid w:val="00BD30F2"/>
    <w:rsid w:val="00BE0078"/>
    <w:rsid w:val="00BE0395"/>
    <w:rsid w:val="00BF3937"/>
    <w:rsid w:val="00C4176C"/>
    <w:rsid w:val="00C958F9"/>
    <w:rsid w:val="00CB2617"/>
    <w:rsid w:val="00CC19CF"/>
    <w:rsid w:val="00CC2F62"/>
    <w:rsid w:val="00D01A40"/>
    <w:rsid w:val="00D77272"/>
    <w:rsid w:val="00D82EE2"/>
    <w:rsid w:val="00DC1FB5"/>
    <w:rsid w:val="00DC5B8A"/>
    <w:rsid w:val="00DC63D5"/>
    <w:rsid w:val="00DD5B42"/>
    <w:rsid w:val="00E00192"/>
    <w:rsid w:val="00E32C33"/>
    <w:rsid w:val="00E45692"/>
    <w:rsid w:val="00E71507"/>
    <w:rsid w:val="00E757A1"/>
    <w:rsid w:val="00E82E8E"/>
    <w:rsid w:val="00EB766C"/>
    <w:rsid w:val="00EC6388"/>
    <w:rsid w:val="00EC6553"/>
    <w:rsid w:val="00EF24DE"/>
    <w:rsid w:val="00EF403E"/>
    <w:rsid w:val="00F04F7F"/>
    <w:rsid w:val="00F370CF"/>
    <w:rsid w:val="00F406A3"/>
    <w:rsid w:val="00F543D9"/>
    <w:rsid w:val="00F5607A"/>
    <w:rsid w:val="00F802B8"/>
    <w:rsid w:val="00F806AB"/>
    <w:rsid w:val="00F81A1C"/>
    <w:rsid w:val="00F93724"/>
    <w:rsid w:val="00FD66E3"/>
    <w:rsid w:val="00FE22F3"/>
    <w:rsid w:val="00FE64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37E8F7F-75BE-4B6B-A93A-9A6F80BC4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iPriority="0"/>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F1C45"/>
    <w:pPr>
      <w:spacing w:after="0" w:line="360" w:lineRule="auto"/>
      <w:jc w:val="both"/>
    </w:pPr>
    <w:rPr>
      <w:rFonts w:ascii="Arial" w:eastAsia="Times New Roman" w:hAnsi="Arial" w:cs="Times New Roman"/>
      <w:kern w:val="12"/>
      <w:sz w:val="24"/>
      <w:szCs w:val="20"/>
    </w:rPr>
  </w:style>
  <w:style w:type="paragraph" w:styleId="berschrift1">
    <w:name w:val="heading 1"/>
    <w:basedOn w:val="Standard"/>
    <w:next w:val="Standard"/>
    <w:link w:val="berschrift1Zchn"/>
    <w:uiPriority w:val="99"/>
    <w:qFormat/>
    <w:rsid w:val="003F1C45"/>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rsid w:val="003F1C45"/>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rsid w:val="003F1C45"/>
    <w:pPr>
      <w:keepNext/>
      <w:tabs>
        <w:tab w:val="left" w:pos="1080"/>
      </w:tabs>
      <w:spacing w:after="60"/>
      <w:outlineLvl w:val="2"/>
    </w:pPr>
    <w:rPr>
      <w:rFonts w:cs="Arial"/>
      <w:b/>
      <w:bCs/>
      <w:sz w:val="26"/>
      <w:szCs w:val="26"/>
    </w:rPr>
  </w:style>
  <w:style w:type="paragraph" w:styleId="berschrift4">
    <w:name w:val="heading 4"/>
    <w:basedOn w:val="Standard"/>
    <w:next w:val="Standard"/>
    <w:link w:val="berschrift4Zchn"/>
    <w:uiPriority w:val="99"/>
    <w:qFormat/>
    <w:rsid w:val="003F1C45"/>
    <w:pPr>
      <w:keepNext/>
      <w:spacing w:after="60"/>
      <w:outlineLvl w:val="3"/>
    </w:pPr>
    <w:rPr>
      <w:b/>
      <w:bCs/>
      <w:sz w:val="28"/>
      <w:szCs w:val="28"/>
    </w:rPr>
  </w:style>
  <w:style w:type="paragraph" w:styleId="berschrift5">
    <w:name w:val="heading 5"/>
    <w:basedOn w:val="Standard"/>
    <w:next w:val="Standard"/>
    <w:link w:val="berschrift5Zchn"/>
    <w:uiPriority w:val="99"/>
    <w:qFormat/>
    <w:rsid w:val="003F1C45"/>
    <w:pPr>
      <w:spacing w:after="60"/>
      <w:outlineLvl w:val="4"/>
    </w:pPr>
    <w:rPr>
      <w:b/>
      <w:bCs/>
      <w:i/>
      <w:iCs/>
      <w:sz w:val="26"/>
      <w:szCs w:val="26"/>
    </w:rPr>
  </w:style>
  <w:style w:type="paragraph" w:styleId="berschrift6">
    <w:name w:val="heading 6"/>
    <w:basedOn w:val="Standard"/>
    <w:next w:val="Standard"/>
    <w:link w:val="berschrift6Zchn"/>
    <w:uiPriority w:val="99"/>
    <w:qFormat/>
    <w:rsid w:val="003F1C45"/>
    <w:pPr>
      <w:keepNext/>
      <w:tabs>
        <w:tab w:val="left" w:pos="540"/>
        <w:tab w:val="left" w:pos="1134"/>
      </w:tabs>
      <w:outlineLvl w:val="5"/>
    </w:pPr>
    <w:rPr>
      <w:b/>
      <w:bCs/>
    </w:rPr>
  </w:style>
  <w:style w:type="paragraph" w:styleId="berschrift7">
    <w:name w:val="heading 7"/>
    <w:basedOn w:val="Standard"/>
    <w:next w:val="Standard"/>
    <w:link w:val="berschrift7Zchn"/>
    <w:uiPriority w:val="99"/>
    <w:qFormat/>
    <w:rsid w:val="003F1C45"/>
    <w:pPr>
      <w:keepNext/>
      <w:ind w:left="1842" w:firstLine="282"/>
      <w:outlineLvl w:val="6"/>
    </w:pPr>
    <w:rPr>
      <w:i/>
      <w:iCs/>
    </w:rPr>
  </w:style>
  <w:style w:type="paragraph" w:styleId="berschrift8">
    <w:name w:val="heading 8"/>
    <w:basedOn w:val="Standard"/>
    <w:next w:val="Standard"/>
    <w:link w:val="berschrift8Zchn"/>
    <w:uiPriority w:val="99"/>
    <w:qFormat/>
    <w:rsid w:val="003F1C45"/>
    <w:pPr>
      <w:spacing w:after="60"/>
      <w:outlineLvl w:val="7"/>
    </w:pPr>
    <w:rPr>
      <w:i/>
      <w:iCs/>
    </w:rPr>
  </w:style>
  <w:style w:type="paragraph" w:styleId="berschrift9">
    <w:name w:val="heading 9"/>
    <w:basedOn w:val="Standard"/>
    <w:next w:val="Standard"/>
    <w:link w:val="berschrift9Zchn"/>
    <w:uiPriority w:val="99"/>
    <w:qFormat/>
    <w:rsid w:val="003F1C45"/>
    <w:pPr>
      <w:spacing w:after="60"/>
      <w:outlineLvl w:val="8"/>
    </w:pPr>
    <w:rPr>
      <w:rFonts w:cs="Arial"/>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basedOn w:val="Absatz-Standardschriftart"/>
    <w:uiPriority w:val="99"/>
    <w:rsid w:val="003F1C45"/>
    <w:rPr>
      <w:vertAlign w:val="superscript"/>
    </w:rPr>
  </w:style>
  <w:style w:type="character" w:styleId="Seitenzahl">
    <w:name w:val="page number"/>
    <w:basedOn w:val="Absatz-Standardschriftart"/>
    <w:uiPriority w:val="99"/>
    <w:rsid w:val="003F1C45"/>
  </w:style>
  <w:style w:type="paragraph" w:customStyle="1" w:styleId="rStichwortverzeichnis">
    <w:name w:val="r_Stichwortverzeichnis"/>
    <w:uiPriority w:val="99"/>
    <w:rsid w:val="003F1C45"/>
    <w:pPr>
      <w:keepNext/>
      <w:widowControl w:val="0"/>
      <w:numPr>
        <w:numId w:val="17"/>
      </w:numPr>
      <w:suppressAutoHyphens/>
      <w:autoSpaceDE w:val="0"/>
      <w:autoSpaceDN w:val="0"/>
      <w:adjustRightInd w:val="0"/>
      <w:spacing w:before="240" w:after="60" w:line="240" w:lineRule="auto"/>
      <w:outlineLvl w:val="0"/>
    </w:pPr>
    <w:rPr>
      <w:rFonts w:ascii="Arial" w:eastAsia="Times New Roman" w:hAnsi="Arial" w:cs="Arial"/>
      <w:b/>
      <w:bCs/>
      <w:color w:val="000000"/>
      <w:sz w:val="24"/>
      <w:szCs w:val="24"/>
      <w:u w:color="000000"/>
      <w:lang w:val="en-GB"/>
    </w:rPr>
  </w:style>
  <w:style w:type="character" w:customStyle="1" w:styleId="Nummer">
    <w:name w:val="Nummer"/>
    <w:uiPriority w:val="99"/>
    <w:rsid w:val="003F1C45"/>
    <w:rPr>
      <w:b/>
      <w:bCs/>
      <w:color w:val="FFFFFF"/>
      <w:shd w:val="clear" w:color="000000" w:fill="000000"/>
    </w:rPr>
  </w:style>
  <w:style w:type="paragraph" w:styleId="Funotentext">
    <w:name w:val="footnote text"/>
    <w:basedOn w:val="Standard"/>
    <w:link w:val="FunotentextZchn"/>
    <w:rsid w:val="003F1C45"/>
    <w:pPr>
      <w:ind w:firstLine="284"/>
    </w:pPr>
    <w:rPr>
      <w:rFonts w:ascii="Times New Roman" w:hAnsi="Times New Roman"/>
    </w:rPr>
  </w:style>
  <w:style w:type="character" w:customStyle="1" w:styleId="FunotentextZchn">
    <w:name w:val="Fußnotentext Zchn"/>
    <w:link w:val="Funotentext"/>
    <w:rsid w:val="003F1C45"/>
    <w:rPr>
      <w:rFonts w:ascii="Times New Roman" w:eastAsia="Times New Roman" w:hAnsi="Times New Roman" w:cs="Times New Roman"/>
      <w:kern w:val="12"/>
      <w:sz w:val="24"/>
      <w:szCs w:val="20"/>
    </w:rPr>
  </w:style>
  <w:style w:type="paragraph" w:customStyle="1" w:styleId="rliste2kasten">
    <w:name w:val="r_liste2kasten"/>
    <w:uiPriority w:val="99"/>
    <w:rsid w:val="003F1C45"/>
    <w:pPr>
      <w:numPr>
        <w:numId w:val="5"/>
      </w:numPr>
      <w:tabs>
        <w:tab w:val="left" w:pos="1068"/>
      </w:tabs>
      <w:suppressAutoHyphens/>
      <w:autoSpaceDE w:val="0"/>
      <w:autoSpaceDN w:val="0"/>
      <w:adjustRightInd w:val="0"/>
      <w:spacing w:after="0" w:line="240" w:lineRule="auto"/>
      <w:ind w:left="1068" w:hanging="360"/>
    </w:pPr>
    <w:rPr>
      <w:rFonts w:ascii="Times New Roman" w:eastAsia="Times New Roman" w:hAnsi="Times New Roman" w:cs="Times New Roman"/>
      <w:color w:val="000000"/>
      <w:sz w:val="24"/>
      <w:szCs w:val="24"/>
      <w:u w:color="000000"/>
      <w:lang w:val="en-GB"/>
    </w:rPr>
  </w:style>
  <w:style w:type="character" w:customStyle="1" w:styleId="rTiefstellen">
    <w:name w:val="r_Tiefstellen"/>
    <w:uiPriority w:val="99"/>
    <w:rsid w:val="003F1C45"/>
    <w:rPr>
      <w:vertAlign w:val="subscript"/>
    </w:rPr>
  </w:style>
  <w:style w:type="paragraph" w:customStyle="1" w:styleId="BodyTextIndent21">
    <w:name w:val="Body Text Indent 2_1"/>
    <w:uiPriority w:val="99"/>
    <w:rsid w:val="003F1C45"/>
    <w:pPr>
      <w:pBdr>
        <w:top w:val="single" w:sz="4" w:space="1" w:color="000000"/>
        <w:left w:val="single" w:sz="4" w:space="4" w:color="000000"/>
        <w:bottom w:val="single" w:sz="4" w:space="1" w:color="000000"/>
        <w:right w:val="single" w:sz="4" w:space="4" w:color="000000"/>
      </w:pBdr>
      <w:suppressAutoHyphens/>
      <w:autoSpaceDE w:val="0"/>
      <w:autoSpaceDN w:val="0"/>
      <w:adjustRightInd w:val="0"/>
      <w:spacing w:after="0" w:line="240" w:lineRule="auto"/>
      <w:ind w:left="708"/>
      <w:jc w:val="both"/>
    </w:pPr>
    <w:rPr>
      <w:rFonts w:ascii="Calisto MT" w:eastAsia="Times New Roman" w:hAnsi="Calisto MT" w:cs="Calisto MT"/>
      <w:color w:val="000000"/>
      <w:sz w:val="24"/>
      <w:szCs w:val="24"/>
      <w:u w:color="000000"/>
    </w:rPr>
  </w:style>
  <w:style w:type="character" w:customStyle="1" w:styleId="rzfindex">
    <w:name w:val="r_zf_index"/>
    <w:uiPriority w:val="99"/>
    <w:rsid w:val="003F1C45"/>
    <w:rPr>
      <w:color w:val="800080"/>
      <w:lang w:val="en-GB"/>
    </w:rPr>
  </w:style>
  <w:style w:type="paragraph" w:customStyle="1" w:styleId="rliste2punkt">
    <w:name w:val="r_liste2punkt"/>
    <w:uiPriority w:val="99"/>
    <w:rsid w:val="003F1C45"/>
    <w:pPr>
      <w:numPr>
        <w:numId w:val="8"/>
      </w:numPr>
      <w:tabs>
        <w:tab w:val="left" w:pos="851"/>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customStyle="1" w:styleId="rBeispielEnde">
    <w:name w:val="r_Beispiel Ende"/>
    <w:uiPriority w:val="99"/>
    <w:rsid w:val="003F1C45"/>
    <w:pPr>
      <w:widowControl w:val="0"/>
      <w:pBdr>
        <w:left w:val="single" w:sz="12" w:space="4" w:color="800080"/>
        <w:bottom w:val="single" w:sz="12" w:space="1" w:color="800080"/>
        <w:right w:val="single" w:sz="12" w:space="4" w:color="800080"/>
      </w:pBdr>
      <w:suppressAutoHyphens/>
      <w:autoSpaceDE w:val="0"/>
      <w:autoSpaceDN w:val="0"/>
      <w:adjustRightInd w:val="0"/>
      <w:spacing w:after="0" w:line="240" w:lineRule="auto"/>
      <w:ind w:left="851" w:hanging="851"/>
    </w:pPr>
    <w:rPr>
      <w:rFonts w:ascii="Times New Roman" w:eastAsia="Times New Roman" w:hAnsi="Times New Roman" w:cs="Times New Roman"/>
      <w:color w:val="000000"/>
      <w:sz w:val="20"/>
      <w:szCs w:val="20"/>
      <w:u w:color="000000"/>
    </w:rPr>
  </w:style>
  <w:style w:type="character" w:customStyle="1" w:styleId="text">
    <w:name w:val="text"/>
    <w:uiPriority w:val="99"/>
    <w:rsid w:val="003F1C45"/>
    <w:rPr>
      <w:b/>
      <w:bCs/>
      <w:color w:val="0000FF"/>
    </w:rPr>
  </w:style>
  <w:style w:type="paragraph" w:customStyle="1" w:styleId="Literaturauswahl">
    <w:name w:val="Literaturauswahl"/>
    <w:uiPriority w:val="99"/>
    <w:rsid w:val="003F1C45"/>
    <w:pPr>
      <w:suppressAutoHyphens/>
      <w:autoSpaceDE w:val="0"/>
      <w:autoSpaceDN w:val="0"/>
      <w:adjustRightInd w:val="0"/>
      <w:spacing w:after="0" w:line="240" w:lineRule="auto"/>
    </w:pPr>
    <w:rPr>
      <w:rFonts w:ascii="Times New Roman" w:eastAsia="Times New Roman" w:hAnsi="Times New Roman" w:cs="Times New Roman"/>
      <w:color w:val="000000"/>
      <w:sz w:val="19"/>
      <w:szCs w:val="19"/>
      <w:u w:color="000000"/>
    </w:rPr>
  </w:style>
  <w:style w:type="paragraph" w:customStyle="1" w:styleId="rrandziffer">
    <w:name w:val="r_randziffer"/>
    <w:uiPriority w:val="99"/>
    <w:rsid w:val="003F1C45"/>
    <w:pPr>
      <w:framePr w:wrap="auto" w:vAnchor="text" w:hAnchor="text" w:y="1"/>
      <w:suppressAutoHyphens/>
      <w:autoSpaceDE w:val="0"/>
      <w:autoSpaceDN w:val="0"/>
      <w:adjustRightInd w:val="0"/>
      <w:spacing w:after="0" w:line="240" w:lineRule="auto"/>
    </w:pPr>
    <w:rPr>
      <w:rFonts w:ascii="Times New Roman" w:eastAsia="Times New Roman" w:hAnsi="Times New Roman" w:cs="Times New Roman"/>
      <w:color w:val="000000"/>
      <w:sz w:val="24"/>
      <w:szCs w:val="24"/>
      <w:u w:color="33CCCC"/>
    </w:rPr>
  </w:style>
  <w:style w:type="paragraph" w:customStyle="1" w:styleId="rTippAnfang">
    <w:name w:val="r_Tipp Anfang"/>
    <w:uiPriority w:val="99"/>
    <w:rsid w:val="003F1C45"/>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zaehler">
    <w:name w:val="zaehler"/>
    <w:uiPriority w:val="99"/>
    <w:rsid w:val="003F1C45"/>
    <w:rPr>
      <w:color w:val="FF9900"/>
    </w:rPr>
  </w:style>
  <w:style w:type="paragraph" w:customStyle="1" w:styleId="rliste2abc">
    <w:name w:val="r_liste2abc"/>
    <w:uiPriority w:val="99"/>
    <w:rsid w:val="003F1C45"/>
    <w:pPr>
      <w:numPr>
        <w:numId w:val="20"/>
      </w:num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character" w:customStyle="1" w:styleId="rHochstellen">
    <w:name w:val="r_Hochstellen"/>
    <w:uiPriority w:val="99"/>
    <w:rsid w:val="003F1C45"/>
    <w:rPr>
      <w:vertAlign w:val="superscript"/>
    </w:rPr>
  </w:style>
  <w:style w:type="character" w:customStyle="1" w:styleId="rzfFormularlinie">
    <w:name w:val="r_zf_Formularlinie"/>
    <w:uiPriority w:val="99"/>
    <w:rsid w:val="003F1C45"/>
    <w:rPr>
      <w:color w:val="008000"/>
      <w:sz w:val="22"/>
      <w:szCs w:val="22"/>
    </w:rPr>
  </w:style>
  <w:style w:type="paragraph" w:customStyle="1" w:styleId="rliste3punkt">
    <w:name w:val="r_liste3punkt"/>
    <w:uiPriority w:val="99"/>
    <w:rsid w:val="003F1C45"/>
    <w:pPr>
      <w:numPr>
        <w:numId w:val="7"/>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rPr>
  </w:style>
  <w:style w:type="paragraph" w:customStyle="1" w:styleId="rStandard">
    <w:name w:val="r_Standard"/>
    <w:uiPriority w:val="99"/>
    <w:rsid w:val="003F1C45"/>
    <w:pPr>
      <w:numPr>
        <w:numId w:val="10"/>
      </w:numPr>
      <w:suppressAutoHyphens/>
      <w:autoSpaceDE w:val="0"/>
      <w:autoSpaceDN w:val="0"/>
      <w:adjustRightInd w:val="0"/>
      <w:spacing w:before="240" w:after="0" w:line="240" w:lineRule="auto"/>
    </w:pPr>
    <w:rPr>
      <w:rFonts w:ascii="Times New Roman" w:eastAsia="Times New Roman" w:hAnsi="Times New Roman" w:cs="Times New Roman"/>
      <w:color w:val="000000"/>
      <w:sz w:val="24"/>
      <w:szCs w:val="24"/>
      <w:u w:color="000000"/>
    </w:rPr>
  </w:style>
  <w:style w:type="paragraph" w:styleId="StandardWeb">
    <w:name w:val="Normal (Web)"/>
    <w:basedOn w:val="Standard"/>
    <w:uiPriority w:val="99"/>
    <w:rsid w:val="003F1C45"/>
    <w:pPr>
      <w:spacing w:before="60" w:after="60"/>
    </w:pPr>
  </w:style>
  <w:style w:type="paragraph" w:customStyle="1" w:styleId="Vertragsklausel">
    <w:name w:val="Vertragsklausel"/>
    <w:uiPriority w:val="99"/>
    <w:rsid w:val="003F1C45"/>
    <w:pP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4"/>
      <w:szCs w:val="24"/>
      <w:u w:color="000000"/>
    </w:rPr>
  </w:style>
  <w:style w:type="paragraph" w:customStyle="1" w:styleId="rGesetzUeb">
    <w:name w:val="r_GesetzUeb"/>
    <w:uiPriority w:val="99"/>
    <w:rsid w:val="003F1C45"/>
    <w:pPr>
      <w:suppressAutoHyphens/>
      <w:autoSpaceDE w:val="0"/>
      <w:autoSpaceDN w:val="0"/>
      <w:adjustRightInd w:val="0"/>
      <w:spacing w:before="120" w:after="120" w:line="240" w:lineRule="auto"/>
      <w:jc w:val="center"/>
    </w:pPr>
    <w:rPr>
      <w:rFonts w:ascii="Times New Roman" w:eastAsia="Times New Roman" w:hAnsi="Times New Roman" w:cs="Times New Roman"/>
      <w:color w:val="000000"/>
      <w:sz w:val="28"/>
      <w:szCs w:val="28"/>
      <w:u w:color="000000"/>
    </w:rPr>
  </w:style>
  <w:style w:type="character" w:styleId="Endnotenzeichen">
    <w:name w:val="endnote reference"/>
    <w:basedOn w:val="Absatz-Standardschriftart"/>
    <w:uiPriority w:val="99"/>
    <w:rsid w:val="003F1C45"/>
    <w:rPr>
      <w:vertAlign w:val="superscript"/>
    </w:rPr>
  </w:style>
  <w:style w:type="paragraph" w:styleId="Verzeichnis6">
    <w:name w:val="toc 6"/>
    <w:basedOn w:val="Standard"/>
    <w:next w:val="Standard"/>
    <w:uiPriority w:val="99"/>
    <w:rsid w:val="003F1C45"/>
    <w:pPr>
      <w:ind w:left="1200"/>
    </w:pPr>
  </w:style>
  <w:style w:type="paragraph" w:styleId="Verzeichnis7">
    <w:name w:val="toc 7"/>
    <w:basedOn w:val="Standard"/>
    <w:next w:val="Standard"/>
    <w:uiPriority w:val="99"/>
    <w:rsid w:val="003F1C45"/>
    <w:pPr>
      <w:ind w:left="1440"/>
    </w:pPr>
  </w:style>
  <w:style w:type="paragraph" w:styleId="Verzeichnis4">
    <w:name w:val="toc 4"/>
    <w:basedOn w:val="Standard"/>
    <w:next w:val="Standard"/>
    <w:uiPriority w:val="99"/>
    <w:rsid w:val="003F1C45"/>
    <w:pPr>
      <w:ind w:left="720"/>
    </w:pPr>
  </w:style>
  <w:style w:type="paragraph" w:styleId="Verzeichnis5">
    <w:name w:val="toc 5"/>
    <w:basedOn w:val="Standard"/>
    <w:next w:val="Standard"/>
    <w:uiPriority w:val="99"/>
    <w:rsid w:val="003F1C45"/>
    <w:pPr>
      <w:ind w:left="960"/>
    </w:pPr>
  </w:style>
  <w:style w:type="paragraph" w:styleId="Verzeichnis2">
    <w:name w:val="toc 2"/>
    <w:basedOn w:val="Standard"/>
    <w:next w:val="Standard"/>
    <w:uiPriority w:val="99"/>
    <w:rsid w:val="003F1C45"/>
    <w:pPr>
      <w:ind w:left="240"/>
    </w:pPr>
  </w:style>
  <w:style w:type="paragraph" w:styleId="Verzeichnis3">
    <w:name w:val="toc 3"/>
    <w:basedOn w:val="Standard"/>
    <w:next w:val="Standard"/>
    <w:uiPriority w:val="99"/>
    <w:rsid w:val="003F1C45"/>
    <w:pPr>
      <w:ind w:left="480"/>
    </w:pPr>
  </w:style>
  <w:style w:type="paragraph" w:styleId="Sprechblasentext">
    <w:name w:val="Balloon Text"/>
    <w:basedOn w:val="Standard"/>
    <w:link w:val="SprechblasentextZchn"/>
    <w:uiPriority w:val="99"/>
    <w:rsid w:val="003F1C45"/>
    <w:rPr>
      <w:rFonts w:ascii="Tahoma" w:hAnsi="Tahoma" w:cs="Tahoma"/>
      <w:sz w:val="16"/>
      <w:szCs w:val="16"/>
    </w:rPr>
  </w:style>
  <w:style w:type="character" w:customStyle="1" w:styleId="SprechblasentextZchn">
    <w:name w:val="Sprechblasentext Zchn"/>
    <w:basedOn w:val="Absatz-Standardschriftart"/>
    <w:link w:val="Sprechblasentext"/>
    <w:uiPriority w:val="99"/>
    <w:rsid w:val="003F1C45"/>
    <w:rPr>
      <w:rFonts w:ascii="Tahoma" w:eastAsia="Times New Roman" w:hAnsi="Tahoma" w:cs="Tahoma"/>
      <w:kern w:val="12"/>
      <w:sz w:val="16"/>
      <w:szCs w:val="16"/>
    </w:rPr>
  </w:style>
  <w:style w:type="paragraph" w:styleId="Verzeichnis1">
    <w:name w:val="toc 1"/>
    <w:basedOn w:val="Standard"/>
    <w:next w:val="Standard"/>
    <w:uiPriority w:val="99"/>
    <w:rsid w:val="003F1C45"/>
  </w:style>
  <w:style w:type="paragraph" w:customStyle="1" w:styleId="rliste1abc">
    <w:name w:val="r_liste1abc"/>
    <w:uiPriority w:val="99"/>
    <w:rsid w:val="003F1C45"/>
    <w:pPr>
      <w:numPr>
        <w:numId w:val="21"/>
      </w:numPr>
      <w:tabs>
        <w:tab w:val="left" w:pos="360"/>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rPr>
  </w:style>
  <w:style w:type="character" w:customStyle="1" w:styleId="Verweis">
    <w:name w:val="Verweis"/>
    <w:uiPriority w:val="99"/>
    <w:rsid w:val="003F1C45"/>
    <w:rPr>
      <w:color w:val="FF0000"/>
    </w:rPr>
  </w:style>
  <w:style w:type="paragraph" w:customStyle="1" w:styleId="rNote">
    <w:name w:val="r_Note"/>
    <w:uiPriority w:val="99"/>
    <w:rsid w:val="003F1C45"/>
    <w:pPr>
      <w:tabs>
        <w:tab w:val="left" w:pos="1134"/>
      </w:tabs>
      <w:suppressAutoHyphens/>
      <w:autoSpaceDE w:val="0"/>
      <w:autoSpaceDN w:val="0"/>
      <w:adjustRightInd w:val="0"/>
      <w:spacing w:after="0" w:line="240" w:lineRule="auto"/>
      <w:ind w:left="1134" w:hanging="1134"/>
    </w:pPr>
    <w:rPr>
      <w:rFonts w:ascii="Times New Roman" w:eastAsia="Times New Roman" w:hAnsi="Times New Roman" w:cs="Times New Roman"/>
      <w:color w:val="000000"/>
      <w:sz w:val="24"/>
      <w:szCs w:val="24"/>
      <w:u w:color="000000"/>
    </w:rPr>
  </w:style>
  <w:style w:type="paragraph" w:customStyle="1" w:styleId="rTippEnde">
    <w:name w:val="r_Tipp Ende"/>
    <w:uiPriority w:val="99"/>
    <w:rsid w:val="003F1C45"/>
    <w:pPr>
      <w:widowControl w:val="0"/>
      <w:pBdr>
        <w:left w:val="single" w:sz="12" w:space="4" w:color="0000FF"/>
        <w:bottom w:val="single" w:sz="12" w:space="1"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paragraph" w:customStyle="1" w:styleId="rliste3strich">
    <w:name w:val="r_liste3strich"/>
    <w:uiPriority w:val="99"/>
    <w:rsid w:val="003F1C45"/>
    <w:pPr>
      <w:numPr>
        <w:numId w:val="19"/>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paragraph" w:customStyle="1" w:styleId="rbildtitel">
    <w:name w:val="r_bildtitel"/>
    <w:uiPriority w:val="99"/>
    <w:rsid w:val="003F1C45"/>
    <w:pPr>
      <w:pBdr>
        <w:top w:val="single" w:sz="12" w:space="1" w:color="000000"/>
        <w:left w:val="single" w:sz="12" w:space="4"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lang w:val="en-GB"/>
    </w:rPr>
  </w:style>
  <w:style w:type="paragraph" w:customStyle="1" w:styleId="rliste1man">
    <w:name w:val="r_liste1man"/>
    <w:uiPriority w:val="99"/>
    <w:rsid w:val="003F1C45"/>
    <w:pPr>
      <w:tabs>
        <w:tab w:val="left" w:pos="357"/>
      </w:tabs>
      <w:suppressAutoHyphens/>
      <w:autoSpaceDE w:val="0"/>
      <w:autoSpaceDN w:val="0"/>
      <w:adjustRightInd w:val="0"/>
      <w:spacing w:after="0" w:line="240" w:lineRule="auto"/>
      <w:ind w:left="357"/>
    </w:pPr>
    <w:rPr>
      <w:rFonts w:ascii="Times New Roman" w:eastAsia="Times New Roman" w:hAnsi="Times New Roman" w:cs="Times New Roman"/>
      <w:color w:val="000000"/>
      <w:sz w:val="24"/>
      <w:szCs w:val="24"/>
      <w:u w:color="000000"/>
      <w:lang w:val="en-GB"/>
    </w:rPr>
  </w:style>
  <w:style w:type="paragraph" w:customStyle="1" w:styleId="rbild">
    <w:name w:val="r_bild"/>
    <w:uiPriority w:val="99"/>
    <w:rsid w:val="003F1C45"/>
    <w:pPr>
      <w:pBdr>
        <w:top w:val="single" w:sz="12" w:space="1" w:color="000000"/>
        <w:left w:val="single" w:sz="12" w:space="4"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customStyle="1" w:styleId="rGesetz">
    <w:name w:val="r_Gesetz"/>
    <w:uiPriority w:val="99"/>
    <w:rsid w:val="003F1C45"/>
    <w:pP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styleId="Endnotentext">
    <w:name w:val="endnote text"/>
    <w:basedOn w:val="Standard"/>
    <w:link w:val="EndnotentextZchn"/>
    <w:uiPriority w:val="99"/>
    <w:rsid w:val="003F1C45"/>
    <w:rPr>
      <w:rFonts w:cs="Arial"/>
      <w:sz w:val="20"/>
      <w:lang w:val="fr-FR"/>
    </w:rPr>
  </w:style>
  <w:style w:type="character" w:customStyle="1" w:styleId="EndnotentextZchn">
    <w:name w:val="Endnotentext Zchn"/>
    <w:basedOn w:val="Absatz-Standardschriftart"/>
    <w:link w:val="Endnotentext"/>
    <w:uiPriority w:val="99"/>
    <w:rsid w:val="003F1C45"/>
    <w:rPr>
      <w:rFonts w:ascii="Arial" w:eastAsia="Times New Roman" w:hAnsi="Arial" w:cs="Arial"/>
      <w:kern w:val="12"/>
      <w:sz w:val="20"/>
      <w:szCs w:val="20"/>
      <w:lang w:val="fr-FR"/>
    </w:rPr>
  </w:style>
  <w:style w:type="character" w:customStyle="1" w:styleId="rzfnote">
    <w:name w:val="r_zf_note"/>
    <w:uiPriority w:val="99"/>
    <w:rsid w:val="003F1C45"/>
    <w:rPr>
      <w:color w:val="33CCCC"/>
    </w:rPr>
  </w:style>
  <w:style w:type="paragraph" w:customStyle="1" w:styleId="BodyText21">
    <w:name w:val="Body Text 2_1"/>
    <w:uiPriority w:val="99"/>
    <w:rsid w:val="003F1C45"/>
    <w:pPr>
      <w:widowControl w:val="0"/>
      <w:suppressAutoHyphens/>
      <w:autoSpaceDE w:val="0"/>
      <w:autoSpaceDN w:val="0"/>
      <w:adjustRightInd w:val="0"/>
      <w:spacing w:after="0" w:line="240" w:lineRule="auto"/>
      <w:ind w:left="1560" w:hanging="851"/>
    </w:pPr>
    <w:rPr>
      <w:rFonts w:ascii="Times New Roman" w:eastAsia="Times New Roman" w:hAnsi="Times New Roman" w:cs="Times New Roman"/>
      <w:color w:val="000000"/>
      <w:sz w:val="24"/>
      <w:szCs w:val="24"/>
      <w:u w:color="000000"/>
      <w:lang w:val="en-GB"/>
    </w:rPr>
  </w:style>
  <w:style w:type="paragraph" w:customStyle="1" w:styleId="rBeispiel">
    <w:name w:val="r_Beispiel"/>
    <w:uiPriority w:val="99"/>
    <w:rsid w:val="003F1C45"/>
    <w:pPr>
      <w:pBdr>
        <w:top w:val="single" w:sz="12" w:space="1" w:color="000000"/>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rzfcode">
    <w:name w:val="r_zf_code"/>
    <w:uiPriority w:val="99"/>
    <w:rsid w:val="003F1C45"/>
    <w:rPr>
      <w:rFonts w:ascii="Helvetica" w:eastAsia="Times New Roman" w:hAnsi="Helvetica" w:cs="Helvetica"/>
      <w:smallCaps/>
      <w:color w:val="800080"/>
    </w:rPr>
  </w:style>
  <w:style w:type="paragraph" w:customStyle="1" w:styleId="rliste2strich">
    <w:name w:val="r_liste2strich"/>
    <w:uiPriority w:val="99"/>
    <w:rsid w:val="003F1C45"/>
    <w:pPr>
      <w:numPr>
        <w:numId w:val="15"/>
      </w:num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styleId="Verzeichnis8">
    <w:name w:val="toc 8"/>
    <w:basedOn w:val="Standard"/>
    <w:next w:val="Standard"/>
    <w:uiPriority w:val="99"/>
    <w:rsid w:val="003F1C45"/>
    <w:pPr>
      <w:ind w:left="1680"/>
    </w:pPr>
  </w:style>
  <w:style w:type="paragraph" w:customStyle="1" w:styleId="rliste1num">
    <w:name w:val="r_liste1num"/>
    <w:uiPriority w:val="99"/>
    <w:rsid w:val="003F1C45"/>
    <w:pPr>
      <w:numPr>
        <w:numId w:val="13"/>
      </w:numPr>
      <w:tabs>
        <w:tab w:val="left" w:pos="360"/>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lang w:val="en-GB"/>
    </w:rPr>
  </w:style>
  <w:style w:type="paragraph" w:styleId="Verzeichnis9">
    <w:name w:val="toc 9"/>
    <w:basedOn w:val="Standard"/>
    <w:next w:val="Standard"/>
    <w:uiPriority w:val="99"/>
    <w:rsid w:val="003F1C45"/>
    <w:pPr>
      <w:ind w:left="1920"/>
    </w:pPr>
  </w:style>
  <w:style w:type="character" w:customStyle="1" w:styleId="rzfkastenb">
    <w:name w:val="r_zf_kastenüb"/>
    <w:uiPriority w:val="99"/>
    <w:rsid w:val="003F1C45"/>
    <w:rPr>
      <w:b/>
      <w:bCs/>
      <w:color w:val="0000FF"/>
    </w:rPr>
  </w:style>
  <w:style w:type="paragraph" w:customStyle="1" w:styleId="BodyText22">
    <w:name w:val="Body Text 2_2"/>
    <w:uiPriority w:val="99"/>
    <w:rsid w:val="003F1C45"/>
    <w:pPr>
      <w:suppressAutoHyphens/>
      <w:autoSpaceDE w:val="0"/>
      <w:autoSpaceDN w:val="0"/>
      <w:adjustRightInd w:val="0"/>
      <w:spacing w:after="0" w:line="240" w:lineRule="auto"/>
      <w:jc w:val="center"/>
    </w:pPr>
    <w:rPr>
      <w:rFonts w:ascii="Calisto MT" w:eastAsia="Times New Roman" w:hAnsi="Calisto MT" w:cs="Calisto MT"/>
      <w:b/>
      <w:bCs/>
      <w:color w:val="000000"/>
      <w:sz w:val="26"/>
      <w:szCs w:val="26"/>
      <w:u w:color="000000"/>
      <w:lang w:val="fr-FR"/>
    </w:rPr>
  </w:style>
  <w:style w:type="paragraph" w:customStyle="1" w:styleId="VVariante">
    <w:name w:val="V Variante"/>
    <w:uiPriority w:val="99"/>
    <w:rsid w:val="003F1C45"/>
    <w:pPr>
      <w:tabs>
        <w:tab w:val="left" w:pos="1985"/>
      </w:tabs>
      <w:suppressAutoHyphens/>
      <w:autoSpaceDE w:val="0"/>
      <w:autoSpaceDN w:val="0"/>
      <w:adjustRightInd w:val="0"/>
      <w:spacing w:after="0" w:line="240" w:lineRule="auto"/>
      <w:ind w:left="2410" w:hanging="1843"/>
    </w:pPr>
    <w:rPr>
      <w:rFonts w:ascii="Times New Roman" w:eastAsia="Times New Roman" w:hAnsi="Times New Roman" w:cs="Times New Roman"/>
      <w:color w:val="000000"/>
      <w:sz w:val="21"/>
      <w:szCs w:val="21"/>
      <w:u w:color="000000"/>
    </w:rPr>
  </w:style>
  <w:style w:type="character" w:customStyle="1" w:styleId="Listenr">
    <w:name w:val="Listenr"/>
    <w:uiPriority w:val="99"/>
    <w:rsid w:val="003F1C45"/>
    <w:rPr>
      <w:b/>
      <w:bCs/>
      <w:color w:val="000000"/>
    </w:rPr>
  </w:style>
  <w:style w:type="paragraph" w:customStyle="1" w:styleId="Liste1GradEinzug">
    <w:name w:val="Liste 1.Grad Einzug"/>
    <w:uiPriority w:val="99"/>
    <w:rsid w:val="003F1C45"/>
    <w:pPr>
      <w:numPr>
        <w:numId w:val="1"/>
      </w:numPr>
      <w:tabs>
        <w:tab w:val="left" w:pos="717"/>
      </w:tabs>
      <w:suppressAutoHyphens/>
      <w:autoSpaceDE w:val="0"/>
      <w:autoSpaceDN w:val="0"/>
      <w:adjustRightInd w:val="0"/>
      <w:spacing w:after="0" w:line="240" w:lineRule="auto"/>
      <w:ind w:left="717" w:hanging="360"/>
    </w:pPr>
    <w:rPr>
      <w:rFonts w:ascii="Times New Roman" w:eastAsia="Times New Roman" w:hAnsi="Times New Roman" w:cs="Times New Roman"/>
      <w:color w:val="000000"/>
      <w:sz w:val="24"/>
      <w:szCs w:val="24"/>
      <w:u w:color="000000"/>
    </w:rPr>
  </w:style>
  <w:style w:type="paragraph" w:customStyle="1" w:styleId="rNoteEnde">
    <w:name w:val="r_Note Ende"/>
    <w:uiPriority w:val="99"/>
    <w:rsid w:val="003F1C45"/>
    <w:pPr>
      <w:tabs>
        <w:tab w:val="left" w:pos="1134"/>
      </w:tabs>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character" w:styleId="Kommentarzeichen">
    <w:name w:val="annotation reference"/>
    <w:basedOn w:val="Absatz-Standardschriftart"/>
    <w:uiPriority w:val="99"/>
    <w:rsid w:val="003F1C45"/>
    <w:rPr>
      <w:sz w:val="16"/>
      <w:szCs w:val="16"/>
    </w:rPr>
  </w:style>
  <w:style w:type="character" w:styleId="Hyperlink">
    <w:name w:val="Hyperlink"/>
    <w:basedOn w:val="Absatz-Standardschriftart"/>
    <w:uiPriority w:val="99"/>
    <w:rsid w:val="003F1C45"/>
    <w:rPr>
      <w:color w:val="0000FF"/>
      <w:u w:val="single" w:color="0000FF"/>
    </w:rPr>
  </w:style>
  <w:style w:type="paragraph" w:styleId="Textkrper-Einzug2">
    <w:name w:val="Body Text Indent 2"/>
    <w:basedOn w:val="Standard"/>
    <w:link w:val="Textkrper-Einzug2Zchn"/>
    <w:uiPriority w:val="99"/>
    <w:rsid w:val="003F1C45"/>
    <w:pPr>
      <w:ind w:left="705" w:hanging="705"/>
    </w:pPr>
    <w:rPr>
      <w:rFonts w:ascii="Calisto MT" w:hAnsi="Calisto MT" w:cs="Calisto MT"/>
    </w:rPr>
  </w:style>
  <w:style w:type="character" w:customStyle="1" w:styleId="Textkrper-Einzug2Zchn">
    <w:name w:val="Textkörper-Einzug 2 Zchn"/>
    <w:basedOn w:val="Absatz-Standardschriftart"/>
    <w:link w:val="Textkrper-Einzug2"/>
    <w:uiPriority w:val="99"/>
    <w:rsid w:val="003F1C45"/>
    <w:rPr>
      <w:rFonts w:ascii="Calisto MT" w:eastAsia="Times New Roman" w:hAnsi="Calisto MT" w:cs="Calisto MT"/>
      <w:kern w:val="12"/>
      <w:sz w:val="24"/>
      <w:szCs w:val="20"/>
    </w:rPr>
  </w:style>
  <w:style w:type="paragraph" w:styleId="Textkrper-Einzug3">
    <w:name w:val="Body Text Indent 3"/>
    <w:basedOn w:val="Standard"/>
    <w:link w:val="Textkrper-Einzug3Zchn"/>
    <w:uiPriority w:val="99"/>
    <w:rsid w:val="003F1C45"/>
    <w:pPr>
      <w:spacing w:after="120"/>
      <w:ind w:left="283"/>
    </w:pPr>
    <w:rPr>
      <w:sz w:val="16"/>
      <w:szCs w:val="16"/>
    </w:rPr>
  </w:style>
  <w:style w:type="character" w:customStyle="1" w:styleId="Textkrper-Einzug3Zchn">
    <w:name w:val="Textkörper-Einzug 3 Zchn"/>
    <w:basedOn w:val="Absatz-Standardschriftart"/>
    <w:link w:val="Textkrper-Einzug3"/>
    <w:uiPriority w:val="99"/>
    <w:rsid w:val="003F1C45"/>
    <w:rPr>
      <w:rFonts w:ascii="Arial" w:eastAsia="Times New Roman" w:hAnsi="Arial" w:cs="Times New Roman"/>
      <w:kern w:val="12"/>
      <w:sz w:val="16"/>
      <w:szCs w:val="16"/>
    </w:rPr>
  </w:style>
  <w:style w:type="paragraph" w:customStyle="1" w:styleId="KVertragsklausel">
    <w:name w:val="K Vertragsklausel"/>
    <w:uiPriority w:val="99"/>
    <w:rsid w:val="003F1C45"/>
    <w:pPr>
      <w:pBdr>
        <w:top w:val="single" w:sz="12" w:space="10" w:color="C0C0C0"/>
        <w:bottom w:val="single" w:sz="12" w:space="10" w:color="C0C0C0"/>
      </w:pBd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1"/>
      <w:szCs w:val="21"/>
      <w:u w:color="000000"/>
    </w:rPr>
  </w:style>
  <w:style w:type="paragraph" w:styleId="Textkrper-Zeileneinzug">
    <w:name w:val="Body Text Indent"/>
    <w:basedOn w:val="Standard"/>
    <w:link w:val="Textkrper-ZeileneinzugZchn"/>
    <w:uiPriority w:val="99"/>
    <w:rsid w:val="003F1C45"/>
    <w:pPr>
      <w:ind w:left="705"/>
    </w:pPr>
  </w:style>
  <w:style w:type="character" w:customStyle="1" w:styleId="Textkrper-ZeileneinzugZchn">
    <w:name w:val="Textkörper-Zeileneinzug Zchn"/>
    <w:basedOn w:val="Absatz-Standardschriftart"/>
    <w:link w:val="Textkrper-Zeileneinzug"/>
    <w:uiPriority w:val="99"/>
    <w:rsid w:val="003F1C45"/>
    <w:rPr>
      <w:rFonts w:ascii="Arial" w:eastAsia="Times New Roman" w:hAnsi="Arial" w:cs="Times New Roman"/>
      <w:kern w:val="12"/>
      <w:sz w:val="24"/>
      <w:szCs w:val="20"/>
    </w:rPr>
  </w:style>
  <w:style w:type="character" w:styleId="Fett">
    <w:name w:val="Strong"/>
    <w:basedOn w:val="Absatz-Standardschriftart"/>
    <w:uiPriority w:val="99"/>
    <w:qFormat/>
    <w:rsid w:val="003F1C45"/>
    <w:rPr>
      <w:b/>
      <w:bCs/>
    </w:rPr>
  </w:style>
  <w:style w:type="paragraph" w:styleId="Kommentartext">
    <w:name w:val="annotation text"/>
    <w:basedOn w:val="Standard"/>
    <w:link w:val="KommentartextZchn"/>
    <w:uiPriority w:val="99"/>
    <w:rsid w:val="003F1C45"/>
    <w:rPr>
      <w:sz w:val="20"/>
    </w:rPr>
  </w:style>
  <w:style w:type="character" w:customStyle="1" w:styleId="KommentartextZchn">
    <w:name w:val="Kommentartext Zchn"/>
    <w:basedOn w:val="Absatz-Standardschriftart"/>
    <w:link w:val="Kommentartext"/>
    <w:uiPriority w:val="99"/>
    <w:rsid w:val="003F1C45"/>
    <w:rPr>
      <w:rFonts w:ascii="Arial" w:eastAsia="Times New Roman" w:hAnsi="Arial" w:cs="Times New Roman"/>
      <w:kern w:val="12"/>
      <w:sz w:val="20"/>
      <w:szCs w:val="20"/>
    </w:rPr>
  </w:style>
  <w:style w:type="paragraph" w:styleId="Kommentarthema">
    <w:name w:val="annotation subject"/>
    <w:basedOn w:val="Kommentartext"/>
    <w:next w:val="Kommentartext"/>
    <w:link w:val="KommentarthemaZchn"/>
    <w:uiPriority w:val="99"/>
    <w:rsid w:val="003F1C45"/>
    <w:rPr>
      <w:b/>
      <w:bCs/>
    </w:rPr>
  </w:style>
  <w:style w:type="character" w:customStyle="1" w:styleId="KommentarthemaZchn">
    <w:name w:val="Kommentarthema Zchn"/>
    <w:basedOn w:val="KommentartextZchn"/>
    <w:link w:val="Kommentarthema"/>
    <w:uiPriority w:val="99"/>
    <w:rsid w:val="003F1C45"/>
    <w:rPr>
      <w:rFonts w:ascii="Arial" w:eastAsia="Times New Roman" w:hAnsi="Arial" w:cs="Times New Roman"/>
      <w:b/>
      <w:bCs/>
      <w:kern w:val="12"/>
      <w:sz w:val="20"/>
      <w:szCs w:val="20"/>
    </w:rPr>
  </w:style>
  <w:style w:type="paragraph" w:customStyle="1" w:styleId="rliste3abc">
    <w:name w:val="r_liste3abc"/>
    <w:uiPriority w:val="99"/>
    <w:rsid w:val="003F1C45"/>
    <w:pPr>
      <w:numPr>
        <w:numId w:val="16"/>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character" w:customStyle="1" w:styleId="Listenrfett">
    <w:name w:val="Listenr_fett"/>
    <w:uiPriority w:val="99"/>
    <w:rsid w:val="003F1C45"/>
    <w:rPr>
      <w:b/>
      <w:bCs/>
      <w:color w:val="000000"/>
    </w:rPr>
  </w:style>
  <w:style w:type="character" w:customStyle="1" w:styleId="berschrift1Zchn">
    <w:name w:val="Überschrift 1 Zchn"/>
    <w:basedOn w:val="Absatz-Standardschriftart"/>
    <w:link w:val="berschrift1"/>
    <w:uiPriority w:val="99"/>
    <w:rsid w:val="003F1C45"/>
    <w:rPr>
      <w:rFonts w:ascii="Verdana" w:eastAsia="Times New Roman" w:hAnsi="Verdana" w:cs="Verdana"/>
      <w:b/>
      <w:bCs/>
      <w:kern w:val="12"/>
      <w:sz w:val="32"/>
      <w:szCs w:val="32"/>
    </w:rPr>
  </w:style>
  <w:style w:type="character" w:customStyle="1" w:styleId="berschrift2Zchn">
    <w:name w:val="Überschrift 2 Zchn"/>
    <w:basedOn w:val="Absatz-Standardschriftart"/>
    <w:link w:val="berschrift2"/>
    <w:uiPriority w:val="99"/>
    <w:rsid w:val="003F1C45"/>
    <w:rPr>
      <w:rFonts w:ascii="Verdana" w:eastAsia="Times New Roman" w:hAnsi="Verdana" w:cs="Verdana"/>
      <w:b/>
      <w:bCs/>
      <w:i/>
      <w:iCs/>
      <w:kern w:val="12"/>
      <w:sz w:val="28"/>
      <w:szCs w:val="28"/>
    </w:rPr>
  </w:style>
  <w:style w:type="character" w:customStyle="1" w:styleId="berschrift3Zchn">
    <w:name w:val="Überschrift 3 Zchn"/>
    <w:basedOn w:val="Absatz-Standardschriftart"/>
    <w:link w:val="berschrift3"/>
    <w:uiPriority w:val="99"/>
    <w:rsid w:val="003F1C45"/>
    <w:rPr>
      <w:rFonts w:ascii="Arial" w:eastAsia="Times New Roman" w:hAnsi="Arial" w:cs="Arial"/>
      <w:b/>
      <w:bCs/>
      <w:kern w:val="12"/>
      <w:sz w:val="26"/>
      <w:szCs w:val="26"/>
    </w:rPr>
  </w:style>
  <w:style w:type="character" w:customStyle="1" w:styleId="berschrift4Zchn">
    <w:name w:val="Überschrift 4 Zchn"/>
    <w:basedOn w:val="Absatz-Standardschriftart"/>
    <w:link w:val="berschrift4"/>
    <w:uiPriority w:val="99"/>
    <w:rsid w:val="003F1C45"/>
    <w:rPr>
      <w:rFonts w:ascii="Arial" w:eastAsia="Times New Roman" w:hAnsi="Arial" w:cs="Times New Roman"/>
      <w:b/>
      <w:bCs/>
      <w:kern w:val="12"/>
      <w:sz w:val="28"/>
      <w:szCs w:val="28"/>
    </w:rPr>
  </w:style>
  <w:style w:type="character" w:customStyle="1" w:styleId="berschrift5Zchn">
    <w:name w:val="Überschrift 5 Zchn"/>
    <w:basedOn w:val="Absatz-Standardschriftart"/>
    <w:link w:val="berschrift5"/>
    <w:uiPriority w:val="99"/>
    <w:rsid w:val="003F1C45"/>
    <w:rPr>
      <w:rFonts w:ascii="Arial" w:eastAsia="Times New Roman" w:hAnsi="Arial" w:cs="Times New Roman"/>
      <w:b/>
      <w:bCs/>
      <w:i/>
      <w:iCs/>
      <w:kern w:val="12"/>
      <w:sz w:val="26"/>
      <w:szCs w:val="26"/>
    </w:rPr>
  </w:style>
  <w:style w:type="character" w:customStyle="1" w:styleId="berschrift6Zchn">
    <w:name w:val="Überschrift 6 Zchn"/>
    <w:basedOn w:val="Absatz-Standardschriftart"/>
    <w:link w:val="berschrift6"/>
    <w:uiPriority w:val="99"/>
    <w:rsid w:val="003F1C45"/>
    <w:rPr>
      <w:rFonts w:ascii="Arial" w:eastAsia="Times New Roman" w:hAnsi="Arial" w:cs="Times New Roman"/>
      <w:b/>
      <w:bCs/>
      <w:kern w:val="12"/>
      <w:sz w:val="24"/>
      <w:szCs w:val="20"/>
    </w:rPr>
  </w:style>
  <w:style w:type="character" w:customStyle="1" w:styleId="berschrift7Zchn">
    <w:name w:val="Überschrift 7 Zchn"/>
    <w:basedOn w:val="Absatz-Standardschriftart"/>
    <w:link w:val="berschrift7"/>
    <w:uiPriority w:val="99"/>
    <w:rsid w:val="003F1C45"/>
    <w:rPr>
      <w:rFonts w:ascii="Arial" w:eastAsia="Times New Roman" w:hAnsi="Arial" w:cs="Times New Roman"/>
      <w:i/>
      <w:iCs/>
      <w:kern w:val="12"/>
      <w:sz w:val="24"/>
      <w:szCs w:val="20"/>
    </w:rPr>
  </w:style>
  <w:style w:type="character" w:customStyle="1" w:styleId="berschrift8Zchn">
    <w:name w:val="Überschrift 8 Zchn"/>
    <w:basedOn w:val="Absatz-Standardschriftart"/>
    <w:link w:val="berschrift8"/>
    <w:uiPriority w:val="99"/>
    <w:rsid w:val="003F1C45"/>
    <w:rPr>
      <w:rFonts w:ascii="Arial" w:eastAsia="Times New Roman" w:hAnsi="Arial" w:cs="Times New Roman"/>
      <w:i/>
      <w:iCs/>
      <w:kern w:val="12"/>
      <w:sz w:val="24"/>
      <w:szCs w:val="20"/>
    </w:rPr>
  </w:style>
  <w:style w:type="character" w:customStyle="1" w:styleId="berschrift9Zchn">
    <w:name w:val="Überschrift 9 Zchn"/>
    <w:basedOn w:val="Absatz-Standardschriftart"/>
    <w:link w:val="berschrift9"/>
    <w:uiPriority w:val="99"/>
    <w:rsid w:val="003F1C45"/>
    <w:rPr>
      <w:rFonts w:ascii="Arial" w:eastAsia="Times New Roman" w:hAnsi="Arial" w:cs="Arial"/>
      <w:kern w:val="12"/>
      <w:sz w:val="24"/>
      <w:szCs w:val="20"/>
    </w:rPr>
  </w:style>
  <w:style w:type="paragraph" w:customStyle="1" w:styleId="rKapitel">
    <w:name w:val="r_Kapitel"/>
    <w:uiPriority w:val="99"/>
    <w:rsid w:val="003F1C45"/>
    <w:pPr>
      <w:suppressAutoHyphens/>
      <w:autoSpaceDE w:val="0"/>
      <w:autoSpaceDN w:val="0"/>
      <w:adjustRightInd w:val="0"/>
      <w:spacing w:before="480" w:after="360" w:line="240" w:lineRule="auto"/>
      <w:ind w:left="720"/>
      <w:jc w:val="center"/>
    </w:pPr>
    <w:rPr>
      <w:rFonts w:ascii="Times New Roman" w:eastAsia="Times New Roman" w:hAnsi="Times New Roman" w:cs="Times New Roman"/>
      <w:color w:val="000000"/>
      <w:sz w:val="36"/>
      <w:szCs w:val="36"/>
      <w:u w:color="000000"/>
    </w:rPr>
  </w:style>
  <w:style w:type="character" w:customStyle="1" w:styleId="rzfFormulierungsvorschlag">
    <w:name w:val="r_zf_Formulierungsvorschlag"/>
    <w:uiPriority w:val="99"/>
    <w:rsid w:val="003F1C45"/>
    <w:rPr>
      <w:color w:val="0000FF"/>
      <w:sz w:val="22"/>
      <w:szCs w:val="22"/>
    </w:rPr>
  </w:style>
  <w:style w:type="paragraph" w:customStyle="1" w:styleId="rliste3kasten">
    <w:name w:val="r_liste3kasten"/>
    <w:uiPriority w:val="99"/>
    <w:rsid w:val="003F1C45"/>
    <w:pPr>
      <w:numPr>
        <w:numId w:val="4"/>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character" w:customStyle="1" w:styleId="VerweisRandziffer">
    <w:name w:val="Verweis Randziffer"/>
    <w:uiPriority w:val="99"/>
    <w:rsid w:val="003F1C45"/>
    <w:rPr>
      <w:color w:val="FF0000"/>
    </w:rPr>
  </w:style>
  <w:style w:type="paragraph" w:customStyle="1" w:styleId="rAchtungEnde">
    <w:name w:val="r_Achtung Ende"/>
    <w:uiPriority w:val="99"/>
    <w:rsid w:val="003F1C45"/>
    <w:pPr>
      <w:pBdr>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rzfseite">
    <w:name w:val="r_zf_seite"/>
    <w:uiPriority w:val="99"/>
    <w:rsid w:val="003F1C45"/>
    <w:rPr>
      <w:color w:val="FF0000"/>
      <w:lang w:val="en-GB"/>
    </w:rPr>
  </w:style>
  <w:style w:type="paragraph" w:customStyle="1" w:styleId="rberschrift2">
    <w:name w:val="r_Überschrift 2"/>
    <w:next w:val="Standard"/>
    <w:uiPriority w:val="99"/>
    <w:rsid w:val="003F1C45"/>
    <w:pPr>
      <w:keepNext/>
      <w:tabs>
        <w:tab w:val="left" w:pos="357"/>
      </w:tabs>
      <w:suppressAutoHyphens/>
      <w:autoSpaceDE w:val="0"/>
      <w:autoSpaceDN w:val="0"/>
      <w:adjustRightInd w:val="0"/>
      <w:spacing w:before="480" w:after="300" w:line="240" w:lineRule="auto"/>
      <w:outlineLvl w:val="1"/>
    </w:pPr>
    <w:rPr>
      <w:rFonts w:ascii="Arial" w:eastAsia="Times New Roman" w:hAnsi="Arial" w:cs="Arial"/>
      <w:i/>
      <w:iCs/>
      <w:color w:val="000000"/>
      <w:sz w:val="24"/>
      <w:szCs w:val="24"/>
      <w:u w:color="000000"/>
    </w:rPr>
  </w:style>
  <w:style w:type="character" w:customStyle="1" w:styleId="rdoppelunterstrich">
    <w:name w:val="r_doppelunterstrich"/>
    <w:uiPriority w:val="99"/>
    <w:rsid w:val="003F1C45"/>
    <w:rPr>
      <w:color w:val="000000"/>
      <w:u w:val="double" w:color="000000"/>
    </w:rPr>
  </w:style>
  <w:style w:type="paragraph" w:customStyle="1" w:styleId="Vberschrift1">
    <w:name w:val="V Überschrift 1"/>
    <w:next w:val="Standard"/>
    <w:uiPriority w:val="99"/>
    <w:rsid w:val="003F1C45"/>
    <w:pPr>
      <w:suppressAutoHyphens/>
      <w:autoSpaceDE w:val="0"/>
      <w:autoSpaceDN w:val="0"/>
      <w:adjustRightInd w:val="0"/>
      <w:spacing w:after="0" w:line="240" w:lineRule="auto"/>
    </w:pPr>
    <w:rPr>
      <w:rFonts w:ascii="Times New Roman" w:eastAsia="Times New Roman" w:hAnsi="Times New Roman" w:cs="Times New Roman"/>
      <w:b/>
      <w:bCs/>
      <w:color w:val="000000"/>
      <w:sz w:val="24"/>
      <w:szCs w:val="24"/>
      <w:u w:color="000000"/>
    </w:rPr>
  </w:style>
  <w:style w:type="paragraph" w:customStyle="1" w:styleId="rberschrift1">
    <w:name w:val="r_Überschrift 1"/>
    <w:next w:val="Standard"/>
    <w:uiPriority w:val="99"/>
    <w:rsid w:val="003F1C45"/>
    <w:pPr>
      <w:keepNext/>
      <w:numPr>
        <w:numId w:val="18"/>
      </w:numPr>
      <w:tabs>
        <w:tab w:val="left" w:pos="357"/>
      </w:tabs>
      <w:suppressAutoHyphens/>
      <w:autoSpaceDE w:val="0"/>
      <w:autoSpaceDN w:val="0"/>
      <w:adjustRightInd w:val="0"/>
      <w:spacing w:before="480" w:after="300" w:line="240" w:lineRule="auto"/>
      <w:outlineLvl w:val="0"/>
    </w:pPr>
    <w:rPr>
      <w:rFonts w:ascii="Arial" w:eastAsia="Times New Roman" w:hAnsi="Arial" w:cs="Arial"/>
      <w:b/>
      <w:bCs/>
      <w:color w:val="000000"/>
      <w:sz w:val="24"/>
      <w:szCs w:val="24"/>
      <w:u w:color="000000"/>
      <w:lang w:val="en-GB"/>
    </w:rPr>
  </w:style>
  <w:style w:type="paragraph" w:customStyle="1" w:styleId="Vberschrift2">
    <w:name w:val="V Überschrift 2"/>
    <w:next w:val="Standard"/>
    <w:uiPriority w:val="99"/>
    <w:rsid w:val="003F1C45"/>
    <w:pPr>
      <w:suppressAutoHyphens/>
      <w:autoSpaceDE w:val="0"/>
      <w:autoSpaceDN w:val="0"/>
      <w:adjustRightInd w:val="0"/>
      <w:spacing w:before="120" w:after="200" w:line="240" w:lineRule="auto"/>
      <w:ind w:left="1134" w:hanging="567"/>
    </w:pPr>
    <w:rPr>
      <w:rFonts w:ascii="Arial" w:eastAsia="Times New Roman" w:hAnsi="Arial" w:cs="Arial"/>
      <w:b/>
      <w:bCs/>
      <w:color w:val="000000"/>
      <w:sz w:val="24"/>
      <w:szCs w:val="24"/>
      <w:u w:color="000000"/>
    </w:rPr>
  </w:style>
  <w:style w:type="paragraph" w:customStyle="1" w:styleId="rliste1strich">
    <w:name w:val="r_liste1strich"/>
    <w:uiPriority w:val="99"/>
    <w:rsid w:val="003F1C45"/>
    <w:pPr>
      <w:numPr>
        <w:numId w:val="6"/>
      </w:numPr>
      <w:tabs>
        <w:tab w:val="left" w:pos="360"/>
      </w:tabs>
      <w:suppressAutoHyphens/>
      <w:autoSpaceDE w:val="0"/>
      <w:autoSpaceDN w:val="0"/>
      <w:adjustRightInd w:val="0"/>
      <w:spacing w:before="60" w:after="60" w:line="240" w:lineRule="auto"/>
      <w:ind w:left="360" w:hanging="360"/>
    </w:pPr>
    <w:rPr>
      <w:rFonts w:ascii="Times New Roman" w:eastAsia="Times New Roman" w:hAnsi="Times New Roman" w:cs="Times New Roman"/>
      <w:color w:val="000000"/>
      <w:sz w:val="24"/>
      <w:szCs w:val="24"/>
      <w:u w:color="000000"/>
    </w:rPr>
  </w:style>
  <w:style w:type="paragraph" w:customStyle="1" w:styleId="rPraeambel">
    <w:name w:val="r_Praeambel"/>
    <w:next w:val="Standard"/>
    <w:uiPriority w:val="99"/>
    <w:rsid w:val="003F1C45"/>
    <w:pPr>
      <w:keepNext/>
      <w:numPr>
        <w:numId w:val="11"/>
      </w:numPr>
      <w:suppressAutoHyphens/>
      <w:autoSpaceDE w:val="0"/>
      <w:autoSpaceDN w:val="0"/>
      <w:adjustRightInd w:val="0"/>
      <w:spacing w:before="240" w:after="60" w:line="240" w:lineRule="auto"/>
      <w:outlineLvl w:val="0"/>
    </w:pPr>
    <w:rPr>
      <w:rFonts w:ascii="Arial" w:eastAsia="Times New Roman" w:hAnsi="Arial" w:cs="Arial"/>
      <w:b/>
      <w:bCs/>
      <w:color w:val="000000"/>
      <w:sz w:val="32"/>
      <w:szCs w:val="32"/>
      <w:u w:color="000000"/>
      <w:lang w:val="en-GB"/>
    </w:rPr>
  </w:style>
  <w:style w:type="paragraph" w:customStyle="1" w:styleId="Vberschrift3">
    <w:name w:val="V Überschrift 3"/>
    <w:next w:val="Standard"/>
    <w:uiPriority w:val="99"/>
    <w:rsid w:val="003F1C45"/>
    <w:pPr>
      <w:suppressAutoHyphens/>
      <w:autoSpaceDE w:val="0"/>
      <w:autoSpaceDN w:val="0"/>
      <w:adjustRightInd w:val="0"/>
      <w:spacing w:before="120" w:after="200" w:line="240" w:lineRule="auto"/>
      <w:ind w:left="1134" w:hanging="567"/>
    </w:pPr>
    <w:rPr>
      <w:rFonts w:ascii="Times New Roman" w:eastAsia="Times New Roman" w:hAnsi="Times New Roman" w:cs="Times New Roman"/>
      <w:i/>
      <w:iCs/>
      <w:color w:val="000000"/>
      <w:sz w:val="21"/>
      <w:szCs w:val="21"/>
      <w:u w:color="000000"/>
    </w:rPr>
  </w:style>
  <w:style w:type="paragraph" w:customStyle="1" w:styleId="rVerzeichnis1">
    <w:name w:val="r_Verzeichnis 1"/>
    <w:uiPriority w:val="99"/>
    <w:rsid w:val="003F1C45"/>
    <w:pPr>
      <w:keepNext/>
      <w:tabs>
        <w:tab w:val="right" w:leader="dot" w:pos="9062"/>
      </w:tabs>
      <w:suppressAutoHyphens/>
      <w:autoSpaceDE w:val="0"/>
      <w:autoSpaceDN w:val="0"/>
      <w:adjustRightInd w:val="0"/>
      <w:spacing w:before="240" w:after="60" w:line="240" w:lineRule="auto"/>
      <w:outlineLvl w:val="0"/>
    </w:pPr>
    <w:rPr>
      <w:rFonts w:ascii="Arial" w:eastAsia="Times New Roman" w:hAnsi="Arial" w:cs="Arial"/>
      <w:b/>
      <w:bCs/>
      <w:i/>
      <w:iCs/>
      <w:color w:val="000000"/>
      <w:sz w:val="28"/>
      <w:szCs w:val="28"/>
      <w:u w:color="000000"/>
    </w:rPr>
  </w:style>
  <w:style w:type="paragraph" w:customStyle="1" w:styleId="rVerzeichnis2">
    <w:name w:val="r_Verzeichnis 2"/>
    <w:uiPriority w:val="99"/>
    <w:rsid w:val="003F1C45"/>
    <w:pPr>
      <w:keepNext/>
      <w:numPr>
        <w:ilvl w:val="1"/>
        <w:numId w:val="12"/>
      </w:numPr>
      <w:tabs>
        <w:tab w:val="right" w:leader="dot" w:pos="9062"/>
      </w:tabs>
      <w:suppressAutoHyphens/>
      <w:autoSpaceDE w:val="0"/>
      <w:autoSpaceDN w:val="0"/>
      <w:adjustRightInd w:val="0"/>
      <w:spacing w:before="240" w:after="60" w:line="240" w:lineRule="auto"/>
      <w:outlineLvl w:val="1"/>
    </w:pPr>
    <w:rPr>
      <w:rFonts w:ascii="Arial" w:eastAsia="Times New Roman" w:hAnsi="Arial" w:cs="Arial"/>
      <w:b/>
      <w:bCs/>
      <w:color w:val="000000"/>
      <w:sz w:val="26"/>
      <w:szCs w:val="26"/>
      <w:u w:color="000000"/>
      <w:lang w:val="en-GB"/>
    </w:rPr>
  </w:style>
  <w:style w:type="paragraph" w:customStyle="1" w:styleId="rVerzeichnis3">
    <w:name w:val="r_Verzeichnis 3"/>
    <w:uiPriority w:val="99"/>
    <w:rsid w:val="003F1C45"/>
    <w:pPr>
      <w:suppressAutoHyphens/>
      <w:autoSpaceDE w:val="0"/>
      <w:autoSpaceDN w:val="0"/>
      <w:adjustRightInd w:val="0"/>
      <w:spacing w:after="0" w:line="240" w:lineRule="auto"/>
      <w:ind w:left="482"/>
      <w:outlineLvl w:val="2"/>
    </w:pPr>
    <w:rPr>
      <w:rFonts w:ascii="Times New Roman" w:eastAsia="Times New Roman" w:hAnsi="Times New Roman" w:cs="Times New Roman"/>
      <w:color w:val="000000"/>
      <w:sz w:val="24"/>
      <w:szCs w:val="24"/>
      <w:u w:color="000000"/>
    </w:rPr>
  </w:style>
  <w:style w:type="paragraph" w:customStyle="1" w:styleId="rVerzeichnis4">
    <w:name w:val="r_Verzeichnis 4"/>
    <w:uiPriority w:val="99"/>
    <w:rsid w:val="003F1C45"/>
    <w:pPr>
      <w:suppressAutoHyphens/>
      <w:autoSpaceDE w:val="0"/>
      <w:autoSpaceDN w:val="0"/>
      <w:adjustRightInd w:val="0"/>
      <w:spacing w:after="0" w:line="240" w:lineRule="auto"/>
      <w:ind w:left="720"/>
      <w:outlineLvl w:val="3"/>
    </w:pPr>
    <w:rPr>
      <w:rFonts w:ascii="Times New Roman" w:eastAsia="Times New Roman" w:hAnsi="Times New Roman" w:cs="Times New Roman"/>
      <w:color w:val="000000"/>
      <w:sz w:val="24"/>
      <w:szCs w:val="24"/>
      <w:u w:color="000000"/>
    </w:rPr>
  </w:style>
  <w:style w:type="paragraph" w:customStyle="1" w:styleId="rliste3num">
    <w:name w:val="r_liste3num"/>
    <w:uiPriority w:val="99"/>
    <w:rsid w:val="003F1C45"/>
    <w:p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paragraph" w:customStyle="1" w:styleId="rberschrift5">
    <w:name w:val="r_Überschrift 5"/>
    <w:next w:val="Standard"/>
    <w:uiPriority w:val="99"/>
    <w:rsid w:val="003F1C45"/>
    <w:pPr>
      <w:suppressAutoHyphens/>
      <w:autoSpaceDE w:val="0"/>
      <w:autoSpaceDN w:val="0"/>
      <w:adjustRightInd w:val="0"/>
      <w:spacing w:before="240" w:after="60" w:line="240" w:lineRule="auto"/>
      <w:outlineLvl w:val="4"/>
    </w:pPr>
    <w:rPr>
      <w:rFonts w:ascii="Times New Roman" w:eastAsia="Times New Roman" w:hAnsi="Times New Roman" w:cs="Times New Roman"/>
      <w:b/>
      <w:bCs/>
      <w:i/>
      <w:iCs/>
      <w:color w:val="000000"/>
      <w:sz w:val="26"/>
      <w:szCs w:val="26"/>
      <w:u w:color="000000"/>
    </w:rPr>
  </w:style>
  <w:style w:type="paragraph" w:customStyle="1" w:styleId="rberschrift4">
    <w:name w:val="r_Überschrift 4"/>
    <w:next w:val="Standard"/>
    <w:uiPriority w:val="99"/>
    <w:rsid w:val="003F1C45"/>
    <w:pPr>
      <w:keepNext/>
      <w:widowControl w:val="0"/>
      <w:suppressAutoHyphens/>
      <w:autoSpaceDE w:val="0"/>
      <w:autoSpaceDN w:val="0"/>
      <w:adjustRightInd w:val="0"/>
      <w:spacing w:after="0" w:line="240" w:lineRule="auto"/>
      <w:outlineLvl w:val="3"/>
    </w:pPr>
    <w:rPr>
      <w:rFonts w:ascii="Arial" w:eastAsia="Times New Roman" w:hAnsi="Arial" w:cs="Arial"/>
      <w:b/>
      <w:bCs/>
      <w:color w:val="000000"/>
      <w:sz w:val="20"/>
      <w:szCs w:val="20"/>
      <w:u w:color="000000"/>
    </w:rPr>
  </w:style>
  <w:style w:type="paragraph" w:customStyle="1" w:styleId="rberschrift3">
    <w:name w:val="r_Überschrift 3"/>
    <w:next w:val="Standard"/>
    <w:uiPriority w:val="99"/>
    <w:rsid w:val="003F1C45"/>
    <w:pPr>
      <w:keepNext/>
      <w:tabs>
        <w:tab w:val="left" w:pos="357"/>
      </w:tabs>
      <w:suppressAutoHyphens/>
      <w:autoSpaceDE w:val="0"/>
      <w:autoSpaceDN w:val="0"/>
      <w:adjustRightInd w:val="0"/>
      <w:spacing w:before="480" w:after="300" w:line="240" w:lineRule="auto"/>
      <w:outlineLvl w:val="2"/>
    </w:pPr>
    <w:rPr>
      <w:rFonts w:ascii="Arial" w:eastAsia="Times New Roman" w:hAnsi="Arial" w:cs="Arial"/>
      <w:b/>
      <w:bCs/>
      <w:color w:val="000000"/>
      <w:sz w:val="24"/>
      <w:szCs w:val="24"/>
      <w:u w:color="000000"/>
    </w:rPr>
  </w:style>
  <w:style w:type="paragraph" w:customStyle="1" w:styleId="BodyText31">
    <w:name w:val="Body Text 3_1"/>
    <w:uiPriority w:val="99"/>
    <w:rsid w:val="003F1C45"/>
    <w:pPr>
      <w:suppressAutoHyphens/>
      <w:autoSpaceDE w:val="0"/>
      <w:autoSpaceDN w:val="0"/>
      <w:adjustRightInd w:val="0"/>
      <w:spacing w:after="0" w:line="240" w:lineRule="auto"/>
      <w:jc w:val="both"/>
    </w:pPr>
    <w:rPr>
      <w:rFonts w:ascii="Calisto MT" w:eastAsia="Times New Roman" w:hAnsi="Calisto MT" w:cs="Calisto MT"/>
      <w:color w:val="000000"/>
      <w:sz w:val="24"/>
      <w:szCs w:val="24"/>
      <w:u w:color="000000"/>
    </w:rPr>
  </w:style>
  <w:style w:type="paragraph" w:styleId="Kopfzeile">
    <w:name w:val="header"/>
    <w:basedOn w:val="Standard"/>
    <w:link w:val="KopfzeileZchn"/>
    <w:uiPriority w:val="99"/>
    <w:rsid w:val="003F1C45"/>
    <w:pPr>
      <w:tabs>
        <w:tab w:val="center" w:pos="4536"/>
        <w:tab w:val="right" w:pos="9072"/>
      </w:tabs>
    </w:pPr>
  </w:style>
  <w:style w:type="character" w:customStyle="1" w:styleId="KopfzeileZchn">
    <w:name w:val="Kopfzeile Zchn"/>
    <w:basedOn w:val="Absatz-Standardschriftart"/>
    <w:link w:val="Kopfzeile"/>
    <w:uiPriority w:val="99"/>
    <w:rsid w:val="003F1C45"/>
    <w:rPr>
      <w:rFonts w:ascii="Arial" w:eastAsia="Times New Roman" w:hAnsi="Arial" w:cs="Times New Roman"/>
      <w:kern w:val="12"/>
      <w:sz w:val="24"/>
      <w:szCs w:val="20"/>
    </w:rPr>
  </w:style>
  <w:style w:type="character" w:customStyle="1" w:styleId="Listenrkursiv">
    <w:name w:val="Listenr_kursiv"/>
    <w:uiPriority w:val="99"/>
    <w:rsid w:val="003F1C45"/>
    <w:rPr>
      <w:b/>
      <w:bCs/>
      <w:i/>
      <w:iCs/>
      <w:color w:val="000000"/>
    </w:rPr>
  </w:style>
  <w:style w:type="paragraph" w:customStyle="1" w:styleId="rEinzug1">
    <w:name w:val="r_Einzug 1"/>
    <w:uiPriority w:val="99"/>
    <w:rsid w:val="003F1C45"/>
    <w:pPr>
      <w:widowControl w:val="0"/>
      <w:suppressAutoHyphens/>
      <w:autoSpaceDE w:val="0"/>
      <w:autoSpaceDN w:val="0"/>
      <w:adjustRightInd w:val="0"/>
      <w:spacing w:after="60" w:line="240" w:lineRule="auto"/>
      <w:ind w:left="357"/>
    </w:pPr>
    <w:rPr>
      <w:rFonts w:ascii="Times New Roman" w:eastAsia="Times New Roman" w:hAnsi="Times New Roman" w:cs="Times New Roman"/>
      <w:color w:val="000000"/>
      <w:sz w:val="24"/>
      <w:szCs w:val="24"/>
      <w:u w:color="000000"/>
    </w:rPr>
  </w:style>
  <w:style w:type="paragraph" w:customStyle="1" w:styleId="rEinzug2">
    <w:name w:val="r_Einzug 2"/>
    <w:uiPriority w:val="99"/>
    <w:rsid w:val="003F1C45"/>
    <w:pPr>
      <w:widowControl w:val="0"/>
      <w:numPr>
        <w:numId w:val="2"/>
      </w:numPr>
      <w:suppressAutoHyphens/>
      <w:autoSpaceDE w:val="0"/>
      <w:autoSpaceDN w:val="0"/>
      <w:adjustRightInd w:val="0"/>
      <w:spacing w:after="60" w:line="240" w:lineRule="auto"/>
      <w:ind w:left="851"/>
    </w:pPr>
    <w:rPr>
      <w:rFonts w:ascii="Times New Roman" w:eastAsia="Times New Roman" w:hAnsi="Times New Roman" w:cs="Times New Roman"/>
      <w:color w:val="000000"/>
      <w:sz w:val="24"/>
      <w:szCs w:val="24"/>
      <w:u w:color="000000"/>
    </w:rPr>
  </w:style>
  <w:style w:type="paragraph" w:styleId="Fuzeile">
    <w:name w:val="footer"/>
    <w:basedOn w:val="Standard"/>
    <w:link w:val="FuzeileZchn"/>
    <w:uiPriority w:val="99"/>
    <w:rsid w:val="003F1C45"/>
    <w:pPr>
      <w:tabs>
        <w:tab w:val="center" w:pos="4536"/>
        <w:tab w:val="right" w:pos="9072"/>
      </w:tabs>
    </w:pPr>
  </w:style>
  <w:style w:type="character" w:customStyle="1" w:styleId="FuzeileZchn">
    <w:name w:val="Fußzeile Zchn"/>
    <w:basedOn w:val="Absatz-Standardschriftart"/>
    <w:link w:val="Fuzeile"/>
    <w:uiPriority w:val="99"/>
    <w:rsid w:val="003F1C45"/>
    <w:rPr>
      <w:rFonts w:ascii="Arial" w:eastAsia="Times New Roman" w:hAnsi="Arial" w:cs="Times New Roman"/>
      <w:kern w:val="12"/>
      <w:sz w:val="24"/>
      <w:szCs w:val="20"/>
    </w:rPr>
  </w:style>
  <w:style w:type="paragraph" w:styleId="Textkrper3">
    <w:name w:val="Body Text 3"/>
    <w:basedOn w:val="Standard"/>
    <w:link w:val="Textkrper3Zchn"/>
    <w:uiPriority w:val="99"/>
    <w:rsid w:val="003F1C45"/>
    <w:rPr>
      <w:rFonts w:ascii="Calisto MT" w:hAnsi="Calisto MT" w:cs="Calisto MT"/>
    </w:rPr>
  </w:style>
  <w:style w:type="character" w:customStyle="1" w:styleId="Textkrper3Zchn">
    <w:name w:val="Textkörper 3 Zchn"/>
    <w:basedOn w:val="Absatz-Standardschriftart"/>
    <w:link w:val="Textkrper3"/>
    <w:uiPriority w:val="99"/>
    <w:rsid w:val="003F1C45"/>
    <w:rPr>
      <w:rFonts w:ascii="Calisto MT" w:eastAsia="Times New Roman" w:hAnsi="Calisto MT" w:cs="Calisto MT"/>
      <w:kern w:val="12"/>
      <w:sz w:val="24"/>
      <w:szCs w:val="20"/>
    </w:rPr>
  </w:style>
  <w:style w:type="character" w:customStyle="1" w:styleId="rzfpage">
    <w:name w:val="r_zf_page"/>
    <w:uiPriority w:val="99"/>
    <w:rsid w:val="003F1C45"/>
    <w:rPr>
      <w:color w:val="800080"/>
      <w:lang w:val="en-GB"/>
    </w:rPr>
  </w:style>
  <w:style w:type="paragraph" w:styleId="Textkrper">
    <w:name w:val="Body Text"/>
    <w:basedOn w:val="Standard"/>
    <w:link w:val="TextkrperZchn"/>
    <w:uiPriority w:val="99"/>
    <w:rsid w:val="003F1C45"/>
  </w:style>
  <w:style w:type="character" w:customStyle="1" w:styleId="TextkrperZchn">
    <w:name w:val="Textkörper Zchn"/>
    <w:basedOn w:val="Absatz-Standardschriftart"/>
    <w:link w:val="Textkrper"/>
    <w:uiPriority w:val="99"/>
    <w:rsid w:val="003F1C45"/>
    <w:rPr>
      <w:rFonts w:ascii="Arial" w:eastAsia="Times New Roman" w:hAnsi="Arial" w:cs="Times New Roman"/>
      <w:kern w:val="12"/>
      <w:sz w:val="24"/>
      <w:szCs w:val="20"/>
    </w:rPr>
  </w:style>
  <w:style w:type="paragraph" w:customStyle="1" w:styleId="rAchtung">
    <w:name w:val="r_Achtung"/>
    <w:uiPriority w:val="99"/>
    <w:rsid w:val="003F1C45"/>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paragraph" w:customStyle="1" w:styleId="rVerzeichnis5">
    <w:name w:val="r_Verzeichnis 5"/>
    <w:uiPriority w:val="99"/>
    <w:rsid w:val="003F1C45"/>
    <w:pPr>
      <w:suppressAutoHyphens/>
      <w:autoSpaceDE w:val="0"/>
      <w:autoSpaceDN w:val="0"/>
      <w:adjustRightInd w:val="0"/>
      <w:spacing w:after="0" w:line="240" w:lineRule="auto"/>
      <w:ind w:left="958"/>
      <w:outlineLvl w:val="4"/>
    </w:pPr>
    <w:rPr>
      <w:rFonts w:ascii="Times New Roman" w:eastAsia="Times New Roman" w:hAnsi="Times New Roman" w:cs="Times New Roman"/>
      <w:color w:val="000000"/>
      <w:sz w:val="24"/>
      <w:szCs w:val="24"/>
      <w:u w:color="000000"/>
    </w:rPr>
  </w:style>
  <w:style w:type="paragraph" w:customStyle="1" w:styleId="KVertragsklauselVariante">
    <w:name w:val="K Vertragsklausel Variante"/>
    <w:uiPriority w:val="99"/>
    <w:rsid w:val="003F1C45"/>
    <w:pPr>
      <w:pBdr>
        <w:bottom w:val="single" w:sz="12" w:space="10" w:color="C0C0C0"/>
      </w:pBd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1"/>
      <w:szCs w:val="21"/>
      <w:u w:color="000000"/>
    </w:rPr>
  </w:style>
  <w:style w:type="character" w:customStyle="1" w:styleId="highlight">
    <w:name w:val="highlight"/>
    <w:uiPriority w:val="99"/>
    <w:rsid w:val="003F1C45"/>
  </w:style>
  <w:style w:type="paragraph" w:customStyle="1" w:styleId="rVerzeichnis6">
    <w:name w:val="r_Verzeichnis 6"/>
    <w:uiPriority w:val="99"/>
    <w:rsid w:val="003F1C45"/>
    <w:pPr>
      <w:suppressAutoHyphens/>
      <w:autoSpaceDE w:val="0"/>
      <w:autoSpaceDN w:val="0"/>
      <w:adjustRightInd w:val="0"/>
      <w:spacing w:after="0" w:line="240" w:lineRule="auto"/>
      <w:ind w:left="1202"/>
      <w:outlineLvl w:val="5"/>
    </w:pPr>
    <w:rPr>
      <w:rFonts w:ascii="Times New Roman" w:eastAsia="Times New Roman" w:hAnsi="Times New Roman" w:cs="Times New Roman"/>
      <w:color w:val="000000"/>
      <w:sz w:val="24"/>
      <w:szCs w:val="24"/>
      <w:u w:color="000000"/>
    </w:rPr>
  </w:style>
  <w:style w:type="paragraph" w:customStyle="1" w:styleId="rVerzeichnis7">
    <w:name w:val="r_Verzeichnis 7"/>
    <w:uiPriority w:val="99"/>
    <w:rsid w:val="003F1C45"/>
    <w:pPr>
      <w:suppressAutoHyphens/>
      <w:autoSpaceDE w:val="0"/>
      <w:autoSpaceDN w:val="0"/>
      <w:adjustRightInd w:val="0"/>
      <w:spacing w:after="0" w:line="240" w:lineRule="auto"/>
      <w:ind w:left="1440"/>
      <w:outlineLvl w:val="6"/>
    </w:pPr>
    <w:rPr>
      <w:rFonts w:ascii="Times New Roman" w:eastAsia="Times New Roman" w:hAnsi="Times New Roman" w:cs="Times New Roman"/>
      <w:color w:val="000000"/>
      <w:sz w:val="24"/>
      <w:szCs w:val="24"/>
      <w:u w:color="000000"/>
    </w:rPr>
  </w:style>
  <w:style w:type="paragraph" w:customStyle="1" w:styleId="rVerzeichnis8">
    <w:name w:val="r_Verzeichnis 8"/>
    <w:uiPriority w:val="99"/>
    <w:rsid w:val="003F1C45"/>
    <w:pPr>
      <w:suppressAutoHyphens/>
      <w:autoSpaceDE w:val="0"/>
      <w:autoSpaceDN w:val="0"/>
      <w:adjustRightInd w:val="0"/>
      <w:spacing w:after="0" w:line="240" w:lineRule="auto"/>
      <w:ind w:left="1678"/>
      <w:outlineLvl w:val="7"/>
    </w:pPr>
    <w:rPr>
      <w:rFonts w:ascii="Times New Roman" w:eastAsia="Times New Roman" w:hAnsi="Times New Roman" w:cs="Times New Roman"/>
      <w:color w:val="000000"/>
      <w:sz w:val="24"/>
      <w:szCs w:val="24"/>
      <w:u w:color="000000"/>
    </w:rPr>
  </w:style>
  <w:style w:type="character" w:customStyle="1" w:styleId="runterstrich">
    <w:name w:val="r_unterstrich"/>
    <w:uiPriority w:val="99"/>
    <w:rsid w:val="003F1C45"/>
    <w:rPr>
      <w:color w:val="000000"/>
      <w:u w:val="single" w:color="000000"/>
    </w:rPr>
  </w:style>
  <w:style w:type="paragraph" w:customStyle="1" w:styleId="rliste2num">
    <w:name w:val="r_liste2num"/>
    <w:uiPriority w:val="99"/>
    <w:rsid w:val="003F1C45"/>
    <w:p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customStyle="1" w:styleId="Normal1">
    <w:name w:val="Normal_1"/>
    <w:next w:val="Textkrper-Zeileneinzug"/>
    <w:uiPriority w:val="99"/>
    <w:rsid w:val="003F1C45"/>
    <w:pPr>
      <w:suppressAutoHyphens/>
      <w:autoSpaceDE w:val="0"/>
      <w:autoSpaceDN w:val="0"/>
      <w:adjustRightInd w:val="0"/>
      <w:spacing w:after="0" w:line="240" w:lineRule="auto"/>
      <w:ind w:left="705"/>
      <w:jc w:val="both"/>
    </w:pPr>
    <w:rPr>
      <w:rFonts w:ascii="Times New Roman" w:eastAsia="Times New Roman" w:hAnsi="Times New Roman" w:cs="Times New Roman"/>
      <w:color w:val="000000"/>
      <w:sz w:val="24"/>
      <w:szCs w:val="24"/>
      <w:u w:color="000000"/>
    </w:rPr>
  </w:style>
  <w:style w:type="character" w:customStyle="1" w:styleId="rfett">
    <w:name w:val="r_fett"/>
    <w:uiPriority w:val="99"/>
    <w:rsid w:val="003F1C45"/>
    <w:rPr>
      <w:b/>
      <w:bCs/>
    </w:rPr>
  </w:style>
  <w:style w:type="paragraph" w:customStyle="1" w:styleId="rliste1punkt">
    <w:name w:val="r_liste1punkt"/>
    <w:uiPriority w:val="99"/>
    <w:rsid w:val="003F1C45"/>
    <w:pPr>
      <w:numPr>
        <w:numId w:val="9"/>
      </w:numPr>
      <w:tabs>
        <w:tab w:val="left" w:pos="357"/>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rPr>
  </w:style>
  <w:style w:type="paragraph" w:customStyle="1" w:styleId="rIndex2">
    <w:name w:val="r_Index 2"/>
    <w:uiPriority w:val="99"/>
    <w:rsid w:val="003F1C45"/>
    <w:pPr>
      <w:keepNext/>
      <w:widowControl w:val="0"/>
      <w:numPr>
        <w:ilvl w:val="1"/>
        <w:numId w:val="3"/>
      </w:numPr>
      <w:tabs>
        <w:tab w:val="right" w:leader="dot" w:pos="9062"/>
      </w:tabs>
      <w:suppressAutoHyphens/>
      <w:autoSpaceDE w:val="0"/>
      <w:autoSpaceDN w:val="0"/>
      <w:adjustRightInd w:val="0"/>
      <w:spacing w:before="240" w:after="60" w:line="240" w:lineRule="auto"/>
      <w:outlineLvl w:val="1"/>
    </w:pPr>
    <w:rPr>
      <w:rFonts w:ascii="Arial" w:eastAsia="Times New Roman" w:hAnsi="Arial" w:cs="Arial"/>
      <w:color w:val="000000"/>
      <w:sz w:val="20"/>
      <w:szCs w:val="20"/>
      <w:u w:color="000000"/>
      <w:lang w:val="en-GB"/>
    </w:rPr>
  </w:style>
  <w:style w:type="paragraph" w:customStyle="1" w:styleId="rIndex1">
    <w:name w:val="r_Index 1"/>
    <w:uiPriority w:val="99"/>
    <w:rsid w:val="003F1C45"/>
    <w:pPr>
      <w:keepNext/>
      <w:widowControl w:val="0"/>
      <w:tabs>
        <w:tab w:val="right" w:leader="dot" w:pos="9062"/>
      </w:tabs>
      <w:suppressAutoHyphens/>
      <w:autoSpaceDE w:val="0"/>
      <w:autoSpaceDN w:val="0"/>
      <w:adjustRightInd w:val="0"/>
      <w:spacing w:before="240" w:after="60" w:line="240" w:lineRule="auto"/>
      <w:outlineLvl w:val="0"/>
    </w:pPr>
    <w:rPr>
      <w:rFonts w:ascii="Arial" w:eastAsia="Times New Roman" w:hAnsi="Arial" w:cs="Arial"/>
      <w:color w:val="000000"/>
      <w:sz w:val="20"/>
      <w:szCs w:val="20"/>
      <w:u w:color="000000"/>
    </w:rPr>
  </w:style>
  <w:style w:type="paragraph" w:customStyle="1" w:styleId="rcopyright">
    <w:name w:val="r_copyright"/>
    <w:uiPriority w:val="99"/>
    <w:rsid w:val="003F1C45"/>
    <w:pPr>
      <w:pBdr>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customStyle="1" w:styleId="rAchtungAnfang">
    <w:name w:val="r_Achtung Anfang"/>
    <w:uiPriority w:val="99"/>
    <w:rsid w:val="003F1C45"/>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b/>
      <w:bCs/>
      <w:color w:val="000000"/>
      <w:sz w:val="20"/>
      <w:szCs w:val="20"/>
      <w:u w:color="000000"/>
    </w:rPr>
  </w:style>
  <w:style w:type="character" w:customStyle="1" w:styleId="zfbildinline">
    <w:name w:val="zf_bildinline"/>
    <w:uiPriority w:val="99"/>
    <w:rsid w:val="003F1C45"/>
    <w:rPr>
      <w:color w:val="000000"/>
    </w:rPr>
  </w:style>
  <w:style w:type="paragraph" w:customStyle="1" w:styleId="rIndex3">
    <w:name w:val="r_Index 3"/>
    <w:uiPriority w:val="99"/>
    <w:rsid w:val="003F1C45"/>
    <w:pPr>
      <w:keepNext/>
      <w:widowControl w:val="0"/>
      <w:suppressAutoHyphens/>
      <w:autoSpaceDE w:val="0"/>
      <w:autoSpaceDN w:val="0"/>
      <w:adjustRightInd w:val="0"/>
      <w:spacing w:before="240" w:after="60" w:line="240" w:lineRule="auto"/>
      <w:outlineLvl w:val="3"/>
    </w:pPr>
    <w:rPr>
      <w:rFonts w:ascii="Times New Roman" w:eastAsia="Times New Roman" w:hAnsi="Times New Roman" w:cs="Times New Roman"/>
      <w:b/>
      <w:bCs/>
      <w:color w:val="000000"/>
      <w:sz w:val="20"/>
      <w:szCs w:val="20"/>
      <w:u w:color="000000"/>
    </w:rPr>
  </w:style>
  <w:style w:type="character" w:customStyle="1" w:styleId="VerweisFussnote">
    <w:name w:val="Verweis Fussnote"/>
    <w:uiPriority w:val="99"/>
    <w:rsid w:val="003F1C45"/>
    <w:rPr>
      <w:color w:val="000000"/>
    </w:rPr>
  </w:style>
  <w:style w:type="paragraph" w:customStyle="1" w:styleId="rIVZ">
    <w:name w:val="r_IVZ"/>
    <w:uiPriority w:val="99"/>
    <w:rsid w:val="003F1C45"/>
    <w:pPr>
      <w:keepNext/>
      <w:numPr>
        <w:numId w:val="14"/>
      </w:numPr>
      <w:suppressAutoHyphens/>
      <w:autoSpaceDE w:val="0"/>
      <w:autoSpaceDN w:val="0"/>
      <w:adjustRightInd w:val="0"/>
      <w:spacing w:before="240" w:after="60" w:line="240" w:lineRule="auto"/>
      <w:outlineLvl w:val="0"/>
    </w:pPr>
    <w:rPr>
      <w:rFonts w:ascii="Arial" w:eastAsia="Times New Roman" w:hAnsi="Arial" w:cs="Arial"/>
      <w:b/>
      <w:bCs/>
      <w:color w:val="000000"/>
      <w:sz w:val="32"/>
      <w:szCs w:val="32"/>
      <w:u w:color="000000"/>
      <w:lang w:val="en-GB"/>
    </w:rPr>
  </w:style>
  <w:style w:type="character" w:customStyle="1" w:styleId="rkursiv">
    <w:name w:val="r_kursiv"/>
    <w:uiPriority w:val="99"/>
    <w:rsid w:val="003F1C45"/>
    <w:rPr>
      <w:i/>
      <w:iCs/>
      <w:lang w:val="en-GB"/>
    </w:rPr>
  </w:style>
  <w:style w:type="paragraph" w:customStyle="1" w:styleId="IntroAlt">
    <w:name w:val="IntroAlt"/>
    <w:basedOn w:val="Standard"/>
    <w:next w:val="Standard"/>
    <w:rsid w:val="003F1C45"/>
    <w:pPr>
      <w:tabs>
        <w:tab w:val="left" w:pos="2835"/>
        <w:tab w:val="left" w:pos="5670"/>
      </w:tabs>
      <w:spacing w:after="120" w:line="276" w:lineRule="auto"/>
    </w:pPr>
    <w:rPr>
      <w:rFonts w:ascii="Times New Roman" w:hAnsi="Times New Roman"/>
      <w:spacing w:val="4"/>
      <w:sz w:val="18"/>
      <w:lang w:val="fr-CH"/>
    </w:rPr>
  </w:style>
  <w:style w:type="paragraph" w:customStyle="1" w:styleId="IntroTitle1">
    <w:name w:val="IntroTitle1"/>
    <w:basedOn w:val="Standard"/>
    <w:next w:val="Intro"/>
    <w:rsid w:val="003F1C45"/>
    <w:pPr>
      <w:keepNext/>
      <w:tabs>
        <w:tab w:val="left" w:pos="1418"/>
      </w:tabs>
      <w:spacing w:before="360" w:after="120" w:line="276" w:lineRule="auto"/>
      <w:outlineLvl w:val="0"/>
    </w:pPr>
    <w:rPr>
      <w:b/>
      <w:sz w:val="20"/>
      <w:lang w:val="fr-CH"/>
    </w:rPr>
  </w:style>
  <w:style w:type="paragraph" w:customStyle="1" w:styleId="Intro">
    <w:name w:val="Intro"/>
    <w:basedOn w:val="Standard"/>
    <w:rsid w:val="003F1C45"/>
    <w:pPr>
      <w:spacing w:after="120" w:line="276" w:lineRule="auto"/>
    </w:pPr>
    <w:rPr>
      <w:rFonts w:ascii="Times New Roman" w:hAnsi="Times New Roman"/>
      <w:spacing w:val="4"/>
      <w:sz w:val="18"/>
      <w:lang w:val="fr-CH"/>
    </w:rPr>
  </w:style>
  <w:style w:type="paragraph" w:customStyle="1" w:styleId="TocMain1">
    <w:name w:val="TocMain1"/>
    <w:basedOn w:val="Standard"/>
    <w:rsid w:val="003F1C45"/>
    <w:pPr>
      <w:tabs>
        <w:tab w:val="left" w:pos="1304"/>
        <w:tab w:val="right" w:leader="dot" w:pos="7938"/>
        <w:tab w:val="right" w:pos="8505"/>
      </w:tabs>
      <w:spacing w:before="170" w:line="320" w:lineRule="exact"/>
      <w:ind w:left="567" w:hanging="567"/>
    </w:pPr>
    <w:rPr>
      <w:rFonts w:ascii="Times New Roman" w:hAnsi="Times New Roman"/>
      <w:b/>
      <w:noProof/>
      <w:sz w:val="26"/>
      <w:lang w:val="fr-CH"/>
    </w:rPr>
  </w:style>
  <w:style w:type="paragraph" w:customStyle="1" w:styleId="TocFront1">
    <w:name w:val="TocFront1"/>
    <w:basedOn w:val="Standard"/>
    <w:rsid w:val="003F1C45"/>
    <w:pPr>
      <w:tabs>
        <w:tab w:val="right" w:leader="dot" w:pos="7938"/>
        <w:tab w:val="right" w:pos="8505"/>
      </w:tabs>
      <w:spacing w:before="170" w:line="240" w:lineRule="auto"/>
    </w:pPr>
    <w:rPr>
      <w:rFonts w:ascii="Times New Roman" w:hAnsi="Times New Roman"/>
      <w:szCs w:val="24"/>
      <w:lang w:val="fr-CH"/>
    </w:rPr>
  </w:style>
  <w:style w:type="paragraph" w:customStyle="1" w:styleId="TocBack1">
    <w:name w:val="TocBack1"/>
    <w:basedOn w:val="Standard"/>
    <w:rsid w:val="003F1C45"/>
    <w:pPr>
      <w:tabs>
        <w:tab w:val="left" w:pos="454"/>
        <w:tab w:val="right" w:leader="dot" w:pos="5670"/>
        <w:tab w:val="right" w:pos="6521"/>
        <w:tab w:val="right" w:pos="7371"/>
      </w:tabs>
      <w:spacing w:line="220" w:lineRule="exact"/>
      <w:ind w:left="454" w:hanging="454"/>
    </w:pPr>
    <w:rPr>
      <w:rFonts w:ascii="Times New Roman" w:hAnsi="Times New Roman"/>
      <w:sz w:val="18"/>
    </w:rPr>
  </w:style>
  <w:style w:type="paragraph" w:customStyle="1" w:styleId="Register3">
    <w:name w:val="Register3"/>
    <w:rsid w:val="003F1C45"/>
    <w:pPr>
      <w:tabs>
        <w:tab w:val="left" w:pos="1021"/>
      </w:tabs>
      <w:suppressAutoHyphens/>
      <w:autoSpaceDE w:val="0"/>
      <w:autoSpaceDN w:val="0"/>
      <w:adjustRightInd w:val="0"/>
      <w:spacing w:after="0" w:line="220" w:lineRule="exact"/>
      <w:ind w:left="1020" w:hanging="340"/>
    </w:pPr>
    <w:rPr>
      <w:rFonts w:ascii="Times New Roman" w:eastAsia="Times New Roman" w:hAnsi="Times New Roman" w:cs="Times New Roman"/>
      <w:color w:val="000000"/>
      <w:sz w:val="18"/>
      <w:szCs w:val="18"/>
      <w:u w:color="000000"/>
    </w:rPr>
  </w:style>
  <w:style w:type="paragraph" w:customStyle="1" w:styleId="LawTitle1">
    <w:name w:val="LawTitle1"/>
    <w:basedOn w:val="Standard"/>
    <w:next w:val="LawaTitle1"/>
    <w:rsid w:val="003F1C45"/>
    <w:pPr>
      <w:keepNext/>
      <w:tabs>
        <w:tab w:val="left" w:pos="340"/>
      </w:tabs>
      <w:suppressAutoHyphens/>
      <w:spacing w:before="480" w:after="480" w:line="320" w:lineRule="exact"/>
      <w:ind w:left="340" w:hanging="340"/>
      <w:outlineLvl w:val="3"/>
    </w:pPr>
    <w:rPr>
      <w:rFonts w:ascii="Times New Roman" w:hAnsi="Times New Roman"/>
      <w:b/>
      <w:sz w:val="28"/>
      <w:szCs w:val="28"/>
    </w:rPr>
  </w:style>
  <w:style w:type="paragraph" w:customStyle="1" w:styleId="LawaTitle1">
    <w:name w:val="LawaTitle1"/>
    <w:basedOn w:val="Standard"/>
    <w:next w:val="Standard"/>
    <w:rsid w:val="003F1C45"/>
    <w:pPr>
      <w:pBdr>
        <w:top w:val="single" w:sz="18" w:space="1" w:color="808080" w:themeColor="background1" w:themeShade="80"/>
        <w:left w:val="single" w:sz="18" w:space="4" w:color="808080" w:themeColor="background1" w:themeShade="80"/>
        <w:bottom w:val="single" w:sz="18" w:space="1" w:color="808080" w:themeColor="background1" w:themeShade="80"/>
        <w:right w:val="single" w:sz="18" w:space="4" w:color="808080" w:themeColor="background1" w:themeShade="80"/>
      </w:pBdr>
      <w:tabs>
        <w:tab w:val="left" w:pos="1134"/>
      </w:tabs>
      <w:spacing w:before="240" w:after="120" w:line="288" w:lineRule="auto"/>
      <w:ind w:left="567" w:right="284"/>
    </w:pPr>
    <w:rPr>
      <w:b/>
      <w:spacing w:val="2"/>
      <w:sz w:val="16"/>
    </w:rPr>
  </w:style>
  <w:style w:type="paragraph" w:customStyle="1" w:styleId="LawaTitle2">
    <w:name w:val="LawaTitle2"/>
    <w:basedOn w:val="LawaTitle1"/>
    <w:next w:val="Standard"/>
    <w:rsid w:val="003F1C45"/>
    <w:rPr>
      <w:b w:val="0"/>
      <w:i/>
    </w:rPr>
  </w:style>
  <w:style w:type="paragraph" w:customStyle="1" w:styleId="Lawa">
    <w:name w:val="Lawa"/>
    <w:basedOn w:val="Standard"/>
    <w:rsid w:val="003F1C45"/>
    <w:pPr>
      <w:spacing w:after="120" w:line="288" w:lineRule="auto"/>
      <w:ind w:left="567" w:right="284"/>
    </w:pPr>
    <w:rPr>
      <w:spacing w:val="2"/>
      <w:sz w:val="16"/>
      <w:lang w:val="fr-CH"/>
    </w:rPr>
  </w:style>
  <w:style w:type="paragraph" w:customStyle="1" w:styleId="BiblioAlt">
    <w:name w:val="BiblioAlt"/>
    <w:basedOn w:val="Standard"/>
    <w:next w:val="Standard"/>
    <w:rsid w:val="003F1C45"/>
    <w:pPr>
      <w:ind w:left="340" w:hanging="340"/>
    </w:pPr>
    <w:rPr>
      <w:rFonts w:ascii="Times New Roman" w:hAnsi="Times New Roman"/>
      <w:sz w:val="20"/>
    </w:rPr>
  </w:style>
  <w:style w:type="paragraph" w:customStyle="1" w:styleId="MaterialsAlt">
    <w:name w:val="MaterialsAlt"/>
    <w:basedOn w:val="BiblioAlt"/>
    <w:rsid w:val="003F1C45"/>
  </w:style>
  <w:style w:type="paragraph" w:customStyle="1" w:styleId="BlockLaw">
    <w:name w:val="BlockLaw"/>
    <w:basedOn w:val="Standard"/>
    <w:rsid w:val="003F1C45"/>
    <w:pPr>
      <w:spacing w:before="120" w:after="120"/>
      <w:ind w:left="284" w:right="284"/>
      <w:contextualSpacing/>
    </w:pPr>
    <w:rPr>
      <w:rFonts w:ascii="Times New Roman" w:hAnsi="Times New Roman"/>
      <w:sz w:val="20"/>
    </w:rPr>
  </w:style>
  <w:style w:type="paragraph" w:customStyle="1" w:styleId="ListCont1">
    <w:name w:val="ListCont1"/>
    <w:basedOn w:val="List1"/>
    <w:rsid w:val="00B7226E"/>
    <w:pPr>
      <w:ind w:left="284" w:firstLine="0"/>
    </w:pPr>
    <w:rPr>
      <w:lang w:val="de-CH"/>
    </w:rPr>
  </w:style>
  <w:style w:type="paragraph" w:customStyle="1" w:styleId="BlockQuote">
    <w:name w:val="BlockQuote"/>
    <w:basedOn w:val="Standard"/>
    <w:rsid w:val="003F1C45"/>
    <w:pPr>
      <w:spacing w:before="120" w:after="120"/>
      <w:ind w:left="284" w:right="284"/>
    </w:pPr>
    <w:rPr>
      <w:rFonts w:ascii="Times New Roman" w:hAnsi="Times New Roman"/>
      <w:sz w:val="20"/>
      <w:szCs w:val="18"/>
    </w:rPr>
  </w:style>
  <w:style w:type="paragraph" w:customStyle="1" w:styleId="BlockEpigraph">
    <w:name w:val="BlockEpigraph"/>
    <w:basedOn w:val="Standard"/>
    <w:rsid w:val="003F1C45"/>
    <w:pPr>
      <w:spacing w:before="120" w:after="120"/>
      <w:ind w:left="567"/>
      <w:contextualSpacing/>
    </w:pPr>
    <w:rPr>
      <w:rFonts w:ascii="Times New Roman" w:hAnsi="Times New Roman"/>
      <w:i/>
      <w:sz w:val="20"/>
      <w:szCs w:val="18"/>
    </w:rPr>
  </w:style>
  <w:style w:type="paragraph" w:customStyle="1" w:styleId="LawbTitle1">
    <w:name w:val="LawbTitle1"/>
    <w:basedOn w:val="Standard"/>
    <w:next w:val="Standard"/>
    <w:rsid w:val="003F1C45"/>
    <w:pPr>
      <w:keepNext/>
      <w:tabs>
        <w:tab w:val="left" w:pos="340"/>
      </w:tabs>
      <w:suppressAutoHyphens/>
      <w:spacing w:before="480" w:after="480" w:line="320" w:lineRule="exact"/>
      <w:ind w:left="340" w:hanging="340"/>
      <w:outlineLvl w:val="1"/>
    </w:pPr>
    <w:rPr>
      <w:rFonts w:ascii="Times New Roman" w:hAnsi="Times New Roman"/>
      <w:b/>
      <w:sz w:val="28"/>
      <w:szCs w:val="28"/>
    </w:rPr>
  </w:style>
  <w:style w:type="paragraph" w:customStyle="1" w:styleId="LawcTitle1">
    <w:name w:val="LawcTitle1"/>
    <w:basedOn w:val="Standard"/>
    <w:next w:val="Standard"/>
    <w:rsid w:val="003F1C45"/>
    <w:pPr>
      <w:keepNext/>
      <w:tabs>
        <w:tab w:val="left" w:pos="340"/>
      </w:tabs>
      <w:suppressAutoHyphens/>
      <w:spacing w:before="480" w:after="480" w:line="320" w:lineRule="exact"/>
      <w:ind w:left="340" w:hanging="340"/>
      <w:outlineLvl w:val="1"/>
    </w:pPr>
    <w:rPr>
      <w:rFonts w:ascii="Times New Roman" w:hAnsi="Times New Roman"/>
      <w:b/>
      <w:sz w:val="28"/>
      <w:szCs w:val="28"/>
    </w:rPr>
  </w:style>
  <w:style w:type="paragraph" w:customStyle="1" w:styleId="List1">
    <w:name w:val="List1"/>
    <w:basedOn w:val="Standard"/>
    <w:rsid w:val="003F1C45"/>
    <w:pPr>
      <w:tabs>
        <w:tab w:val="left" w:pos="426"/>
      </w:tabs>
      <w:spacing w:before="120" w:after="120"/>
      <w:ind w:left="426" w:hanging="426"/>
    </w:pPr>
  </w:style>
  <w:style w:type="paragraph" w:customStyle="1" w:styleId="BlockExampleAlt">
    <w:name w:val="BlockExampleAlt"/>
    <w:basedOn w:val="Standard"/>
    <w:rsid w:val="003F1C45"/>
    <w:pPr>
      <w:ind w:left="284" w:right="284"/>
      <w:contextualSpacing/>
    </w:pPr>
    <w:rPr>
      <w:rFonts w:ascii="Times New Roman" w:hAnsi="Times New Roman"/>
      <w:sz w:val="20"/>
    </w:rPr>
  </w:style>
  <w:style w:type="paragraph" w:customStyle="1" w:styleId="BlockExample">
    <w:name w:val="BlockExample"/>
    <w:basedOn w:val="Standard"/>
    <w:rsid w:val="003F1C45"/>
    <w:pPr>
      <w:spacing w:line="276" w:lineRule="auto"/>
      <w:ind w:left="284" w:right="284"/>
      <w:contextualSpacing/>
    </w:pPr>
    <w:rPr>
      <w:rFonts w:ascii="Times New Roman" w:hAnsi="Times New Roman"/>
      <w:sz w:val="20"/>
    </w:rPr>
  </w:style>
  <w:style w:type="paragraph" w:customStyle="1" w:styleId="LawaAlt">
    <w:name w:val="LawaAlt"/>
    <w:basedOn w:val="Standard"/>
    <w:rsid w:val="003F1C45"/>
    <w:rPr>
      <w:rFonts w:ascii="Times New Roman" w:hAnsi="Times New Roman"/>
      <w:b/>
      <w:bCs/>
    </w:rPr>
  </w:style>
  <w:style w:type="paragraph" w:customStyle="1" w:styleId="TableBody">
    <w:name w:val="TableBody"/>
    <w:basedOn w:val="Standard"/>
    <w:rsid w:val="003F1C45"/>
    <w:pPr>
      <w:spacing w:after="120"/>
    </w:pPr>
    <w:rPr>
      <w:sz w:val="16"/>
    </w:rPr>
  </w:style>
  <w:style w:type="paragraph" w:customStyle="1" w:styleId="TableHead">
    <w:name w:val="TableHead"/>
    <w:basedOn w:val="Standard"/>
    <w:rsid w:val="003F1C45"/>
    <w:rPr>
      <w:rFonts w:ascii="Univers LT Std 45 Light" w:hAnsi="Univers LT Std 45 Light"/>
      <w:b/>
      <w:sz w:val="16"/>
    </w:rPr>
  </w:style>
  <w:style w:type="paragraph" w:customStyle="1" w:styleId="BlockBiblio">
    <w:name w:val="BlockBiblio"/>
    <w:basedOn w:val="Standard"/>
    <w:rsid w:val="003F1C45"/>
    <w:pPr>
      <w:spacing w:before="120" w:after="120"/>
      <w:ind w:left="284" w:hanging="284"/>
    </w:pPr>
    <w:rPr>
      <w:rFonts w:ascii="Times New Roman" w:hAnsi="Times New Roman"/>
      <w:sz w:val="20"/>
    </w:rPr>
  </w:style>
  <w:style w:type="paragraph" w:customStyle="1" w:styleId="CommentTitle5">
    <w:name w:val="CommentTitle5"/>
    <w:basedOn w:val="Standard"/>
    <w:next w:val="Standard"/>
    <w:rsid w:val="003F1C45"/>
    <w:pPr>
      <w:keepNext/>
      <w:suppressAutoHyphens/>
      <w:spacing w:before="360" w:after="120"/>
      <w:ind w:left="1134" w:hanging="1134"/>
      <w:outlineLvl w:val="4"/>
    </w:pPr>
    <w:rPr>
      <w:rFonts w:ascii="Times New Roman" w:hAnsi="Times New Roman"/>
      <w:b/>
    </w:rPr>
  </w:style>
  <w:style w:type="paragraph" w:customStyle="1" w:styleId="CommentTitle4">
    <w:name w:val="CommentTitle4"/>
    <w:basedOn w:val="Standard"/>
    <w:next w:val="Standard"/>
    <w:rsid w:val="003F1C45"/>
    <w:pPr>
      <w:keepNext/>
      <w:tabs>
        <w:tab w:val="left" w:pos="340"/>
      </w:tabs>
      <w:suppressAutoHyphens/>
      <w:spacing w:before="420" w:after="140"/>
      <w:ind w:left="1134" w:hanging="1134"/>
      <w:outlineLvl w:val="3"/>
    </w:pPr>
    <w:rPr>
      <w:rFonts w:ascii="Times New Roman" w:hAnsi="Times New Roman"/>
      <w:b/>
      <w:sz w:val="26"/>
    </w:rPr>
  </w:style>
  <w:style w:type="paragraph" w:customStyle="1" w:styleId="CommentTitle3">
    <w:name w:val="CommentTitle3"/>
    <w:basedOn w:val="StandardTitle3"/>
    <w:next w:val="Standard"/>
    <w:rsid w:val="00C958F9"/>
    <w:rPr>
      <w:i w:val="0"/>
    </w:rPr>
  </w:style>
  <w:style w:type="paragraph" w:customStyle="1" w:styleId="CommentTitle2">
    <w:name w:val="CommentTitle2"/>
    <w:basedOn w:val="StandardTitle2"/>
    <w:next w:val="Standard"/>
    <w:rsid w:val="002454EE"/>
    <w:pPr>
      <w:tabs>
        <w:tab w:val="left" w:pos="426"/>
      </w:tabs>
      <w:ind w:left="426" w:hanging="426"/>
      <w:jc w:val="center"/>
    </w:pPr>
    <w:rPr>
      <w:b w:val="0"/>
    </w:rPr>
  </w:style>
  <w:style w:type="paragraph" w:customStyle="1" w:styleId="CommentTitle1">
    <w:name w:val="CommentTitle1"/>
    <w:basedOn w:val="StandardTitle1"/>
    <w:next w:val="Standard"/>
    <w:rsid w:val="00D77272"/>
    <w:pPr>
      <w:spacing w:before="0" w:after="360"/>
    </w:pPr>
    <w:rPr>
      <w:sz w:val="28"/>
    </w:rPr>
  </w:style>
  <w:style w:type="paragraph" w:customStyle="1" w:styleId="Index1">
    <w:name w:val="Index1"/>
    <w:basedOn w:val="Standard"/>
    <w:rsid w:val="003F1C45"/>
    <w:pPr>
      <w:tabs>
        <w:tab w:val="left" w:pos="284"/>
        <w:tab w:val="right" w:pos="7088"/>
      </w:tabs>
      <w:ind w:left="284" w:hanging="284"/>
    </w:pPr>
    <w:rPr>
      <w:rFonts w:ascii="Times New Roman" w:hAnsi="Times New Roman"/>
      <w:sz w:val="20"/>
      <w:szCs w:val="18"/>
    </w:rPr>
  </w:style>
  <w:style w:type="paragraph" w:customStyle="1" w:styleId="Index2">
    <w:name w:val="Index2"/>
    <w:basedOn w:val="Standard"/>
    <w:rsid w:val="003F1C45"/>
    <w:pPr>
      <w:tabs>
        <w:tab w:val="left" w:pos="284"/>
        <w:tab w:val="right" w:pos="7088"/>
      </w:tabs>
      <w:ind w:left="284" w:hanging="284"/>
    </w:pPr>
    <w:rPr>
      <w:rFonts w:ascii="Times New Roman" w:hAnsi="Times New Roman"/>
      <w:sz w:val="20"/>
      <w:szCs w:val="18"/>
    </w:rPr>
  </w:style>
  <w:style w:type="paragraph" w:customStyle="1" w:styleId="MainTitle2">
    <w:name w:val="MainTitle2"/>
    <w:basedOn w:val="Standard"/>
    <w:next w:val="Standard"/>
    <w:rsid w:val="003F1C45"/>
    <w:pPr>
      <w:keepNext/>
      <w:pageBreakBefore/>
      <w:suppressAutoHyphens/>
      <w:spacing w:before="400" w:after="400"/>
      <w:jc w:val="center"/>
      <w:outlineLvl w:val="1"/>
    </w:pPr>
    <w:rPr>
      <w:b/>
      <w:sz w:val="36"/>
      <w:szCs w:val="34"/>
    </w:rPr>
  </w:style>
  <w:style w:type="paragraph" w:customStyle="1" w:styleId="TocFront2">
    <w:name w:val="TocFront2"/>
    <w:basedOn w:val="Standard"/>
    <w:rsid w:val="003F1C45"/>
    <w:pPr>
      <w:tabs>
        <w:tab w:val="left" w:pos="709"/>
        <w:tab w:val="right" w:leader="dot" w:pos="7938"/>
        <w:tab w:val="right" w:pos="8505"/>
      </w:tabs>
      <w:ind w:left="284"/>
    </w:pPr>
    <w:rPr>
      <w:rFonts w:ascii="Times New Roman" w:hAnsi="Times New Roman"/>
    </w:rPr>
  </w:style>
  <w:style w:type="paragraph" w:customStyle="1" w:styleId="TocFront3">
    <w:name w:val="TocFront3"/>
    <w:basedOn w:val="Standard"/>
    <w:rsid w:val="003F1C45"/>
    <w:pPr>
      <w:tabs>
        <w:tab w:val="left" w:pos="1134"/>
        <w:tab w:val="right" w:leader="dot" w:pos="7938"/>
        <w:tab w:val="right" w:pos="8505"/>
      </w:tabs>
      <w:ind w:left="567"/>
    </w:pPr>
    <w:rPr>
      <w:rFonts w:ascii="Times New Roman" w:hAnsi="Times New Roman"/>
      <w:bCs/>
    </w:rPr>
  </w:style>
  <w:style w:type="paragraph" w:customStyle="1" w:styleId="TocMain2">
    <w:name w:val="TocMain2"/>
    <w:basedOn w:val="TocMain1"/>
    <w:rsid w:val="003F1C45"/>
    <w:pPr>
      <w:tabs>
        <w:tab w:val="clear" w:pos="1304"/>
        <w:tab w:val="left" w:pos="1701"/>
      </w:tabs>
    </w:pPr>
    <w:rPr>
      <w:b w:val="0"/>
    </w:rPr>
  </w:style>
  <w:style w:type="paragraph" w:customStyle="1" w:styleId="TocMain3">
    <w:name w:val="TocMain3"/>
    <w:basedOn w:val="TocMain2"/>
    <w:rsid w:val="003F1C45"/>
    <w:pPr>
      <w:spacing w:before="240" w:after="120"/>
    </w:pPr>
  </w:style>
  <w:style w:type="paragraph" w:customStyle="1" w:styleId="StandardTitle1">
    <w:name w:val="StandardTitle1"/>
    <w:basedOn w:val="StandardTitle2"/>
    <w:next w:val="Standard"/>
    <w:rsid w:val="003F1C45"/>
    <w:pPr>
      <w:spacing w:line="360" w:lineRule="auto"/>
      <w:jc w:val="center"/>
    </w:pPr>
    <w:rPr>
      <w:sz w:val="27"/>
      <w:szCs w:val="28"/>
    </w:rPr>
  </w:style>
  <w:style w:type="paragraph" w:customStyle="1" w:styleId="StandardTitle2">
    <w:name w:val="StandardTitle2"/>
    <w:basedOn w:val="Standard"/>
    <w:next w:val="Standard"/>
    <w:rsid w:val="003F1C45"/>
    <w:pPr>
      <w:suppressAutoHyphens/>
      <w:autoSpaceDE w:val="0"/>
      <w:autoSpaceDN w:val="0"/>
      <w:adjustRightInd w:val="0"/>
      <w:spacing w:before="360" w:after="120" w:line="276" w:lineRule="auto"/>
      <w:jc w:val="left"/>
      <w:outlineLvl w:val="1"/>
    </w:pPr>
    <w:rPr>
      <w:rFonts w:cs="Arial"/>
      <w:b/>
      <w:color w:val="000000"/>
      <w:kern w:val="0"/>
      <w:szCs w:val="24"/>
      <w:u w:color="000000"/>
    </w:rPr>
  </w:style>
  <w:style w:type="paragraph" w:styleId="berarbeitung">
    <w:name w:val="Revision"/>
    <w:hidden/>
    <w:uiPriority w:val="99"/>
    <w:semiHidden/>
    <w:rsid w:val="003F1C45"/>
    <w:pPr>
      <w:spacing w:after="0" w:line="240" w:lineRule="auto"/>
    </w:pPr>
    <w:rPr>
      <w:rFonts w:ascii="Arial" w:eastAsia="Times New Roman" w:hAnsi="Arial" w:cs="Times New Roman"/>
      <w:kern w:val="12"/>
      <w:sz w:val="24"/>
      <w:szCs w:val="20"/>
    </w:rPr>
  </w:style>
  <w:style w:type="paragraph" w:customStyle="1" w:styleId="StandardAlt">
    <w:name w:val="StandardAlt"/>
    <w:basedOn w:val="Standard"/>
    <w:rsid w:val="003F1C45"/>
    <w:pPr>
      <w:tabs>
        <w:tab w:val="left" w:pos="426"/>
      </w:tabs>
      <w:spacing w:before="240" w:after="120"/>
    </w:pPr>
  </w:style>
  <w:style w:type="paragraph" w:customStyle="1" w:styleId="MainTitle1">
    <w:name w:val="MainTitle1"/>
    <w:basedOn w:val="Standard"/>
    <w:next w:val="MainTitle2"/>
    <w:rsid w:val="003F1C45"/>
    <w:pPr>
      <w:keepNext/>
      <w:pageBreakBefore/>
      <w:suppressAutoHyphens/>
      <w:spacing w:before="720" w:after="720"/>
      <w:jc w:val="center"/>
      <w:outlineLvl w:val="0"/>
    </w:pPr>
    <w:rPr>
      <w:b/>
      <w:sz w:val="36"/>
      <w:szCs w:val="36"/>
    </w:rPr>
  </w:style>
  <w:style w:type="paragraph" w:customStyle="1" w:styleId="TableBodyList1">
    <w:name w:val="TableBody_List1"/>
    <w:basedOn w:val="List1"/>
    <w:qFormat/>
    <w:rsid w:val="003F1C45"/>
    <w:pPr>
      <w:contextualSpacing/>
      <w:jc w:val="left"/>
    </w:pPr>
    <w:rPr>
      <w:sz w:val="16"/>
    </w:rPr>
  </w:style>
  <w:style w:type="paragraph" w:customStyle="1" w:styleId="StandardTitle3">
    <w:name w:val="StandardTitle3"/>
    <w:basedOn w:val="StandardAlt"/>
    <w:next w:val="Standard"/>
    <w:rsid w:val="003F1C45"/>
    <w:pPr>
      <w:jc w:val="left"/>
    </w:pPr>
    <w:rPr>
      <w:i/>
      <w:lang w:val="de-CH"/>
    </w:rPr>
  </w:style>
  <w:style w:type="paragraph" w:customStyle="1" w:styleId="Comment">
    <w:name w:val="Comment"/>
    <w:basedOn w:val="StandardAlt"/>
    <w:rsid w:val="003F1C45"/>
  </w:style>
  <w:style w:type="paragraph" w:customStyle="1" w:styleId="CommentAlt">
    <w:name w:val="CommentAlt"/>
    <w:basedOn w:val="StandardAlt"/>
    <w:rsid w:val="002454EE"/>
    <w:pPr>
      <w:tabs>
        <w:tab w:val="clear" w:pos="426"/>
        <w:tab w:val="left" w:pos="4820"/>
      </w:tabs>
      <w:jc w:val="center"/>
    </w:pPr>
  </w:style>
  <w:style w:type="paragraph" w:customStyle="1" w:styleId="List2">
    <w:name w:val="List2"/>
    <w:basedOn w:val="List1"/>
    <w:rsid w:val="00BE0078"/>
    <w:pPr>
      <w:tabs>
        <w:tab w:val="clear" w:pos="426"/>
        <w:tab w:val="left" w:pos="567"/>
      </w:tabs>
      <w:ind w:left="568" w:hanging="284"/>
    </w:pPr>
    <w:rPr>
      <w:lang w:val="de-CH"/>
    </w:rPr>
  </w:style>
  <w:style w:type="paragraph" w:customStyle="1" w:styleId="BlockComment">
    <w:name w:val="BlockComment"/>
    <w:basedOn w:val="Standard"/>
    <w:rsid w:val="00065A9E"/>
    <w:pPr>
      <w:tabs>
        <w:tab w:val="left" w:pos="426"/>
        <w:tab w:val="left" w:pos="4820"/>
      </w:tabs>
      <w:spacing w:before="1000" w:line="240" w:lineRule="auto"/>
    </w:pPr>
  </w:style>
  <w:style w:type="paragraph" w:customStyle="1" w:styleId="BlockCommentAlt">
    <w:name w:val="BlockCommentAlt"/>
    <w:basedOn w:val="BlockComment"/>
    <w:rsid w:val="003B719D"/>
    <w:pPr>
      <w:spacing w:before="360" w:line="360" w:lineRule="auto"/>
    </w:pPr>
  </w:style>
  <w:style w:type="paragraph" w:customStyle="1" w:styleId="List3">
    <w:name w:val="List3"/>
    <w:basedOn w:val="List2"/>
    <w:rsid w:val="00BE0078"/>
    <w:pPr>
      <w:ind w:left="851"/>
    </w:pPr>
  </w:style>
  <w:style w:type="paragraph" w:customStyle="1" w:styleId="ListCont2">
    <w:name w:val="ListCont2"/>
    <w:basedOn w:val="ListCont1"/>
    <w:rsid w:val="00BE0078"/>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H:\Herstellung%20Mitarbeitende\_diverses%20%5bDoks_Infos_etc%5d\docformer_bookformer\Vorlagen\in%20MS%20Office%20Word%20angeheftet\HB_GmBH-R_altern_Vertrag.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6A59E-EE1A-4756-9C4F-AE7ED4C94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HB_GmBH-R_altern_Vertrag.dotx</Template>
  <TotalTime>0</TotalTime>
  <Pages>5</Pages>
  <Words>780</Words>
  <Characters>5575</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Stéphanie Rieder</cp:lastModifiedBy>
  <cp:revision>1</cp:revision>
  <dcterms:created xsi:type="dcterms:W3CDTF">2019-11-05T14:57:00Z</dcterms:created>
  <dcterms:modified xsi:type="dcterms:W3CDTF">2019-11-05T15:00:00Z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