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20" w:rsidRPr="009B47D1" w:rsidRDefault="00E40526" w:rsidP="00B815C2">
      <w:pPr>
        <w:pStyle w:val="CommentTitle3"/>
      </w:pPr>
      <w:r w:rsidRPr="00E40526">
        <w:t>Verrechnungserklärung</w:t>
      </w:r>
    </w:p>
    <w:p w:rsidR="00236188" w:rsidRDefault="003A3E20" w:rsidP="000C505C">
      <w:pPr>
        <w:pStyle w:val="Comment"/>
      </w:pPr>
      <w:r>
        <w:t>Mit Zeichnungsschein vom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>
        <w:t>hat sich</w:t>
      </w:r>
      <w:r w:rsidR="00236188">
        <w:t xml:space="preserve"> </w:t>
      </w:r>
      <w:r w:rsidR="00A60AD3" w:rsidRPr="00A60AD3">
        <w:rPr>
          <w:color w:val="0000FF"/>
        </w:rPr>
        <w:t>[Name]</w:t>
      </w:r>
      <w:r w:rsidR="00236188">
        <w:rPr>
          <w:color w:val="0000FF"/>
        </w:rPr>
        <w:t xml:space="preserve"> </w:t>
      </w:r>
      <w:r>
        <w:t>von</w:t>
      </w:r>
      <w:r w:rsidR="00236188">
        <w:t xml:space="preserve"> </w:t>
      </w:r>
      <w:r w:rsidR="00A60AD3" w:rsidRPr="00A60AD3">
        <w:rPr>
          <w:color w:val="0000FF"/>
        </w:rPr>
        <w:t>[Bürgerort Zeichner]</w:t>
      </w:r>
      <w:r w:rsidR="00236188">
        <w:rPr>
          <w:color w:val="0000FF"/>
        </w:rPr>
        <w:t xml:space="preserve"> </w:t>
      </w:r>
      <w:r>
        <w:t>in</w:t>
      </w:r>
      <w:r w:rsidR="00236188">
        <w:t xml:space="preserve"> </w:t>
      </w:r>
      <w:r w:rsidR="00A60AD3" w:rsidRPr="00A60AD3">
        <w:rPr>
          <w:color w:val="0000FF"/>
        </w:rPr>
        <w:t>[Wohnort]</w:t>
      </w:r>
      <w:r w:rsidR="00236188">
        <w:rPr>
          <w:color w:val="0000FF"/>
        </w:rPr>
        <w:t xml:space="preserve"> </w:t>
      </w:r>
      <w:r>
        <w:t>zur Zeichnung von</w:t>
      </w:r>
      <w:r w:rsidR="00236188">
        <w:t xml:space="preserve"> </w:t>
      </w:r>
      <w:r w:rsidR="00A60AD3"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[Art]</w:t>
      </w:r>
      <w:r w:rsidR="00336D2F">
        <w:t>-</w:t>
      </w:r>
      <w:r>
        <w:t>Stammanteile zum Nennwert von je CHF</w:t>
      </w:r>
      <w:r w:rsidR="00236188">
        <w:t xml:space="preserve"> </w:t>
      </w:r>
      <w:r w:rsidR="00A60AD3" w:rsidRPr="00A60AD3">
        <w:rPr>
          <w:color w:val="0000FF"/>
        </w:rPr>
        <w:t>[Nennwert]</w:t>
      </w:r>
      <w:r w:rsidR="00236188">
        <w:rPr>
          <w:color w:val="0000FF"/>
        </w:rPr>
        <w:t xml:space="preserve"> </w:t>
      </w:r>
      <w:r>
        <w:t>und Ausgabebetrag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, </w:t>
      </w:r>
      <w:r>
        <w:t>mithin zu einem Gesamtausgabebetrag von CHF</w:t>
      </w:r>
      <w:r w:rsidR="00236188">
        <w:t xml:space="preserve"> </w:t>
      </w:r>
      <w:r w:rsidR="00A60AD3" w:rsidRPr="00A60AD3">
        <w:rPr>
          <w:color w:val="0000FF"/>
        </w:rPr>
        <w:t>[Ausgabebetrag]</w:t>
      </w:r>
      <w:r w:rsidR="00236188">
        <w:rPr>
          <w:color w:val="0000FF"/>
        </w:rPr>
        <w:t xml:space="preserve">, </w:t>
      </w:r>
      <w:r>
        <w:t>verpflichtet.</w:t>
      </w:r>
    </w:p>
    <w:p w:rsidR="00236188" w:rsidRDefault="00A60AD3" w:rsidP="000C505C">
      <w:pPr>
        <w:pStyle w:val="Comment"/>
      </w:pPr>
      <w:r w:rsidRPr="00A60AD3">
        <w:rPr>
          <w:color w:val="0000FF"/>
        </w:rPr>
        <w:t>[Name Zeichner]</w:t>
      </w:r>
      <w:r w:rsidR="00236188">
        <w:rPr>
          <w:color w:val="0000FF"/>
        </w:rPr>
        <w:t xml:space="preserve"> </w:t>
      </w:r>
      <w:r w:rsidR="003A3E20">
        <w:t>erklärt hiermit die Verrechnung des Ausgabebetrags von CHF</w:t>
      </w:r>
      <w:r w:rsidR="00236188">
        <w:t xml:space="preserve"> </w:t>
      </w:r>
      <w:r w:rsidRPr="00A60AD3">
        <w:rPr>
          <w:color w:val="0000FF"/>
        </w:rPr>
        <w:t>[Einlage]</w:t>
      </w:r>
      <w:r w:rsidR="00236188">
        <w:rPr>
          <w:color w:val="0000FF"/>
        </w:rPr>
        <w:t xml:space="preserve"> </w:t>
      </w:r>
      <w:r w:rsidR="003A3E20">
        <w:t>mit dem entsprechenden Betrag seines bestehenden, unbestrittenen und uneingeschränkt verrechenbaren Guthabens gegenüber der Gesellschaft aus Vereinbarung vom</w:t>
      </w:r>
      <w:r w:rsidR="00236188">
        <w:t xml:space="preserve"> </w:t>
      </w:r>
      <w:r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 w:rsidR="003A3E20">
        <w:t>über</w:t>
      </w:r>
      <w:r w:rsidR="00236188">
        <w:t xml:space="preserve"> </w:t>
      </w:r>
      <w:r w:rsidRPr="00A60AD3">
        <w:rPr>
          <w:color w:val="0000FF"/>
        </w:rPr>
        <w:t>[Forderungsgrund]</w:t>
      </w:r>
      <w:r w:rsidR="00236188">
        <w:rPr>
          <w:color w:val="0000FF"/>
        </w:rPr>
        <w:t>.</w:t>
      </w:r>
    </w:p>
    <w:p w:rsidR="00236188" w:rsidRDefault="00A60AD3" w:rsidP="00B815C2">
      <w:pPr>
        <w:pStyle w:val="BlockCommentAlt"/>
        <w:rPr>
          <w:color w:val="0000FF"/>
        </w:rPr>
      </w:pPr>
      <w:r w:rsidRPr="00A60AD3">
        <w:rPr>
          <w:color w:val="0000FF"/>
        </w:rPr>
        <w:t>[Ort]</w:t>
      </w:r>
      <w:r w:rsidR="00236188">
        <w:rPr>
          <w:color w:val="0000FF"/>
        </w:rPr>
        <w:t xml:space="preserve"> </w:t>
      </w:r>
      <w:r w:rsidRPr="00A60AD3">
        <w:rPr>
          <w:color w:val="0000FF"/>
        </w:rPr>
        <w:t>[Datum]</w:t>
      </w:r>
    </w:p>
    <w:p w:rsidR="003A3E20" w:rsidRPr="000C505C" w:rsidRDefault="003A3E20" w:rsidP="00B815C2">
      <w:pPr>
        <w:pStyle w:val="BlockCommentAlt"/>
      </w:pPr>
      <w:r>
        <w:t>(Unterschrift)</w:t>
      </w:r>
    </w:p>
    <w:p w:rsidR="00236188" w:rsidRDefault="003A3E20" w:rsidP="00B815C2">
      <w:pPr>
        <w:pStyle w:val="BlockComment"/>
      </w:pPr>
      <w:r>
        <w:t>..........................................</w:t>
      </w:r>
    </w:p>
    <w:p w:rsidR="00236188" w:rsidRDefault="00A60AD3" w:rsidP="00B815C2">
      <w:pPr>
        <w:pStyle w:val="BlockCommentAlt"/>
        <w:rPr>
          <w:color w:val="0000FF"/>
        </w:rPr>
      </w:pPr>
      <w:r w:rsidRPr="00A60AD3">
        <w:rPr>
          <w:color w:val="0000FF"/>
        </w:rPr>
        <w:t>[Zeichner]</w:t>
      </w:r>
      <w:bookmarkStart w:id="0" w:name="_GoBack"/>
      <w:bookmarkEnd w:id="0"/>
    </w:p>
    <w:sectPr w:rsidR="00236188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157FA"/>
    <w:rsid w:val="00030573"/>
    <w:rsid w:val="0003381F"/>
    <w:rsid w:val="000439CB"/>
    <w:rsid w:val="00045615"/>
    <w:rsid w:val="00046077"/>
    <w:rsid w:val="0006117E"/>
    <w:rsid w:val="00065C27"/>
    <w:rsid w:val="00067C5C"/>
    <w:rsid w:val="000909FA"/>
    <w:rsid w:val="00094BA6"/>
    <w:rsid w:val="000959BE"/>
    <w:rsid w:val="000A78E9"/>
    <w:rsid w:val="000B0544"/>
    <w:rsid w:val="000B20C7"/>
    <w:rsid w:val="000B3037"/>
    <w:rsid w:val="000B3F16"/>
    <w:rsid w:val="000C505C"/>
    <w:rsid w:val="000C5967"/>
    <w:rsid w:val="000D4DC7"/>
    <w:rsid w:val="000D54CE"/>
    <w:rsid w:val="000D69DC"/>
    <w:rsid w:val="000E525F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25E4"/>
    <w:rsid w:val="00143064"/>
    <w:rsid w:val="001431B1"/>
    <w:rsid w:val="00145844"/>
    <w:rsid w:val="0016228F"/>
    <w:rsid w:val="00174AA0"/>
    <w:rsid w:val="00193D53"/>
    <w:rsid w:val="001964E4"/>
    <w:rsid w:val="001A6F60"/>
    <w:rsid w:val="001B3A82"/>
    <w:rsid w:val="001B5D5A"/>
    <w:rsid w:val="001B6D6E"/>
    <w:rsid w:val="001C0570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65C8A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A6CCF"/>
    <w:rsid w:val="002B3BB3"/>
    <w:rsid w:val="002B6C7B"/>
    <w:rsid w:val="002C34ED"/>
    <w:rsid w:val="002D08DA"/>
    <w:rsid w:val="002D29C8"/>
    <w:rsid w:val="002D78BC"/>
    <w:rsid w:val="002E14BB"/>
    <w:rsid w:val="002E4493"/>
    <w:rsid w:val="002F5B9E"/>
    <w:rsid w:val="003030C6"/>
    <w:rsid w:val="003042D0"/>
    <w:rsid w:val="003219BB"/>
    <w:rsid w:val="00324188"/>
    <w:rsid w:val="00324BEF"/>
    <w:rsid w:val="003346DD"/>
    <w:rsid w:val="003356A0"/>
    <w:rsid w:val="00336D2F"/>
    <w:rsid w:val="003478DF"/>
    <w:rsid w:val="00360EAA"/>
    <w:rsid w:val="003613F3"/>
    <w:rsid w:val="00365772"/>
    <w:rsid w:val="00371825"/>
    <w:rsid w:val="00371B5E"/>
    <w:rsid w:val="00376450"/>
    <w:rsid w:val="00380D19"/>
    <w:rsid w:val="00386E53"/>
    <w:rsid w:val="0039344E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14D1D"/>
    <w:rsid w:val="00421A45"/>
    <w:rsid w:val="00423EC4"/>
    <w:rsid w:val="00424D63"/>
    <w:rsid w:val="00433994"/>
    <w:rsid w:val="00434A1C"/>
    <w:rsid w:val="004510A7"/>
    <w:rsid w:val="00473937"/>
    <w:rsid w:val="00475B79"/>
    <w:rsid w:val="004920E9"/>
    <w:rsid w:val="00492175"/>
    <w:rsid w:val="00492567"/>
    <w:rsid w:val="00496E99"/>
    <w:rsid w:val="004B12BE"/>
    <w:rsid w:val="004B4995"/>
    <w:rsid w:val="004B4D47"/>
    <w:rsid w:val="004D7CFC"/>
    <w:rsid w:val="004E7D83"/>
    <w:rsid w:val="00502441"/>
    <w:rsid w:val="00507DAA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639FE"/>
    <w:rsid w:val="00572B8E"/>
    <w:rsid w:val="00586DA4"/>
    <w:rsid w:val="00587B76"/>
    <w:rsid w:val="00587F52"/>
    <w:rsid w:val="00590FF5"/>
    <w:rsid w:val="005928D4"/>
    <w:rsid w:val="005A168D"/>
    <w:rsid w:val="005A24A7"/>
    <w:rsid w:val="005B4C50"/>
    <w:rsid w:val="005B7B71"/>
    <w:rsid w:val="005D1123"/>
    <w:rsid w:val="005D377B"/>
    <w:rsid w:val="005E7A4A"/>
    <w:rsid w:val="00604DA5"/>
    <w:rsid w:val="0062197D"/>
    <w:rsid w:val="006445F2"/>
    <w:rsid w:val="0064532F"/>
    <w:rsid w:val="00646303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76C11"/>
    <w:rsid w:val="0068012E"/>
    <w:rsid w:val="006816C2"/>
    <w:rsid w:val="00690E0D"/>
    <w:rsid w:val="006B34EF"/>
    <w:rsid w:val="006C31AE"/>
    <w:rsid w:val="006C68FD"/>
    <w:rsid w:val="006E6291"/>
    <w:rsid w:val="006F3C4F"/>
    <w:rsid w:val="006F508C"/>
    <w:rsid w:val="006F5591"/>
    <w:rsid w:val="007046C9"/>
    <w:rsid w:val="00710C2A"/>
    <w:rsid w:val="007146CE"/>
    <w:rsid w:val="0071709B"/>
    <w:rsid w:val="00736C86"/>
    <w:rsid w:val="00743D65"/>
    <w:rsid w:val="00744A64"/>
    <w:rsid w:val="00752672"/>
    <w:rsid w:val="0076463E"/>
    <w:rsid w:val="007738B5"/>
    <w:rsid w:val="007810A3"/>
    <w:rsid w:val="0078353F"/>
    <w:rsid w:val="00787DD5"/>
    <w:rsid w:val="00797B01"/>
    <w:rsid w:val="007A472D"/>
    <w:rsid w:val="007B2513"/>
    <w:rsid w:val="007C2FFF"/>
    <w:rsid w:val="007C6253"/>
    <w:rsid w:val="007D0C06"/>
    <w:rsid w:val="007D15EA"/>
    <w:rsid w:val="007D20B2"/>
    <w:rsid w:val="007E269D"/>
    <w:rsid w:val="007E3811"/>
    <w:rsid w:val="007F1332"/>
    <w:rsid w:val="0080034B"/>
    <w:rsid w:val="008126B3"/>
    <w:rsid w:val="0081735F"/>
    <w:rsid w:val="0082331F"/>
    <w:rsid w:val="00831865"/>
    <w:rsid w:val="00832863"/>
    <w:rsid w:val="00837C1C"/>
    <w:rsid w:val="00840AC6"/>
    <w:rsid w:val="00847AB2"/>
    <w:rsid w:val="008516B7"/>
    <w:rsid w:val="00861809"/>
    <w:rsid w:val="00862E81"/>
    <w:rsid w:val="00866899"/>
    <w:rsid w:val="008722B8"/>
    <w:rsid w:val="00872A2C"/>
    <w:rsid w:val="008B0E19"/>
    <w:rsid w:val="008B5187"/>
    <w:rsid w:val="008C0F91"/>
    <w:rsid w:val="008C3352"/>
    <w:rsid w:val="008D4A60"/>
    <w:rsid w:val="008E4EBA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17B7"/>
    <w:rsid w:val="00995E20"/>
    <w:rsid w:val="0099643E"/>
    <w:rsid w:val="0099671B"/>
    <w:rsid w:val="009A2DBB"/>
    <w:rsid w:val="009B219F"/>
    <w:rsid w:val="009B47D1"/>
    <w:rsid w:val="009B64AF"/>
    <w:rsid w:val="009B6C88"/>
    <w:rsid w:val="009B6F4B"/>
    <w:rsid w:val="009D0471"/>
    <w:rsid w:val="009D6275"/>
    <w:rsid w:val="009F2253"/>
    <w:rsid w:val="00A012F9"/>
    <w:rsid w:val="00A0479E"/>
    <w:rsid w:val="00A10534"/>
    <w:rsid w:val="00A20BBB"/>
    <w:rsid w:val="00A45EC9"/>
    <w:rsid w:val="00A60AD3"/>
    <w:rsid w:val="00A63795"/>
    <w:rsid w:val="00A647C8"/>
    <w:rsid w:val="00A73CDC"/>
    <w:rsid w:val="00A76EE1"/>
    <w:rsid w:val="00A810B1"/>
    <w:rsid w:val="00A828A7"/>
    <w:rsid w:val="00A84E06"/>
    <w:rsid w:val="00A86266"/>
    <w:rsid w:val="00A96520"/>
    <w:rsid w:val="00AA0081"/>
    <w:rsid w:val="00AC26B3"/>
    <w:rsid w:val="00AC3532"/>
    <w:rsid w:val="00AC3D30"/>
    <w:rsid w:val="00AE01BA"/>
    <w:rsid w:val="00AF3BC3"/>
    <w:rsid w:val="00B11846"/>
    <w:rsid w:val="00B11D9F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90626"/>
    <w:rsid w:val="00BA1A16"/>
    <w:rsid w:val="00BA64E2"/>
    <w:rsid w:val="00BA7742"/>
    <w:rsid w:val="00BB1EE0"/>
    <w:rsid w:val="00BB2222"/>
    <w:rsid w:val="00BB47D8"/>
    <w:rsid w:val="00BB6247"/>
    <w:rsid w:val="00BC06B3"/>
    <w:rsid w:val="00BC3786"/>
    <w:rsid w:val="00BD30F2"/>
    <w:rsid w:val="00BE0395"/>
    <w:rsid w:val="00BE0457"/>
    <w:rsid w:val="00BF3937"/>
    <w:rsid w:val="00C01337"/>
    <w:rsid w:val="00C16C70"/>
    <w:rsid w:val="00C21FA8"/>
    <w:rsid w:val="00C30A9D"/>
    <w:rsid w:val="00C3516F"/>
    <w:rsid w:val="00C4176C"/>
    <w:rsid w:val="00C44E29"/>
    <w:rsid w:val="00C522AF"/>
    <w:rsid w:val="00C56331"/>
    <w:rsid w:val="00C57825"/>
    <w:rsid w:val="00C66EC3"/>
    <w:rsid w:val="00C73EB2"/>
    <w:rsid w:val="00C873A3"/>
    <w:rsid w:val="00CA26D2"/>
    <w:rsid w:val="00CA7474"/>
    <w:rsid w:val="00CB2617"/>
    <w:rsid w:val="00CC19CF"/>
    <w:rsid w:val="00CC2F62"/>
    <w:rsid w:val="00CE22A4"/>
    <w:rsid w:val="00CE6553"/>
    <w:rsid w:val="00D01A40"/>
    <w:rsid w:val="00D06EF0"/>
    <w:rsid w:val="00D26E6D"/>
    <w:rsid w:val="00D26EC5"/>
    <w:rsid w:val="00D37668"/>
    <w:rsid w:val="00D5601E"/>
    <w:rsid w:val="00D56105"/>
    <w:rsid w:val="00D62CCB"/>
    <w:rsid w:val="00D65759"/>
    <w:rsid w:val="00D66311"/>
    <w:rsid w:val="00D77121"/>
    <w:rsid w:val="00D82EE2"/>
    <w:rsid w:val="00D86F53"/>
    <w:rsid w:val="00D8702E"/>
    <w:rsid w:val="00D9156D"/>
    <w:rsid w:val="00D96A20"/>
    <w:rsid w:val="00DA3FF9"/>
    <w:rsid w:val="00DB0457"/>
    <w:rsid w:val="00DB1E8D"/>
    <w:rsid w:val="00DB2566"/>
    <w:rsid w:val="00DC0E7F"/>
    <w:rsid w:val="00DC1FB5"/>
    <w:rsid w:val="00DC2EB6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05404"/>
    <w:rsid w:val="00E114C0"/>
    <w:rsid w:val="00E2389F"/>
    <w:rsid w:val="00E323FF"/>
    <w:rsid w:val="00E32C33"/>
    <w:rsid w:val="00E40526"/>
    <w:rsid w:val="00E43316"/>
    <w:rsid w:val="00E45692"/>
    <w:rsid w:val="00E65600"/>
    <w:rsid w:val="00E71507"/>
    <w:rsid w:val="00E72CAB"/>
    <w:rsid w:val="00E73D83"/>
    <w:rsid w:val="00E741BA"/>
    <w:rsid w:val="00E757A1"/>
    <w:rsid w:val="00E80B94"/>
    <w:rsid w:val="00E82544"/>
    <w:rsid w:val="00E82E8E"/>
    <w:rsid w:val="00E860DA"/>
    <w:rsid w:val="00EB04EB"/>
    <w:rsid w:val="00EB766C"/>
    <w:rsid w:val="00EC6388"/>
    <w:rsid w:val="00EC6553"/>
    <w:rsid w:val="00EE765A"/>
    <w:rsid w:val="00EF403E"/>
    <w:rsid w:val="00EF4F07"/>
    <w:rsid w:val="00EF6B6A"/>
    <w:rsid w:val="00F00AC2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2F8A"/>
    <w:rsid w:val="00F93724"/>
    <w:rsid w:val="00F93B62"/>
    <w:rsid w:val="00FA66DB"/>
    <w:rsid w:val="00FB0A3C"/>
    <w:rsid w:val="00FB3584"/>
    <w:rsid w:val="00FB6461"/>
    <w:rsid w:val="00FB6EBE"/>
    <w:rsid w:val="00FD0A21"/>
    <w:rsid w:val="00FD66E3"/>
    <w:rsid w:val="00FE22F3"/>
    <w:rsid w:val="00FE64E7"/>
    <w:rsid w:val="00FF29B2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4FB3F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617C2"/>
    <w:pPr>
      <w:spacing w:after="0" w:line="360" w:lineRule="auto"/>
      <w:jc w:val="both"/>
    </w:pPr>
    <w:rPr>
      <w:rFonts w:ascii="Arial" w:eastAsia="Times New Roman" w:hAnsi="Arial" w:cs="Times New Roman"/>
      <w:kern w:val="12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  <w:jc w:val="left"/>
    </w:pPr>
  </w:style>
  <w:style w:type="paragraph" w:customStyle="1" w:styleId="TableHead">
    <w:name w:val="TableHead"/>
    <w:basedOn w:val="Standard"/>
    <w:rsid w:val="00D8702E"/>
    <w:pPr>
      <w:jc w:val="left"/>
    </w:pPr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  <w:jc w:val="left"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pPr>
      <w:jc w:val="left"/>
    </w:pPr>
    <w:rPr>
      <w:i/>
      <w:lang w:val="de-CH"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rstellung%20Mitarbeitende\_diverses%20%5bDoks_Infos_etc%5d\docformer_bookformer\Vorlagen\in%20MS%20Office%20Word%20angeheftet\HB_GmBH-R_Vertra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HB_GmBH-R_Vertrag.dotx</Template>
  <TotalTime>0</TotalTime>
  <Pages>1</Pages>
  <Words>74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Stéphanie Rieder</cp:lastModifiedBy>
  <cp:revision>3</cp:revision>
  <dcterms:created xsi:type="dcterms:W3CDTF">2019-11-05T17:34:00Z</dcterms:created>
  <dcterms:modified xsi:type="dcterms:W3CDTF">2019-11-05T17:34:00Z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